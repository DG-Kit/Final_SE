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71485" w14:textId="77777777" w:rsidR="00963688" w:rsidRPr="00963688" w:rsidRDefault="00963688" w:rsidP="00963688">
      <w:pPr>
        <w:suppressAutoHyphens/>
        <w:autoSpaceDE w:val="0"/>
        <w:autoSpaceDN w:val="0"/>
        <w:adjustRightInd w:val="0"/>
        <w:ind w:firstLine="720"/>
        <w:jc w:val="center"/>
        <w:rPr>
          <w:b/>
          <w:sz w:val="28"/>
          <w:szCs w:val="28"/>
          <w:lang w:val="vi-VN"/>
        </w:rPr>
      </w:pPr>
      <w:r w:rsidRPr="00963688">
        <w:rPr>
          <w:b/>
          <w:sz w:val="28"/>
          <w:szCs w:val="28"/>
          <w:lang w:val="vi-VN"/>
        </w:rPr>
        <w:t>Vietnam General Confederation of Labor</w:t>
      </w:r>
    </w:p>
    <w:p w14:paraId="122AFD3D" w14:textId="77777777" w:rsidR="00963688" w:rsidRDefault="00963688" w:rsidP="00963688">
      <w:pPr>
        <w:suppressAutoHyphens/>
        <w:autoSpaceDE w:val="0"/>
        <w:autoSpaceDN w:val="0"/>
        <w:adjustRightInd w:val="0"/>
        <w:ind w:firstLine="720"/>
        <w:jc w:val="center"/>
        <w:rPr>
          <w:b/>
          <w:sz w:val="28"/>
          <w:szCs w:val="28"/>
          <w:lang w:val="vi-VN"/>
        </w:rPr>
      </w:pPr>
      <w:r w:rsidRPr="00963688">
        <w:rPr>
          <w:b/>
          <w:sz w:val="28"/>
          <w:szCs w:val="28"/>
          <w:lang w:val="vi-VN"/>
        </w:rPr>
        <w:t>TON DUC THONG UNIVERSITY</w:t>
      </w:r>
    </w:p>
    <w:p w14:paraId="1641C9F8" w14:textId="77777777" w:rsidR="00963688" w:rsidRPr="00963688" w:rsidRDefault="00963688" w:rsidP="00963688">
      <w:pPr>
        <w:suppressAutoHyphens/>
        <w:autoSpaceDE w:val="0"/>
        <w:autoSpaceDN w:val="0"/>
        <w:adjustRightInd w:val="0"/>
        <w:ind w:firstLine="720"/>
        <w:jc w:val="center"/>
        <w:rPr>
          <w:b/>
          <w:sz w:val="28"/>
          <w:szCs w:val="28"/>
          <w:lang w:val="vi-VN"/>
        </w:rPr>
      </w:pPr>
      <w:r w:rsidRPr="00963688">
        <w:rPr>
          <w:b/>
          <w:sz w:val="28"/>
          <w:szCs w:val="28"/>
          <w:lang w:val="vi-VN"/>
        </w:rPr>
        <w:t>FACULTY OF INFORMATION TECHNOLOGY</w:t>
      </w:r>
    </w:p>
    <w:p w14:paraId="5A4B2E56"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049F9C5" wp14:editId="30FFA67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13D7C9A" w14:textId="77777777" w:rsidR="003218FF" w:rsidRPr="00B10E7E" w:rsidRDefault="003218FF" w:rsidP="003218FF">
      <w:pPr>
        <w:suppressAutoHyphens/>
        <w:autoSpaceDE w:val="0"/>
        <w:autoSpaceDN w:val="0"/>
        <w:adjustRightInd w:val="0"/>
        <w:ind w:firstLine="720"/>
        <w:rPr>
          <w:b/>
          <w:bCs/>
          <w:sz w:val="28"/>
          <w:szCs w:val="28"/>
          <w:lang w:val="en"/>
        </w:rPr>
      </w:pPr>
    </w:p>
    <w:p w14:paraId="37A3F17A" w14:textId="1AB6BD49" w:rsidR="003218FF" w:rsidRPr="00BC2F57" w:rsidRDefault="00BC2F57" w:rsidP="00BC2F57">
      <w:pPr>
        <w:tabs>
          <w:tab w:val="center" w:pos="4920"/>
          <w:tab w:val="right" w:pos="9121"/>
        </w:tabs>
        <w:suppressAutoHyphens/>
        <w:autoSpaceDE w:val="0"/>
        <w:autoSpaceDN w:val="0"/>
        <w:adjustRightInd w:val="0"/>
        <w:spacing w:line="360" w:lineRule="auto"/>
        <w:ind w:firstLine="720"/>
        <w:jc w:val="center"/>
        <w:rPr>
          <w:b/>
          <w:bCs/>
          <w:sz w:val="32"/>
          <w:szCs w:val="32"/>
          <w:lang w:val="vi-VN"/>
        </w:rPr>
      </w:pPr>
      <w:r>
        <w:rPr>
          <w:b/>
          <w:bCs/>
          <w:sz w:val="32"/>
          <w:szCs w:val="32"/>
          <w:lang w:val="en"/>
        </w:rPr>
        <w:t>Software</w:t>
      </w:r>
      <w:r>
        <w:rPr>
          <w:b/>
          <w:bCs/>
          <w:sz w:val="32"/>
          <w:szCs w:val="32"/>
          <w:lang w:val="vi-VN"/>
        </w:rPr>
        <w:t xml:space="preserve"> Engineering</w:t>
      </w:r>
    </w:p>
    <w:p w14:paraId="6BC41C90" w14:textId="2672AD22" w:rsidR="003218FF" w:rsidRPr="006010B3" w:rsidRDefault="003218FF" w:rsidP="003218FF">
      <w:pPr>
        <w:suppressAutoHyphens/>
        <w:autoSpaceDE w:val="0"/>
        <w:autoSpaceDN w:val="0"/>
        <w:adjustRightInd w:val="0"/>
        <w:spacing w:line="360" w:lineRule="auto"/>
        <w:ind w:firstLine="720"/>
        <w:jc w:val="center"/>
        <w:rPr>
          <w:color w:val="000000" w:themeColor="text1"/>
          <w:sz w:val="40"/>
          <w:szCs w:val="40"/>
          <w:lang w:val="en"/>
        </w:rPr>
      </w:pPr>
    </w:p>
    <w:p w14:paraId="62A3ADA1" w14:textId="448E860D" w:rsidR="006010B3" w:rsidRPr="00BC2F57" w:rsidRDefault="006010B3" w:rsidP="006010B3">
      <w:pPr>
        <w:tabs>
          <w:tab w:val="center" w:pos="4920"/>
          <w:tab w:val="right" w:pos="9121"/>
        </w:tabs>
        <w:suppressAutoHyphens/>
        <w:autoSpaceDE w:val="0"/>
        <w:autoSpaceDN w:val="0"/>
        <w:adjustRightInd w:val="0"/>
        <w:spacing w:line="360" w:lineRule="auto"/>
        <w:ind w:firstLine="720"/>
        <w:jc w:val="center"/>
        <w:rPr>
          <w:b/>
          <w:bCs/>
          <w:sz w:val="32"/>
          <w:szCs w:val="32"/>
          <w:lang w:val="vi-VN"/>
        </w:rPr>
      </w:pPr>
      <w:r w:rsidRPr="006010B3">
        <w:rPr>
          <w:b/>
          <w:bCs/>
          <w:color w:val="000000" w:themeColor="text1"/>
          <w:spacing w:val="5"/>
          <w:sz w:val="32"/>
          <w:szCs w:val="32"/>
          <w:shd w:val="clear" w:color="auto" w:fill="FFFFFF"/>
        </w:rPr>
        <w:t>FINAL PROJECT</w:t>
      </w:r>
      <w:r w:rsidRPr="006010B3">
        <w:rPr>
          <w:b/>
          <w:bCs/>
          <w:color w:val="000000" w:themeColor="text1"/>
          <w:spacing w:val="5"/>
          <w:sz w:val="32"/>
          <w:szCs w:val="32"/>
          <w:shd w:val="clear" w:color="auto" w:fill="FFFFFF"/>
          <w:lang w:val="vi-VN"/>
        </w:rPr>
        <w:t xml:space="preserve"> </w:t>
      </w:r>
      <w:r w:rsidR="00BC2F57">
        <w:rPr>
          <w:b/>
          <w:bCs/>
          <w:sz w:val="32"/>
          <w:szCs w:val="32"/>
          <w:lang w:val="en"/>
        </w:rPr>
        <w:t>SOFTWARE</w:t>
      </w:r>
      <w:r w:rsidR="00BC2F57">
        <w:rPr>
          <w:b/>
          <w:bCs/>
          <w:sz w:val="32"/>
          <w:szCs w:val="32"/>
          <w:lang w:val="vi-VN"/>
        </w:rPr>
        <w:t xml:space="preserve"> ENGINEERING</w:t>
      </w:r>
    </w:p>
    <w:p w14:paraId="5AEF9230" w14:textId="3C48D8CC" w:rsidR="006010B3" w:rsidRPr="006010B3" w:rsidRDefault="006010B3" w:rsidP="006010B3">
      <w:pPr>
        <w:tabs>
          <w:tab w:val="center" w:pos="4920"/>
          <w:tab w:val="right" w:pos="9121"/>
        </w:tabs>
        <w:suppressAutoHyphens/>
        <w:autoSpaceDE w:val="0"/>
        <w:autoSpaceDN w:val="0"/>
        <w:adjustRightInd w:val="0"/>
        <w:spacing w:line="360" w:lineRule="auto"/>
        <w:ind w:firstLine="720"/>
        <w:jc w:val="center"/>
        <w:rPr>
          <w:b/>
          <w:bCs/>
          <w:color w:val="000000" w:themeColor="text1"/>
          <w:sz w:val="40"/>
          <w:szCs w:val="40"/>
          <w:lang w:val="vi-VN"/>
        </w:rPr>
      </w:pPr>
    </w:p>
    <w:p w14:paraId="5D88A8E9" w14:textId="77777777" w:rsidR="003218FF" w:rsidRPr="00B10E7E" w:rsidRDefault="003218FF" w:rsidP="003218FF">
      <w:pPr>
        <w:suppressAutoHyphens/>
        <w:autoSpaceDE w:val="0"/>
        <w:autoSpaceDN w:val="0"/>
        <w:adjustRightInd w:val="0"/>
        <w:spacing w:line="360" w:lineRule="auto"/>
        <w:jc w:val="center"/>
        <w:rPr>
          <w:b/>
          <w:bCs/>
          <w:lang w:val="en"/>
        </w:rPr>
      </w:pPr>
    </w:p>
    <w:p w14:paraId="5EC4E25C" w14:textId="77777777" w:rsidR="003218FF" w:rsidRPr="00B10E7E" w:rsidRDefault="003218FF" w:rsidP="003218FF">
      <w:pPr>
        <w:suppressAutoHyphens/>
        <w:autoSpaceDE w:val="0"/>
        <w:autoSpaceDN w:val="0"/>
        <w:adjustRightInd w:val="0"/>
        <w:spacing w:line="360" w:lineRule="auto"/>
        <w:jc w:val="both"/>
        <w:rPr>
          <w:b/>
          <w:bCs/>
          <w:lang w:val="en"/>
        </w:rPr>
      </w:pPr>
    </w:p>
    <w:p w14:paraId="422CDCF5"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E256E4E" w14:textId="77777777" w:rsidR="003218FF" w:rsidRPr="00B10E7E" w:rsidRDefault="003218FF" w:rsidP="003218FF">
      <w:pPr>
        <w:suppressAutoHyphens/>
        <w:autoSpaceDE w:val="0"/>
        <w:autoSpaceDN w:val="0"/>
        <w:adjustRightInd w:val="0"/>
        <w:spacing w:line="360" w:lineRule="auto"/>
        <w:jc w:val="both"/>
        <w:rPr>
          <w:b/>
          <w:bCs/>
          <w:lang w:val="en"/>
        </w:rPr>
      </w:pPr>
    </w:p>
    <w:p w14:paraId="0D05953C" w14:textId="77777777" w:rsidR="003218FF" w:rsidRPr="00B10E7E" w:rsidRDefault="003218FF" w:rsidP="003218FF">
      <w:pPr>
        <w:suppressAutoHyphens/>
        <w:autoSpaceDE w:val="0"/>
        <w:autoSpaceDN w:val="0"/>
        <w:adjustRightInd w:val="0"/>
        <w:spacing w:line="360" w:lineRule="auto"/>
        <w:jc w:val="both"/>
        <w:rPr>
          <w:b/>
          <w:bCs/>
          <w:lang w:val="en"/>
        </w:rPr>
      </w:pPr>
    </w:p>
    <w:p w14:paraId="2A3ACBAE" w14:textId="77777777" w:rsidR="003218FF" w:rsidRPr="00B10E7E" w:rsidRDefault="003218FF" w:rsidP="003218FF">
      <w:pPr>
        <w:suppressAutoHyphens/>
        <w:autoSpaceDE w:val="0"/>
        <w:autoSpaceDN w:val="0"/>
        <w:adjustRightInd w:val="0"/>
        <w:spacing w:line="360" w:lineRule="auto"/>
        <w:jc w:val="both"/>
        <w:rPr>
          <w:b/>
          <w:bCs/>
          <w:lang w:val="en"/>
        </w:rPr>
      </w:pPr>
    </w:p>
    <w:p w14:paraId="2CA4A47C" w14:textId="2DEFFCB3" w:rsidR="003218FF" w:rsidRPr="002D3AA2" w:rsidRDefault="00963688" w:rsidP="003218FF">
      <w:pPr>
        <w:suppressAutoHyphens/>
        <w:autoSpaceDE w:val="0"/>
        <w:autoSpaceDN w:val="0"/>
        <w:adjustRightInd w:val="0"/>
        <w:spacing w:line="360" w:lineRule="auto"/>
        <w:jc w:val="right"/>
        <w:rPr>
          <w:sz w:val="28"/>
          <w:szCs w:val="28"/>
        </w:rPr>
      </w:pPr>
      <w:r>
        <w:rPr>
          <w:i/>
          <w:sz w:val="28"/>
          <w:szCs w:val="28"/>
          <w:lang w:val="en"/>
        </w:rPr>
        <w:t>Instructor</w:t>
      </w:r>
      <w:r w:rsidR="003218FF" w:rsidRPr="00B10E7E">
        <w:rPr>
          <w:sz w:val="28"/>
          <w:szCs w:val="28"/>
          <w:lang w:val="vi-VN"/>
        </w:rPr>
        <w:t xml:space="preserve">: </w:t>
      </w:r>
      <w:r w:rsidR="006010B3">
        <w:rPr>
          <w:b/>
          <w:sz w:val="28"/>
          <w:szCs w:val="28"/>
          <w:lang w:val="vi-VN"/>
        </w:rPr>
        <w:t>PHẠM THÁI KỲ TRUNG</w:t>
      </w:r>
    </w:p>
    <w:p w14:paraId="4346ED75" w14:textId="5B0BDB5F" w:rsidR="003218FF" w:rsidRDefault="00963688" w:rsidP="003218FF">
      <w:pPr>
        <w:suppressAutoHyphens/>
        <w:autoSpaceDE w:val="0"/>
        <w:autoSpaceDN w:val="0"/>
        <w:adjustRightInd w:val="0"/>
        <w:spacing w:line="360" w:lineRule="auto"/>
        <w:jc w:val="right"/>
        <w:rPr>
          <w:b/>
          <w:bCs/>
          <w:sz w:val="28"/>
          <w:szCs w:val="28"/>
        </w:rPr>
      </w:pPr>
      <w:r>
        <w:rPr>
          <w:i/>
          <w:sz w:val="28"/>
          <w:szCs w:val="28"/>
          <w:lang w:val="vi-VN"/>
        </w:rPr>
        <w:t>Performer</w:t>
      </w:r>
      <w:r w:rsidR="003218FF" w:rsidRPr="003218FF">
        <w:rPr>
          <w:sz w:val="28"/>
          <w:szCs w:val="28"/>
          <w:lang w:val="vi-VN"/>
        </w:rPr>
        <w:t>:</w:t>
      </w:r>
      <w:r w:rsidR="003218FF" w:rsidRPr="003218FF">
        <w:rPr>
          <w:b/>
          <w:bCs/>
          <w:sz w:val="28"/>
          <w:szCs w:val="28"/>
          <w:lang w:val="vi-VN"/>
        </w:rPr>
        <w:t xml:space="preserve">   </w:t>
      </w:r>
      <w:r w:rsidR="00122082">
        <w:rPr>
          <w:b/>
          <w:bCs/>
          <w:sz w:val="28"/>
          <w:szCs w:val="28"/>
        </w:rPr>
        <w:t>NGUYEN HẢI BẰNG - 521H0012</w:t>
      </w:r>
    </w:p>
    <w:p w14:paraId="70EBA5A6" w14:textId="36515C23" w:rsidR="00400ED1" w:rsidRPr="00DD74FD" w:rsidRDefault="006A0CE5" w:rsidP="003218FF">
      <w:pPr>
        <w:suppressAutoHyphens/>
        <w:autoSpaceDE w:val="0"/>
        <w:autoSpaceDN w:val="0"/>
        <w:adjustRightInd w:val="0"/>
        <w:spacing w:line="360" w:lineRule="auto"/>
        <w:jc w:val="right"/>
        <w:rPr>
          <w:b/>
          <w:bCs/>
          <w:sz w:val="28"/>
          <w:szCs w:val="28"/>
        </w:rPr>
      </w:pPr>
      <w:r>
        <w:rPr>
          <w:b/>
          <w:bCs/>
          <w:sz w:val="28"/>
          <w:szCs w:val="28"/>
        </w:rPr>
        <w:t>ĐẶNG LỮ ANH KIỆT</w:t>
      </w:r>
      <w:r w:rsidR="00400ED1" w:rsidRPr="00400ED1">
        <w:rPr>
          <w:b/>
          <w:bCs/>
          <w:sz w:val="28"/>
          <w:szCs w:val="28"/>
        </w:rPr>
        <w:t>-521H0090</w:t>
      </w:r>
    </w:p>
    <w:p w14:paraId="796A1B5F" w14:textId="6376A525" w:rsidR="003218FF" w:rsidRPr="004248B7" w:rsidRDefault="00963688" w:rsidP="003218FF">
      <w:pPr>
        <w:suppressAutoHyphens/>
        <w:autoSpaceDE w:val="0"/>
        <w:autoSpaceDN w:val="0"/>
        <w:adjustRightInd w:val="0"/>
        <w:spacing w:line="360" w:lineRule="auto"/>
        <w:jc w:val="right"/>
        <w:rPr>
          <w:sz w:val="28"/>
          <w:szCs w:val="28"/>
        </w:rPr>
      </w:pPr>
      <w:r>
        <w:rPr>
          <w:sz w:val="28"/>
          <w:szCs w:val="28"/>
          <w:lang w:val="vi-VN"/>
        </w:rPr>
        <w:t>Class</w:t>
      </w:r>
      <w:r w:rsidR="003218FF" w:rsidRPr="00CA1C39">
        <w:rPr>
          <w:sz w:val="28"/>
          <w:szCs w:val="28"/>
          <w:lang w:val="vi-VN"/>
        </w:rPr>
        <w:t xml:space="preserve">      </w:t>
      </w:r>
      <w:r w:rsidR="003218FF" w:rsidRPr="00CA1C39">
        <w:rPr>
          <w:b/>
          <w:bCs/>
          <w:sz w:val="28"/>
          <w:szCs w:val="28"/>
          <w:lang w:val="vi-VN"/>
        </w:rPr>
        <w:t xml:space="preserve">:    </w:t>
      </w:r>
      <w:r w:rsidR="004248B7">
        <w:rPr>
          <w:b/>
          <w:bCs/>
          <w:sz w:val="28"/>
          <w:szCs w:val="28"/>
        </w:rPr>
        <w:t xml:space="preserve">21H50201 </w:t>
      </w:r>
    </w:p>
    <w:p w14:paraId="76A9080A" w14:textId="7863631C" w:rsidR="003218FF" w:rsidRPr="004248B7" w:rsidRDefault="00963688" w:rsidP="003218FF">
      <w:pPr>
        <w:suppressAutoHyphens/>
        <w:autoSpaceDE w:val="0"/>
        <w:autoSpaceDN w:val="0"/>
        <w:adjustRightInd w:val="0"/>
        <w:spacing w:line="360" w:lineRule="auto"/>
        <w:jc w:val="right"/>
        <w:rPr>
          <w:sz w:val="28"/>
          <w:szCs w:val="28"/>
        </w:rPr>
      </w:pPr>
      <w:r>
        <w:rPr>
          <w:sz w:val="28"/>
          <w:szCs w:val="28"/>
          <w:lang w:val="vi-VN"/>
        </w:rPr>
        <w:t>Course</w:t>
      </w:r>
      <w:r w:rsidR="003218FF" w:rsidRPr="00CA1C39">
        <w:rPr>
          <w:sz w:val="28"/>
          <w:szCs w:val="28"/>
          <w:lang w:val="vi-VN"/>
        </w:rPr>
        <w:t xml:space="preserve">   </w:t>
      </w:r>
      <w:r w:rsidR="003218FF" w:rsidRPr="00CA1C39">
        <w:rPr>
          <w:b/>
          <w:bCs/>
          <w:sz w:val="28"/>
          <w:szCs w:val="28"/>
          <w:lang w:val="vi-VN"/>
        </w:rPr>
        <w:t xml:space="preserve"> :    </w:t>
      </w:r>
      <w:r w:rsidR="004248B7">
        <w:rPr>
          <w:b/>
          <w:bCs/>
          <w:sz w:val="28"/>
          <w:szCs w:val="28"/>
        </w:rPr>
        <w:t>25</w:t>
      </w:r>
    </w:p>
    <w:p w14:paraId="4DA663A3" w14:textId="77777777" w:rsidR="003218FF" w:rsidRDefault="003218FF" w:rsidP="003218FF">
      <w:pPr>
        <w:suppressAutoHyphens/>
        <w:autoSpaceDE w:val="0"/>
        <w:autoSpaceDN w:val="0"/>
        <w:adjustRightInd w:val="0"/>
        <w:jc w:val="center"/>
        <w:rPr>
          <w:b/>
          <w:bCs/>
          <w:lang w:val="vi-VN"/>
        </w:rPr>
      </w:pPr>
    </w:p>
    <w:p w14:paraId="034955BC" w14:textId="77777777" w:rsidR="002D4629" w:rsidRDefault="002D4629" w:rsidP="003218FF">
      <w:pPr>
        <w:suppressAutoHyphens/>
        <w:autoSpaceDE w:val="0"/>
        <w:autoSpaceDN w:val="0"/>
        <w:adjustRightInd w:val="0"/>
        <w:jc w:val="center"/>
        <w:rPr>
          <w:b/>
          <w:bCs/>
          <w:lang w:val="vi-VN"/>
        </w:rPr>
      </w:pPr>
    </w:p>
    <w:p w14:paraId="2F6AC7E4" w14:textId="77777777" w:rsidR="002D4629" w:rsidRDefault="002D4629" w:rsidP="003218FF">
      <w:pPr>
        <w:suppressAutoHyphens/>
        <w:autoSpaceDE w:val="0"/>
        <w:autoSpaceDN w:val="0"/>
        <w:adjustRightInd w:val="0"/>
        <w:jc w:val="center"/>
        <w:rPr>
          <w:b/>
          <w:bCs/>
          <w:lang w:val="vi-VN"/>
        </w:rPr>
      </w:pPr>
    </w:p>
    <w:p w14:paraId="2E835152" w14:textId="77777777" w:rsidR="002D4629" w:rsidRDefault="002D4629" w:rsidP="003218FF">
      <w:pPr>
        <w:suppressAutoHyphens/>
        <w:autoSpaceDE w:val="0"/>
        <w:autoSpaceDN w:val="0"/>
        <w:adjustRightInd w:val="0"/>
        <w:jc w:val="center"/>
        <w:rPr>
          <w:b/>
          <w:bCs/>
          <w:lang w:val="vi-VN"/>
        </w:rPr>
      </w:pPr>
    </w:p>
    <w:p w14:paraId="2914B363" w14:textId="77777777" w:rsidR="00963688" w:rsidRPr="00CA1C39" w:rsidRDefault="00963688" w:rsidP="00963688">
      <w:pPr>
        <w:suppressAutoHyphens/>
        <w:autoSpaceDE w:val="0"/>
        <w:autoSpaceDN w:val="0"/>
        <w:adjustRightInd w:val="0"/>
        <w:jc w:val="center"/>
        <w:rPr>
          <w:b/>
          <w:bCs/>
          <w:sz w:val="28"/>
          <w:szCs w:val="28"/>
          <w:lang w:val="vi-VN"/>
        </w:rPr>
      </w:pPr>
    </w:p>
    <w:p w14:paraId="1A329D08" w14:textId="77777777" w:rsidR="00963688" w:rsidRPr="00725A19" w:rsidRDefault="00963688" w:rsidP="00963688">
      <w:pPr>
        <w:suppressAutoHyphens/>
        <w:autoSpaceDE w:val="0"/>
        <w:autoSpaceDN w:val="0"/>
        <w:adjustRightInd w:val="0"/>
        <w:jc w:val="center"/>
        <w:rPr>
          <w:b/>
          <w:bCs/>
          <w:iCs/>
          <w:sz w:val="28"/>
          <w:szCs w:val="28"/>
        </w:rPr>
        <w:sectPr w:rsidR="00963688" w:rsidRPr="00725A19" w:rsidSect="005D5C20">
          <w:pgSz w:w="12240" w:h="15840"/>
          <w:pgMar w:top="1985" w:right="1134" w:bottom="1701" w:left="1985" w:header="720" w:footer="720" w:gutter="0"/>
          <w:cols w:space="720"/>
          <w:docGrid w:linePitch="360"/>
        </w:sectPr>
      </w:pPr>
      <w:r>
        <w:rPr>
          <w:b/>
          <w:bCs/>
          <w:lang w:val="vi-VN"/>
        </w:rPr>
        <w:t>HO CHI MINH CITY, IN  2023</w:t>
      </w:r>
    </w:p>
    <w:p w14:paraId="0BA0EDD1" w14:textId="77777777" w:rsidR="00963688" w:rsidRPr="00963688" w:rsidRDefault="00963688" w:rsidP="00963688">
      <w:pPr>
        <w:suppressAutoHyphens/>
        <w:autoSpaceDE w:val="0"/>
        <w:autoSpaceDN w:val="0"/>
        <w:adjustRightInd w:val="0"/>
        <w:ind w:firstLine="720"/>
        <w:jc w:val="center"/>
        <w:rPr>
          <w:b/>
          <w:sz w:val="28"/>
          <w:szCs w:val="28"/>
          <w:lang w:val="vi-VN"/>
        </w:rPr>
      </w:pPr>
      <w:r w:rsidRPr="00963688">
        <w:rPr>
          <w:b/>
          <w:sz w:val="28"/>
          <w:szCs w:val="28"/>
          <w:lang w:val="vi-VN"/>
        </w:rPr>
        <w:lastRenderedPageBreak/>
        <w:t>Vietnam General Confederation of Labor</w:t>
      </w:r>
    </w:p>
    <w:p w14:paraId="37D0151C" w14:textId="77777777" w:rsidR="00963688" w:rsidRDefault="00963688" w:rsidP="00963688">
      <w:pPr>
        <w:suppressAutoHyphens/>
        <w:autoSpaceDE w:val="0"/>
        <w:autoSpaceDN w:val="0"/>
        <w:adjustRightInd w:val="0"/>
        <w:ind w:firstLine="720"/>
        <w:jc w:val="center"/>
        <w:rPr>
          <w:b/>
          <w:sz w:val="28"/>
          <w:szCs w:val="28"/>
          <w:lang w:val="vi-VN"/>
        </w:rPr>
      </w:pPr>
      <w:r w:rsidRPr="00963688">
        <w:rPr>
          <w:b/>
          <w:sz w:val="28"/>
          <w:szCs w:val="28"/>
          <w:lang w:val="vi-VN"/>
        </w:rPr>
        <w:t>TON DUC THONG UNIVERSITY</w:t>
      </w:r>
    </w:p>
    <w:p w14:paraId="5F647C45" w14:textId="2D004A18" w:rsidR="00963688" w:rsidRPr="00963688" w:rsidRDefault="00963688" w:rsidP="00963688">
      <w:pPr>
        <w:suppressAutoHyphens/>
        <w:autoSpaceDE w:val="0"/>
        <w:autoSpaceDN w:val="0"/>
        <w:adjustRightInd w:val="0"/>
        <w:ind w:firstLine="720"/>
        <w:jc w:val="center"/>
        <w:rPr>
          <w:b/>
          <w:sz w:val="28"/>
          <w:szCs w:val="28"/>
          <w:lang w:val="vi-VN"/>
        </w:rPr>
      </w:pPr>
      <w:r w:rsidRPr="00963688">
        <w:rPr>
          <w:b/>
          <w:sz w:val="28"/>
          <w:szCs w:val="28"/>
          <w:lang w:val="vi-VN"/>
        </w:rPr>
        <w:t>FACULTY OF INFORMATION TECHNOLOGY</w:t>
      </w:r>
    </w:p>
    <w:p w14:paraId="7C3B2006" w14:textId="794F9D26" w:rsidR="003218FF" w:rsidRPr="00B10E7E" w:rsidRDefault="003218FF" w:rsidP="00963688">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AA25ABB" wp14:editId="217F99F1">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34875E7" w14:textId="77777777" w:rsidR="003218FF" w:rsidRPr="00B10E7E" w:rsidRDefault="003218FF" w:rsidP="003218FF">
      <w:pPr>
        <w:suppressAutoHyphens/>
        <w:autoSpaceDE w:val="0"/>
        <w:autoSpaceDN w:val="0"/>
        <w:adjustRightInd w:val="0"/>
        <w:ind w:firstLine="720"/>
        <w:rPr>
          <w:b/>
          <w:bCs/>
          <w:sz w:val="28"/>
          <w:szCs w:val="28"/>
          <w:lang w:val="en"/>
        </w:rPr>
      </w:pPr>
    </w:p>
    <w:p w14:paraId="4462B5C0" w14:textId="77777777" w:rsidR="00BC2F57" w:rsidRPr="00BC2F57" w:rsidRDefault="00BC2F57" w:rsidP="00BC2F57">
      <w:pPr>
        <w:tabs>
          <w:tab w:val="center" w:pos="4920"/>
          <w:tab w:val="right" w:pos="9121"/>
        </w:tabs>
        <w:suppressAutoHyphens/>
        <w:autoSpaceDE w:val="0"/>
        <w:autoSpaceDN w:val="0"/>
        <w:adjustRightInd w:val="0"/>
        <w:spacing w:line="360" w:lineRule="auto"/>
        <w:ind w:firstLine="720"/>
        <w:jc w:val="center"/>
        <w:rPr>
          <w:b/>
          <w:bCs/>
          <w:sz w:val="32"/>
          <w:szCs w:val="32"/>
          <w:lang w:val="vi-VN"/>
        </w:rPr>
      </w:pPr>
      <w:r>
        <w:rPr>
          <w:b/>
          <w:bCs/>
          <w:sz w:val="32"/>
          <w:szCs w:val="32"/>
          <w:lang w:val="en"/>
        </w:rPr>
        <w:t>Software</w:t>
      </w:r>
      <w:r>
        <w:rPr>
          <w:b/>
          <w:bCs/>
          <w:sz w:val="32"/>
          <w:szCs w:val="32"/>
          <w:lang w:val="vi-VN"/>
        </w:rPr>
        <w:t xml:space="preserve"> Engineering</w:t>
      </w:r>
    </w:p>
    <w:p w14:paraId="19E356A0" w14:textId="77777777" w:rsidR="00BC2F57" w:rsidRPr="006010B3" w:rsidRDefault="00BC2F57" w:rsidP="00BC2F57">
      <w:pPr>
        <w:suppressAutoHyphens/>
        <w:autoSpaceDE w:val="0"/>
        <w:autoSpaceDN w:val="0"/>
        <w:adjustRightInd w:val="0"/>
        <w:spacing w:line="360" w:lineRule="auto"/>
        <w:ind w:firstLine="720"/>
        <w:jc w:val="center"/>
        <w:rPr>
          <w:color w:val="000000" w:themeColor="text1"/>
          <w:sz w:val="40"/>
          <w:szCs w:val="40"/>
          <w:lang w:val="en"/>
        </w:rPr>
      </w:pPr>
    </w:p>
    <w:p w14:paraId="417F03BA" w14:textId="77777777" w:rsidR="00BC2F57" w:rsidRPr="00BC2F57" w:rsidRDefault="00BC2F57" w:rsidP="00BC2F57">
      <w:pPr>
        <w:tabs>
          <w:tab w:val="center" w:pos="4920"/>
          <w:tab w:val="right" w:pos="9121"/>
        </w:tabs>
        <w:suppressAutoHyphens/>
        <w:autoSpaceDE w:val="0"/>
        <w:autoSpaceDN w:val="0"/>
        <w:adjustRightInd w:val="0"/>
        <w:spacing w:line="360" w:lineRule="auto"/>
        <w:ind w:firstLine="720"/>
        <w:jc w:val="center"/>
        <w:rPr>
          <w:b/>
          <w:bCs/>
          <w:sz w:val="32"/>
          <w:szCs w:val="32"/>
          <w:lang w:val="vi-VN"/>
        </w:rPr>
      </w:pPr>
      <w:r w:rsidRPr="006010B3">
        <w:rPr>
          <w:b/>
          <w:bCs/>
          <w:color w:val="000000" w:themeColor="text1"/>
          <w:spacing w:val="5"/>
          <w:sz w:val="32"/>
          <w:szCs w:val="32"/>
          <w:shd w:val="clear" w:color="auto" w:fill="FFFFFF"/>
        </w:rPr>
        <w:t>FINAL PROJECT</w:t>
      </w:r>
      <w:r w:rsidRPr="006010B3">
        <w:rPr>
          <w:b/>
          <w:bCs/>
          <w:color w:val="000000" w:themeColor="text1"/>
          <w:spacing w:val="5"/>
          <w:sz w:val="32"/>
          <w:szCs w:val="32"/>
          <w:shd w:val="clear" w:color="auto" w:fill="FFFFFF"/>
          <w:lang w:val="vi-VN"/>
        </w:rPr>
        <w:t xml:space="preserve"> </w:t>
      </w:r>
      <w:r>
        <w:rPr>
          <w:b/>
          <w:bCs/>
          <w:sz w:val="32"/>
          <w:szCs w:val="32"/>
          <w:lang w:val="en"/>
        </w:rPr>
        <w:t>SOFTWARE</w:t>
      </w:r>
      <w:r>
        <w:rPr>
          <w:b/>
          <w:bCs/>
          <w:sz w:val="32"/>
          <w:szCs w:val="32"/>
          <w:lang w:val="vi-VN"/>
        </w:rPr>
        <w:t xml:space="preserve"> ENGINEERING</w:t>
      </w:r>
    </w:p>
    <w:p w14:paraId="40BEDAF9" w14:textId="77777777" w:rsidR="00BC2F57" w:rsidRPr="006010B3" w:rsidRDefault="00BC2F57" w:rsidP="00BC2F57">
      <w:pPr>
        <w:tabs>
          <w:tab w:val="center" w:pos="4920"/>
          <w:tab w:val="right" w:pos="9121"/>
        </w:tabs>
        <w:suppressAutoHyphens/>
        <w:autoSpaceDE w:val="0"/>
        <w:autoSpaceDN w:val="0"/>
        <w:adjustRightInd w:val="0"/>
        <w:spacing w:line="360" w:lineRule="auto"/>
        <w:ind w:firstLine="720"/>
        <w:jc w:val="center"/>
        <w:rPr>
          <w:b/>
          <w:bCs/>
          <w:color w:val="000000" w:themeColor="text1"/>
          <w:sz w:val="40"/>
          <w:szCs w:val="40"/>
          <w:lang w:val="vi-VN"/>
        </w:rPr>
      </w:pPr>
    </w:p>
    <w:p w14:paraId="0FB45DD5" w14:textId="34DE0496" w:rsidR="006010B3" w:rsidRPr="006010B3" w:rsidRDefault="006010B3" w:rsidP="006010B3">
      <w:pPr>
        <w:tabs>
          <w:tab w:val="center" w:pos="4920"/>
          <w:tab w:val="right" w:pos="9121"/>
        </w:tabs>
        <w:suppressAutoHyphens/>
        <w:autoSpaceDE w:val="0"/>
        <w:autoSpaceDN w:val="0"/>
        <w:adjustRightInd w:val="0"/>
        <w:spacing w:line="360" w:lineRule="auto"/>
        <w:ind w:firstLine="720"/>
        <w:jc w:val="center"/>
        <w:rPr>
          <w:b/>
          <w:bCs/>
          <w:sz w:val="32"/>
          <w:szCs w:val="32"/>
          <w:lang w:val="en"/>
        </w:rPr>
      </w:pPr>
    </w:p>
    <w:p w14:paraId="158070C6" w14:textId="77777777" w:rsidR="006010B3" w:rsidRPr="006010B3" w:rsidRDefault="006010B3" w:rsidP="006010B3">
      <w:pPr>
        <w:tabs>
          <w:tab w:val="center" w:pos="4920"/>
          <w:tab w:val="right" w:pos="9121"/>
        </w:tabs>
        <w:suppressAutoHyphens/>
        <w:autoSpaceDE w:val="0"/>
        <w:autoSpaceDN w:val="0"/>
        <w:adjustRightInd w:val="0"/>
        <w:spacing w:line="360" w:lineRule="auto"/>
        <w:ind w:firstLine="720"/>
        <w:jc w:val="center"/>
        <w:rPr>
          <w:b/>
          <w:bCs/>
          <w:color w:val="000000" w:themeColor="text1"/>
          <w:sz w:val="40"/>
          <w:szCs w:val="40"/>
          <w:lang w:val="vi-VN"/>
        </w:rPr>
      </w:pPr>
    </w:p>
    <w:p w14:paraId="20B2ABEF" w14:textId="77777777" w:rsidR="003218FF" w:rsidRPr="00B10E7E" w:rsidRDefault="003218FF" w:rsidP="003218FF">
      <w:pPr>
        <w:suppressAutoHyphens/>
        <w:autoSpaceDE w:val="0"/>
        <w:autoSpaceDN w:val="0"/>
        <w:adjustRightInd w:val="0"/>
        <w:jc w:val="both"/>
        <w:rPr>
          <w:b/>
          <w:bCs/>
          <w:lang w:val="en"/>
        </w:rPr>
      </w:pPr>
    </w:p>
    <w:p w14:paraId="017AA780" w14:textId="77777777" w:rsidR="003218FF" w:rsidRPr="00B10E7E" w:rsidRDefault="003218FF" w:rsidP="003218FF">
      <w:pPr>
        <w:suppressAutoHyphens/>
        <w:autoSpaceDE w:val="0"/>
        <w:autoSpaceDN w:val="0"/>
        <w:adjustRightInd w:val="0"/>
        <w:jc w:val="both"/>
        <w:rPr>
          <w:b/>
          <w:bCs/>
          <w:lang w:val="en"/>
        </w:rPr>
      </w:pPr>
    </w:p>
    <w:p w14:paraId="0088C737" w14:textId="77777777" w:rsidR="003218FF" w:rsidRPr="00B10E7E" w:rsidRDefault="003218FF" w:rsidP="003218FF">
      <w:pPr>
        <w:suppressAutoHyphens/>
        <w:autoSpaceDE w:val="0"/>
        <w:autoSpaceDN w:val="0"/>
        <w:adjustRightInd w:val="0"/>
        <w:jc w:val="both"/>
        <w:rPr>
          <w:b/>
          <w:bCs/>
          <w:lang w:val="en"/>
        </w:rPr>
      </w:pPr>
    </w:p>
    <w:p w14:paraId="1A4F2AED" w14:textId="77777777" w:rsidR="003218FF" w:rsidRPr="00B10E7E" w:rsidRDefault="003218FF" w:rsidP="003218FF">
      <w:pPr>
        <w:suppressAutoHyphens/>
        <w:autoSpaceDE w:val="0"/>
        <w:autoSpaceDN w:val="0"/>
        <w:adjustRightInd w:val="0"/>
        <w:jc w:val="both"/>
        <w:rPr>
          <w:b/>
          <w:bCs/>
          <w:lang w:val="en"/>
        </w:rPr>
      </w:pPr>
    </w:p>
    <w:p w14:paraId="17AE072E" w14:textId="77777777" w:rsidR="00963688" w:rsidRPr="002D3AA2" w:rsidRDefault="00963688" w:rsidP="00963688">
      <w:pPr>
        <w:suppressAutoHyphens/>
        <w:autoSpaceDE w:val="0"/>
        <w:autoSpaceDN w:val="0"/>
        <w:adjustRightInd w:val="0"/>
        <w:spacing w:line="360" w:lineRule="auto"/>
        <w:jc w:val="right"/>
        <w:rPr>
          <w:sz w:val="28"/>
          <w:szCs w:val="28"/>
        </w:rPr>
      </w:pPr>
      <w:r>
        <w:rPr>
          <w:i/>
          <w:sz w:val="28"/>
          <w:szCs w:val="28"/>
          <w:lang w:val="en"/>
        </w:rPr>
        <w:t>Instructor</w:t>
      </w:r>
      <w:r w:rsidRPr="00B10E7E">
        <w:rPr>
          <w:sz w:val="28"/>
          <w:szCs w:val="28"/>
          <w:lang w:val="vi-VN"/>
        </w:rPr>
        <w:t xml:space="preserve">: </w:t>
      </w:r>
      <w:r>
        <w:rPr>
          <w:b/>
          <w:sz w:val="28"/>
          <w:szCs w:val="28"/>
          <w:lang w:val="vi-VN"/>
        </w:rPr>
        <w:t>PHẠM THÁI KỲ TRUNG</w:t>
      </w:r>
    </w:p>
    <w:p w14:paraId="4845877B" w14:textId="4D571C86" w:rsidR="00963688" w:rsidRDefault="00963688" w:rsidP="00775EF7">
      <w:pPr>
        <w:suppressAutoHyphens/>
        <w:autoSpaceDE w:val="0"/>
        <w:autoSpaceDN w:val="0"/>
        <w:adjustRightInd w:val="0"/>
        <w:spacing w:line="360" w:lineRule="auto"/>
        <w:jc w:val="right"/>
        <w:rPr>
          <w:b/>
          <w:bCs/>
          <w:sz w:val="28"/>
          <w:szCs w:val="28"/>
        </w:rPr>
      </w:pPr>
      <w:r>
        <w:rPr>
          <w:i/>
          <w:sz w:val="28"/>
          <w:szCs w:val="28"/>
          <w:lang w:val="vi-VN"/>
        </w:rPr>
        <w:t>Performer</w:t>
      </w:r>
      <w:r w:rsidRPr="003218FF">
        <w:rPr>
          <w:sz w:val="28"/>
          <w:szCs w:val="28"/>
          <w:lang w:val="vi-VN"/>
        </w:rPr>
        <w:t>:</w:t>
      </w:r>
      <w:r w:rsidR="003E78EC">
        <w:rPr>
          <w:b/>
          <w:bCs/>
          <w:sz w:val="28"/>
          <w:szCs w:val="28"/>
          <w:lang w:val="vi-VN"/>
        </w:rPr>
        <w:t xml:space="preserve"> </w:t>
      </w:r>
      <w:r w:rsidR="00400ED1">
        <w:rPr>
          <w:b/>
          <w:bCs/>
          <w:sz w:val="28"/>
          <w:szCs w:val="28"/>
        </w:rPr>
        <w:t>ĐẶNG LỮ ANH KIỆT</w:t>
      </w:r>
      <w:r w:rsidR="00885C96">
        <w:rPr>
          <w:b/>
          <w:bCs/>
          <w:sz w:val="28"/>
          <w:szCs w:val="28"/>
        </w:rPr>
        <w:t>-521H</w:t>
      </w:r>
      <w:r w:rsidR="008939A6">
        <w:rPr>
          <w:b/>
          <w:bCs/>
          <w:sz w:val="28"/>
          <w:szCs w:val="28"/>
        </w:rPr>
        <w:t>0090</w:t>
      </w:r>
    </w:p>
    <w:p w14:paraId="23934091" w14:textId="7CCBBD2C" w:rsidR="00400ED1" w:rsidRPr="00122082" w:rsidRDefault="00400ED1" w:rsidP="00775EF7">
      <w:pPr>
        <w:suppressAutoHyphens/>
        <w:autoSpaceDE w:val="0"/>
        <w:autoSpaceDN w:val="0"/>
        <w:adjustRightInd w:val="0"/>
        <w:spacing w:line="360" w:lineRule="auto"/>
        <w:jc w:val="right"/>
        <w:rPr>
          <w:b/>
          <w:sz w:val="28"/>
          <w:szCs w:val="28"/>
        </w:rPr>
      </w:pPr>
      <w:r>
        <w:rPr>
          <w:b/>
          <w:bCs/>
          <w:sz w:val="28"/>
          <w:szCs w:val="28"/>
        </w:rPr>
        <w:t>NGUYEN HẢI BẰNG - 521H0012</w:t>
      </w:r>
    </w:p>
    <w:p w14:paraId="2E6B4570" w14:textId="521528B1" w:rsidR="00963688" w:rsidRPr="004248B7" w:rsidRDefault="00963688" w:rsidP="00963688">
      <w:pPr>
        <w:suppressAutoHyphens/>
        <w:autoSpaceDE w:val="0"/>
        <w:autoSpaceDN w:val="0"/>
        <w:adjustRightInd w:val="0"/>
        <w:spacing w:line="360" w:lineRule="auto"/>
        <w:jc w:val="right"/>
        <w:rPr>
          <w:sz w:val="28"/>
          <w:szCs w:val="28"/>
        </w:rPr>
      </w:pPr>
      <w:r>
        <w:rPr>
          <w:sz w:val="28"/>
          <w:szCs w:val="28"/>
          <w:lang w:val="vi-VN"/>
        </w:rPr>
        <w:t>Class</w:t>
      </w:r>
      <w:r w:rsidRPr="00CA1C39">
        <w:rPr>
          <w:sz w:val="28"/>
          <w:szCs w:val="28"/>
          <w:lang w:val="vi-VN"/>
        </w:rPr>
        <w:t xml:space="preserve">      </w:t>
      </w:r>
      <w:r w:rsidRPr="00CA1C39">
        <w:rPr>
          <w:b/>
          <w:bCs/>
          <w:sz w:val="28"/>
          <w:szCs w:val="28"/>
          <w:lang w:val="vi-VN"/>
        </w:rPr>
        <w:t xml:space="preserve">:    </w:t>
      </w:r>
      <w:r w:rsidR="00B37045">
        <w:rPr>
          <w:b/>
          <w:bCs/>
          <w:sz w:val="28"/>
          <w:szCs w:val="28"/>
        </w:rPr>
        <w:t>21H50201</w:t>
      </w:r>
    </w:p>
    <w:p w14:paraId="6453A5AA" w14:textId="77777777" w:rsidR="00963688" w:rsidRPr="004248B7" w:rsidRDefault="00963688" w:rsidP="00963688">
      <w:pPr>
        <w:suppressAutoHyphens/>
        <w:autoSpaceDE w:val="0"/>
        <w:autoSpaceDN w:val="0"/>
        <w:adjustRightInd w:val="0"/>
        <w:spacing w:line="360" w:lineRule="auto"/>
        <w:jc w:val="right"/>
        <w:rPr>
          <w:sz w:val="28"/>
          <w:szCs w:val="28"/>
        </w:rPr>
      </w:pPr>
      <w:r>
        <w:rPr>
          <w:sz w:val="28"/>
          <w:szCs w:val="28"/>
          <w:lang w:val="vi-VN"/>
        </w:rPr>
        <w:t>Course</w:t>
      </w:r>
      <w:r w:rsidRPr="00CA1C39">
        <w:rPr>
          <w:sz w:val="28"/>
          <w:szCs w:val="28"/>
          <w:lang w:val="vi-VN"/>
        </w:rPr>
        <w:t xml:space="preserve">   </w:t>
      </w:r>
      <w:r w:rsidRPr="00CA1C39">
        <w:rPr>
          <w:b/>
          <w:bCs/>
          <w:sz w:val="28"/>
          <w:szCs w:val="28"/>
          <w:lang w:val="vi-VN"/>
        </w:rPr>
        <w:t xml:space="preserve"> :    </w:t>
      </w:r>
      <w:r>
        <w:rPr>
          <w:b/>
          <w:bCs/>
          <w:sz w:val="28"/>
          <w:szCs w:val="28"/>
        </w:rPr>
        <w:t>25</w:t>
      </w:r>
    </w:p>
    <w:p w14:paraId="3DE5B7E5" w14:textId="77777777" w:rsidR="002D4629" w:rsidRDefault="002D4629" w:rsidP="003218FF">
      <w:pPr>
        <w:suppressAutoHyphens/>
        <w:autoSpaceDE w:val="0"/>
        <w:autoSpaceDN w:val="0"/>
        <w:adjustRightInd w:val="0"/>
        <w:rPr>
          <w:b/>
          <w:bCs/>
          <w:sz w:val="28"/>
          <w:szCs w:val="28"/>
          <w:lang w:val="vi-VN"/>
        </w:rPr>
      </w:pPr>
    </w:p>
    <w:p w14:paraId="30CCAE6C" w14:textId="77777777" w:rsidR="002D4629" w:rsidRDefault="002D4629" w:rsidP="003218FF">
      <w:pPr>
        <w:suppressAutoHyphens/>
        <w:autoSpaceDE w:val="0"/>
        <w:autoSpaceDN w:val="0"/>
        <w:adjustRightInd w:val="0"/>
        <w:rPr>
          <w:b/>
          <w:bCs/>
          <w:sz w:val="28"/>
          <w:szCs w:val="28"/>
          <w:lang w:val="vi-VN"/>
        </w:rPr>
      </w:pPr>
    </w:p>
    <w:p w14:paraId="374C4418" w14:textId="77777777" w:rsidR="002D4629" w:rsidRDefault="002D4629" w:rsidP="003218FF">
      <w:pPr>
        <w:suppressAutoHyphens/>
        <w:autoSpaceDE w:val="0"/>
        <w:autoSpaceDN w:val="0"/>
        <w:adjustRightInd w:val="0"/>
        <w:rPr>
          <w:b/>
          <w:bCs/>
          <w:sz w:val="28"/>
          <w:szCs w:val="28"/>
          <w:lang w:val="vi-VN"/>
        </w:rPr>
      </w:pPr>
    </w:p>
    <w:p w14:paraId="03DD24EA" w14:textId="77777777" w:rsidR="002D4629" w:rsidRPr="00CA1C39" w:rsidRDefault="002D4629" w:rsidP="00963688">
      <w:pPr>
        <w:suppressAutoHyphens/>
        <w:autoSpaceDE w:val="0"/>
        <w:autoSpaceDN w:val="0"/>
        <w:adjustRightInd w:val="0"/>
        <w:jc w:val="center"/>
        <w:rPr>
          <w:b/>
          <w:bCs/>
          <w:sz w:val="28"/>
          <w:szCs w:val="28"/>
          <w:lang w:val="vi-VN"/>
        </w:rPr>
      </w:pPr>
    </w:p>
    <w:p w14:paraId="39934C8F" w14:textId="59939407" w:rsidR="00B118C8" w:rsidRPr="00725A19" w:rsidRDefault="00963688" w:rsidP="00963688">
      <w:pPr>
        <w:suppressAutoHyphens/>
        <w:autoSpaceDE w:val="0"/>
        <w:autoSpaceDN w:val="0"/>
        <w:adjustRightInd w:val="0"/>
        <w:jc w:val="center"/>
        <w:rPr>
          <w:b/>
          <w:bCs/>
          <w:iCs/>
          <w:sz w:val="28"/>
          <w:szCs w:val="28"/>
        </w:rPr>
        <w:sectPr w:rsidR="00B118C8" w:rsidRPr="00725A19" w:rsidSect="005D5C20">
          <w:headerReference w:type="default" r:id="rId9"/>
          <w:pgSz w:w="12240" w:h="15840"/>
          <w:pgMar w:top="1985" w:right="1134" w:bottom="1701" w:left="1985" w:header="720" w:footer="720" w:gutter="0"/>
          <w:cols w:space="720"/>
          <w:docGrid w:linePitch="360"/>
        </w:sectPr>
      </w:pPr>
      <w:r>
        <w:rPr>
          <w:b/>
          <w:bCs/>
          <w:lang w:val="vi-VN"/>
        </w:rPr>
        <w:t>HO CHI MINH CITY, IN  2023</w:t>
      </w:r>
    </w:p>
    <w:p w14:paraId="62ECCFEE" w14:textId="79B81C2F" w:rsidR="00BB2B2A" w:rsidRDefault="00C4436E" w:rsidP="00B0001E">
      <w:pPr>
        <w:pStyle w:val="Chng"/>
        <w:jc w:val="center"/>
        <w:rPr>
          <w:lang w:val="vi-VN"/>
        </w:rPr>
      </w:pPr>
      <w:bookmarkStart w:id="0" w:name="_Toc134553898"/>
      <w:r>
        <w:rPr>
          <w:lang w:val="vi-VN"/>
        </w:rPr>
        <w:lastRenderedPageBreak/>
        <w:t>THANK YOU</w:t>
      </w:r>
      <w:bookmarkEnd w:id="0"/>
    </w:p>
    <w:p w14:paraId="271E3AA6" w14:textId="66FB29CD" w:rsidR="00122082" w:rsidRPr="00122082" w:rsidRDefault="00122082" w:rsidP="00122082">
      <w:pPr>
        <w:pStyle w:val="Chng"/>
        <w:rPr>
          <w:b w:val="0"/>
          <w:sz w:val="26"/>
          <w:szCs w:val="26"/>
          <w:lang w:val="vi-VN"/>
        </w:rPr>
      </w:pPr>
      <w:bookmarkStart w:id="1" w:name="_Toc134553899"/>
      <w:r w:rsidRPr="00122082">
        <w:rPr>
          <w:b w:val="0"/>
          <w:sz w:val="26"/>
          <w:szCs w:val="26"/>
          <w:lang w:val="vi-VN"/>
        </w:rPr>
        <w:t>First of all, I would like to say thank you to Mr. Trung, in the past time he has been dedicated to imparting new knowledge to me as well as supporting me in my studies. After being instructed by the teacher wholeheartedly, I have learned many things, but there are still many points that I have not grasped, in this final report, we have tried to fix it and there are still many mistakes. skip. I sincerely thank you and wish you good health.</w:t>
      </w:r>
      <w:bookmarkEnd w:id="1"/>
    </w:p>
    <w:p w14:paraId="2F77B549" w14:textId="1E728EE2" w:rsidR="00C4436E" w:rsidRDefault="00C4436E" w:rsidP="00122082">
      <w:pPr>
        <w:pStyle w:val="Nidungvnbn"/>
        <w:ind w:firstLine="0"/>
      </w:pPr>
      <w:r>
        <w:br w:type="page"/>
      </w:r>
    </w:p>
    <w:p w14:paraId="2BE03404" w14:textId="77777777" w:rsidR="00C4436E" w:rsidRDefault="00C4436E" w:rsidP="00C4436E">
      <w:pPr>
        <w:jc w:val="center"/>
        <w:rPr>
          <w:sz w:val="26"/>
          <w:szCs w:val="26"/>
        </w:rPr>
      </w:pPr>
    </w:p>
    <w:p w14:paraId="77FE3221" w14:textId="77777777" w:rsidR="00C4436E" w:rsidRPr="00C4436E" w:rsidRDefault="00C4436E" w:rsidP="00C4436E">
      <w:pPr>
        <w:pStyle w:val="Tiucctrangmu"/>
        <w:rPr>
          <w:lang w:val="vi-VN"/>
        </w:rPr>
      </w:pPr>
      <w:r w:rsidRPr="00C4436E">
        <w:rPr>
          <w:lang w:val="vi-VN"/>
        </w:rPr>
        <w:t>PROJECT COMPLETED</w:t>
      </w:r>
    </w:p>
    <w:p w14:paraId="064EEAE9" w14:textId="77777777" w:rsidR="00C4436E" w:rsidRDefault="00C4436E" w:rsidP="00C4436E">
      <w:pPr>
        <w:pStyle w:val="Tiucctrangmu"/>
        <w:rPr>
          <w:lang w:val="vi-VN"/>
        </w:rPr>
      </w:pPr>
      <w:r w:rsidRPr="00C4436E">
        <w:rPr>
          <w:lang w:val="vi-VN"/>
        </w:rPr>
        <w:t>AT TON DUC THONG UNIVERSITY</w:t>
      </w:r>
    </w:p>
    <w:p w14:paraId="7F0472A2" w14:textId="6760EC12" w:rsidR="00C4436E" w:rsidRPr="00C4436E" w:rsidRDefault="00C4436E" w:rsidP="00C4436E">
      <w:pPr>
        <w:pStyle w:val="Nidungvnbn"/>
        <w:rPr>
          <w:lang w:val="vi-VN"/>
        </w:rPr>
      </w:pPr>
      <w:r w:rsidRPr="00C4436E">
        <w:rPr>
          <w:lang w:val="vi-VN"/>
        </w:rPr>
        <w:t xml:space="preserve">I hereby declare that this is the product of our project and under the guidance of Mr. Pham Thai Ky Trung. The research contents and results </w:t>
      </w:r>
      <w:r>
        <w:rPr>
          <w:lang w:val="vi-VN"/>
        </w:rPr>
        <w:t>on</w:t>
      </w:r>
      <w:r w:rsidRPr="00C4436E">
        <w:rPr>
          <w:lang w:val="vi-VN"/>
        </w:rPr>
        <w:t xml:space="preserve"> this topic are honest and have not been published in any form before. The data in the tables for analysis, comments</w:t>
      </w:r>
      <w:r>
        <w:rPr>
          <w:lang w:val="vi-VN"/>
        </w:rPr>
        <w:t>,</w:t>
      </w:r>
      <w:r w:rsidRPr="00C4436E">
        <w:rPr>
          <w:lang w:val="vi-VN"/>
        </w:rPr>
        <w:t xml:space="preserve"> and evaluation are collected by the author himself from different sources, clearly stated in the reference section.</w:t>
      </w:r>
    </w:p>
    <w:p w14:paraId="68AEB4CC" w14:textId="0C4D6AD9" w:rsidR="00C4436E" w:rsidRPr="00C4436E" w:rsidRDefault="00C4436E" w:rsidP="00C4436E">
      <w:pPr>
        <w:pStyle w:val="Nidungvnbn"/>
        <w:rPr>
          <w:lang w:val="vi-VN"/>
        </w:rPr>
      </w:pPr>
      <w:r w:rsidRPr="00C4436E">
        <w:rPr>
          <w:lang w:val="vi-VN"/>
        </w:rPr>
        <w:t>In addition, the project also uses a number of comments, assessments as well as data from other authors, other agencies</w:t>
      </w:r>
      <w:r>
        <w:rPr>
          <w:lang w:val="vi-VN"/>
        </w:rPr>
        <w:t>,</w:t>
      </w:r>
      <w:r w:rsidRPr="00C4436E">
        <w:rPr>
          <w:lang w:val="vi-VN"/>
        </w:rPr>
        <w:t xml:space="preserve"> and organizations, with citations and source annotations.</w:t>
      </w:r>
    </w:p>
    <w:p w14:paraId="18D743BE" w14:textId="663B86C9" w:rsidR="00C4436E" w:rsidRDefault="00C4436E" w:rsidP="00C4436E">
      <w:pPr>
        <w:pStyle w:val="Nidungvnbn"/>
        <w:rPr>
          <w:lang w:val="vi-VN"/>
        </w:rPr>
      </w:pPr>
      <w:r w:rsidRPr="00C4436E">
        <w:rPr>
          <w:lang w:val="vi-VN"/>
        </w:rPr>
        <w:t xml:space="preserve">If I find any fraud, I will take full responsibility for the content of my project. Ton Duc Thang University is not related to copyright and copyright violations caused by me during the implementation process (if </w:t>
      </w:r>
      <w:r>
        <w:rPr>
          <w:lang w:val="vi-VN"/>
        </w:rPr>
        <w:t>any).</w:t>
      </w:r>
    </w:p>
    <w:p w14:paraId="74489609" w14:textId="2ACF1F2D" w:rsidR="003218FF" w:rsidRPr="00DB7595" w:rsidRDefault="00C4436E" w:rsidP="00C4436E">
      <w:pPr>
        <w:pStyle w:val="Nidungvnbn"/>
        <w:ind w:left="3600" w:firstLine="0"/>
        <w:jc w:val="center"/>
        <w:rPr>
          <w:i/>
          <w:lang w:val="vi-VN"/>
        </w:rPr>
      </w:pPr>
      <w:r>
        <w:rPr>
          <w:i/>
          <w:lang w:val="vi-VN"/>
        </w:rPr>
        <w:t>Ho Chi Minh City</w:t>
      </w:r>
      <w:r w:rsidR="003218FF" w:rsidRPr="00DB7595">
        <w:rPr>
          <w:i/>
          <w:lang w:val="vi-VN"/>
        </w:rPr>
        <w:t xml:space="preserve">, </w:t>
      </w:r>
      <w:r>
        <w:rPr>
          <w:i/>
          <w:lang w:val="vi-VN"/>
        </w:rPr>
        <w:t>07/05/2023</w:t>
      </w:r>
      <w:r w:rsidR="003218FF" w:rsidRPr="00DB7595">
        <w:rPr>
          <w:i/>
          <w:lang w:val="vi-VN"/>
        </w:rPr>
        <w:t xml:space="preserve">    </w:t>
      </w:r>
    </w:p>
    <w:p w14:paraId="5DCE5422" w14:textId="3123536E" w:rsidR="00B0001E" w:rsidRPr="00885C96" w:rsidRDefault="00C4436E" w:rsidP="00C4436E">
      <w:pPr>
        <w:tabs>
          <w:tab w:val="center" w:pos="6521"/>
        </w:tabs>
        <w:autoSpaceDE w:val="0"/>
        <w:autoSpaceDN w:val="0"/>
        <w:adjustRightInd w:val="0"/>
        <w:spacing w:line="360" w:lineRule="auto"/>
        <w:ind w:left="3600"/>
        <w:jc w:val="center"/>
        <w:rPr>
          <w:i/>
          <w:sz w:val="26"/>
          <w:szCs w:val="26"/>
        </w:rPr>
      </w:pPr>
      <w:r>
        <w:rPr>
          <w:i/>
          <w:sz w:val="26"/>
          <w:szCs w:val="26"/>
          <w:lang w:val="vi-VN"/>
        </w:rPr>
        <w:t>Students</w:t>
      </w:r>
      <w:r w:rsidR="00885C96">
        <w:rPr>
          <w:i/>
          <w:sz w:val="26"/>
          <w:szCs w:val="26"/>
        </w:rPr>
        <w:t>1</w:t>
      </w:r>
    </w:p>
    <w:p w14:paraId="3DEC54D6" w14:textId="6AED6BB9" w:rsidR="006010B3" w:rsidRDefault="00963688" w:rsidP="00BB2B2A">
      <w:pPr>
        <w:tabs>
          <w:tab w:val="center" w:pos="6379"/>
        </w:tabs>
        <w:spacing w:after="200" w:line="276" w:lineRule="auto"/>
        <w:rPr>
          <w:lang w:val="vi-VN"/>
        </w:rPr>
      </w:pPr>
      <w:r>
        <w:rPr>
          <w:i/>
          <w:sz w:val="26"/>
          <w:szCs w:val="26"/>
          <w:lang w:val="vi-VN"/>
        </w:rPr>
        <w:tab/>
      </w:r>
      <w:r w:rsidRPr="00963688">
        <w:rPr>
          <w:lang w:val="vi-VN"/>
        </w:rPr>
        <w:t>(signature and full name)</w:t>
      </w:r>
    </w:p>
    <w:p w14:paraId="475DF336" w14:textId="314A8D3F" w:rsidR="00885C96" w:rsidRDefault="005A41C2" w:rsidP="00BB2B2A">
      <w:pPr>
        <w:tabs>
          <w:tab w:val="center" w:pos="6379"/>
        </w:tabs>
        <w:spacing w:after="200" w:line="276" w:lineRule="auto"/>
        <w:rPr>
          <w:lang w:val="vi-VN"/>
        </w:rPr>
      </w:pPr>
      <w:r>
        <w:rPr>
          <w:noProof/>
        </w:rPr>
        <w:drawing>
          <wp:anchor distT="0" distB="0" distL="114300" distR="114300" simplePos="0" relativeHeight="251660288" behindDoc="1" locked="0" layoutInCell="1" allowOverlap="1" wp14:anchorId="74BB5ED6" wp14:editId="3345366C">
            <wp:simplePos x="0" y="0"/>
            <wp:positionH relativeFrom="column">
              <wp:posOffset>3242945</wp:posOffset>
            </wp:positionH>
            <wp:positionV relativeFrom="paragraph">
              <wp:posOffset>6350</wp:posOffset>
            </wp:positionV>
            <wp:extent cx="1600200" cy="573405"/>
            <wp:effectExtent l="0" t="0" r="0" b="0"/>
            <wp:wrapTight wrapText="bothSides">
              <wp:wrapPolygon edited="0">
                <wp:start x="0" y="0"/>
                <wp:lineTo x="0" y="20811"/>
                <wp:lineTo x="21343" y="20811"/>
                <wp:lineTo x="213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uky.jpg"/>
                    <pic:cNvPicPr/>
                  </pic:nvPicPr>
                  <pic:blipFill>
                    <a:blip r:embed="rId10">
                      <a:extLst>
                        <a:ext uri="{28A0092B-C50C-407E-A947-70E740481C1C}">
                          <a14:useLocalDpi xmlns:a14="http://schemas.microsoft.com/office/drawing/2010/main" val="0"/>
                        </a:ext>
                      </a:extLst>
                    </a:blip>
                    <a:stretch>
                      <a:fillRect/>
                    </a:stretch>
                  </pic:blipFill>
                  <pic:spPr>
                    <a:xfrm>
                      <a:off x="0" y="0"/>
                      <a:ext cx="1600200" cy="573405"/>
                    </a:xfrm>
                    <a:prstGeom prst="rect">
                      <a:avLst/>
                    </a:prstGeom>
                  </pic:spPr>
                </pic:pic>
              </a:graphicData>
            </a:graphic>
          </wp:anchor>
        </w:drawing>
      </w:r>
    </w:p>
    <w:p w14:paraId="5EB8BE2F" w14:textId="77777777" w:rsidR="00885C96" w:rsidRDefault="00885C96" w:rsidP="00BB2B2A">
      <w:pPr>
        <w:tabs>
          <w:tab w:val="center" w:pos="6379"/>
        </w:tabs>
        <w:spacing w:after="200" w:line="276" w:lineRule="auto"/>
        <w:rPr>
          <w:i/>
          <w:sz w:val="26"/>
          <w:szCs w:val="26"/>
          <w:lang w:val="vi-VN"/>
        </w:rPr>
      </w:pPr>
    </w:p>
    <w:p w14:paraId="2E0D9D48" w14:textId="6CB49541" w:rsidR="00775EF7" w:rsidRPr="00122082" w:rsidRDefault="00775EF7" w:rsidP="00BB2B2A">
      <w:pPr>
        <w:tabs>
          <w:tab w:val="center" w:pos="6379"/>
        </w:tabs>
        <w:spacing w:after="200" w:line="276" w:lineRule="auto"/>
        <w:rPr>
          <w:i/>
          <w:sz w:val="26"/>
          <w:szCs w:val="26"/>
        </w:rPr>
      </w:pPr>
      <w:r>
        <w:rPr>
          <w:i/>
          <w:sz w:val="26"/>
          <w:szCs w:val="26"/>
          <w:lang w:val="vi-VN"/>
        </w:rPr>
        <w:tab/>
      </w:r>
      <w:r w:rsidR="00122082">
        <w:rPr>
          <w:i/>
          <w:sz w:val="26"/>
          <w:szCs w:val="26"/>
        </w:rPr>
        <w:t>Nguyen Hai Bang</w:t>
      </w:r>
    </w:p>
    <w:p w14:paraId="0DE26024" w14:textId="77777777" w:rsidR="00775EF7" w:rsidRPr="00DB7595" w:rsidRDefault="00775EF7" w:rsidP="00BB2B2A">
      <w:pPr>
        <w:tabs>
          <w:tab w:val="center" w:pos="6379"/>
        </w:tabs>
        <w:spacing w:after="200" w:line="276" w:lineRule="auto"/>
        <w:rPr>
          <w:i/>
          <w:sz w:val="26"/>
          <w:szCs w:val="26"/>
          <w:lang w:val="vi-VN"/>
        </w:rPr>
      </w:pPr>
    </w:p>
    <w:p w14:paraId="6DF358EF" w14:textId="6C9FAAFD" w:rsidR="00885C96" w:rsidRDefault="00BB2B2A">
      <w:pPr>
        <w:spacing w:after="200" w:line="276" w:lineRule="auto"/>
        <w:rPr>
          <w:i/>
          <w:sz w:val="26"/>
          <w:szCs w:val="26"/>
          <w:lang w:val="vi-VN"/>
        </w:rPr>
      </w:pPr>
      <w:r w:rsidRPr="00DB7595">
        <w:rPr>
          <w:i/>
          <w:sz w:val="26"/>
          <w:szCs w:val="26"/>
          <w:lang w:val="vi-VN"/>
        </w:rPr>
        <w:br w:type="page"/>
      </w:r>
    </w:p>
    <w:p w14:paraId="1DDABFB8" w14:textId="77777777" w:rsidR="00885C96" w:rsidRPr="00C4436E" w:rsidRDefault="00885C96" w:rsidP="00885C96">
      <w:pPr>
        <w:pStyle w:val="Tiucctrangmu"/>
        <w:rPr>
          <w:lang w:val="vi-VN"/>
        </w:rPr>
      </w:pPr>
      <w:r w:rsidRPr="00C4436E">
        <w:rPr>
          <w:lang w:val="vi-VN"/>
        </w:rPr>
        <w:lastRenderedPageBreak/>
        <w:t>PROJECT COMPLETED</w:t>
      </w:r>
    </w:p>
    <w:p w14:paraId="6BF9C591" w14:textId="77777777" w:rsidR="00885C96" w:rsidRDefault="00885C96" w:rsidP="00885C96">
      <w:pPr>
        <w:pStyle w:val="Tiucctrangmu"/>
        <w:rPr>
          <w:lang w:val="vi-VN"/>
        </w:rPr>
      </w:pPr>
      <w:r w:rsidRPr="00C4436E">
        <w:rPr>
          <w:lang w:val="vi-VN"/>
        </w:rPr>
        <w:t>AT TON DUC THONG UNIVERSITY</w:t>
      </w:r>
    </w:p>
    <w:p w14:paraId="681D2FB4" w14:textId="77777777" w:rsidR="00885C96" w:rsidRPr="00C4436E" w:rsidRDefault="00885C96" w:rsidP="00885C96">
      <w:pPr>
        <w:pStyle w:val="Nidungvnbn"/>
        <w:rPr>
          <w:lang w:val="vi-VN"/>
        </w:rPr>
      </w:pPr>
      <w:r w:rsidRPr="00C4436E">
        <w:rPr>
          <w:lang w:val="vi-VN"/>
        </w:rPr>
        <w:t xml:space="preserve">I hereby declare that this is the product of our project and under the guidance of Mr. Pham Thai Ky Trung. The research contents and results </w:t>
      </w:r>
      <w:r>
        <w:rPr>
          <w:lang w:val="vi-VN"/>
        </w:rPr>
        <w:t>on</w:t>
      </w:r>
      <w:r w:rsidRPr="00C4436E">
        <w:rPr>
          <w:lang w:val="vi-VN"/>
        </w:rPr>
        <w:t xml:space="preserve"> this topic are honest and have not been published in any form before. The data in the tables for analysis, comments</w:t>
      </w:r>
      <w:r>
        <w:rPr>
          <w:lang w:val="vi-VN"/>
        </w:rPr>
        <w:t>,</w:t>
      </w:r>
      <w:r w:rsidRPr="00C4436E">
        <w:rPr>
          <w:lang w:val="vi-VN"/>
        </w:rPr>
        <w:t xml:space="preserve"> and evaluation are collected by the author himself from different sources, clearly stated in the reference section.</w:t>
      </w:r>
    </w:p>
    <w:p w14:paraId="42BBF91D" w14:textId="77777777" w:rsidR="00885C96" w:rsidRPr="00C4436E" w:rsidRDefault="00885C96" w:rsidP="00885C96">
      <w:pPr>
        <w:pStyle w:val="Nidungvnbn"/>
        <w:rPr>
          <w:lang w:val="vi-VN"/>
        </w:rPr>
      </w:pPr>
      <w:r w:rsidRPr="00C4436E">
        <w:rPr>
          <w:lang w:val="vi-VN"/>
        </w:rPr>
        <w:t>In addition, the project also uses a number of comments, assessments as well as data from other authors, other agencies</w:t>
      </w:r>
      <w:r>
        <w:rPr>
          <w:lang w:val="vi-VN"/>
        </w:rPr>
        <w:t>,</w:t>
      </w:r>
      <w:r w:rsidRPr="00C4436E">
        <w:rPr>
          <w:lang w:val="vi-VN"/>
        </w:rPr>
        <w:t xml:space="preserve"> and organizations, with citations and source annotations.</w:t>
      </w:r>
    </w:p>
    <w:p w14:paraId="40509684" w14:textId="77777777" w:rsidR="00885C96" w:rsidRDefault="00885C96" w:rsidP="00885C96">
      <w:pPr>
        <w:pStyle w:val="Nidungvnbn"/>
        <w:rPr>
          <w:lang w:val="vi-VN"/>
        </w:rPr>
      </w:pPr>
      <w:r w:rsidRPr="00C4436E">
        <w:rPr>
          <w:lang w:val="vi-VN"/>
        </w:rPr>
        <w:t xml:space="preserve">If I find any fraud, I will take full responsibility for the content of my project. Ton Duc Thang University is not related to copyright and copyright violations caused by me during the implementation process (if </w:t>
      </w:r>
      <w:r>
        <w:rPr>
          <w:lang w:val="vi-VN"/>
        </w:rPr>
        <w:t>any).</w:t>
      </w:r>
    </w:p>
    <w:p w14:paraId="6EAB1CA5" w14:textId="77777777" w:rsidR="00885C96" w:rsidRPr="00DB7595" w:rsidRDefault="00885C96" w:rsidP="00885C96">
      <w:pPr>
        <w:pStyle w:val="Nidungvnbn"/>
        <w:ind w:left="3600" w:firstLine="0"/>
        <w:jc w:val="center"/>
        <w:rPr>
          <w:i/>
          <w:lang w:val="vi-VN"/>
        </w:rPr>
      </w:pPr>
      <w:r>
        <w:rPr>
          <w:i/>
          <w:lang w:val="vi-VN"/>
        </w:rPr>
        <w:t>Ho Chi Minh City</w:t>
      </w:r>
      <w:r w:rsidRPr="00DB7595">
        <w:rPr>
          <w:i/>
          <w:lang w:val="vi-VN"/>
        </w:rPr>
        <w:t xml:space="preserve">, </w:t>
      </w:r>
      <w:r>
        <w:rPr>
          <w:i/>
          <w:lang w:val="vi-VN"/>
        </w:rPr>
        <w:t>07/05/2023</w:t>
      </w:r>
      <w:r w:rsidRPr="00DB7595">
        <w:rPr>
          <w:i/>
          <w:lang w:val="vi-VN"/>
        </w:rPr>
        <w:t xml:space="preserve">    </w:t>
      </w:r>
    </w:p>
    <w:p w14:paraId="3576C5DA" w14:textId="6E42ECD7" w:rsidR="00885C96" w:rsidRPr="00885C96" w:rsidRDefault="00885C96" w:rsidP="00885C96">
      <w:pPr>
        <w:tabs>
          <w:tab w:val="center" w:pos="6521"/>
        </w:tabs>
        <w:autoSpaceDE w:val="0"/>
        <w:autoSpaceDN w:val="0"/>
        <w:adjustRightInd w:val="0"/>
        <w:spacing w:line="360" w:lineRule="auto"/>
        <w:ind w:left="3600"/>
        <w:jc w:val="center"/>
        <w:rPr>
          <w:i/>
          <w:sz w:val="26"/>
          <w:szCs w:val="26"/>
        </w:rPr>
      </w:pPr>
      <w:r>
        <w:rPr>
          <w:i/>
          <w:sz w:val="26"/>
          <w:szCs w:val="26"/>
          <w:lang w:val="vi-VN"/>
        </w:rPr>
        <w:t>Students</w:t>
      </w:r>
      <w:r>
        <w:rPr>
          <w:i/>
          <w:sz w:val="26"/>
          <w:szCs w:val="26"/>
        </w:rPr>
        <w:t>2</w:t>
      </w:r>
    </w:p>
    <w:p w14:paraId="289102DB" w14:textId="6E579A83" w:rsidR="00885C96" w:rsidRDefault="008939A6" w:rsidP="00885C96">
      <w:pPr>
        <w:tabs>
          <w:tab w:val="center" w:pos="6379"/>
        </w:tabs>
        <w:spacing w:after="200" w:line="276" w:lineRule="auto"/>
        <w:rPr>
          <w:lang w:val="vi-VN"/>
        </w:rPr>
      </w:pPr>
      <w:r>
        <w:rPr>
          <w:noProof/>
        </w:rPr>
        <w:drawing>
          <wp:anchor distT="0" distB="0" distL="114300" distR="114300" simplePos="0" relativeHeight="251661312" behindDoc="1" locked="0" layoutInCell="1" allowOverlap="1" wp14:anchorId="196F3B00" wp14:editId="6484A7E3">
            <wp:simplePos x="0" y="0"/>
            <wp:positionH relativeFrom="margin">
              <wp:posOffset>3107267</wp:posOffset>
            </wp:positionH>
            <wp:positionV relativeFrom="paragraph">
              <wp:posOffset>307763</wp:posOffset>
            </wp:positionV>
            <wp:extent cx="2019300" cy="885825"/>
            <wp:effectExtent l="0" t="0" r="0" b="9525"/>
            <wp:wrapTight wrapText="bothSides">
              <wp:wrapPolygon edited="0">
                <wp:start x="0" y="0"/>
                <wp:lineTo x="0" y="21368"/>
                <wp:lineTo x="21396" y="21368"/>
                <wp:lineTo x="213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et.png"/>
                    <pic:cNvPicPr/>
                  </pic:nvPicPr>
                  <pic:blipFill>
                    <a:blip r:embed="rId11">
                      <a:extLst>
                        <a:ext uri="{28A0092B-C50C-407E-A947-70E740481C1C}">
                          <a14:useLocalDpi xmlns:a14="http://schemas.microsoft.com/office/drawing/2010/main" val="0"/>
                        </a:ext>
                      </a:extLst>
                    </a:blip>
                    <a:stretch>
                      <a:fillRect/>
                    </a:stretch>
                  </pic:blipFill>
                  <pic:spPr>
                    <a:xfrm>
                      <a:off x="0" y="0"/>
                      <a:ext cx="2019300" cy="885825"/>
                    </a:xfrm>
                    <a:prstGeom prst="rect">
                      <a:avLst/>
                    </a:prstGeom>
                  </pic:spPr>
                </pic:pic>
              </a:graphicData>
            </a:graphic>
          </wp:anchor>
        </w:drawing>
      </w:r>
      <w:r w:rsidR="00885C96">
        <w:rPr>
          <w:i/>
          <w:sz w:val="26"/>
          <w:szCs w:val="26"/>
          <w:lang w:val="vi-VN"/>
        </w:rPr>
        <w:tab/>
      </w:r>
      <w:r w:rsidR="00885C96" w:rsidRPr="00963688">
        <w:rPr>
          <w:lang w:val="vi-VN"/>
        </w:rPr>
        <w:t>(signature and full name)</w:t>
      </w:r>
    </w:p>
    <w:p w14:paraId="5E274A0C" w14:textId="4FD30AF1" w:rsidR="00885C96" w:rsidRDefault="00885C96" w:rsidP="00885C96">
      <w:pPr>
        <w:tabs>
          <w:tab w:val="center" w:pos="6379"/>
        </w:tabs>
        <w:spacing w:after="200" w:line="276" w:lineRule="auto"/>
        <w:rPr>
          <w:lang w:val="vi-VN"/>
        </w:rPr>
      </w:pPr>
    </w:p>
    <w:p w14:paraId="24509AEF" w14:textId="6B71CEB8" w:rsidR="00885C96" w:rsidRDefault="00885C96" w:rsidP="00885C96">
      <w:pPr>
        <w:tabs>
          <w:tab w:val="center" w:pos="6379"/>
        </w:tabs>
        <w:spacing w:after="200" w:line="276" w:lineRule="auto"/>
        <w:rPr>
          <w:i/>
          <w:sz w:val="26"/>
          <w:szCs w:val="26"/>
          <w:lang w:val="vi-VN"/>
        </w:rPr>
      </w:pPr>
    </w:p>
    <w:p w14:paraId="081451D2" w14:textId="77777777" w:rsidR="008939A6" w:rsidRDefault="008939A6" w:rsidP="00885C96">
      <w:pPr>
        <w:tabs>
          <w:tab w:val="center" w:pos="6379"/>
        </w:tabs>
        <w:spacing w:after="200" w:line="276" w:lineRule="auto"/>
        <w:rPr>
          <w:i/>
          <w:sz w:val="26"/>
          <w:szCs w:val="26"/>
          <w:lang w:val="vi-VN"/>
        </w:rPr>
      </w:pPr>
    </w:p>
    <w:p w14:paraId="43547DDE" w14:textId="73A17168" w:rsidR="00885C96" w:rsidRPr="00122082" w:rsidRDefault="00885C96" w:rsidP="00885C96">
      <w:pPr>
        <w:tabs>
          <w:tab w:val="center" w:pos="6379"/>
        </w:tabs>
        <w:spacing w:after="200" w:line="276" w:lineRule="auto"/>
        <w:rPr>
          <w:i/>
          <w:sz w:val="26"/>
          <w:szCs w:val="26"/>
        </w:rPr>
      </w:pPr>
      <w:r>
        <w:rPr>
          <w:i/>
          <w:sz w:val="26"/>
          <w:szCs w:val="26"/>
          <w:lang w:val="vi-VN"/>
        </w:rPr>
        <w:tab/>
      </w:r>
      <w:r>
        <w:rPr>
          <w:i/>
          <w:sz w:val="26"/>
          <w:szCs w:val="26"/>
        </w:rPr>
        <w:t>Dang Lu Anh Kiet</w:t>
      </w:r>
    </w:p>
    <w:p w14:paraId="54F5E2DE" w14:textId="77777777" w:rsidR="00885C96" w:rsidRPr="00885C96" w:rsidRDefault="00885C96" w:rsidP="00885C96">
      <w:pPr>
        <w:rPr>
          <w:sz w:val="26"/>
          <w:szCs w:val="26"/>
          <w:lang w:val="vi-VN"/>
        </w:rPr>
      </w:pPr>
    </w:p>
    <w:p w14:paraId="2EB59FA7" w14:textId="77777777" w:rsidR="00885C96" w:rsidRPr="00885C96" w:rsidRDefault="00885C96" w:rsidP="00885C96">
      <w:pPr>
        <w:rPr>
          <w:sz w:val="26"/>
          <w:szCs w:val="26"/>
          <w:lang w:val="vi-VN"/>
        </w:rPr>
      </w:pPr>
    </w:p>
    <w:p w14:paraId="446FA90A" w14:textId="60278503" w:rsidR="00885C96" w:rsidRDefault="00885C96" w:rsidP="00885C96">
      <w:pPr>
        <w:tabs>
          <w:tab w:val="left" w:pos="2320"/>
        </w:tabs>
        <w:spacing w:after="200" w:line="276" w:lineRule="auto"/>
        <w:rPr>
          <w:sz w:val="26"/>
          <w:szCs w:val="26"/>
          <w:lang w:val="vi-VN"/>
        </w:rPr>
      </w:pPr>
      <w:r>
        <w:rPr>
          <w:sz w:val="26"/>
          <w:szCs w:val="26"/>
          <w:lang w:val="vi-VN"/>
        </w:rPr>
        <w:tab/>
      </w:r>
    </w:p>
    <w:p w14:paraId="4D660BE5" w14:textId="798D1135" w:rsidR="00885C96" w:rsidRDefault="00885C96" w:rsidP="00885C96">
      <w:pPr>
        <w:tabs>
          <w:tab w:val="left" w:pos="1773"/>
        </w:tabs>
        <w:spacing w:after="200" w:line="276" w:lineRule="auto"/>
        <w:rPr>
          <w:sz w:val="26"/>
          <w:szCs w:val="26"/>
          <w:lang w:val="vi-VN"/>
        </w:rPr>
      </w:pPr>
      <w:r>
        <w:rPr>
          <w:sz w:val="26"/>
          <w:szCs w:val="26"/>
          <w:lang w:val="vi-VN"/>
        </w:rPr>
        <w:tab/>
      </w:r>
    </w:p>
    <w:p w14:paraId="082CFA63" w14:textId="77777777" w:rsidR="00BB2B2A" w:rsidRPr="00DB7595" w:rsidRDefault="00885C96">
      <w:pPr>
        <w:spacing w:after="200" w:line="276" w:lineRule="auto"/>
        <w:rPr>
          <w:i/>
          <w:sz w:val="26"/>
          <w:szCs w:val="26"/>
          <w:lang w:val="vi-VN"/>
        </w:rPr>
      </w:pPr>
      <w:r w:rsidRPr="00885C96">
        <w:rPr>
          <w:sz w:val="26"/>
          <w:szCs w:val="26"/>
          <w:lang w:val="vi-VN"/>
        </w:rPr>
        <w:br w:type="column"/>
      </w:r>
    </w:p>
    <w:p w14:paraId="1F67FDEB" w14:textId="77777777" w:rsidR="00963688" w:rsidRPr="00963688" w:rsidRDefault="00963688" w:rsidP="00963688">
      <w:pPr>
        <w:spacing w:after="200" w:line="276" w:lineRule="auto"/>
        <w:rPr>
          <w:b/>
          <w:sz w:val="32"/>
          <w:szCs w:val="32"/>
          <w:lang w:val="vi-VN"/>
        </w:rPr>
      </w:pPr>
      <w:r w:rsidRPr="00963688">
        <w:rPr>
          <w:b/>
          <w:sz w:val="32"/>
          <w:szCs w:val="32"/>
          <w:lang w:val="vi-VN"/>
        </w:rPr>
        <w:t>TEACHER'S CONFIRMATION AND ASSESSMENT SECTION</w:t>
      </w:r>
    </w:p>
    <w:p w14:paraId="7AD55888" w14:textId="77777777" w:rsidR="00963688" w:rsidRPr="00963688" w:rsidRDefault="00963688" w:rsidP="00963688">
      <w:pPr>
        <w:pStyle w:val="Nidungvnbn"/>
        <w:ind w:firstLine="0"/>
        <w:rPr>
          <w:b/>
          <w:bCs/>
          <w:lang w:val="vi-VN"/>
        </w:rPr>
      </w:pPr>
      <w:r w:rsidRPr="00963688">
        <w:rPr>
          <w:b/>
          <w:bCs/>
          <w:lang w:val="vi-VN"/>
        </w:rPr>
        <w:t>The confirmation part of the instructor</w:t>
      </w:r>
    </w:p>
    <w:p w14:paraId="198EC465" w14:textId="4B46EBEA" w:rsidR="00B118C8" w:rsidRPr="00DC2276" w:rsidRDefault="00B118C8" w:rsidP="0096368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C1AC93" w14:textId="3E532FEA" w:rsidR="00963688" w:rsidRPr="00963688" w:rsidRDefault="00B118C8" w:rsidP="00963688">
      <w:pPr>
        <w:tabs>
          <w:tab w:val="center" w:pos="6237"/>
        </w:tabs>
        <w:spacing w:line="276" w:lineRule="auto"/>
        <w:rPr>
          <w:lang w:val="vi-VN"/>
        </w:rPr>
      </w:pPr>
      <w:r w:rsidRPr="00DC2276">
        <w:rPr>
          <w:lang w:val="vi-VN"/>
        </w:rPr>
        <w:tab/>
      </w:r>
      <w:r w:rsidR="00963688" w:rsidRPr="00963688">
        <w:rPr>
          <w:lang w:val="vi-VN"/>
        </w:rPr>
        <w:t xml:space="preserve"> Ho Chi Minh</w:t>
      </w:r>
      <w:r w:rsidR="00963688">
        <w:rPr>
          <w:lang w:val="vi-VN"/>
        </w:rPr>
        <w:t xml:space="preserve"> City</w:t>
      </w:r>
      <w:r w:rsidR="00963688" w:rsidRPr="00963688">
        <w:rPr>
          <w:lang w:val="vi-VN"/>
        </w:rPr>
        <w:t xml:space="preserve">, </w:t>
      </w:r>
      <w:r w:rsidR="00963688">
        <w:rPr>
          <w:lang w:val="vi-VN"/>
        </w:rPr>
        <w:t>in 2023</w:t>
      </w:r>
    </w:p>
    <w:p w14:paraId="4991E75D" w14:textId="38545D53" w:rsidR="00B118C8" w:rsidRPr="00DC2276" w:rsidRDefault="00963688" w:rsidP="00963688">
      <w:pPr>
        <w:tabs>
          <w:tab w:val="center" w:pos="6237"/>
        </w:tabs>
        <w:spacing w:line="276" w:lineRule="auto"/>
        <w:rPr>
          <w:lang w:val="vi-VN"/>
        </w:rPr>
      </w:pPr>
      <w:r>
        <w:rPr>
          <w:lang w:val="vi-VN"/>
        </w:rPr>
        <w:tab/>
      </w:r>
      <w:r w:rsidRPr="00963688">
        <w:rPr>
          <w:lang w:val="vi-VN"/>
        </w:rPr>
        <w:t>(signature and full name)</w:t>
      </w:r>
    </w:p>
    <w:p w14:paraId="7D65A962" w14:textId="77777777" w:rsidR="00B118C8" w:rsidRPr="00DC2276" w:rsidRDefault="00B118C8">
      <w:pPr>
        <w:spacing w:after="200" w:line="276" w:lineRule="auto"/>
        <w:rPr>
          <w:lang w:val="vi-VN"/>
        </w:rPr>
      </w:pPr>
    </w:p>
    <w:p w14:paraId="40200332" w14:textId="77777777" w:rsidR="00B118C8" w:rsidRPr="00963688" w:rsidRDefault="00B118C8" w:rsidP="00963688">
      <w:pPr>
        <w:pStyle w:val="Nidungvnbn"/>
        <w:rPr>
          <w:b/>
          <w:bCs/>
          <w:lang w:val="vi-VN"/>
        </w:rPr>
      </w:pPr>
    </w:p>
    <w:p w14:paraId="4C9C9E19" w14:textId="77777777" w:rsidR="00963688" w:rsidRPr="00963688" w:rsidRDefault="00963688" w:rsidP="00963688">
      <w:pPr>
        <w:pStyle w:val="Nidungvnbn"/>
        <w:ind w:firstLine="0"/>
        <w:rPr>
          <w:b/>
          <w:bCs/>
        </w:rPr>
      </w:pPr>
      <w:r w:rsidRPr="00963688">
        <w:rPr>
          <w:b/>
          <w:bCs/>
        </w:rPr>
        <w:t>The evaluation part of the teacher marks the test</w:t>
      </w:r>
    </w:p>
    <w:p w14:paraId="6DCAF3F9" w14:textId="68101904"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7B14B4" w14:textId="7D9A0D97" w:rsidR="00B118C8" w:rsidRPr="00DC2276" w:rsidRDefault="00B118C8" w:rsidP="00963688">
      <w:pPr>
        <w:tabs>
          <w:tab w:val="center" w:pos="6237"/>
        </w:tabs>
        <w:spacing w:line="276" w:lineRule="auto"/>
        <w:rPr>
          <w:lang w:val="vi-VN"/>
        </w:rPr>
      </w:pPr>
      <w:r w:rsidRPr="00DC2276">
        <w:rPr>
          <w:lang w:val="vi-VN"/>
        </w:rPr>
        <w:tab/>
      </w:r>
    </w:p>
    <w:p w14:paraId="6D57CE19" w14:textId="35115AC0" w:rsidR="00963688" w:rsidRPr="00963688" w:rsidRDefault="00963688" w:rsidP="00963688">
      <w:pPr>
        <w:tabs>
          <w:tab w:val="center" w:pos="6237"/>
        </w:tabs>
        <w:spacing w:line="276" w:lineRule="auto"/>
        <w:rPr>
          <w:lang w:val="vi-VN"/>
        </w:rPr>
      </w:pPr>
      <w:r>
        <w:rPr>
          <w:lang w:val="vi-VN"/>
        </w:rPr>
        <w:tab/>
      </w:r>
      <w:r w:rsidRPr="00963688">
        <w:rPr>
          <w:lang w:val="vi-VN"/>
        </w:rPr>
        <w:t>Ho Chi Minh</w:t>
      </w:r>
      <w:r>
        <w:rPr>
          <w:lang w:val="vi-VN"/>
        </w:rPr>
        <w:t xml:space="preserve"> City</w:t>
      </w:r>
      <w:r w:rsidRPr="00963688">
        <w:rPr>
          <w:lang w:val="vi-VN"/>
        </w:rPr>
        <w:t xml:space="preserve">, </w:t>
      </w:r>
      <w:r>
        <w:rPr>
          <w:lang w:val="vi-VN"/>
        </w:rPr>
        <w:t>in 2023</w:t>
      </w:r>
    </w:p>
    <w:p w14:paraId="5C8A7C55" w14:textId="77777777" w:rsidR="00963688" w:rsidRPr="00DC2276" w:rsidRDefault="00963688" w:rsidP="00963688">
      <w:pPr>
        <w:tabs>
          <w:tab w:val="center" w:pos="6237"/>
        </w:tabs>
        <w:spacing w:line="276" w:lineRule="auto"/>
        <w:rPr>
          <w:lang w:val="vi-VN"/>
        </w:rPr>
      </w:pPr>
      <w:r>
        <w:rPr>
          <w:lang w:val="vi-VN"/>
        </w:rPr>
        <w:tab/>
      </w:r>
      <w:r w:rsidRPr="00963688">
        <w:rPr>
          <w:lang w:val="vi-VN"/>
        </w:rPr>
        <w:t>(signature and full name)</w:t>
      </w:r>
    </w:p>
    <w:p w14:paraId="7AD60C10" w14:textId="19C9CA04" w:rsidR="00B118C8" w:rsidRPr="00DC2276" w:rsidRDefault="00B118C8" w:rsidP="00B118C8">
      <w:pPr>
        <w:spacing w:after="200" w:line="276" w:lineRule="auto"/>
        <w:rPr>
          <w:lang w:val="vi-VN"/>
        </w:rPr>
      </w:pPr>
    </w:p>
    <w:p w14:paraId="0099B761" w14:textId="77777777" w:rsidR="00B118C8" w:rsidRPr="00DC2276" w:rsidRDefault="00B118C8" w:rsidP="00B118C8">
      <w:pPr>
        <w:pStyle w:val="Tiumccp1"/>
        <w:rPr>
          <w:sz w:val="32"/>
          <w:szCs w:val="32"/>
          <w:lang w:val="vi-VN"/>
        </w:rPr>
      </w:pPr>
      <w:r w:rsidRPr="00B118C8">
        <w:rPr>
          <w:lang w:val="vi-VN"/>
        </w:rPr>
        <w:br w:type="page"/>
      </w:r>
    </w:p>
    <w:p w14:paraId="159F2C17" w14:textId="77777777" w:rsidR="00B454E4" w:rsidRDefault="00C4436E" w:rsidP="00B454E4">
      <w:pPr>
        <w:pStyle w:val="Tiucctrangmu"/>
        <w:rPr>
          <w:lang w:val="vi-VN"/>
        </w:rPr>
      </w:pPr>
      <w:r w:rsidRPr="00C4436E">
        <w:rPr>
          <w:lang w:val="vi-VN"/>
        </w:rPr>
        <w:lastRenderedPageBreak/>
        <w:t>SUMMARY</w:t>
      </w:r>
    </w:p>
    <w:p w14:paraId="0B0CF3EA" w14:textId="44C93DD3" w:rsidR="00B454E4" w:rsidRPr="00B454E4" w:rsidRDefault="00B454E4" w:rsidP="00B454E4">
      <w:pPr>
        <w:pStyle w:val="Nidungvnbn"/>
        <w:rPr>
          <w:lang w:val="vi-VN"/>
        </w:rPr>
      </w:pPr>
      <w:r w:rsidRPr="00B454E4">
        <w:rPr>
          <w:lang w:val="vi-VN"/>
        </w:rPr>
        <w:t>Requirements collection: First, the development team collected information about the customer's requirements for functionality, interface, features, and other requirements related to the application.</w:t>
      </w:r>
    </w:p>
    <w:p w14:paraId="1E652BBA" w14:textId="33020B49" w:rsidR="00B454E4" w:rsidRPr="00B454E4" w:rsidRDefault="00B454E4" w:rsidP="00B454E4">
      <w:pPr>
        <w:pStyle w:val="Nidungvnbn"/>
        <w:rPr>
          <w:lang w:val="vi-VN"/>
        </w:rPr>
      </w:pPr>
      <w:r w:rsidRPr="00B454E4">
        <w:rPr>
          <w:lang w:val="vi-VN"/>
        </w:rPr>
        <w:t>Design: The development team then designed the user interface, database, and oth</w:t>
      </w:r>
      <w:r>
        <w:rPr>
          <w:lang w:val="vi-VN"/>
        </w:rPr>
        <w:t>er features of the application.</w:t>
      </w:r>
    </w:p>
    <w:p w14:paraId="24134DC8" w14:textId="608735DF" w:rsidR="00B454E4" w:rsidRPr="00B454E4" w:rsidRDefault="00B454E4" w:rsidP="00B454E4">
      <w:pPr>
        <w:pStyle w:val="Nidungvnbn"/>
        <w:rPr>
          <w:lang w:val="vi-VN"/>
        </w:rPr>
      </w:pPr>
      <w:r w:rsidRPr="00B454E4">
        <w:rPr>
          <w:lang w:val="vi-VN"/>
        </w:rPr>
        <w:t>Development planning: The development team made a plan to develop the application, including the schedule, work assignment, and development st</w:t>
      </w:r>
      <w:r>
        <w:rPr>
          <w:lang w:val="vi-VN"/>
        </w:rPr>
        <w:t>eps.</w:t>
      </w:r>
    </w:p>
    <w:p w14:paraId="56262EFF" w14:textId="137477D8" w:rsidR="00B454E4" w:rsidRPr="00B454E4" w:rsidRDefault="00B454E4" w:rsidP="00B454E4">
      <w:pPr>
        <w:pStyle w:val="Nidungvnbn"/>
        <w:rPr>
          <w:lang w:val="vi-VN"/>
        </w:rPr>
      </w:pPr>
      <w:r w:rsidRPr="00B454E4">
        <w:rPr>
          <w:lang w:val="vi-VN"/>
        </w:rPr>
        <w:t>Development: After completing the above steps, the development team started building the online phone selling application acc</w:t>
      </w:r>
      <w:r>
        <w:rPr>
          <w:lang w:val="vi-VN"/>
        </w:rPr>
        <w:t>ording to the approved designs.</w:t>
      </w:r>
    </w:p>
    <w:p w14:paraId="36F9281F" w14:textId="6E35F874" w:rsidR="00B454E4" w:rsidRPr="00B454E4" w:rsidRDefault="00B454E4" w:rsidP="00B454E4">
      <w:pPr>
        <w:pStyle w:val="Nidungvnbn"/>
        <w:rPr>
          <w:lang w:val="vi-VN"/>
        </w:rPr>
      </w:pPr>
      <w:r w:rsidRPr="00B454E4">
        <w:rPr>
          <w:lang w:val="vi-VN"/>
        </w:rPr>
        <w:t>Testing: Once the application is complete, the development team has performed tests and checked the functionality of the application to ensure that it is worki</w:t>
      </w:r>
      <w:r>
        <w:rPr>
          <w:lang w:val="vi-VN"/>
        </w:rPr>
        <w:t>ng properly and without errors.</w:t>
      </w:r>
    </w:p>
    <w:p w14:paraId="7DFB1BC7" w14:textId="707AA44C" w:rsidR="00B454E4" w:rsidRPr="00B454E4" w:rsidRDefault="00B454E4" w:rsidP="00B454E4">
      <w:pPr>
        <w:pStyle w:val="Nidungvnbn"/>
        <w:rPr>
          <w:lang w:val="vi-VN"/>
        </w:rPr>
      </w:pPr>
      <w:r w:rsidRPr="00B454E4">
        <w:rPr>
          <w:lang w:val="vi-VN"/>
        </w:rPr>
        <w:t>Deployment: After testing is completed, the application is deployed and running on the mobile p</w:t>
      </w:r>
      <w:r>
        <w:rPr>
          <w:lang w:val="vi-VN"/>
        </w:rPr>
        <w:t>latform.</w:t>
      </w:r>
    </w:p>
    <w:p w14:paraId="455C0932" w14:textId="2FF436B2" w:rsidR="00B454E4" w:rsidRDefault="00B454E4" w:rsidP="00B454E4">
      <w:pPr>
        <w:pStyle w:val="Nidungvnbn"/>
        <w:rPr>
          <w:lang w:val="vi-VN"/>
        </w:rPr>
      </w:pPr>
      <w:r w:rsidRPr="00B454E4">
        <w:rPr>
          <w:lang w:val="vi-VN"/>
        </w:rPr>
        <w:t>Maintenance and updates: The development team continues to maintain and update the application to ensure that it always works well and meets</w:t>
      </w:r>
      <w:r>
        <w:rPr>
          <w:lang w:val="vi-VN"/>
        </w:rPr>
        <w:t xml:space="preserve"> the requirements of the users.</w:t>
      </w:r>
    </w:p>
    <w:p w14:paraId="46E31631" w14:textId="4888CE30" w:rsidR="00B454E4" w:rsidRPr="00B454E4" w:rsidRDefault="00B454E4" w:rsidP="00B454E4">
      <w:pPr>
        <w:pStyle w:val="Nidungvnbn"/>
        <w:rPr>
          <w:lang w:val="vi-VN"/>
        </w:rPr>
      </w:pPr>
      <w:r w:rsidRPr="00B454E4">
        <w:rPr>
          <w:lang w:val="vi-VN"/>
        </w:rPr>
        <w:t>Due to limited technical expertise, the report still contains several deficiencies, and the code section remains incomplete.</w:t>
      </w:r>
    </w:p>
    <w:p w14:paraId="6111E3D9" w14:textId="76D989BE" w:rsidR="006010B3" w:rsidRPr="006010B3" w:rsidRDefault="00B454E4" w:rsidP="00B454E4">
      <w:pPr>
        <w:pStyle w:val="Nidungvnbn"/>
        <w:rPr>
          <w:lang w:val="vi-VN"/>
        </w:rPr>
      </w:pPr>
      <w:r w:rsidRPr="00B454E4">
        <w:rPr>
          <w:lang w:val="vi-VN"/>
        </w:rPr>
        <w:t>Overall, this development process has helped the development team to create an online phone selling application with good features and attractive interface, meeting the requirements of customers.</w:t>
      </w:r>
      <w:bookmarkStart w:id="2" w:name="_GoBack"/>
      <w:bookmarkEnd w:id="2"/>
    </w:p>
    <w:p w14:paraId="7CBAF969" w14:textId="77777777" w:rsidR="00291721" w:rsidRPr="00DB7595" w:rsidRDefault="00291721" w:rsidP="00291721">
      <w:pPr>
        <w:pStyle w:val="Nidungvnbn"/>
        <w:rPr>
          <w:lang w:val="vi-VN"/>
        </w:rPr>
      </w:pPr>
    </w:p>
    <w:p w14:paraId="5EE081A6" w14:textId="77777777" w:rsidR="00B454E4" w:rsidRDefault="00B454E4">
      <w:pPr>
        <w:spacing w:after="200" w:line="276" w:lineRule="auto"/>
        <w:rPr>
          <w:b/>
          <w:sz w:val="32"/>
          <w:szCs w:val="32"/>
        </w:rPr>
      </w:pPr>
      <w:r>
        <w:br w:type="page"/>
      </w:r>
    </w:p>
    <w:p w14:paraId="2BEAA2EA" w14:textId="2B7266DA" w:rsidR="008F090E" w:rsidRDefault="008F090E" w:rsidP="00A72810">
      <w:pPr>
        <w:pStyle w:val="Tiucctrangmu"/>
      </w:pPr>
      <w:r w:rsidRPr="008F090E">
        <w:lastRenderedPageBreak/>
        <w:t>TABLE OF CONTENTS</w:t>
      </w:r>
    </w:p>
    <w:sdt>
      <w:sdtPr>
        <w:rPr>
          <w:rFonts w:ascii="Times New Roman" w:eastAsia="Times New Roman" w:hAnsi="Times New Roman" w:cs="Times New Roman"/>
          <w:color w:val="auto"/>
          <w:sz w:val="24"/>
          <w:szCs w:val="24"/>
        </w:rPr>
        <w:id w:val="-190533436"/>
        <w:docPartObj>
          <w:docPartGallery w:val="Table of Contents"/>
          <w:docPartUnique/>
        </w:docPartObj>
      </w:sdtPr>
      <w:sdtEndPr>
        <w:rPr>
          <w:b/>
          <w:bCs/>
          <w:noProof/>
        </w:rPr>
      </w:sdtEndPr>
      <w:sdtContent>
        <w:p w14:paraId="535841EF" w14:textId="6575FC09" w:rsidR="00885C96" w:rsidRDefault="00885C96">
          <w:pPr>
            <w:pStyle w:val="TOCHeading"/>
          </w:pPr>
          <w:r>
            <w:t>Contents</w:t>
          </w:r>
        </w:p>
        <w:p w14:paraId="59A4C7C9" w14:textId="76710B5A" w:rsidR="007405A0" w:rsidRDefault="00885C96">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4555240" w:history="1">
            <w:r w:rsidR="007405A0" w:rsidRPr="003B6510">
              <w:rPr>
                <w:rStyle w:val="Hyperlink"/>
                <w:noProof/>
              </w:rPr>
              <w:t>Chapter</w:t>
            </w:r>
            <w:r w:rsidR="007405A0" w:rsidRPr="003B6510">
              <w:rPr>
                <w:rStyle w:val="Hyperlink"/>
                <w:noProof/>
                <w:lang w:val="vi-VN"/>
              </w:rPr>
              <w:t xml:space="preserve"> 1 - Introduction</w:t>
            </w:r>
            <w:r w:rsidR="007405A0">
              <w:rPr>
                <w:noProof/>
                <w:webHidden/>
              </w:rPr>
              <w:tab/>
            </w:r>
            <w:r w:rsidR="007405A0">
              <w:rPr>
                <w:noProof/>
                <w:webHidden/>
              </w:rPr>
              <w:fldChar w:fldCharType="begin"/>
            </w:r>
            <w:r w:rsidR="007405A0">
              <w:rPr>
                <w:noProof/>
                <w:webHidden/>
              </w:rPr>
              <w:instrText xml:space="preserve"> PAGEREF _Toc134555240 \h </w:instrText>
            </w:r>
            <w:r w:rsidR="007405A0">
              <w:rPr>
                <w:noProof/>
                <w:webHidden/>
              </w:rPr>
            </w:r>
            <w:r w:rsidR="007405A0">
              <w:rPr>
                <w:noProof/>
                <w:webHidden/>
              </w:rPr>
              <w:fldChar w:fldCharType="separate"/>
            </w:r>
            <w:r w:rsidR="00FF6A3F">
              <w:rPr>
                <w:noProof/>
                <w:webHidden/>
              </w:rPr>
              <w:t>10</w:t>
            </w:r>
            <w:r w:rsidR="007405A0">
              <w:rPr>
                <w:noProof/>
                <w:webHidden/>
              </w:rPr>
              <w:fldChar w:fldCharType="end"/>
            </w:r>
          </w:hyperlink>
        </w:p>
        <w:p w14:paraId="21916175" w14:textId="09118F95"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41" w:history="1">
            <w:r w:rsidR="007405A0" w:rsidRPr="003B6510">
              <w:rPr>
                <w:rStyle w:val="Hyperlink"/>
                <w:noProof/>
                <w:lang w:val="vi-VN"/>
              </w:rPr>
              <w:t>1.1Purpose and Scope</w:t>
            </w:r>
            <w:r w:rsidR="007405A0" w:rsidRPr="003B6510">
              <w:rPr>
                <w:rStyle w:val="Hyperlink"/>
                <w:noProof/>
              </w:rPr>
              <w:t>:</w:t>
            </w:r>
            <w:r w:rsidR="007405A0">
              <w:rPr>
                <w:noProof/>
                <w:webHidden/>
              </w:rPr>
              <w:tab/>
            </w:r>
            <w:r w:rsidR="007405A0">
              <w:rPr>
                <w:noProof/>
                <w:webHidden/>
              </w:rPr>
              <w:fldChar w:fldCharType="begin"/>
            </w:r>
            <w:r w:rsidR="007405A0">
              <w:rPr>
                <w:noProof/>
                <w:webHidden/>
              </w:rPr>
              <w:instrText xml:space="preserve"> PAGEREF _Toc134555241 \h </w:instrText>
            </w:r>
            <w:r w:rsidR="007405A0">
              <w:rPr>
                <w:noProof/>
                <w:webHidden/>
              </w:rPr>
            </w:r>
            <w:r w:rsidR="007405A0">
              <w:rPr>
                <w:noProof/>
                <w:webHidden/>
              </w:rPr>
              <w:fldChar w:fldCharType="separate"/>
            </w:r>
            <w:r w:rsidR="00FF6A3F">
              <w:rPr>
                <w:noProof/>
                <w:webHidden/>
              </w:rPr>
              <w:t>10</w:t>
            </w:r>
            <w:r w:rsidR="007405A0">
              <w:rPr>
                <w:noProof/>
                <w:webHidden/>
              </w:rPr>
              <w:fldChar w:fldCharType="end"/>
            </w:r>
          </w:hyperlink>
        </w:p>
        <w:p w14:paraId="61548D82" w14:textId="732C5C7B"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42" w:history="1">
            <w:r w:rsidR="007405A0" w:rsidRPr="003B6510">
              <w:rPr>
                <w:rStyle w:val="Hyperlink"/>
                <w:noProof/>
              </w:rPr>
              <w:t>1.2Product Overview (including capabilities, scenarios for using the product, etc</w:t>
            </w:r>
            <w:r w:rsidR="007405A0" w:rsidRPr="003B6510">
              <w:rPr>
                <w:rStyle w:val="Hyperlink"/>
                <w:bCs/>
                <w:noProof/>
                <w:lang w:val="vi-VN"/>
              </w:rPr>
              <w:t>.)</w:t>
            </w:r>
            <w:r w:rsidR="007405A0">
              <w:rPr>
                <w:noProof/>
                <w:webHidden/>
              </w:rPr>
              <w:tab/>
            </w:r>
            <w:r w:rsidR="007405A0">
              <w:rPr>
                <w:noProof/>
                <w:webHidden/>
              </w:rPr>
              <w:fldChar w:fldCharType="begin"/>
            </w:r>
            <w:r w:rsidR="007405A0">
              <w:rPr>
                <w:noProof/>
                <w:webHidden/>
              </w:rPr>
              <w:instrText xml:space="preserve"> PAGEREF _Toc134555242 \h </w:instrText>
            </w:r>
            <w:r w:rsidR="007405A0">
              <w:rPr>
                <w:noProof/>
                <w:webHidden/>
              </w:rPr>
            </w:r>
            <w:r w:rsidR="007405A0">
              <w:rPr>
                <w:noProof/>
                <w:webHidden/>
              </w:rPr>
              <w:fldChar w:fldCharType="separate"/>
            </w:r>
            <w:r w:rsidR="00FF6A3F">
              <w:rPr>
                <w:noProof/>
                <w:webHidden/>
              </w:rPr>
              <w:t>10</w:t>
            </w:r>
            <w:r w:rsidR="007405A0">
              <w:rPr>
                <w:noProof/>
                <w:webHidden/>
              </w:rPr>
              <w:fldChar w:fldCharType="end"/>
            </w:r>
          </w:hyperlink>
        </w:p>
        <w:p w14:paraId="03C5A36D" w14:textId="72A27438"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43" w:history="1">
            <w:r w:rsidR="007405A0" w:rsidRPr="003B6510">
              <w:rPr>
                <w:rStyle w:val="Hyperlink"/>
                <w:noProof/>
              </w:rPr>
              <w:t>1.3 Structure of the Document</w:t>
            </w:r>
            <w:r w:rsidR="007405A0">
              <w:rPr>
                <w:noProof/>
                <w:webHidden/>
              </w:rPr>
              <w:tab/>
            </w:r>
            <w:r w:rsidR="007405A0">
              <w:rPr>
                <w:noProof/>
                <w:webHidden/>
              </w:rPr>
              <w:fldChar w:fldCharType="begin"/>
            </w:r>
            <w:r w:rsidR="007405A0">
              <w:rPr>
                <w:noProof/>
                <w:webHidden/>
              </w:rPr>
              <w:instrText xml:space="preserve"> PAGEREF _Toc134555243 \h </w:instrText>
            </w:r>
            <w:r w:rsidR="007405A0">
              <w:rPr>
                <w:noProof/>
                <w:webHidden/>
              </w:rPr>
            </w:r>
            <w:r w:rsidR="007405A0">
              <w:rPr>
                <w:noProof/>
                <w:webHidden/>
              </w:rPr>
              <w:fldChar w:fldCharType="separate"/>
            </w:r>
            <w:r w:rsidR="00FF6A3F">
              <w:rPr>
                <w:noProof/>
                <w:webHidden/>
              </w:rPr>
              <w:t>11</w:t>
            </w:r>
            <w:r w:rsidR="007405A0">
              <w:rPr>
                <w:noProof/>
                <w:webHidden/>
              </w:rPr>
              <w:fldChar w:fldCharType="end"/>
            </w:r>
          </w:hyperlink>
        </w:p>
        <w:p w14:paraId="501B2EFD" w14:textId="1ACDE1BF" w:rsidR="007405A0" w:rsidRDefault="00965125">
          <w:pPr>
            <w:pStyle w:val="TOC2"/>
            <w:tabs>
              <w:tab w:val="left" w:pos="1440"/>
              <w:tab w:val="right" w:leader="dot" w:pos="9111"/>
            </w:tabs>
            <w:rPr>
              <w:rFonts w:asciiTheme="minorHAnsi" w:eastAsiaTheme="minorEastAsia" w:hAnsiTheme="minorHAnsi" w:cstheme="minorBidi"/>
              <w:noProof/>
              <w:sz w:val="22"/>
              <w:szCs w:val="22"/>
            </w:rPr>
          </w:pPr>
          <w:hyperlink w:anchor="_Toc134555244" w:history="1">
            <w:r w:rsidR="007405A0" w:rsidRPr="003B6510">
              <w:rPr>
                <w:rStyle w:val="Hyperlink"/>
                <w:noProof/>
                <w:lang w:val="vi-VN"/>
              </w:rPr>
              <w:t>1.4</w:t>
            </w:r>
            <w:r w:rsidR="007405A0">
              <w:rPr>
                <w:rFonts w:asciiTheme="minorHAnsi" w:eastAsiaTheme="minorEastAsia" w:hAnsiTheme="minorHAnsi" w:cstheme="minorBidi"/>
                <w:noProof/>
                <w:sz w:val="22"/>
                <w:szCs w:val="22"/>
              </w:rPr>
              <w:tab/>
            </w:r>
            <w:r w:rsidR="007405A0" w:rsidRPr="003B6510">
              <w:rPr>
                <w:rStyle w:val="Hyperlink"/>
                <w:noProof/>
                <w:lang w:val="vi-VN"/>
              </w:rPr>
              <w:t>Terms, Acronyms, and Abbreviations</w:t>
            </w:r>
            <w:r w:rsidR="007405A0">
              <w:rPr>
                <w:noProof/>
                <w:webHidden/>
              </w:rPr>
              <w:tab/>
            </w:r>
            <w:r w:rsidR="007405A0">
              <w:rPr>
                <w:noProof/>
                <w:webHidden/>
              </w:rPr>
              <w:fldChar w:fldCharType="begin"/>
            </w:r>
            <w:r w:rsidR="007405A0">
              <w:rPr>
                <w:noProof/>
                <w:webHidden/>
              </w:rPr>
              <w:instrText xml:space="preserve"> PAGEREF _Toc134555244 \h </w:instrText>
            </w:r>
            <w:r w:rsidR="007405A0">
              <w:rPr>
                <w:noProof/>
                <w:webHidden/>
              </w:rPr>
            </w:r>
            <w:r w:rsidR="007405A0">
              <w:rPr>
                <w:noProof/>
                <w:webHidden/>
              </w:rPr>
              <w:fldChar w:fldCharType="separate"/>
            </w:r>
            <w:r w:rsidR="00FF6A3F">
              <w:rPr>
                <w:noProof/>
                <w:webHidden/>
              </w:rPr>
              <w:t>12</w:t>
            </w:r>
            <w:r w:rsidR="007405A0">
              <w:rPr>
                <w:noProof/>
                <w:webHidden/>
              </w:rPr>
              <w:fldChar w:fldCharType="end"/>
            </w:r>
          </w:hyperlink>
        </w:p>
        <w:p w14:paraId="3DE68810" w14:textId="064775A4" w:rsidR="007405A0" w:rsidRDefault="00965125">
          <w:pPr>
            <w:pStyle w:val="TOC1"/>
            <w:tabs>
              <w:tab w:val="right" w:leader="dot" w:pos="9111"/>
            </w:tabs>
            <w:rPr>
              <w:rFonts w:asciiTheme="minorHAnsi" w:eastAsiaTheme="minorEastAsia" w:hAnsiTheme="minorHAnsi" w:cstheme="minorBidi"/>
              <w:noProof/>
              <w:sz w:val="22"/>
              <w:szCs w:val="22"/>
            </w:rPr>
          </w:pPr>
          <w:hyperlink w:anchor="_Toc134555245" w:history="1">
            <w:r w:rsidR="007405A0" w:rsidRPr="003B6510">
              <w:rPr>
                <w:rStyle w:val="Hyperlink"/>
                <w:noProof/>
                <w:lang w:val="vi-VN"/>
              </w:rPr>
              <w:t>2.Project Management Plan</w:t>
            </w:r>
            <w:r w:rsidR="007405A0">
              <w:rPr>
                <w:noProof/>
                <w:webHidden/>
              </w:rPr>
              <w:tab/>
            </w:r>
            <w:r w:rsidR="007405A0">
              <w:rPr>
                <w:noProof/>
                <w:webHidden/>
              </w:rPr>
              <w:fldChar w:fldCharType="begin"/>
            </w:r>
            <w:r w:rsidR="007405A0">
              <w:rPr>
                <w:noProof/>
                <w:webHidden/>
              </w:rPr>
              <w:instrText xml:space="preserve"> PAGEREF _Toc134555245 \h </w:instrText>
            </w:r>
            <w:r w:rsidR="007405A0">
              <w:rPr>
                <w:noProof/>
                <w:webHidden/>
              </w:rPr>
            </w:r>
            <w:r w:rsidR="007405A0">
              <w:rPr>
                <w:noProof/>
                <w:webHidden/>
              </w:rPr>
              <w:fldChar w:fldCharType="separate"/>
            </w:r>
            <w:r w:rsidR="00FF6A3F">
              <w:rPr>
                <w:noProof/>
                <w:webHidden/>
              </w:rPr>
              <w:t>12</w:t>
            </w:r>
            <w:r w:rsidR="007405A0">
              <w:rPr>
                <w:noProof/>
                <w:webHidden/>
              </w:rPr>
              <w:fldChar w:fldCharType="end"/>
            </w:r>
          </w:hyperlink>
        </w:p>
        <w:p w14:paraId="4FFE93B8" w14:textId="7A2F77CC"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46" w:history="1">
            <w:r w:rsidR="007405A0" w:rsidRPr="003B6510">
              <w:rPr>
                <w:rStyle w:val="Hyperlink"/>
                <w:noProof/>
              </w:rPr>
              <w:t>2</w:t>
            </w:r>
            <w:r w:rsidR="007405A0" w:rsidRPr="003B6510">
              <w:rPr>
                <w:rStyle w:val="Hyperlink"/>
                <w:noProof/>
                <w:lang w:val="vi-VN"/>
              </w:rPr>
              <w:t xml:space="preserve">.1 </w:t>
            </w:r>
            <w:r w:rsidR="007405A0" w:rsidRPr="003B6510">
              <w:rPr>
                <w:rStyle w:val="Hyperlink"/>
                <w:noProof/>
              </w:rPr>
              <w:t>Project Organization</w:t>
            </w:r>
            <w:r w:rsidR="007405A0">
              <w:rPr>
                <w:noProof/>
                <w:webHidden/>
              </w:rPr>
              <w:tab/>
            </w:r>
            <w:r w:rsidR="007405A0">
              <w:rPr>
                <w:noProof/>
                <w:webHidden/>
              </w:rPr>
              <w:fldChar w:fldCharType="begin"/>
            </w:r>
            <w:r w:rsidR="007405A0">
              <w:rPr>
                <w:noProof/>
                <w:webHidden/>
              </w:rPr>
              <w:instrText xml:space="preserve"> PAGEREF _Toc134555246 \h </w:instrText>
            </w:r>
            <w:r w:rsidR="007405A0">
              <w:rPr>
                <w:noProof/>
                <w:webHidden/>
              </w:rPr>
            </w:r>
            <w:r w:rsidR="007405A0">
              <w:rPr>
                <w:noProof/>
                <w:webHidden/>
              </w:rPr>
              <w:fldChar w:fldCharType="separate"/>
            </w:r>
            <w:r w:rsidR="00FF6A3F">
              <w:rPr>
                <w:noProof/>
                <w:webHidden/>
              </w:rPr>
              <w:t>12</w:t>
            </w:r>
            <w:r w:rsidR="007405A0">
              <w:rPr>
                <w:noProof/>
                <w:webHidden/>
              </w:rPr>
              <w:fldChar w:fldCharType="end"/>
            </w:r>
          </w:hyperlink>
        </w:p>
        <w:p w14:paraId="7475E5BD" w14:textId="35C0BBEA"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47" w:history="1">
            <w:r w:rsidR="007405A0" w:rsidRPr="003B6510">
              <w:rPr>
                <w:rStyle w:val="Hyperlink"/>
                <w:noProof/>
                <w:lang w:val="vi-VN"/>
              </w:rPr>
              <w:t>2.2. Lifecycle Model Used</w:t>
            </w:r>
            <w:r w:rsidR="007405A0">
              <w:rPr>
                <w:noProof/>
                <w:webHidden/>
              </w:rPr>
              <w:tab/>
            </w:r>
            <w:r w:rsidR="007405A0">
              <w:rPr>
                <w:noProof/>
                <w:webHidden/>
              </w:rPr>
              <w:fldChar w:fldCharType="begin"/>
            </w:r>
            <w:r w:rsidR="007405A0">
              <w:rPr>
                <w:noProof/>
                <w:webHidden/>
              </w:rPr>
              <w:instrText xml:space="preserve"> PAGEREF _Toc134555247 \h </w:instrText>
            </w:r>
            <w:r w:rsidR="007405A0">
              <w:rPr>
                <w:noProof/>
                <w:webHidden/>
              </w:rPr>
            </w:r>
            <w:r w:rsidR="007405A0">
              <w:rPr>
                <w:noProof/>
                <w:webHidden/>
              </w:rPr>
              <w:fldChar w:fldCharType="separate"/>
            </w:r>
            <w:r w:rsidR="00FF6A3F">
              <w:rPr>
                <w:noProof/>
                <w:webHidden/>
              </w:rPr>
              <w:t>12</w:t>
            </w:r>
            <w:r w:rsidR="007405A0">
              <w:rPr>
                <w:noProof/>
                <w:webHidden/>
              </w:rPr>
              <w:fldChar w:fldCharType="end"/>
            </w:r>
          </w:hyperlink>
        </w:p>
        <w:p w14:paraId="69FB7314" w14:textId="1799FAB6"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48" w:history="1">
            <w:r w:rsidR="007405A0" w:rsidRPr="003B6510">
              <w:rPr>
                <w:rStyle w:val="Hyperlink"/>
                <w:noProof/>
                <w:lang w:val="vi-VN"/>
              </w:rPr>
              <w:t xml:space="preserve">2.3 </w:t>
            </w:r>
            <w:r w:rsidR="007405A0" w:rsidRPr="003B6510">
              <w:rPr>
                <w:rStyle w:val="Hyperlink"/>
                <w:noProof/>
              </w:rPr>
              <w:t>Risk</w:t>
            </w:r>
            <w:r w:rsidR="007405A0" w:rsidRPr="003B6510">
              <w:rPr>
                <w:rStyle w:val="Hyperlink"/>
                <w:noProof/>
                <w:lang w:val="vi-VN"/>
              </w:rPr>
              <w:t xml:space="preserve"> Analysis</w:t>
            </w:r>
            <w:r w:rsidR="007405A0">
              <w:rPr>
                <w:noProof/>
                <w:webHidden/>
              </w:rPr>
              <w:tab/>
            </w:r>
            <w:r w:rsidR="007405A0">
              <w:rPr>
                <w:noProof/>
                <w:webHidden/>
              </w:rPr>
              <w:fldChar w:fldCharType="begin"/>
            </w:r>
            <w:r w:rsidR="007405A0">
              <w:rPr>
                <w:noProof/>
                <w:webHidden/>
              </w:rPr>
              <w:instrText xml:space="preserve"> PAGEREF _Toc134555248 \h </w:instrText>
            </w:r>
            <w:r w:rsidR="007405A0">
              <w:rPr>
                <w:noProof/>
                <w:webHidden/>
              </w:rPr>
            </w:r>
            <w:r w:rsidR="007405A0">
              <w:rPr>
                <w:noProof/>
                <w:webHidden/>
              </w:rPr>
              <w:fldChar w:fldCharType="separate"/>
            </w:r>
            <w:r w:rsidR="00FF6A3F">
              <w:rPr>
                <w:noProof/>
                <w:webHidden/>
              </w:rPr>
              <w:t>16</w:t>
            </w:r>
            <w:r w:rsidR="007405A0">
              <w:rPr>
                <w:noProof/>
                <w:webHidden/>
              </w:rPr>
              <w:fldChar w:fldCharType="end"/>
            </w:r>
          </w:hyperlink>
        </w:p>
        <w:p w14:paraId="6E7AA400" w14:textId="2438AAD5"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49" w:history="1">
            <w:r w:rsidR="007405A0" w:rsidRPr="003B6510">
              <w:rPr>
                <w:rStyle w:val="Hyperlink"/>
                <w:noProof/>
                <w:lang w:val="vi-VN"/>
              </w:rPr>
              <w:t>2.4 Hardware and Software Resource Requirements</w:t>
            </w:r>
            <w:r w:rsidR="007405A0">
              <w:rPr>
                <w:noProof/>
                <w:webHidden/>
              </w:rPr>
              <w:tab/>
            </w:r>
            <w:r w:rsidR="007405A0">
              <w:rPr>
                <w:noProof/>
                <w:webHidden/>
              </w:rPr>
              <w:fldChar w:fldCharType="begin"/>
            </w:r>
            <w:r w:rsidR="007405A0">
              <w:rPr>
                <w:noProof/>
                <w:webHidden/>
              </w:rPr>
              <w:instrText xml:space="preserve"> PAGEREF _Toc134555249 \h </w:instrText>
            </w:r>
            <w:r w:rsidR="007405A0">
              <w:rPr>
                <w:noProof/>
                <w:webHidden/>
              </w:rPr>
            </w:r>
            <w:r w:rsidR="007405A0">
              <w:rPr>
                <w:noProof/>
                <w:webHidden/>
              </w:rPr>
              <w:fldChar w:fldCharType="separate"/>
            </w:r>
            <w:r w:rsidR="00FF6A3F">
              <w:rPr>
                <w:noProof/>
                <w:webHidden/>
              </w:rPr>
              <w:t>19</w:t>
            </w:r>
            <w:r w:rsidR="007405A0">
              <w:rPr>
                <w:noProof/>
                <w:webHidden/>
              </w:rPr>
              <w:fldChar w:fldCharType="end"/>
            </w:r>
          </w:hyperlink>
        </w:p>
        <w:p w14:paraId="71F276C1" w14:textId="36A29A0D"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50" w:history="1">
            <w:r w:rsidR="007405A0" w:rsidRPr="003B6510">
              <w:rPr>
                <w:rStyle w:val="Hyperlink"/>
                <w:noProof/>
                <w:shd w:val="clear" w:color="auto" w:fill="FFFFFF"/>
              </w:rPr>
              <w:t>2</w:t>
            </w:r>
            <w:r w:rsidR="007405A0" w:rsidRPr="003B6510">
              <w:rPr>
                <w:rStyle w:val="Hyperlink"/>
                <w:noProof/>
                <w:shd w:val="clear" w:color="auto" w:fill="FFFFFF"/>
                <w:lang w:val="vi-VN"/>
              </w:rPr>
              <w:t>.5 Deliverables and Schedule</w:t>
            </w:r>
            <w:r w:rsidR="007405A0">
              <w:rPr>
                <w:noProof/>
                <w:webHidden/>
              </w:rPr>
              <w:tab/>
            </w:r>
            <w:r w:rsidR="007405A0">
              <w:rPr>
                <w:noProof/>
                <w:webHidden/>
              </w:rPr>
              <w:fldChar w:fldCharType="begin"/>
            </w:r>
            <w:r w:rsidR="007405A0">
              <w:rPr>
                <w:noProof/>
                <w:webHidden/>
              </w:rPr>
              <w:instrText xml:space="preserve"> PAGEREF _Toc134555250 \h </w:instrText>
            </w:r>
            <w:r w:rsidR="007405A0">
              <w:rPr>
                <w:noProof/>
                <w:webHidden/>
              </w:rPr>
            </w:r>
            <w:r w:rsidR="007405A0">
              <w:rPr>
                <w:noProof/>
                <w:webHidden/>
              </w:rPr>
              <w:fldChar w:fldCharType="separate"/>
            </w:r>
            <w:r w:rsidR="00FF6A3F">
              <w:rPr>
                <w:noProof/>
                <w:webHidden/>
              </w:rPr>
              <w:t>19</w:t>
            </w:r>
            <w:r w:rsidR="007405A0">
              <w:rPr>
                <w:noProof/>
                <w:webHidden/>
              </w:rPr>
              <w:fldChar w:fldCharType="end"/>
            </w:r>
          </w:hyperlink>
        </w:p>
        <w:p w14:paraId="7DC2B389" w14:textId="757B7645"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51" w:history="1">
            <w:r w:rsidR="007405A0" w:rsidRPr="003B6510">
              <w:rPr>
                <w:rStyle w:val="Hyperlink"/>
                <w:noProof/>
              </w:rPr>
              <w:t>2.6 Monitoring, Reporting, and Controlling Mechanisms</w:t>
            </w:r>
            <w:r w:rsidR="007405A0">
              <w:rPr>
                <w:noProof/>
                <w:webHidden/>
              </w:rPr>
              <w:tab/>
            </w:r>
            <w:r w:rsidR="007405A0">
              <w:rPr>
                <w:noProof/>
                <w:webHidden/>
              </w:rPr>
              <w:fldChar w:fldCharType="begin"/>
            </w:r>
            <w:r w:rsidR="007405A0">
              <w:rPr>
                <w:noProof/>
                <w:webHidden/>
              </w:rPr>
              <w:instrText xml:space="preserve"> PAGEREF _Toc134555251 \h </w:instrText>
            </w:r>
            <w:r w:rsidR="007405A0">
              <w:rPr>
                <w:noProof/>
                <w:webHidden/>
              </w:rPr>
            </w:r>
            <w:r w:rsidR="007405A0">
              <w:rPr>
                <w:noProof/>
                <w:webHidden/>
              </w:rPr>
              <w:fldChar w:fldCharType="separate"/>
            </w:r>
            <w:r w:rsidR="00FF6A3F">
              <w:rPr>
                <w:noProof/>
                <w:webHidden/>
              </w:rPr>
              <w:t>20</w:t>
            </w:r>
            <w:r w:rsidR="007405A0">
              <w:rPr>
                <w:noProof/>
                <w:webHidden/>
              </w:rPr>
              <w:fldChar w:fldCharType="end"/>
            </w:r>
          </w:hyperlink>
        </w:p>
        <w:p w14:paraId="316E7E7D" w14:textId="58330242"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52" w:history="1">
            <w:r w:rsidR="007405A0" w:rsidRPr="003B6510">
              <w:rPr>
                <w:rStyle w:val="Hyperlink"/>
                <w:noProof/>
                <w:lang w:val="vi-VN"/>
              </w:rPr>
              <w:t>2.7. Professional Standards</w:t>
            </w:r>
            <w:r w:rsidR="007405A0">
              <w:rPr>
                <w:noProof/>
                <w:webHidden/>
              </w:rPr>
              <w:tab/>
            </w:r>
            <w:r w:rsidR="007405A0">
              <w:rPr>
                <w:noProof/>
                <w:webHidden/>
              </w:rPr>
              <w:fldChar w:fldCharType="begin"/>
            </w:r>
            <w:r w:rsidR="007405A0">
              <w:rPr>
                <w:noProof/>
                <w:webHidden/>
              </w:rPr>
              <w:instrText xml:space="preserve"> PAGEREF _Toc134555252 \h </w:instrText>
            </w:r>
            <w:r w:rsidR="007405A0">
              <w:rPr>
                <w:noProof/>
                <w:webHidden/>
              </w:rPr>
            </w:r>
            <w:r w:rsidR="007405A0">
              <w:rPr>
                <w:noProof/>
                <w:webHidden/>
              </w:rPr>
              <w:fldChar w:fldCharType="separate"/>
            </w:r>
            <w:r w:rsidR="00FF6A3F">
              <w:rPr>
                <w:noProof/>
                <w:webHidden/>
              </w:rPr>
              <w:t>21</w:t>
            </w:r>
            <w:r w:rsidR="007405A0">
              <w:rPr>
                <w:noProof/>
                <w:webHidden/>
              </w:rPr>
              <w:fldChar w:fldCharType="end"/>
            </w:r>
          </w:hyperlink>
        </w:p>
        <w:p w14:paraId="76F754A7" w14:textId="39177DB1"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53" w:history="1">
            <w:r w:rsidR="007405A0" w:rsidRPr="003B6510">
              <w:rPr>
                <w:rStyle w:val="Hyperlink"/>
                <w:noProof/>
                <w:lang w:val="vi-VN"/>
              </w:rPr>
              <w:t>2.8. Evidence all the artifacts have been placed under configuration management</w:t>
            </w:r>
            <w:r w:rsidR="007405A0">
              <w:rPr>
                <w:noProof/>
                <w:webHidden/>
              </w:rPr>
              <w:tab/>
            </w:r>
            <w:r w:rsidR="007405A0">
              <w:rPr>
                <w:noProof/>
                <w:webHidden/>
              </w:rPr>
              <w:fldChar w:fldCharType="begin"/>
            </w:r>
            <w:r w:rsidR="007405A0">
              <w:rPr>
                <w:noProof/>
                <w:webHidden/>
              </w:rPr>
              <w:instrText xml:space="preserve"> PAGEREF _Toc134555253 \h </w:instrText>
            </w:r>
            <w:r w:rsidR="007405A0">
              <w:rPr>
                <w:noProof/>
                <w:webHidden/>
              </w:rPr>
            </w:r>
            <w:r w:rsidR="007405A0">
              <w:rPr>
                <w:noProof/>
                <w:webHidden/>
              </w:rPr>
              <w:fldChar w:fldCharType="separate"/>
            </w:r>
            <w:r w:rsidR="00FF6A3F">
              <w:rPr>
                <w:noProof/>
                <w:webHidden/>
              </w:rPr>
              <w:t>22</w:t>
            </w:r>
            <w:r w:rsidR="007405A0">
              <w:rPr>
                <w:noProof/>
                <w:webHidden/>
              </w:rPr>
              <w:fldChar w:fldCharType="end"/>
            </w:r>
          </w:hyperlink>
        </w:p>
        <w:p w14:paraId="0977834E" w14:textId="3FB60C1A"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54" w:history="1">
            <w:r w:rsidR="007405A0" w:rsidRPr="003B6510">
              <w:rPr>
                <w:rStyle w:val="Hyperlink"/>
                <w:noProof/>
              </w:rPr>
              <w:t>2.9. Impact of the project on individuals and organizations</w:t>
            </w:r>
            <w:r w:rsidR="007405A0">
              <w:rPr>
                <w:noProof/>
                <w:webHidden/>
              </w:rPr>
              <w:tab/>
            </w:r>
            <w:r w:rsidR="007405A0">
              <w:rPr>
                <w:noProof/>
                <w:webHidden/>
              </w:rPr>
              <w:fldChar w:fldCharType="begin"/>
            </w:r>
            <w:r w:rsidR="007405A0">
              <w:rPr>
                <w:noProof/>
                <w:webHidden/>
              </w:rPr>
              <w:instrText xml:space="preserve"> PAGEREF _Toc134555254 \h </w:instrText>
            </w:r>
            <w:r w:rsidR="007405A0">
              <w:rPr>
                <w:noProof/>
                <w:webHidden/>
              </w:rPr>
            </w:r>
            <w:r w:rsidR="007405A0">
              <w:rPr>
                <w:noProof/>
                <w:webHidden/>
              </w:rPr>
              <w:fldChar w:fldCharType="separate"/>
            </w:r>
            <w:r w:rsidR="00FF6A3F">
              <w:rPr>
                <w:noProof/>
                <w:webHidden/>
              </w:rPr>
              <w:t>22</w:t>
            </w:r>
            <w:r w:rsidR="007405A0">
              <w:rPr>
                <w:noProof/>
                <w:webHidden/>
              </w:rPr>
              <w:fldChar w:fldCharType="end"/>
            </w:r>
          </w:hyperlink>
        </w:p>
        <w:p w14:paraId="48F50BE5" w14:textId="4D4431D6" w:rsidR="007405A0" w:rsidRDefault="00965125">
          <w:pPr>
            <w:pStyle w:val="TOC1"/>
            <w:tabs>
              <w:tab w:val="right" w:leader="dot" w:pos="9111"/>
            </w:tabs>
            <w:rPr>
              <w:rFonts w:asciiTheme="minorHAnsi" w:eastAsiaTheme="minorEastAsia" w:hAnsiTheme="minorHAnsi" w:cstheme="minorBidi"/>
              <w:noProof/>
              <w:sz w:val="22"/>
              <w:szCs w:val="22"/>
            </w:rPr>
          </w:pPr>
          <w:hyperlink w:anchor="_Toc134555255" w:history="1">
            <w:r w:rsidR="007405A0" w:rsidRPr="003B6510">
              <w:rPr>
                <w:rStyle w:val="Hyperlink"/>
                <w:noProof/>
                <w:lang w:val="vi-VN"/>
              </w:rPr>
              <w:t>3. Requirement Specification</w:t>
            </w:r>
            <w:r w:rsidR="007405A0">
              <w:rPr>
                <w:noProof/>
                <w:webHidden/>
              </w:rPr>
              <w:tab/>
            </w:r>
            <w:r w:rsidR="007405A0">
              <w:rPr>
                <w:noProof/>
                <w:webHidden/>
              </w:rPr>
              <w:fldChar w:fldCharType="begin"/>
            </w:r>
            <w:r w:rsidR="007405A0">
              <w:rPr>
                <w:noProof/>
                <w:webHidden/>
              </w:rPr>
              <w:instrText xml:space="preserve"> PAGEREF _Toc134555255 \h </w:instrText>
            </w:r>
            <w:r w:rsidR="007405A0">
              <w:rPr>
                <w:noProof/>
                <w:webHidden/>
              </w:rPr>
            </w:r>
            <w:r w:rsidR="007405A0">
              <w:rPr>
                <w:noProof/>
                <w:webHidden/>
              </w:rPr>
              <w:fldChar w:fldCharType="separate"/>
            </w:r>
            <w:r w:rsidR="00FF6A3F">
              <w:rPr>
                <w:noProof/>
                <w:webHidden/>
              </w:rPr>
              <w:t>23</w:t>
            </w:r>
            <w:r w:rsidR="007405A0">
              <w:rPr>
                <w:noProof/>
                <w:webHidden/>
              </w:rPr>
              <w:fldChar w:fldCharType="end"/>
            </w:r>
          </w:hyperlink>
        </w:p>
        <w:p w14:paraId="7BD631BF" w14:textId="3A133B03"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56" w:history="1">
            <w:r w:rsidR="007405A0" w:rsidRPr="003B6510">
              <w:rPr>
                <w:rStyle w:val="Hyperlink"/>
                <w:noProof/>
              </w:rPr>
              <w:t>3.1.Stakeholders for the system:</w:t>
            </w:r>
            <w:r w:rsidR="007405A0">
              <w:rPr>
                <w:noProof/>
                <w:webHidden/>
              </w:rPr>
              <w:tab/>
            </w:r>
            <w:r w:rsidR="007405A0">
              <w:rPr>
                <w:noProof/>
                <w:webHidden/>
              </w:rPr>
              <w:fldChar w:fldCharType="begin"/>
            </w:r>
            <w:r w:rsidR="007405A0">
              <w:rPr>
                <w:noProof/>
                <w:webHidden/>
              </w:rPr>
              <w:instrText xml:space="preserve"> PAGEREF _Toc134555256 \h </w:instrText>
            </w:r>
            <w:r w:rsidR="007405A0">
              <w:rPr>
                <w:noProof/>
                <w:webHidden/>
              </w:rPr>
            </w:r>
            <w:r w:rsidR="007405A0">
              <w:rPr>
                <w:noProof/>
                <w:webHidden/>
              </w:rPr>
              <w:fldChar w:fldCharType="separate"/>
            </w:r>
            <w:r w:rsidR="00FF6A3F">
              <w:rPr>
                <w:noProof/>
                <w:webHidden/>
              </w:rPr>
              <w:t>23</w:t>
            </w:r>
            <w:r w:rsidR="007405A0">
              <w:rPr>
                <w:noProof/>
                <w:webHidden/>
              </w:rPr>
              <w:fldChar w:fldCharType="end"/>
            </w:r>
          </w:hyperlink>
        </w:p>
        <w:p w14:paraId="633F5941" w14:textId="397C850E"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57" w:history="1">
            <w:r w:rsidR="007405A0" w:rsidRPr="003B6510">
              <w:rPr>
                <w:rStyle w:val="Hyperlink"/>
                <w:noProof/>
              </w:rPr>
              <w:t>3.2. Use case model:</w:t>
            </w:r>
            <w:r w:rsidR="007405A0">
              <w:rPr>
                <w:noProof/>
                <w:webHidden/>
              </w:rPr>
              <w:tab/>
            </w:r>
            <w:r w:rsidR="007405A0">
              <w:rPr>
                <w:noProof/>
                <w:webHidden/>
              </w:rPr>
              <w:fldChar w:fldCharType="begin"/>
            </w:r>
            <w:r w:rsidR="007405A0">
              <w:rPr>
                <w:noProof/>
                <w:webHidden/>
              </w:rPr>
              <w:instrText xml:space="preserve"> PAGEREF _Toc134555257 \h </w:instrText>
            </w:r>
            <w:r w:rsidR="007405A0">
              <w:rPr>
                <w:noProof/>
                <w:webHidden/>
              </w:rPr>
            </w:r>
            <w:r w:rsidR="007405A0">
              <w:rPr>
                <w:noProof/>
                <w:webHidden/>
              </w:rPr>
              <w:fldChar w:fldCharType="separate"/>
            </w:r>
            <w:r w:rsidR="00FF6A3F">
              <w:rPr>
                <w:noProof/>
                <w:webHidden/>
              </w:rPr>
              <w:t>24</w:t>
            </w:r>
            <w:r w:rsidR="007405A0">
              <w:rPr>
                <w:noProof/>
                <w:webHidden/>
              </w:rPr>
              <w:fldChar w:fldCharType="end"/>
            </w:r>
          </w:hyperlink>
        </w:p>
        <w:p w14:paraId="10500FF9" w14:textId="732690C7" w:rsidR="007405A0" w:rsidRDefault="00965125">
          <w:pPr>
            <w:pStyle w:val="TOC3"/>
            <w:tabs>
              <w:tab w:val="right" w:leader="dot" w:pos="9111"/>
            </w:tabs>
            <w:rPr>
              <w:rFonts w:asciiTheme="minorHAnsi" w:eastAsiaTheme="minorEastAsia" w:hAnsiTheme="minorHAnsi" w:cstheme="minorBidi"/>
              <w:noProof/>
              <w:sz w:val="22"/>
              <w:szCs w:val="22"/>
            </w:rPr>
          </w:pPr>
          <w:hyperlink w:anchor="_Toc134555258" w:history="1">
            <w:r w:rsidR="007405A0" w:rsidRPr="003B6510">
              <w:rPr>
                <w:rStyle w:val="Hyperlink"/>
                <w:noProof/>
              </w:rPr>
              <w:t>3.2.1. Graphic use case model</w:t>
            </w:r>
            <w:r w:rsidR="007405A0">
              <w:rPr>
                <w:noProof/>
                <w:webHidden/>
              </w:rPr>
              <w:tab/>
            </w:r>
            <w:r w:rsidR="007405A0">
              <w:rPr>
                <w:noProof/>
                <w:webHidden/>
              </w:rPr>
              <w:fldChar w:fldCharType="begin"/>
            </w:r>
            <w:r w:rsidR="007405A0">
              <w:rPr>
                <w:noProof/>
                <w:webHidden/>
              </w:rPr>
              <w:instrText xml:space="preserve"> PAGEREF _Toc134555258 \h </w:instrText>
            </w:r>
            <w:r w:rsidR="007405A0">
              <w:rPr>
                <w:noProof/>
                <w:webHidden/>
              </w:rPr>
            </w:r>
            <w:r w:rsidR="007405A0">
              <w:rPr>
                <w:noProof/>
                <w:webHidden/>
              </w:rPr>
              <w:fldChar w:fldCharType="separate"/>
            </w:r>
            <w:r w:rsidR="00FF6A3F">
              <w:rPr>
                <w:noProof/>
                <w:webHidden/>
              </w:rPr>
              <w:t>24</w:t>
            </w:r>
            <w:r w:rsidR="007405A0">
              <w:rPr>
                <w:noProof/>
                <w:webHidden/>
              </w:rPr>
              <w:fldChar w:fldCharType="end"/>
            </w:r>
          </w:hyperlink>
        </w:p>
        <w:p w14:paraId="6A817282" w14:textId="2288E0E4"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59" w:history="1">
            <w:r w:rsidR="007405A0" w:rsidRPr="003B6510">
              <w:rPr>
                <w:rStyle w:val="Hyperlink"/>
                <w:i/>
                <w:iCs/>
                <w:noProof/>
              </w:rPr>
              <w:t>Table use case:</w:t>
            </w:r>
            <w:r w:rsidR="007405A0">
              <w:rPr>
                <w:noProof/>
                <w:webHidden/>
              </w:rPr>
              <w:tab/>
            </w:r>
            <w:r w:rsidR="007405A0">
              <w:rPr>
                <w:noProof/>
                <w:webHidden/>
              </w:rPr>
              <w:fldChar w:fldCharType="begin"/>
            </w:r>
            <w:r w:rsidR="007405A0">
              <w:rPr>
                <w:noProof/>
                <w:webHidden/>
              </w:rPr>
              <w:instrText xml:space="preserve"> PAGEREF _Toc134555259 \h </w:instrText>
            </w:r>
            <w:r w:rsidR="007405A0">
              <w:rPr>
                <w:noProof/>
                <w:webHidden/>
              </w:rPr>
            </w:r>
            <w:r w:rsidR="007405A0">
              <w:rPr>
                <w:noProof/>
                <w:webHidden/>
              </w:rPr>
              <w:fldChar w:fldCharType="separate"/>
            </w:r>
            <w:r w:rsidR="00FF6A3F">
              <w:rPr>
                <w:noProof/>
                <w:webHidden/>
              </w:rPr>
              <w:t>27</w:t>
            </w:r>
            <w:r w:rsidR="007405A0">
              <w:rPr>
                <w:noProof/>
                <w:webHidden/>
              </w:rPr>
              <w:fldChar w:fldCharType="end"/>
            </w:r>
          </w:hyperlink>
        </w:p>
        <w:p w14:paraId="0312E821" w14:textId="3E188369" w:rsidR="007405A0" w:rsidRDefault="00965125">
          <w:pPr>
            <w:pStyle w:val="TOC3"/>
            <w:tabs>
              <w:tab w:val="right" w:leader="dot" w:pos="9111"/>
            </w:tabs>
            <w:rPr>
              <w:rFonts w:asciiTheme="minorHAnsi" w:eastAsiaTheme="minorEastAsia" w:hAnsiTheme="minorHAnsi" w:cstheme="minorBidi"/>
              <w:noProof/>
              <w:sz w:val="22"/>
              <w:szCs w:val="22"/>
            </w:rPr>
          </w:pPr>
          <w:hyperlink w:anchor="_Toc134555260" w:history="1">
            <w:r w:rsidR="007405A0" w:rsidRPr="003B6510">
              <w:rPr>
                <w:rStyle w:val="Hyperlink"/>
                <w:noProof/>
              </w:rPr>
              <w:t>3.2.2. Textual Description for each use case:</w:t>
            </w:r>
            <w:r w:rsidR="007405A0">
              <w:rPr>
                <w:noProof/>
                <w:webHidden/>
              </w:rPr>
              <w:tab/>
            </w:r>
            <w:r w:rsidR="007405A0">
              <w:rPr>
                <w:noProof/>
                <w:webHidden/>
              </w:rPr>
              <w:fldChar w:fldCharType="begin"/>
            </w:r>
            <w:r w:rsidR="007405A0">
              <w:rPr>
                <w:noProof/>
                <w:webHidden/>
              </w:rPr>
              <w:instrText xml:space="preserve"> PAGEREF _Toc134555260 \h </w:instrText>
            </w:r>
            <w:r w:rsidR="007405A0">
              <w:rPr>
                <w:noProof/>
                <w:webHidden/>
              </w:rPr>
            </w:r>
            <w:r w:rsidR="007405A0">
              <w:rPr>
                <w:noProof/>
                <w:webHidden/>
              </w:rPr>
              <w:fldChar w:fldCharType="separate"/>
            </w:r>
            <w:r w:rsidR="00FF6A3F">
              <w:rPr>
                <w:noProof/>
                <w:webHidden/>
              </w:rPr>
              <w:t>56</w:t>
            </w:r>
            <w:r w:rsidR="007405A0">
              <w:rPr>
                <w:noProof/>
                <w:webHidden/>
              </w:rPr>
              <w:fldChar w:fldCharType="end"/>
            </w:r>
          </w:hyperlink>
        </w:p>
        <w:p w14:paraId="075FF9FB" w14:textId="474CEC61"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61" w:history="1">
            <w:r w:rsidR="007405A0" w:rsidRPr="003B6510">
              <w:rPr>
                <w:rStyle w:val="Hyperlink"/>
                <w:b/>
                <w:noProof/>
              </w:rPr>
              <w:t>3.3 Rationale for your use case model:</w:t>
            </w:r>
            <w:r w:rsidR="007405A0">
              <w:rPr>
                <w:noProof/>
                <w:webHidden/>
              </w:rPr>
              <w:tab/>
            </w:r>
            <w:r w:rsidR="007405A0">
              <w:rPr>
                <w:noProof/>
                <w:webHidden/>
              </w:rPr>
              <w:fldChar w:fldCharType="begin"/>
            </w:r>
            <w:r w:rsidR="007405A0">
              <w:rPr>
                <w:noProof/>
                <w:webHidden/>
              </w:rPr>
              <w:instrText xml:space="preserve"> PAGEREF _Toc134555261 \h </w:instrText>
            </w:r>
            <w:r w:rsidR="007405A0">
              <w:rPr>
                <w:noProof/>
                <w:webHidden/>
              </w:rPr>
            </w:r>
            <w:r w:rsidR="007405A0">
              <w:rPr>
                <w:noProof/>
                <w:webHidden/>
              </w:rPr>
              <w:fldChar w:fldCharType="separate"/>
            </w:r>
            <w:r w:rsidR="00FF6A3F">
              <w:rPr>
                <w:noProof/>
                <w:webHidden/>
              </w:rPr>
              <w:t>57</w:t>
            </w:r>
            <w:r w:rsidR="007405A0">
              <w:rPr>
                <w:noProof/>
                <w:webHidden/>
              </w:rPr>
              <w:fldChar w:fldCharType="end"/>
            </w:r>
          </w:hyperlink>
        </w:p>
        <w:p w14:paraId="0805CA50" w14:textId="5BBB31F1"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62" w:history="1">
            <w:r w:rsidR="007405A0" w:rsidRPr="003B6510">
              <w:rPr>
                <w:rStyle w:val="Hyperlink"/>
                <w:noProof/>
              </w:rPr>
              <w:t>3.4 Non-functional requirements:</w:t>
            </w:r>
            <w:r w:rsidR="007405A0">
              <w:rPr>
                <w:noProof/>
                <w:webHidden/>
              </w:rPr>
              <w:tab/>
            </w:r>
            <w:r w:rsidR="007405A0">
              <w:rPr>
                <w:noProof/>
                <w:webHidden/>
              </w:rPr>
              <w:fldChar w:fldCharType="begin"/>
            </w:r>
            <w:r w:rsidR="007405A0">
              <w:rPr>
                <w:noProof/>
                <w:webHidden/>
              </w:rPr>
              <w:instrText xml:space="preserve"> PAGEREF _Toc134555262 \h </w:instrText>
            </w:r>
            <w:r w:rsidR="007405A0">
              <w:rPr>
                <w:noProof/>
                <w:webHidden/>
              </w:rPr>
            </w:r>
            <w:r w:rsidR="007405A0">
              <w:rPr>
                <w:noProof/>
                <w:webHidden/>
              </w:rPr>
              <w:fldChar w:fldCharType="separate"/>
            </w:r>
            <w:r w:rsidR="00FF6A3F">
              <w:rPr>
                <w:noProof/>
                <w:webHidden/>
              </w:rPr>
              <w:t>58</w:t>
            </w:r>
            <w:r w:rsidR="007405A0">
              <w:rPr>
                <w:noProof/>
                <w:webHidden/>
              </w:rPr>
              <w:fldChar w:fldCharType="end"/>
            </w:r>
          </w:hyperlink>
        </w:p>
        <w:p w14:paraId="612F050A" w14:textId="083787B2" w:rsidR="007405A0" w:rsidRDefault="00965125">
          <w:pPr>
            <w:pStyle w:val="TOC1"/>
            <w:tabs>
              <w:tab w:val="right" w:leader="dot" w:pos="9111"/>
            </w:tabs>
            <w:rPr>
              <w:rFonts w:asciiTheme="minorHAnsi" w:eastAsiaTheme="minorEastAsia" w:hAnsiTheme="minorHAnsi" w:cstheme="minorBidi"/>
              <w:noProof/>
              <w:sz w:val="22"/>
              <w:szCs w:val="22"/>
            </w:rPr>
          </w:pPr>
          <w:hyperlink w:anchor="_Toc134555263" w:history="1">
            <w:r w:rsidR="007405A0" w:rsidRPr="003B6510">
              <w:rPr>
                <w:rStyle w:val="Hyperlink"/>
                <w:b/>
                <w:noProof/>
              </w:rPr>
              <w:t>4. Architecture</w:t>
            </w:r>
            <w:r w:rsidR="007405A0">
              <w:rPr>
                <w:noProof/>
                <w:webHidden/>
              </w:rPr>
              <w:tab/>
            </w:r>
            <w:r w:rsidR="007405A0">
              <w:rPr>
                <w:noProof/>
                <w:webHidden/>
              </w:rPr>
              <w:fldChar w:fldCharType="begin"/>
            </w:r>
            <w:r w:rsidR="007405A0">
              <w:rPr>
                <w:noProof/>
                <w:webHidden/>
              </w:rPr>
              <w:instrText xml:space="preserve"> PAGEREF _Toc134555263 \h </w:instrText>
            </w:r>
            <w:r w:rsidR="007405A0">
              <w:rPr>
                <w:noProof/>
                <w:webHidden/>
              </w:rPr>
            </w:r>
            <w:r w:rsidR="007405A0">
              <w:rPr>
                <w:noProof/>
                <w:webHidden/>
              </w:rPr>
              <w:fldChar w:fldCharType="separate"/>
            </w:r>
            <w:r w:rsidR="00FF6A3F">
              <w:rPr>
                <w:noProof/>
                <w:webHidden/>
              </w:rPr>
              <w:t>59</w:t>
            </w:r>
            <w:r w:rsidR="007405A0">
              <w:rPr>
                <w:noProof/>
                <w:webHidden/>
              </w:rPr>
              <w:fldChar w:fldCharType="end"/>
            </w:r>
          </w:hyperlink>
        </w:p>
        <w:p w14:paraId="63E14519" w14:textId="7A4068A1"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64" w:history="1">
            <w:r w:rsidR="007405A0" w:rsidRPr="003B6510">
              <w:rPr>
                <w:rStyle w:val="Hyperlink"/>
                <w:noProof/>
              </w:rPr>
              <w:t>4.1. Architectural style(s) used:</w:t>
            </w:r>
            <w:r w:rsidR="007405A0">
              <w:rPr>
                <w:noProof/>
                <w:webHidden/>
              </w:rPr>
              <w:tab/>
            </w:r>
            <w:r w:rsidR="007405A0">
              <w:rPr>
                <w:noProof/>
                <w:webHidden/>
              </w:rPr>
              <w:fldChar w:fldCharType="begin"/>
            </w:r>
            <w:r w:rsidR="007405A0">
              <w:rPr>
                <w:noProof/>
                <w:webHidden/>
              </w:rPr>
              <w:instrText xml:space="preserve"> PAGEREF _Toc134555264 \h </w:instrText>
            </w:r>
            <w:r w:rsidR="007405A0">
              <w:rPr>
                <w:noProof/>
                <w:webHidden/>
              </w:rPr>
            </w:r>
            <w:r w:rsidR="007405A0">
              <w:rPr>
                <w:noProof/>
                <w:webHidden/>
              </w:rPr>
              <w:fldChar w:fldCharType="separate"/>
            </w:r>
            <w:r w:rsidR="00FF6A3F">
              <w:rPr>
                <w:noProof/>
                <w:webHidden/>
              </w:rPr>
              <w:t>59</w:t>
            </w:r>
            <w:r w:rsidR="007405A0">
              <w:rPr>
                <w:noProof/>
                <w:webHidden/>
              </w:rPr>
              <w:fldChar w:fldCharType="end"/>
            </w:r>
          </w:hyperlink>
        </w:p>
        <w:p w14:paraId="5424BBAE" w14:textId="19DAB5C7"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65" w:history="1">
            <w:r w:rsidR="007405A0" w:rsidRPr="003B6510">
              <w:rPr>
                <w:rStyle w:val="Hyperlink"/>
                <w:noProof/>
              </w:rPr>
              <w:t>4.2. Architectural model:</w:t>
            </w:r>
            <w:r w:rsidR="007405A0">
              <w:rPr>
                <w:noProof/>
                <w:webHidden/>
              </w:rPr>
              <w:tab/>
            </w:r>
            <w:r w:rsidR="007405A0">
              <w:rPr>
                <w:noProof/>
                <w:webHidden/>
              </w:rPr>
              <w:fldChar w:fldCharType="begin"/>
            </w:r>
            <w:r w:rsidR="007405A0">
              <w:rPr>
                <w:noProof/>
                <w:webHidden/>
              </w:rPr>
              <w:instrText xml:space="preserve"> PAGEREF _Toc134555265 \h </w:instrText>
            </w:r>
            <w:r w:rsidR="007405A0">
              <w:rPr>
                <w:noProof/>
                <w:webHidden/>
              </w:rPr>
            </w:r>
            <w:r w:rsidR="007405A0">
              <w:rPr>
                <w:noProof/>
                <w:webHidden/>
              </w:rPr>
              <w:fldChar w:fldCharType="separate"/>
            </w:r>
            <w:r w:rsidR="00FF6A3F">
              <w:rPr>
                <w:noProof/>
                <w:webHidden/>
              </w:rPr>
              <w:t>60</w:t>
            </w:r>
            <w:r w:rsidR="007405A0">
              <w:rPr>
                <w:noProof/>
                <w:webHidden/>
              </w:rPr>
              <w:fldChar w:fldCharType="end"/>
            </w:r>
          </w:hyperlink>
        </w:p>
        <w:p w14:paraId="2040D5C2" w14:textId="19F2D6E3"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66" w:history="1">
            <w:r w:rsidR="007405A0" w:rsidRPr="003B6510">
              <w:rPr>
                <w:rStyle w:val="Hyperlink"/>
                <w:noProof/>
              </w:rPr>
              <w:t>4.3. Technology, software, and hardware used:</w:t>
            </w:r>
            <w:r w:rsidR="007405A0">
              <w:rPr>
                <w:noProof/>
                <w:webHidden/>
              </w:rPr>
              <w:tab/>
            </w:r>
            <w:r w:rsidR="007405A0">
              <w:rPr>
                <w:noProof/>
                <w:webHidden/>
              </w:rPr>
              <w:fldChar w:fldCharType="begin"/>
            </w:r>
            <w:r w:rsidR="007405A0">
              <w:rPr>
                <w:noProof/>
                <w:webHidden/>
              </w:rPr>
              <w:instrText xml:space="preserve"> PAGEREF _Toc134555266 \h </w:instrText>
            </w:r>
            <w:r w:rsidR="007405A0">
              <w:rPr>
                <w:noProof/>
                <w:webHidden/>
              </w:rPr>
            </w:r>
            <w:r w:rsidR="007405A0">
              <w:rPr>
                <w:noProof/>
                <w:webHidden/>
              </w:rPr>
              <w:fldChar w:fldCharType="separate"/>
            </w:r>
            <w:r w:rsidR="00FF6A3F">
              <w:rPr>
                <w:noProof/>
                <w:webHidden/>
              </w:rPr>
              <w:t>61</w:t>
            </w:r>
            <w:r w:rsidR="007405A0">
              <w:rPr>
                <w:noProof/>
                <w:webHidden/>
              </w:rPr>
              <w:fldChar w:fldCharType="end"/>
            </w:r>
          </w:hyperlink>
        </w:p>
        <w:p w14:paraId="72553B41" w14:textId="3C5D2BD3" w:rsidR="007405A0" w:rsidRDefault="00965125">
          <w:pPr>
            <w:pStyle w:val="TOC3"/>
            <w:tabs>
              <w:tab w:val="right" w:leader="dot" w:pos="9111"/>
            </w:tabs>
            <w:rPr>
              <w:rFonts w:asciiTheme="minorHAnsi" w:eastAsiaTheme="minorEastAsia" w:hAnsiTheme="minorHAnsi" w:cstheme="minorBidi"/>
              <w:noProof/>
              <w:sz w:val="22"/>
              <w:szCs w:val="22"/>
            </w:rPr>
          </w:pPr>
          <w:hyperlink w:anchor="_Toc134555267" w:history="1">
            <w:r w:rsidR="007405A0" w:rsidRPr="003B6510">
              <w:rPr>
                <w:rStyle w:val="Hyperlink"/>
                <w:noProof/>
              </w:rPr>
              <w:t>4.3</w:t>
            </w:r>
            <w:r w:rsidR="007405A0" w:rsidRPr="003B6510">
              <w:rPr>
                <w:rStyle w:val="Hyperlink"/>
                <w:noProof/>
                <w:lang w:val="vi-VN"/>
              </w:rPr>
              <w:t>.1</w:t>
            </w:r>
            <w:r w:rsidR="007405A0" w:rsidRPr="003B6510">
              <w:rPr>
                <w:rStyle w:val="Hyperlink"/>
                <w:noProof/>
              </w:rPr>
              <w:t xml:space="preserve"> Technology</w:t>
            </w:r>
            <w:r w:rsidR="007405A0">
              <w:rPr>
                <w:noProof/>
                <w:webHidden/>
              </w:rPr>
              <w:tab/>
            </w:r>
            <w:r w:rsidR="007405A0">
              <w:rPr>
                <w:noProof/>
                <w:webHidden/>
              </w:rPr>
              <w:fldChar w:fldCharType="begin"/>
            </w:r>
            <w:r w:rsidR="007405A0">
              <w:rPr>
                <w:noProof/>
                <w:webHidden/>
              </w:rPr>
              <w:instrText xml:space="preserve"> PAGEREF _Toc134555267 \h </w:instrText>
            </w:r>
            <w:r w:rsidR="007405A0">
              <w:rPr>
                <w:noProof/>
                <w:webHidden/>
              </w:rPr>
            </w:r>
            <w:r w:rsidR="007405A0">
              <w:rPr>
                <w:noProof/>
                <w:webHidden/>
              </w:rPr>
              <w:fldChar w:fldCharType="separate"/>
            </w:r>
            <w:r w:rsidR="00FF6A3F">
              <w:rPr>
                <w:noProof/>
                <w:webHidden/>
              </w:rPr>
              <w:t>61</w:t>
            </w:r>
            <w:r w:rsidR="007405A0">
              <w:rPr>
                <w:noProof/>
                <w:webHidden/>
              </w:rPr>
              <w:fldChar w:fldCharType="end"/>
            </w:r>
          </w:hyperlink>
        </w:p>
        <w:p w14:paraId="4ACF2D44" w14:textId="58EB7833" w:rsidR="007405A0" w:rsidRDefault="00965125">
          <w:pPr>
            <w:pStyle w:val="TOC3"/>
            <w:tabs>
              <w:tab w:val="right" w:leader="dot" w:pos="9111"/>
            </w:tabs>
            <w:rPr>
              <w:rFonts w:asciiTheme="minorHAnsi" w:eastAsiaTheme="minorEastAsia" w:hAnsiTheme="minorHAnsi" w:cstheme="minorBidi"/>
              <w:noProof/>
              <w:sz w:val="22"/>
              <w:szCs w:val="22"/>
            </w:rPr>
          </w:pPr>
          <w:hyperlink w:anchor="_Toc134555268" w:history="1">
            <w:r w:rsidR="007405A0" w:rsidRPr="003B6510">
              <w:rPr>
                <w:rStyle w:val="Hyperlink"/>
                <w:noProof/>
              </w:rPr>
              <w:t>4</w:t>
            </w:r>
            <w:r w:rsidR="007405A0" w:rsidRPr="003B6510">
              <w:rPr>
                <w:rStyle w:val="Hyperlink"/>
                <w:noProof/>
                <w:lang w:val="vi-VN"/>
              </w:rPr>
              <w:t>.3.2</w:t>
            </w:r>
            <w:r w:rsidR="007405A0" w:rsidRPr="003B6510">
              <w:rPr>
                <w:rStyle w:val="Hyperlink"/>
                <w:noProof/>
              </w:rPr>
              <w:t>. Software</w:t>
            </w:r>
            <w:r w:rsidR="007405A0">
              <w:rPr>
                <w:noProof/>
                <w:webHidden/>
              </w:rPr>
              <w:tab/>
            </w:r>
            <w:r w:rsidR="007405A0">
              <w:rPr>
                <w:noProof/>
                <w:webHidden/>
              </w:rPr>
              <w:fldChar w:fldCharType="begin"/>
            </w:r>
            <w:r w:rsidR="007405A0">
              <w:rPr>
                <w:noProof/>
                <w:webHidden/>
              </w:rPr>
              <w:instrText xml:space="preserve"> PAGEREF _Toc134555268 \h </w:instrText>
            </w:r>
            <w:r w:rsidR="007405A0">
              <w:rPr>
                <w:noProof/>
                <w:webHidden/>
              </w:rPr>
            </w:r>
            <w:r w:rsidR="007405A0">
              <w:rPr>
                <w:noProof/>
                <w:webHidden/>
              </w:rPr>
              <w:fldChar w:fldCharType="separate"/>
            </w:r>
            <w:r w:rsidR="00FF6A3F">
              <w:rPr>
                <w:noProof/>
                <w:webHidden/>
              </w:rPr>
              <w:t>61</w:t>
            </w:r>
            <w:r w:rsidR="007405A0">
              <w:rPr>
                <w:noProof/>
                <w:webHidden/>
              </w:rPr>
              <w:fldChar w:fldCharType="end"/>
            </w:r>
          </w:hyperlink>
        </w:p>
        <w:p w14:paraId="09085EE6" w14:textId="2FAB03F0" w:rsidR="007405A0" w:rsidRDefault="00965125">
          <w:pPr>
            <w:pStyle w:val="TOC3"/>
            <w:tabs>
              <w:tab w:val="right" w:leader="dot" w:pos="9111"/>
            </w:tabs>
            <w:rPr>
              <w:rFonts w:asciiTheme="minorHAnsi" w:eastAsiaTheme="minorEastAsia" w:hAnsiTheme="minorHAnsi" w:cstheme="minorBidi"/>
              <w:noProof/>
              <w:sz w:val="22"/>
              <w:szCs w:val="22"/>
            </w:rPr>
          </w:pPr>
          <w:hyperlink w:anchor="_Toc134555269" w:history="1">
            <w:r w:rsidR="007405A0" w:rsidRPr="003B6510">
              <w:rPr>
                <w:rStyle w:val="Hyperlink"/>
                <w:i/>
                <w:noProof/>
              </w:rPr>
              <w:t>4.3.3. Hardware</w:t>
            </w:r>
            <w:r w:rsidR="007405A0" w:rsidRPr="003B6510">
              <w:rPr>
                <w:rStyle w:val="Hyperlink"/>
                <w:noProof/>
              </w:rPr>
              <w:t>:</w:t>
            </w:r>
            <w:r w:rsidR="007405A0">
              <w:rPr>
                <w:noProof/>
                <w:webHidden/>
              </w:rPr>
              <w:tab/>
            </w:r>
            <w:r w:rsidR="007405A0">
              <w:rPr>
                <w:noProof/>
                <w:webHidden/>
              </w:rPr>
              <w:fldChar w:fldCharType="begin"/>
            </w:r>
            <w:r w:rsidR="007405A0">
              <w:rPr>
                <w:noProof/>
                <w:webHidden/>
              </w:rPr>
              <w:instrText xml:space="preserve"> PAGEREF _Toc134555269 \h </w:instrText>
            </w:r>
            <w:r w:rsidR="007405A0">
              <w:rPr>
                <w:noProof/>
                <w:webHidden/>
              </w:rPr>
            </w:r>
            <w:r w:rsidR="007405A0">
              <w:rPr>
                <w:noProof/>
                <w:webHidden/>
              </w:rPr>
              <w:fldChar w:fldCharType="separate"/>
            </w:r>
            <w:r w:rsidR="00FF6A3F">
              <w:rPr>
                <w:noProof/>
                <w:webHidden/>
              </w:rPr>
              <w:t>62</w:t>
            </w:r>
            <w:r w:rsidR="007405A0">
              <w:rPr>
                <w:noProof/>
                <w:webHidden/>
              </w:rPr>
              <w:fldChar w:fldCharType="end"/>
            </w:r>
          </w:hyperlink>
        </w:p>
        <w:p w14:paraId="212D6530" w14:textId="25663090" w:rsidR="007405A0" w:rsidRDefault="00965125">
          <w:pPr>
            <w:pStyle w:val="TOC2"/>
            <w:tabs>
              <w:tab w:val="right" w:leader="dot" w:pos="9111"/>
            </w:tabs>
            <w:rPr>
              <w:rFonts w:asciiTheme="minorHAnsi" w:eastAsiaTheme="minorEastAsia" w:hAnsiTheme="minorHAnsi" w:cstheme="minorBidi"/>
              <w:noProof/>
              <w:sz w:val="22"/>
              <w:szCs w:val="22"/>
            </w:rPr>
          </w:pPr>
          <w:hyperlink w:anchor="_Toc134555270" w:history="1">
            <w:r w:rsidR="007405A0" w:rsidRPr="003B6510">
              <w:rPr>
                <w:rStyle w:val="Hyperlink"/>
                <w:noProof/>
              </w:rPr>
              <w:t>4.4. Rationale for your architectural style and model:</w:t>
            </w:r>
            <w:r w:rsidR="007405A0">
              <w:rPr>
                <w:noProof/>
                <w:webHidden/>
              </w:rPr>
              <w:tab/>
            </w:r>
            <w:r w:rsidR="007405A0">
              <w:rPr>
                <w:noProof/>
                <w:webHidden/>
              </w:rPr>
              <w:fldChar w:fldCharType="begin"/>
            </w:r>
            <w:r w:rsidR="007405A0">
              <w:rPr>
                <w:noProof/>
                <w:webHidden/>
              </w:rPr>
              <w:instrText xml:space="preserve"> PAGEREF _Toc134555270 \h </w:instrText>
            </w:r>
            <w:r w:rsidR="007405A0">
              <w:rPr>
                <w:noProof/>
                <w:webHidden/>
              </w:rPr>
            </w:r>
            <w:r w:rsidR="007405A0">
              <w:rPr>
                <w:noProof/>
                <w:webHidden/>
              </w:rPr>
              <w:fldChar w:fldCharType="separate"/>
            </w:r>
            <w:r w:rsidR="00FF6A3F">
              <w:rPr>
                <w:noProof/>
                <w:webHidden/>
              </w:rPr>
              <w:t>62</w:t>
            </w:r>
            <w:r w:rsidR="007405A0">
              <w:rPr>
                <w:noProof/>
                <w:webHidden/>
              </w:rPr>
              <w:fldChar w:fldCharType="end"/>
            </w:r>
          </w:hyperlink>
        </w:p>
        <w:p w14:paraId="7BE6494F" w14:textId="6214F917" w:rsidR="00885C96" w:rsidRDefault="00885C96">
          <w:r>
            <w:rPr>
              <w:b/>
              <w:bCs/>
              <w:noProof/>
            </w:rPr>
            <w:fldChar w:fldCharType="end"/>
          </w:r>
        </w:p>
      </w:sdtContent>
    </w:sdt>
    <w:commentRangeStart w:id="3"/>
    <w:commentRangeStart w:id="4"/>
    <w:commentRangeStart w:id="5"/>
    <w:p w14:paraId="460945CA" w14:textId="3047343C" w:rsidR="00885C96" w:rsidRDefault="00C75086" w:rsidP="00885C9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p>
    <w:p w14:paraId="66407BBF" w14:textId="69B5711A" w:rsidR="00B0001E" w:rsidRDefault="00B0001E">
      <w:pPr>
        <w:pStyle w:val="TOC3"/>
        <w:tabs>
          <w:tab w:val="right" w:leader="dot" w:pos="9111"/>
        </w:tabs>
        <w:rPr>
          <w:rFonts w:asciiTheme="minorHAnsi" w:eastAsiaTheme="minorEastAsia" w:hAnsiTheme="minorHAnsi" w:cstheme="minorBidi"/>
          <w:noProof/>
          <w:sz w:val="22"/>
          <w:szCs w:val="22"/>
        </w:rPr>
      </w:pPr>
    </w:p>
    <w:p w14:paraId="6EBFA078" w14:textId="4D6D57B2" w:rsidR="00C75086" w:rsidRDefault="00C75086">
      <w:pPr>
        <w:spacing w:after="200" w:line="276" w:lineRule="auto"/>
        <w:rPr>
          <w:sz w:val="26"/>
          <w:szCs w:val="26"/>
        </w:rPr>
      </w:pPr>
      <w:r>
        <w:rPr>
          <w:sz w:val="26"/>
          <w:szCs w:val="26"/>
        </w:rPr>
        <w:fldChar w:fldCharType="end"/>
      </w:r>
      <w:commentRangeEnd w:id="3"/>
      <w:r>
        <w:rPr>
          <w:rStyle w:val="CommentReference"/>
        </w:rPr>
        <w:commentReference w:id="3"/>
      </w:r>
      <w:commentRangeEnd w:id="4"/>
      <w:r w:rsidR="00E44530">
        <w:rPr>
          <w:rStyle w:val="CommentReference"/>
        </w:rPr>
        <w:commentReference w:id="4"/>
      </w:r>
      <w:commentRangeEnd w:id="5"/>
      <w:r w:rsidR="00B0001E">
        <w:rPr>
          <w:rStyle w:val="CommentReference"/>
        </w:rPr>
        <w:commentReference w:id="5"/>
      </w:r>
    </w:p>
    <w:p w14:paraId="487C0099" w14:textId="4341F4BD" w:rsidR="00031181" w:rsidRDefault="00031181">
      <w:pPr>
        <w:spacing w:after="200" w:line="276" w:lineRule="auto"/>
        <w:rPr>
          <w:sz w:val="26"/>
          <w:szCs w:val="26"/>
        </w:rPr>
      </w:pPr>
      <w:r>
        <w:rPr>
          <w:sz w:val="26"/>
          <w:szCs w:val="26"/>
        </w:rPr>
        <w:br w:type="page"/>
      </w:r>
    </w:p>
    <w:p w14:paraId="5456D19F" w14:textId="77777777" w:rsidR="007E6AB9" w:rsidRDefault="007E6AB9">
      <w:pPr>
        <w:spacing w:after="200" w:line="276" w:lineRule="auto"/>
        <w:rPr>
          <w:sz w:val="26"/>
          <w:szCs w:val="26"/>
        </w:rPr>
      </w:pPr>
    </w:p>
    <w:p w14:paraId="18206690" w14:textId="0BF5E587" w:rsidR="00791EED" w:rsidRPr="006C3A2B" w:rsidRDefault="00C4436E" w:rsidP="00C4436E">
      <w:pPr>
        <w:pStyle w:val="Tiucctrangmu"/>
      </w:pPr>
      <w:r w:rsidRPr="00C4436E">
        <w:t>LIST OF SYMBOLS AND ABBREVIATIONS</w:t>
      </w:r>
    </w:p>
    <w:p w14:paraId="2E0B69F2" w14:textId="77777777" w:rsidR="007E6AB9" w:rsidRPr="005D5C20" w:rsidRDefault="007E6AB9" w:rsidP="00C4436E">
      <w:pPr>
        <w:pStyle w:val="Tiucctrangmu"/>
      </w:pPr>
    </w:p>
    <w:p w14:paraId="06EC3545" w14:textId="77777777" w:rsidR="007E6AB9" w:rsidRDefault="007E6AB9">
      <w:pPr>
        <w:spacing w:after="200" w:line="276" w:lineRule="auto"/>
        <w:rPr>
          <w:sz w:val="26"/>
          <w:szCs w:val="26"/>
        </w:rPr>
      </w:pPr>
      <w:r>
        <w:rPr>
          <w:sz w:val="26"/>
          <w:szCs w:val="26"/>
        </w:rPr>
        <w:br w:type="page"/>
      </w:r>
    </w:p>
    <w:p w14:paraId="1B167F86" w14:textId="4457F1E7" w:rsidR="00BC2F57" w:rsidRDefault="00C4436E" w:rsidP="00C4436E">
      <w:pPr>
        <w:pStyle w:val="Tiucctrangmu"/>
        <w:rPr>
          <w:sz w:val="26"/>
          <w:szCs w:val="26"/>
        </w:rPr>
      </w:pPr>
      <w:r w:rsidRPr="00C4436E">
        <w:lastRenderedPageBreak/>
        <w:t xml:space="preserve">LIST OF TABLES, PICTURES, </w:t>
      </w:r>
      <w:r>
        <w:t>GRAPHS</w:t>
      </w:r>
    </w:p>
    <w:p w14:paraId="7CE80979" w14:textId="6ACF0A80" w:rsidR="00BC2F57" w:rsidRDefault="00787981" w:rsidP="00787981">
      <w:pPr>
        <w:tabs>
          <w:tab w:val="left" w:pos="1620"/>
        </w:tabs>
        <w:spacing w:after="200" w:line="276" w:lineRule="auto"/>
        <w:rPr>
          <w:b/>
          <w:sz w:val="26"/>
          <w:szCs w:val="26"/>
        </w:rPr>
      </w:pPr>
      <w:r>
        <w:rPr>
          <w:b/>
          <w:sz w:val="26"/>
          <w:szCs w:val="26"/>
        </w:rPr>
        <w:t>Tables use case:</w:t>
      </w:r>
    </w:p>
    <w:p w14:paraId="6ECEEC14" w14:textId="0B0666B4" w:rsidR="00787981" w:rsidRDefault="00965125" w:rsidP="00787981">
      <w:pPr>
        <w:pStyle w:val="TOC1"/>
        <w:tabs>
          <w:tab w:val="right" w:leader="dot" w:pos="9350"/>
        </w:tabs>
        <w:rPr>
          <w:rFonts w:eastAsiaTheme="minorEastAsia"/>
          <w:noProof/>
        </w:rPr>
      </w:pPr>
      <w:hyperlink w:anchor="_Toc134222959" w:history="1">
        <w:r w:rsidR="00787981" w:rsidRPr="00DE11DC">
          <w:rPr>
            <w:rStyle w:val="Hyperlink"/>
            <w:i/>
            <w:noProof/>
          </w:rPr>
          <w:t>Create customer account</w:t>
        </w:r>
        <w:r w:rsidR="00787981">
          <w:rPr>
            <w:noProof/>
            <w:webHidden/>
          </w:rPr>
          <w:tab/>
        </w:r>
      </w:hyperlink>
    </w:p>
    <w:p w14:paraId="1343B1E1" w14:textId="3AA1133B" w:rsidR="00787981" w:rsidRDefault="00965125" w:rsidP="00787981">
      <w:pPr>
        <w:pStyle w:val="TOC1"/>
        <w:tabs>
          <w:tab w:val="right" w:leader="dot" w:pos="9350"/>
        </w:tabs>
        <w:rPr>
          <w:rFonts w:eastAsiaTheme="minorEastAsia"/>
          <w:noProof/>
        </w:rPr>
      </w:pPr>
      <w:hyperlink w:anchor="_Toc134222960" w:history="1">
        <w:r w:rsidR="00787981" w:rsidRPr="00DE11DC">
          <w:rPr>
            <w:rStyle w:val="Hyperlink"/>
            <w:i/>
            <w:noProof/>
          </w:rPr>
          <w:t>Add to cart</w:t>
        </w:r>
        <w:r w:rsidR="00787981">
          <w:rPr>
            <w:noProof/>
            <w:webHidden/>
          </w:rPr>
          <w:tab/>
        </w:r>
      </w:hyperlink>
    </w:p>
    <w:p w14:paraId="270BCCE5" w14:textId="28711716" w:rsidR="00787981" w:rsidRDefault="00965125" w:rsidP="00787981">
      <w:pPr>
        <w:pStyle w:val="TOC1"/>
        <w:tabs>
          <w:tab w:val="right" w:leader="dot" w:pos="9350"/>
        </w:tabs>
        <w:rPr>
          <w:rFonts w:eastAsiaTheme="minorEastAsia"/>
          <w:noProof/>
        </w:rPr>
      </w:pPr>
      <w:hyperlink w:anchor="_Toc134222961" w:history="1">
        <w:r w:rsidR="00787981" w:rsidRPr="00DE11DC">
          <w:rPr>
            <w:rStyle w:val="Hyperlink"/>
            <w:i/>
            <w:noProof/>
          </w:rPr>
          <w:t>View receipts</w:t>
        </w:r>
        <w:r w:rsidR="00787981">
          <w:rPr>
            <w:noProof/>
            <w:webHidden/>
          </w:rPr>
          <w:tab/>
        </w:r>
      </w:hyperlink>
    </w:p>
    <w:p w14:paraId="0AC043F6" w14:textId="1DC8137D" w:rsidR="00787981" w:rsidRDefault="00965125" w:rsidP="00787981">
      <w:pPr>
        <w:pStyle w:val="TOC1"/>
        <w:tabs>
          <w:tab w:val="right" w:leader="dot" w:pos="9350"/>
        </w:tabs>
        <w:rPr>
          <w:rFonts w:eastAsiaTheme="minorEastAsia"/>
          <w:noProof/>
        </w:rPr>
      </w:pPr>
      <w:hyperlink w:anchor="_Toc134222962" w:history="1">
        <w:r w:rsidR="00787981" w:rsidRPr="00DE11DC">
          <w:rPr>
            <w:rStyle w:val="Hyperlink"/>
            <w:i/>
            <w:noProof/>
          </w:rPr>
          <w:t>Create import receipts</w:t>
        </w:r>
        <w:r w:rsidR="00787981">
          <w:rPr>
            <w:noProof/>
            <w:webHidden/>
          </w:rPr>
          <w:tab/>
        </w:r>
      </w:hyperlink>
    </w:p>
    <w:p w14:paraId="0CFBF4E2" w14:textId="6774FF1F" w:rsidR="00787981" w:rsidRDefault="00965125" w:rsidP="00787981">
      <w:pPr>
        <w:pStyle w:val="TOC1"/>
        <w:tabs>
          <w:tab w:val="right" w:leader="dot" w:pos="9350"/>
        </w:tabs>
        <w:rPr>
          <w:rFonts w:eastAsiaTheme="minorEastAsia"/>
          <w:noProof/>
        </w:rPr>
      </w:pPr>
      <w:hyperlink w:anchor="_Toc134222963" w:history="1">
        <w:r w:rsidR="00787981" w:rsidRPr="00DE11DC">
          <w:rPr>
            <w:rStyle w:val="Hyperlink"/>
            <w:i/>
            <w:noProof/>
          </w:rPr>
          <w:t>Create Export receipts</w:t>
        </w:r>
        <w:r w:rsidR="00787981">
          <w:rPr>
            <w:noProof/>
            <w:webHidden/>
          </w:rPr>
          <w:tab/>
        </w:r>
      </w:hyperlink>
    </w:p>
    <w:p w14:paraId="38EE44A3" w14:textId="264D9EC4" w:rsidR="00787981" w:rsidRDefault="00965125" w:rsidP="00787981">
      <w:pPr>
        <w:pStyle w:val="TOC1"/>
        <w:tabs>
          <w:tab w:val="right" w:leader="dot" w:pos="9350"/>
        </w:tabs>
        <w:rPr>
          <w:rFonts w:eastAsiaTheme="minorEastAsia"/>
          <w:noProof/>
        </w:rPr>
      </w:pPr>
      <w:hyperlink w:anchor="_Toc134222964" w:history="1">
        <w:r w:rsidR="00787981" w:rsidRPr="00DE11DC">
          <w:rPr>
            <w:rStyle w:val="Hyperlink"/>
            <w:i/>
            <w:noProof/>
          </w:rPr>
          <w:t>View Analysis Data</w:t>
        </w:r>
        <w:r w:rsidR="00787981">
          <w:rPr>
            <w:noProof/>
            <w:webHidden/>
          </w:rPr>
          <w:tab/>
        </w:r>
      </w:hyperlink>
    </w:p>
    <w:p w14:paraId="27CC0672" w14:textId="66E69A27" w:rsidR="00787981" w:rsidRDefault="00965125" w:rsidP="00787981">
      <w:pPr>
        <w:pStyle w:val="TOC1"/>
        <w:tabs>
          <w:tab w:val="right" w:leader="dot" w:pos="9350"/>
        </w:tabs>
        <w:rPr>
          <w:rFonts w:eastAsiaTheme="minorEastAsia"/>
          <w:noProof/>
        </w:rPr>
      </w:pPr>
      <w:hyperlink w:anchor="_Toc134222965" w:history="1">
        <w:r w:rsidR="00787981" w:rsidRPr="00DE11DC">
          <w:rPr>
            <w:rStyle w:val="Hyperlink"/>
            <w:i/>
            <w:noProof/>
          </w:rPr>
          <w:t>Print report</w:t>
        </w:r>
        <w:r w:rsidR="00787981">
          <w:rPr>
            <w:noProof/>
            <w:webHidden/>
          </w:rPr>
          <w:tab/>
        </w:r>
      </w:hyperlink>
    </w:p>
    <w:p w14:paraId="59200619" w14:textId="6A8A5DB3" w:rsidR="00787981" w:rsidRDefault="00965125" w:rsidP="00787981">
      <w:pPr>
        <w:pStyle w:val="TOC1"/>
        <w:tabs>
          <w:tab w:val="right" w:leader="dot" w:pos="9350"/>
        </w:tabs>
        <w:rPr>
          <w:rFonts w:eastAsiaTheme="minorEastAsia"/>
          <w:noProof/>
        </w:rPr>
      </w:pPr>
      <w:hyperlink w:anchor="_Toc134222966" w:history="1">
        <w:r w:rsidR="00787981" w:rsidRPr="00DE11DC">
          <w:rPr>
            <w:rStyle w:val="Hyperlink"/>
            <w:i/>
            <w:noProof/>
          </w:rPr>
          <w:t>Register</w:t>
        </w:r>
        <w:r w:rsidR="00787981">
          <w:rPr>
            <w:noProof/>
            <w:webHidden/>
          </w:rPr>
          <w:tab/>
        </w:r>
      </w:hyperlink>
    </w:p>
    <w:p w14:paraId="3C96E03F" w14:textId="555A7A22" w:rsidR="00787981" w:rsidRDefault="00965125" w:rsidP="00787981">
      <w:pPr>
        <w:pStyle w:val="TOC1"/>
        <w:tabs>
          <w:tab w:val="right" w:leader="dot" w:pos="9350"/>
        </w:tabs>
        <w:rPr>
          <w:rFonts w:eastAsiaTheme="minorEastAsia"/>
          <w:noProof/>
        </w:rPr>
      </w:pPr>
      <w:hyperlink w:anchor="_Toc134222967" w:history="1">
        <w:r w:rsidR="00787981" w:rsidRPr="00DE11DC">
          <w:rPr>
            <w:rStyle w:val="Hyperlink"/>
            <w:i/>
            <w:noProof/>
          </w:rPr>
          <w:t>Login</w:t>
        </w:r>
        <w:r w:rsidR="00787981">
          <w:rPr>
            <w:noProof/>
            <w:webHidden/>
          </w:rPr>
          <w:tab/>
        </w:r>
      </w:hyperlink>
    </w:p>
    <w:p w14:paraId="0325B1B3" w14:textId="6EAA07E5" w:rsidR="00787981" w:rsidRDefault="00965125" w:rsidP="00787981">
      <w:pPr>
        <w:pStyle w:val="TOC1"/>
        <w:tabs>
          <w:tab w:val="right" w:leader="dot" w:pos="9350"/>
        </w:tabs>
        <w:rPr>
          <w:rFonts w:eastAsiaTheme="minorEastAsia"/>
          <w:noProof/>
        </w:rPr>
      </w:pPr>
      <w:hyperlink w:anchor="_Toc134222968" w:history="1">
        <w:r w:rsidR="00787981" w:rsidRPr="00DE11DC">
          <w:rPr>
            <w:rStyle w:val="Hyperlink"/>
            <w:i/>
            <w:noProof/>
          </w:rPr>
          <w:t>View order</w:t>
        </w:r>
        <w:r w:rsidR="00787981">
          <w:rPr>
            <w:noProof/>
            <w:webHidden/>
          </w:rPr>
          <w:tab/>
        </w:r>
      </w:hyperlink>
    </w:p>
    <w:p w14:paraId="581EC737" w14:textId="5E44B0D3" w:rsidR="00787981" w:rsidRDefault="00965125" w:rsidP="00787981">
      <w:pPr>
        <w:pStyle w:val="TOC1"/>
        <w:tabs>
          <w:tab w:val="right" w:leader="dot" w:pos="9350"/>
        </w:tabs>
        <w:rPr>
          <w:rFonts w:eastAsiaTheme="minorEastAsia"/>
          <w:noProof/>
        </w:rPr>
      </w:pPr>
      <w:hyperlink w:anchor="_Toc134222969" w:history="1">
        <w:r w:rsidR="00787981" w:rsidRPr="00DE11DC">
          <w:rPr>
            <w:rStyle w:val="Hyperlink"/>
            <w:i/>
            <w:noProof/>
          </w:rPr>
          <w:t>Make order</w:t>
        </w:r>
        <w:r w:rsidR="00787981">
          <w:rPr>
            <w:noProof/>
            <w:webHidden/>
          </w:rPr>
          <w:tab/>
        </w:r>
      </w:hyperlink>
    </w:p>
    <w:p w14:paraId="2FCD62C0" w14:textId="472D2582" w:rsidR="00787981" w:rsidRDefault="00965125" w:rsidP="00787981">
      <w:pPr>
        <w:pStyle w:val="TOC1"/>
        <w:tabs>
          <w:tab w:val="right" w:leader="dot" w:pos="9350"/>
        </w:tabs>
        <w:rPr>
          <w:rFonts w:eastAsiaTheme="minorEastAsia"/>
          <w:noProof/>
        </w:rPr>
      </w:pPr>
      <w:hyperlink w:anchor="_Toc134222970" w:history="1">
        <w:r w:rsidR="00787981" w:rsidRPr="00DE11DC">
          <w:rPr>
            <w:rStyle w:val="Hyperlink"/>
            <w:i/>
            <w:noProof/>
          </w:rPr>
          <w:t>Pay by cash</w:t>
        </w:r>
        <w:r w:rsidR="00787981">
          <w:rPr>
            <w:noProof/>
            <w:webHidden/>
          </w:rPr>
          <w:tab/>
        </w:r>
      </w:hyperlink>
    </w:p>
    <w:p w14:paraId="75521B17" w14:textId="3EE8A269" w:rsidR="00787981" w:rsidRDefault="00965125" w:rsidP="00787981">
      <w:pPr>
        <w:pStyle w:val="TOC1"/>
        <w:tabs>
          <w:tab w:val="right" w:leader="dot" w:pos="9350"/>
        </w:tabs>
        <w:rPr>
          <w:rFonts w:eastAsiaTheme="minorEastAsia"/>
          <w:noProof/>
        </w:rPr>
      </w:pPr>
      <w:hyperlink w:anchor="_Toc134222971" w:history="1">
        <w:r w:rsidR="00787981" w:rsidRPr="00DE11DC">
          <w:rPr>
            <w:rStyle w:val="Hyperlink"/>
            <w:i/>
            <w:noProof/>
          </w:rPr>
          <w:t>Online payment</w:t>
        </w:r>
        <w:r w:rsidR="00787981">
          <w:rPr>
            <w:noProof/>
            <w:webHidden/>
          </w:rPr>
          <w:tab/>
        </w:r>
      </w:hyperlink>
    </w:p>
    <w:p w14:paraId="69E63C29" w14:textId="05D4D160" w:rsidR="00787981" w:rsidRDefault="00965125" w:rsidP="00787981">
      <w:pPr>
        <w:pStyle w:val="TOC1"/>
        <w:tabs>
          <w:tab w:val="right" w:leader="dot" w:pos="9350"/>
        </w:tabs>
        <w:rPr>
          <w:rFonts w:eastAsiaTheme="minorEastAsia"/>
          <w:noProof/>
        </w:rPr>
      </w:pPr>
      <w:hyperlink w:anchor="_Toc134222972" w:history="1">
        <w:r w:rsidR="00787981" w:rsidRPr="00DE11DC">
          <w:rPr>
            <w:rStyle w:val="Hyperlink"/>
            <w:i/>
            <w:noProof/>
          </w:rPr>
          <w:t>Make payment</w:t>
        </w:r>
        <w:r w:rsidR="00787981">
          <w:rPr>
            <w:noProof/>
            <w:webHidden/>
          </w:rPr>
          <w:tab/>
        </w:r>
      </w:hyperlink>
    </w:p>
    <w:p w14:paraId="409EE602" w14:textId="74A97701" w:rsidR="00787981" w:rsidRDefault="00965125" w:rsidP="00787981">
      <w:pPr>
        <w:pStyle w:val="TOC1"/>
        <w:tabs>
          <w:tab w:val="right" w:leader="dot" w:pos="9350"/>
        </w:tabs>
        <w:rPr>
          <w:rFonts w:eastAsiaTheme="minorEastAsia"/>
          <w:noProof/>
        </w:rPr>
      </w:pPr>
      <w:hyperlink w:anchor="_Toc134222973" w:history="1">
        <w:r w:rsidR="00787981" w:rsidRPr="00DE11DC">
          <w:rPr>
            <w:rStyle w:val="Hyperlink"/>
            <w:i/>
            <w:noProof/>
          </w:rPr>
          <w:t>Choose Address</w:t>
        </w:r>
        <w:r w:rsidR="00787981">
          <w:rPr>
            <w:noProof/>
            <w:webHidden/>
          </w:rPr>
          <w:tab/>
        </w:r>
      </w:hyperlink>
    </w:p>
    <w:p w14:paraId="2AEAB0E5" w14:textId="449CFE01" w:rsidR="00787981" w:rsidRDefault="00965125" w:rsidP="00787981">
      <w:pPr>
        <w:pStyle w:val="TOC1"/>
        <w:tabs>
          <w:tab w:val="right" w:leader="dot" w:pos="9350"/>
        </w:tabs>
        <w:rPr>
          <w:rFonts w:eastAsiaTheme="minorEastAsia"/>
          <w:noProof/>
        </w:rPr>
      </w:pPr>
      <w:hyperlink w:anchor="_Toc134222974" w:history="1">
        <w:r w:rsidR="00787981" w:rsidRPr="00DE11DC">
          <w:rPr>
            <w:rStyle w:val="Hyperlink"/>
            <w:i/>
            <w:noProof/>
          </w:rPr>
          <w:t>Search by name</w:t>
        </w:r>
        <w:r w:rsidR="00787981">
          <w:rPr>
            <w:noProof/>
            <w:webHidden/>
          </w:rPr>
          <w:tab/>
        </w:r>
      </w:hyperlink>
    </w:p>
    <w:p w14:paraId="089116B0" w14:textId="7318054A" w:rsidR="00787981" w:rsidRDefault="00965125" w:rsidP="00787981">
      <w:pPr>
        <w:pStyle w:val="TOC1"/>
        <w:tabs>
          <w:tab w:val="right" w:leader="dot" w:pos="9350"/>
        </w:tabs>
        <w:rPr>
          <w:rFonts w:eastAsiaTheme="minorEastAsia"/>
          <w:noProof/>
        </w:rPr>
      </w:pPr>
      <w:hyperlink w:anchor="_Toc134222975" w:history="1">
        <w:r w:rsidR="00787981" w:rsidRPr="00DE11DC">
          <w:rPr>
            <w:rStyle w:val="Hyperlink"/>
            <w:i/>
            <w:noProof/>
          </w:rPr>
          <w:t>View Phones</w:t>
        </w:r>
        <w:r w:rsidR="00787981">
          <w:rPr>
            <w:noProof/>
            <w:webHidden/>
          </w:rPr>
          <w:tab/>
        </w:r>
      </w:hyperlink>
    </w:p>
    <w:p w14:paraId="41201B14" w14:textId="2EB372E3" w:rsidR="00787981" w:rsidRDefault="00965125" w:rsidP="00787981">
      <w:pPr>
        <w:pStyle w:val="TOC1"/>
        <w:tabs>
          <w:tab w:val="right" w:leader="dot" w:pos="9350"/>
        </w:tabs>
        <w:rPr>
          <w:rFonts w:eastAsiaTheme="minorEastAsia"/>
          <w:noProof/>
        </w:rPr>
      </w:pPr>
      <w:hyperlink w:anchor="_Toc134222976" w:history="1">
        <w:r w:rsidR="00787981" w:rsidRPr="00DE11DC">
          <w:rPr>
            <w:rStyle w:val="Hyperlink"/>
            <w:i/>
            <w:noProof/>
          </w:rPr>
          <w:t>Search by Manufacturer</w:t>
        </w:r>
        <w:r w:rsidR="00787981">
          <w:rPr>
            <w:noProof/>
            <w:webHidden/>
          </w:rPr>
          <w:tab/>
        </w:r>
      </w:hyperlink>
    </w:p>
    <w:p w14:paraId="07BBB080" w14:textId="3D9C9C35" w:rsidR="00787981" w:rsidRDefault="00965125" w:rsidP="00787981">
      <w:pPr>
        <w:pStyle w:val="TOC1"/>
        <w:tabs>
          <w:tab w:val="right" w:leader="dot" w:pos="9350"/>
        </w:tabs>
        <w:rPr>
          <w:rFonts w:eastAsiaTheme="minorEastAsia"/>
          <w:noProof/>
        </w:rPr>
      </w:pPr>
      <w:hyperlink w:anchor="_Toc134222977" w:history="1">
        <w:r w:rsidR="00787981" w:rsidRPr="00DE11DC">
          <w:rPr>
            <w:rStyle w:val="Hyperlink"/>
            <w:i/>
            <w:noProof/>
          </w:rPr>
          <w:t>Choose Reseller Order</w:t>
        </w:r>
        <w:r w:rsidR="00787981">
          <w:rPr>
            <w:noProof/>
            <w:webHidden/>
          </w:rPr>
          <w:tab/>
        </w:r>
      </w:hyperlink>
    </w:p>
    <w:p w14:paraId="466ED6FF" w14:textId="68C89BC8" w:rsidR="00787981" w:rsidRDefault="00965125" w:rsidP="00787981">
      <w:pPr>
        <w:pStyle w:val="TOC1"/>
        <w:tabs>
          <w:tab w:val="right" w:leader="dot" w:pos="9350"/>
        </w:tabs>
        <w:rPr>
          <w:rFonts w:eastAsiaTheme="minorEastAsia"/>
          <w:noProof/>
        </w:rPr>
      </w:pPr>
      <w:hyperlink w:anchor="_Toc134222978" w:history="1">
        <w:r w:rsidR="00787981" w:rsidRPr="00DE11DC">
          <w:rPr>
            <w:rStyle w:val="Hyperlink"/>
            <w:i/>
            <w:noProof/>
          </w:rPr>
          <w:t>Update Order Status</w:t>
        </w:r>
        <w:r w:rsidR="00787981">
          <w:rPr>
            <w:noProof/>
            <w:webHidden/>
          </w:rPr>
          <w:tab/>
        </w:r>
      </w:hyperlink>
    </w:p>
    <w:p w14:paraId="253ACCD4" w14:textId="186501B1" w:rsidR="00787981" w:rsidRDefault="00965125" w:rsidP="00787981">
      <w:pPr>
        <w:pStyle w:val="TOC1"/>
        <w:tabs>
          <w:tab w:val="right" w:leader="dot" w:pos="9350"/>
        </w:tabs>
        <w:rPr>
          <w:rFonts w:eastAsiaTheme="minorEastAsia"/>
          <w:noProof/>
        </w:rPr>
      </w:pPr>
      <w:hyperlink w:anchor="_Toc134222979" w:history="1">
        <w:r w:rsidR="00787981" w:rsidRPr="00DE11DC">
          <w:rPr>
            <w:rStyle w:val="Hyperlink"/>
            <w:i/>
            <w:noProof/>
          </w:rPr>
          <w:t>Update payment status</w:t>
        </w:r>
        <w:r w:rsidR="00787981">
          <w:rPr>
            <w:noProof/>
            <w:webHidden/>
          </w:rPr>
          <w:tab/>
        </w:r>
      </w:hyperlink>
    </w:p>
    <w:p w14:paraId="5BD0B2D6" w14:textId="76DBD35C" w:rsidR="00787981" w:rsidRDefault="00965125" w:rsidP="00787981">
      <w:pPr>
        <w:pStyle w:val="TOC1"/>
        <w:tabs>
          <w:tab w:val="right" w:leader="dot" w:pos="9350"/>
        </w:tabs>
        <w:rPr>
          <w:rFonts w:eastAsiaTheme="minorEastAsia"/>
          <w:noProof/>
        </w:rPr>
      </w:pPr>
      <w:hyperlink w:anchor="_Toc134222980" w:history="1">
        <w:r w:rsidR="00787981" w:rsidRPr="00DE11DC">
          <w:rPr>
            <w:rStyle w:val="Hyperlink"/>
            <w:i/>
            <w:noProof/>
          </w:rPr>
          <w:t>View Best-Selling product</w:t>
        </w:r>
        <w:r w:rsidR="00787981">
          <w:rPr>
            <w:noProof/>
            <w:webHidden/>
          </w:rPr>
          <w:tab/>
        </w:r>
      </w:hyperlink>
    </w:p>
    <w:p w14:paraId="7069A311" w14:textId="4F25BB77" w:rsidR="00787981" w:rsidRDefault="00965125" w:rsidP="00787981">
      <w:pPr>
        <w:pStyle w:val="TOC1"/>
        <w:tabs>
          <w:tab w:val="right" w:leader="dot" w:pos="9350"/>
        </w:tabs>
        <w:rPr>
          <w:rFonts w:eastAsiaTheme="minorEastAsia"/>
          <w:noProof/>
        </w:rPr>
      </w:pPr>
      <w:hyperlink w:anchor="_Toc134222981" w:history="1">
        <w:r w:rsidR="00787981" w:rsidRPr="00DE11DC">
          <w:rPr>
            <w:rStyle w:val="Hyperlink"/>
            <w:i/>
            <w:noProof/>
          </w:rPr>
          <w:t>View Monthly Income</w:t>
        </w:r>
        <w:r w:rsidR="00787981">
          <w:rPr>
            <w:noProof/>
            <w:webHidden/>
          </w:rPr>
          <w:tab/>
        </w:r>
      </w:hyperlink>
    </w:p>
    <w:p w14:paraId="3563A3C5" w14:textId="606B87DA" w:rsidR="002F01E3" w:rsidRPr="00880981" w:rsidRDefault="00965125" w:rsidP="00787981">
      <w:pPr>
        <w:tabs>
          <w:tab w:val="left" w:pos="1620"/>
        </w:tabs>
        <w:spacing w:after="200" w:line="276" w:lineRule="auto"/>
        <w:rPr>
          <w:lang w:val="vi-VN"/>
        </w:rPr>
      </w:pPr>
      <w:hyperlink w:anchor="_Toc134222982" w:history="1">
        <w:r w:rsidR="00787981" w:rsidRPr="00DE11DC">
          <w:rPr>
            <w:rStyle w:val="Hyperlink"/>
            <w:i/>
            <w:noProof/>
          </w:rPr>
          <w:t>View Product Data</w:t>
        </w:r>
      </w:hyperlink>
      <w:r w:rsidR="00BC2F57">
        <w:br w:type="page"/>
      </w:r>
      <w:bookmarkStart w:id="6" w:name="_Toc134553900"/>
      <w:bookmarkStart w:id="7" w:name="_Toc134555240"/>
      <w:bookmarkStart w:id="8" w:name="_Hlk134096445"/>
      <w:r w:rsidR="002F01E3">
        <w:lastRenderedPageBreak/>
        <w:t>Chapter</w:t>
      </w:r>
      <w:r w:rsidR="002F01E3">
        <w:rPr>
          <w:lang w:val="vi-VN"/>
        </w:rPr>
        <w:t xml:space="preserve"> 1 - </w:t>
      </w:r>
      <w:r w:rsidR="002F01E3" w:rsidRPr="00880981">
        <w:rPr>
          <w:lang w:val="vi-VN"/>
        </w:rPr>
        <w:t>Introduction</w:t>
      </w:r>
      <w:bookmarkEnd w:id="6"/>
      <w:bookmarkEnd w:id="7"/>
    </w:p>
    <w:p w14:paraId="671AD8E1" w14:textId="5B4165E3" w:rsidR="00885C96" w:rsidRPr="00885C96" w:rsidRDefault="00220C51" w:rsidP="00220C51">
      <w:pPr>
        <w:pStyle w:val="Tiumccp1"/>
        <w:outlineLvl w:val="1"/>
        <w:rPr>
          <w:lang w:val="vi-VN"/>
        </w:rPr>
      </w:pPr>
      <w:bookmarkStart w:id="9" w:name="_Toc134553901"/>
      <w:bookmarkStart w:id="10" w:name="_Toc134555241"/>
      <w:r>
        <w:rPr>
          <w:lang w:val="vi-VN"/>
        </w:rPr>
        <w:t>1.1</w:t>
      </w:r>
      <w:r w:rsidR="002F01E3" w:rsidRPr="00880981">
        <w:rPr>
          <w:lang w:val="vi-VN"/>
        </w:rPr>
        <w:t>Purpose and Scope</w:t>
      </w:r>
      <w:bookmarkEnd w:id="9"/>
      <w:r w:rsidR="00885C96">
        <w:t>:</w:t>
      </w:r>
      <w:bookmarkEnd w:id="10"/>
    </w:p>
    <w:p w14:paraId="406FD2EC" w14:textId="57BCB97B" w:rsidR="00885C96" w:rsidRPr="00220C51" w:rsidRDefault="00885C96" w:rsidP="00220C51">
      <w:pPr>
        <w:spacing w:after="80"/>
        <w:rPr>
          <w:sz w:val="28"/>
          <w:szCs w:val="28"/>
        </w:rPr>
      </w:pPr>
      <w:r w:rsidRPr="00220C51">
        <w:rPr>
          <w:sz w:val="28"/>
          <w:szCs w:val="28"/>
        </w:rPr>
        <w:t>-Purpose:</w:t>
      </w:r>
    </w:p>
    <w:p w14:paraId="384790CF" w14:textId="593701BF" w:rsidR="00885C96" w:rsidRDefault="00885C96" w:rsidP="00885C96">
      <w:pPr>
        <w:pStyle w:val="ListParagraph"/>
        <w:spacing w:after="80"/>
        <w:ind w:left="360"/>
        <w:rPr>
          <w:sz w:val="28"/>
          <w:szCs w:val="28"/>
        </w:rPr>
      </w:pPr>
      <w:r w:rsidRPr="00885C96">
        <w:rPr>
          <w:sz w:val="28"/>
          <w:szCs w:val="28"/>
        </w:rPr>
        <w:t>The purpose of this document is to define the requirements and specifications for the development of a website that sells phones online.</w:t>
      </w:r>
    </w:p>
    <w:p w14:paraId="2E4AD8C6" w14:textId="77777777" w:rsidR="00885C96" w:rsidRPr="00885C96" w:rsidRDefault="00885C96" w:rsidP="00885C96">
      <w:pPr>
        <w:pStyle w:val="ListParagraph"/>
        <w:spacing w:after="80"/>
        <w:ind w:left="360"/>
        <w:rPr>
          <w:sz w:val="28"/>
          <w:szCs w:val="28"/>
        </w:rPr>
      </w:pPr>
    </w:p>
    <w:p w14:paraId="2C8B382E" w14:textId="77777777" w:rsidR="00885C96" w:rsidRPr="00220C51" w:rsidRDefault="00885C96" w:rsidP="00220C51">
      <w:pPr>
        <w:spacing w:after="80"/>
        <w:rPr>
          <w:sz w:val="28"/>
          <w:szCs w:val="28"/>
        </w:rPr>
      </w:pPr>
      <w:r w:rsidRPr="00220C51">
        <w:rPr>
          <w:sz w:val="28"/>
          <w:szCs w:val="28"/>
        </w:rPr>
        <w:t>-Scope:</w:t>
      </w:r>
    </w:p>
    <w:p w14:paraId="73F71486" w14:textId="582CB6BC" w:rsidR="00885C96" w:rsidRDefault="00885C96" w:rsidP="00885C96">
      <w:pPr>
        <w:pStyle w:val="ListParagraph"/>
        <w:spacing w:after="80"/>
        <w:ind w:left="360"/>
        <w:rPr>
          <w:sz w:val="28"/>
          <w:szCs w:val="28"/>
        </w:rPr>
      </w:pPr>
      <w:r w:rsidRPr="00885C96">
        <w:rPr>
          <w:sz w:val="28"/>
          <w:szCs w:val="28"/>
        </w:rPr>
        <w:t>Product Catalog, Search Functionality, Registration and Payment Systems, Shipping and Delivery Systems, Security and Privacy Measures.</w:t>
      </w:r>
    </w:p>
    <w:p w14:paraId="466B1D51" w14:textId="77777777" w:rsidR="00220C51" w:rsidRPr="00885C96" w:rsidRDefault="00220C51" w:rsidP="00885C96">
      <w:pPr>
        <w:pStyle w:val="ListParagraph"/>
        <w:spacing w:after="80"/>
        <w:ind w:left="360"/>
        <w:rPr>
          <w:sz w:val="28"/>
          <w:szCs w:val="28"/>
        </w:rPr>
      </w:pPr>
    </w:p>
    <w:p w14:paraId="65962B59" w14:textId="677D23BA" w:rsidR="00220C51" w:rsidRPr="00220C51" w:rsidRDefault="002F01E3" w:rsidP="00885C96">
      <w:pPr>
        <w:pStyle w:val="Tiumccp1"/>
        <w:outlineLvl w:val="1"/>
        <w:rPr>
          <w:bCs/>
          <w:sz w:val="26"/>
          <w:szCs w:val="26"/>
          <w:lang w:val="vi-VN"/>
        </w:rPr>
      </w:pPr>
      <w:bookmarkStart w:id="11" w:name="_Toc134553902"/>
      <w:bookmarkStart w:id="12" w:name="_Toc134555242"/>
      <w:r w:rsidRPr="002F01E3">
        <w:t>1.2Product Overview (including capabilities, scenarios for using the product, etc</w:t>
      </w:r>
      <w:r w:rsidRPr="00880981">
        <w:rPr>
          <w:bCs/>
          <w:sz w:val="26"/>
          <w:szCs w:val="26"/>
          <w:lang w:val="vi-VN"/>
        </w:rPr>
        <w:t>.)</w:t>
      </w:r>
      <w:bookmarkEnd w:id="11"/>
      <w:bookmarkEnd w:id="12"/>
    </w:p>
    <w:p w14:paraId="61A3DBB4" w14:textId="70D47AFA" w:rsidR="00220C51" w:rsidRPr="00220C51" w:rsidRDefault="00220C51" w:rsidP="00220C51">
      <w:pPr>
        <w:spacing w:after="200" w:line="276" w:lineRule="auto"/>
        <w:rPr>
          <w:sz w:val="28"/>
          <w:szCs w:val="28"/>
        </w:rPr>
      </w:pPr>
      <w:r w:rsidRPr="00220C51">
        <w:rPr>
          <w:sz w:val="28"/>
          <w:szCs w:val="28"/>
        </w:rPr>
        <w:t>Online Phone Web is an online shopping place for mobile phone products. Products include mobile devices such as smartphones, tablets, smart</w:t>
      </w:r>
      <w:r>
        <w:rPr>
          <w:sz w:val="28"/>
          <w:szCs w:val="28"/>
        </w:rPr>
        <w:t xml:space="preserve"> watches and phone accessories.</w:t>
      </w:r>
    </w:p>
    <w:p w14:paraId="6DB30F5F" w14:textId="4E7A67E5" w:rsidR="00220C51" w:rsidRPr="00220C51" w:rsidRDefault="00220C51" w:rsidP="00220C51">
      <w:pPr>
        <w:spacing w:after="200" w:line="276" w:lineRule="auto"/>
        <w:rPr>
          <w:sz w:val="28"/>
          <w:szCs w:val="28"/>
        </w:rPr>
      </w:pPr>
      <w:r w:rsidRPr="00220C51">
        <w:rPr>
          <w:sz w:val="28"/>
          <w:szCs w:val="28"/>
        </w:rPr>
        <w:t xml:space="preserve">This website offers customers a wide range of products from well-known and reputable brands, including Samsung, Apple, Xiaomi, Oppo, Vivo, Realme, Huawei, Nokia and many more. Customers can easily search and choose the </w:t>
      </w:r>
      <w:r>
        <w:rPr>
          <w:sz w:val="28"/>
          <w:szCs w:val="28"/>
        </w:rPr>
        <w:t>product that suits their needs.</w:t>
      </w:r>
    </w:p>
    <w:p w14:paraId="03BB8FF0" w14:textId="374EC762" w:rsidR="00220C51" w:rsidRPr="00220C51" w:rsidRDefault="00220C51" w:rsidP="00220C51">
      <w:pPr>
        <w:spacing w:after="200" w:line="276" w:lineRule="auto"/>
        <w:rPr>
          <w:sz w:val="28"/>
          <w:szCs w:val="28"/>
        </w:rPr>
      </w:pPr>
      <w:r w:rsidRPr="00220C51">
        <w:rPr>
          <w:sz w:val="28"/>
          <w:szCs w:val="28"/>
        </w:rPr>
        <w:t>Additionally, the site provides detailed product information, including specifications, pricing, and previous customer reviews. Customers can order online and pay online through various methods such as credit car</w:t>
      </w:r>
      <w:r>
        <w:rPr>
          <w:sz w:val="28"/>
          <w:szCs w:val="28"/>
        </w:rPr>
        <w:t>d, debit card or bank transfer.</w:t>
      </w:r>
    </w:p>
    <w:p w14:paraId="4D732E18" w14:textId="7CA9C14E" w:rsidR="00220C51" w:rsidRPr="00220C51" w:rsidRDefault="00220C51" w:rsidP="00220C51">
      <w:pPr>
        <w:spacing w:after="200" w:line="276" w:lineRule="auto"/>
        <w:rPr>
          <w:sz w:val="28"/>
          <w:szCs w:val="28"/>
        </w:rPr>
      </w:pPr>
      <w:r w:rsidRPr="00220C51">
        <w:rPr>
          <w:sz w:val="28"/>
          <w:szCs w:val="28"/>
        </w:rPr>
        <w:t>To ensure customer satisfaction, the site offers a 30-day return policy from the date of purchase. In addition, the website also provides customer support services via phone, email or online chat to answer customer inquiries an</w:t>
      </w:r>
      <w:r>
        <w:rPr>
          <w:sz w:val="28"/>
          <w:szCs w:val="28"/>
        </w:rPr>
        <w:t>d assist customers when needed.</w:t>
      </w:r>
    </w:p>
    <w:p w14:paraId="41AC678F" w14:textId="09D779DC" w:rsidR="002F01E3" w:rsidRDefault="00220C51" w:rsidP="00220C51">
      <w:pPr>
        <w:spacing w:after="200" w:line="276" w:lineRule="auto"/>
        <w:rPr>
          <w:b/>
          <w:bCs/>
          <w:sz w:val="26"/>
          <w:szCs w:val="26"/>
          <w:lang w:val="vi-VN"/>
        </w:rPr>
      </w:pPr>
      <w:r w:rsidRPr="00220C51">
        <w:rPr>
          <w:sz w:val="28"/>
          <w:szCs w:val="28"/>
        </w:rPr>
        <w:t>In short, the website that sells mobile phones online is a reliable and convenient shopping place for those who are looking for mobile phone products.</w:t>
      </w:r>
      <w:r w:rsidRPr="00220C51">
        <w:rPr>
          <w:bCs/>
          <w:sz w:val="28"/>
          <w:szCs w:val="28"/>
          <w:lang w:val="vi-VN"/>
        </w:rPr>
        <w:t xml:space="preserve"> </w:t>
      </w:r>
      <w:r w:rsidR="002F01E3">
        <w:rPr>
          <w:bCs/>
          <w:sz w:val="26"/>
          <w:szCs w:val="26"/>
          <w:lang w:val="vi-VN"/>
        </w:rPr>
        <w:br w:type="page"/>
      </w:r>
    </w:p>
    <w:p w14:paraId="0E0DA814" w14:textId="77777777" w:rsidR="002F01E3" w:rsidRPr="00880981" w:rsidRDefault="002F01E3" w:rsidP="002F01E3">
      <w:pPr>
        <w:pStyle w:val="Tiumccp1"/>
        <w:rPr>
          <w:b w:val="0"/>
          <w:bCs/>
          <w:sz w:val="26"/>
          <w:szCs w:val="26"/>
          <w:lang w:val="vi-VN"/>
        </w:rPr>
      </w:pPr>
    </w:p>
    <w:p w14:paraId="3CF5B38C" w14:textId="77777777" w:rsidR="002F01E3" w:rsidRDefault="002F01E3" w:rsidP="00B0001E">
      <w:pPr>
        <w:pStyle w:val="Tiumccp1"/>
        <w:outlineLvl w:val="1"/>
      </w:pPr>
      <w:bookmarkStart w:id="13" w:name="_Toc134553903"/>
      <w:bookmarkStart w:id="14" w:name="_Toc134555243"/>
      <w:r w:rsidRPr="002F01E3">
        <w:t>1.3 Structure of the Document</w:t>
      </w:r>
      <w:bookmarkEnd w:id="13"/>
      <w:bookmarkEnd w:id="14"/>
    </w:p>
    <w:p w14:paraId="711F519F" w14:textId="1C35DF00" w:rsidR="00220C51" w:rsidRPr="00220C51" w:rsidRDefault="00220C51" w:rsidP="00220C51">
      <w:pPr>
        <w:spacing w:after="200" w:line="276" w:lineRule="auto"/>
        <w:rPr>
          <w:sz w:val="26"/>
          <w:szCs w:val="26"/>
        </w:rPr>
      </w:pPr>
      <w:r w:rsidRPr="00220C51">
        <w:rPr>
          <w:sz w:val="26"/>
          <w:szCs w:val="26"/>
        </w:rPr>
        <w:t>The structure of an online mobile phone store's website document may vary depending on the specific design and layout of the site. However, some common sections that are typically included in such a website are:</w:t>
      </w:r>
    </w:p>
    <w:p w14:paraId="4EC0DB95" w14:textId="1034268F" w:rsidR="00220C51" w:rsidRPr="00220C51" w:rsidRDefault="00220C51" w:rsidP="00220C51">
      <w:pPr>
        <w:spacing w:after="200" w:line="276" w:lineRule="auto"/>
        <w:rPr>
          <w:sz w:val="26"/>
          <w:szCs w:val="26"/>
        </w:rPr>
      </w:pPr>
      <w:r w:rsidRPr="00220C51">
        <w:rPr>
          <w:sz w:val="26"/>
          <w:szCs w:val="26"/>
        </w:rPr>
        <w:t>Homepage: The homepage is the first page that users see when they visit the website. It usually contains a banner or carousel showcasing the latest promotions or new arrivals, and may also feature some popular or recommended products.</w:t>
      </w:r>
    </w:p>
    <w:p w14:paraId="4F62BDFE" w14:textId="722766D6" w:rsidR="00220C51" w:rsidRPr="00220C51" w:rsidRDefault="00220C51" w:rsidP="00220C51">
      <w:pPr>
        <w:spacing w:after="200" w:line="276" w:lineRule="auto"/>
        <w:rPr>
          <w:sz w:val="26"/>
          <w:szCs w:val="26"/>
        </w:rPr>
      </w:pPr>
      <w:r w:rsidRPr="00220C51">
        <w:rPr>
          <w:sz w:val="26"/>
          <w:szCs w:val="26"/>
        </w:rPr>
        <w:t>Product Categories: This section includes a list of different categories of mobile phones such as "Smartphones," "Feature phones," "Tablets," "Accessories," etc. Users can click on these categories to browse the products available in each category.</w:t>
      </w:r>
    </w:p>
    <w:p w14:paraId="4A07DDF0" w14:textId="24684C19" w:rsidR="00220C51" w:rsidRPr="00220C51" w:rsidRDefault="00220C51" w:rsidP="00220C51">
      <w:pPr>
        <w:spacing w:after="200" w:line="276" w:lineRule="auto"/>
        <w:rPr>
          <w:sz w:val="26"/>
          <w:szCs w:val="26"/>
        </w:rPr>
      </w:pPr>
      <w:r w:rsidRPr="00220C51">
        <w:rPr>
          <w:sz w:val="26"/>
          <w:szCs w:val="26"/>
        </w:rPr>
        <w:t>Product Listings: This section displays a list of products available for sale on the website, typically presented as thumbnail images with brief descriptions and prices. Users can click on each product to view more detailed information, including features, specifications, and customer reviews.</w:t>
      </w:r>
    </w:p>
    <w:p w14:paraId="0C0B7162" w14:textId="2B25B6B0" w:rsidR="00220C51" w:rsidRPr="00220C51" w:rsidRDefault="00220C51" w:rsidP="00220C51">
      <w:pPr>
        <w:spacing w:after="200" w:line="276" w:lineRule="auto"/>
        <w:rPr>
          <w:sz w:val="26"/>
          <w:szCs w:val="26"/>
        </w:rPr>
      </w:pPr>
      <w:r w:rsidRPr="00220C51">
        <w:rPr>
          <w:sz w:val="26"/>
          <w:szCs w:val="26"/>
        </w:rPr>
        <w:t>Product Detail Pages: These pages provide more detailed information about each individual product, including high-resolution images, detailed specifications, customer reviews, and options for customization (such as color or storage capacity).</w:t>
      </w:r>
    </w:p>
    <w:p w14:paraId="3ADB63EA" w14:textId="55FEDD7F" w:rsidR="00220C51" w:rsidRPr="00220C51" w:rsidRDefault="00220C51" w:rsidP="00220C51">
      <w:pPr>
        <w:spacing w:after="200" w:line="276" w:lineRule="auto"/>
        <w:rPr>
          <w:sz w:val="26"/>
          <w:szCs w:val="26"/>
        </w:rPr>
      </w:pPr>
      <w:r w:rsidRPr="00220C51">
        <w:rPr>
          <w:sz w:val="26"/>
          <w:szCs w:val="26"/>
        </w:rPr>
        <w:t>Shopping Cart: The shopping cart allows users to add products to their cart for purchase. It typically shows a summary of the items in the cart, the total price, and an option to proceed to checkout.</w:t>
      </w:r>
    </w:p>
    <w:p w14:paraId="208CD754" w14:textId="7A898FA7" w:rsidR="00220C51" w:rsidRPr="00220C51" w:rsidRDefault="00220C51" w:rsidP="00220C51">
      <w:pPr>
        <w:spacing w:after="200" w:line="276" w:lineRule="auto"/>
        <w:rPr>
          <w:sz w:val="26"/>
          <w:szCs w:val="26"/>
        </w:rPr>
      </w:pPr>
      <w:r w:rsidRPr="00220C51">
        <w:rPr>
          <w:sz w:val="26"/>
          <w:szCs w:val="26"/>
        </w:rPr>
        <w:t>Checkout: The checkout page provides users with options to enter shipping and billing information, choose a payment method, and confirm their purchase.</w:t>
      </w:r>
    </w:p>
    <w:p w14:paraId="38F5E91C" w14:textId="0D3EF356" w:rsidR="002F01E3" w:rsidRPr="00220C51" w:rsidRDefault="00220C51" w:rsidP="00220C51">
      <w:pPr>
        <w:spacing w:after="200" w:line="276" w:lineRule="auto"/>
      </w:pPr>
      <w:r w:rsidRPr="00220C51">
        <w:rPr>
          <w:sz w:val="26"/>
          <w:szCs w:val="26"/>
        </w:rPr>
        <w:t xml:space="preserve">Customer Service: This section typically provides information on how to contact customer support, including email, phone, and chat options. It may also include an FAQ section to answer common questions.. </w:t>
      </w:r>
      <w:r w:rsidR="002F01E3">
        <w:br w:type="page"/>
      </w:r>
    </w:p>
    <w:p w14:paraId="4CFCBC8D" w14:textId="77777777" w:rsidR="002F01E3" w:rsidRPr="002F01E3" w:rsidRDefault="002F01E3" w:rsidP="002F01E3">
      <w:pPr>
        <w:pStyle w:val="Tiumccp1"/>
      </w:pPr>
    </w:p>
    <w:p w14:paraId="16DA3DD9" w14:textId="77777777" w:rsidR="002F01E3" w:rsidRDefault="002F01E3" w:rsidP="00B0001E">
      <w:pPr>
        <w:pStyle w:val="Tiumccp1"/>
        <w:numPr>
          <w:ilvl w:val="1"/>
          <w:numId w:val="19"/>
        </w:numPr>
        <w:outlineLvl w:val="1"/>
        <w:rPr>
          <w:lang w:val="vi-VN"/>
        </w:rPr>
      </w:pPr>
      <w:bookmarkStart w:id="15" w:name="_Toc134553904"/>
      <w:bookmarkStart w:id="16" w:name="_Toc134555244"/>
      <w:r w:rsidRPr="002F01E3">
        <w:rPr>
          <w:lang w:val="vi-VN"/>
        </w:rPr>
        <w:t>Terms, Acronyms, and Abbreviations</w:t>
      </w:r>
      <w:bookmarkEnd w:id="15"/>
      <w:bookmarkEnd w:id="16"/>
    </w:p>
    <w:p w14:paraId="4D837264" w14:textId="3708C943" w:rsidR="002F01E3" w:rsidRDefault="002F01E3">
      <w:pPr>
        <w:spacing w:after="200" w:line="276" w:lineRule="auto"/>
        <w:rPr>
          <w:b/>
          <w:sz w:val="28"/>
          <w:szCs w:val="28"/>
          <w:lang w:val="vi-VN"/>
        </w:rPr>
      </w:pPr>
    </w:p>
    <w:p w14:paraId="46C847E2" w14:textId="77777777" w:rsidR="002F01E3" w:rsidRPr="002F01E3" w:rsidRDefault="002F01E3" w:rsidP="002F01E3">
      <w:pPr>
        <w:pStyle w:val="Tiumccp1"/>
        <w:rPr>
          <w:lang w:val="vi-VN"/>
        </w:rPr>
      </w:pPr>
    </w:p>
    <w:p w14:paraId="0C7A95FA" w14:textId="77777777" w:rsidR="002F01E3" w:rsidRPr="00880981" w:rsidRDefault="002F01E3" w:rsidP="00B0001E">
      <w:pPr>
        <w:pStyle w:val="Chng"/>
        <w:outlineLvl w:val="0"/>
        <w:rPr>
          <w:lang w:val="vi-VN"/>
        </w:rPr>
      </w:pPr>
      <w:bookmarkStart w:id="17" w:name="_Toc134553905"/>
      <w:bookmarkStart w:id="18" w:name="_Toc134555245"/>
      <w:r>
        <w:rPr>
          <w:lang w:val="vi-VN"/>
        </w:rPr>
        <w:t>2.</w:t>
      </w:r>
      <w:r w:rsidRPr="00880981">
        <w:rPr>
          <w:lang w:val="vi-VN"/>
        </w:rPr>
        <w:t>Project Management Plan</w:t>
      </w:r>
      <w:bookmarkEnd w:id="17"/>
      <w:bookmarkEnd w:id="18"/>
    </w:p>
    <w:p w14:paraId="55D8485F" w14:textId="77777777" w:rsidR="002F01E3" w:rsidRPr="00880981" w:rsidRDefault="002F01E3" w:rsidP="00B0001E">
      <w:pPr>
        <w:pStyle w:val="Tiumccp1"/>
        <w:outlineLvl w:val="1"/>
      </w:pPr>
      <w:bookmarkStart w:id="19" w:name="_Toc134553906"/>
      <w:bookmarkStart w:id="20" w:name="_Toc134555246"/>
      <w:r w:rsidRPr="00880981">
        <w:t>2</w:t>
      </w:r>
      <w:r w:rsidRPr="00880981">
        <w:rPr>
          <w:lang w:val="vi-VN"/>
        </w:rPr>
        <w:t xml:space="preserve">.1 </w:t>
      </w:r>
      <w:r w:rsidRPr="00880981">
        <w:t>Project Organization</w:t>
      </w:r>
      <w:bookmarkEnd w:id="19"/>
      <w:bookmarkEnd w:id="20"/>
    </w:p>
    <w:p w14:paraId="527D5DEE" w14:textId="1D97B154" w:rsidR="009864C9" w:rsidRDefault="009864C9" w:rsidP="002F01E3">
      <w:pPr>
        <w:rPr>
          <w:sz w:val="26"/>
          <w:szCs w:val="26"/>
        </w:rPr>
      </w:pPr>
      <w:r>
        <w:rPr>
          <w:sz w:val="26"/>
          <w:szCs w:val="26"/>
        </w:rPr>
        <w:t>Dang Lu Anh Kiet</w:t>
      </w:r>
    </w:p>
    <w:p w14:paraId="5F7AADFE" w14:textId="741D477A" w:rsidR="009864C9" w:rsidRPr="00122082" w:rsidRDefault="009864C9" w:rsidP="002F01E3">
      <w:pPr>
        <w:rPr>
          <w:sz w:val="26"/>
          <w:szCs w:val="26"/>
        </w:rPr>
      </w:pPr>
      <w:r>
        <w:rPr>
          <w:sz w:val="26"/>
          <w:szCs w:val="26"/>
        </w:rPr>
        <w:t>Nguyen Hai Bang</w:t>
      </w:r>
    </w:p>
    <w:p w14:paraId="69348C5A" w14:textId="77777777" w:rsidR="002F01E3" w:rsidRDefault="002F01E3" w:rsidP="00B0001E">
      <w:pPr>
        <w:pStyle w:val="Tiumccp1"/>
        <w:outlineLvl w:val="1"/>
        <w:rPr>
          <w:lang w:val="vi-VN"/>
        </w:rPr>
      </w:pPr>
      <w:bookmarkStart w:id="21" w:name="_Toc134553907"/>
      <w:bookmarkStart w:id="22" w:name="_Toc134555247"/>
      <w:r w:rsidRPr="00880981">
        <w:rPr>
          <w:lang w:val="vi-VN"/>
        </w:rPr>
        <w:t>2.2. Lifecycle Model Used</w:t>
      </w:r>
      <w:bookmarkEnd w:id="21"/>
      <w:bookmarkEnd w:id="22"/>
    </w:p>
    <w:p w14:paraId="3A1A57CA" w14:textId="239ADA66" w:rsidR="00775EF7" w:rsidRPr="00F930E9" w:rsidRDefault="0037529A" w:rsidP="00A20BB4">
      <w:pPr>
        <w:pStyle w:val="Nidungvnbn"/>
      </w:pPr>
      <w:r w:rsidRPr="0037529A">
        <w:t>We decided to adopt the waterfall model for our software development project because it fits our needs and goals very well. Because it is suitable for small and medium sized software projects, saving time and resources. It allows the software development steps to be done in sequence and clearly. This makes time and resource management easier.</w:t>
      </w:r>
    </w:p>
    <w:p w14:paraId="00EA7911" w14:textId="77777777" w:rsidR="0037529A" w:rsidRDefault="0037529A" w:rsidP="00A20BB4">
      <w:pPr>
        <w:pStyle w:val="Nidungvnbn"/>
      </w:pPr>
      <w:r w:rsidRPr="0037529A">
        <w:t>The waterfall model is very simple and convenient for us to use. It allows us to set and document our requirements and specifications clearly at the beginning of the project. It also helps us to assign tasks and roles to our team members based on their expertise and skills. We are able to carry out the work process in a systematic and orderly manner without any mess or confusion. The waterfall model also allows us to thoroughly test and secure our systems before deploying to customers.</w:t>
      </w:r>
    </w:p>
    <w:p w14:paraId="58182756" w14:textId="3F807886" w:rsidR="00775EF7" w:rsidRPr="00F930E9" w:rsidRDefault="009A5554" w:rsidP="00A20BB4">
      <w:pPr>
        <w:pStyle w:val="Nidungvnbn"/>
        <w:rPr>
          <w:lang w:val="vi-VN"/>
        </w:rPr>
      </w:pPr>
      <w:r w:rsidRPr="009A5554">
        <w:rPr>
          <w:lang w:val="vi-VN"/>
        </w:rPr>
        <w:t xml:space="preserve">Feasibility study is the first stage of the software development process. It is intended to evaluate the feasibility of a software project. This process helps to determine if the project is economically, technically and business feasible. In this phase, the problem to be solved with the software is clearly defined and the various alternatives are identified. The comparison is based on criteria such as costs, benefits, risks and feasibility. If the project is deemed viable, decisions on investment, budget, schedule and </w:t>
      </w:r>
      <w:r>
        <w:rPr>
          <w:lang w:val="vi-VN"/>
        </w:rPr>
        <w:t>resource allocation can be made</w:t>
      </w:r>
      <w:r w:rsidR="00775EF7" w:rsidRPr="00F930E9">
        <w:rPr>
          <w:lang w:val="vi-VN"/>
        </w:rPr>
        <w:t>.</w:t>
      </w:r>
    </w:p>
    <w:p w14:paraId="31AA03BB" w14:textId="77777777" w:rsidR="00775EF7" w:rsidRPr="00F930E9" w:rsidRDefault="00775EF7" w:rsidP="00A20BB4">
      <w:pPr>
        <w:pStyle w:val="Nidungvnbn"/>
        <w:rPr>
          <w:lang w:val="vi-VN"/>
        </w:rPr>
      </w:pPr>
    </w:p>
    <w:p w14:paraId="4B537DC2" w14:textId="77777777" w:rsidR="009A5554" w:rsidRDefault="009A5554" w:rsidP="00A20BB4">
      <w:pPr>
        <w:pStyle w:val="Nidungvnbn"/>
        <w:rPr>
          <w:lang w:val="vi-VN"/>
        </w:rPr>
      </w:pPr>
      <w:r w:rsidRPr="009A5554">
        <w:rPr>
          <w:lang w:val="vi-VN"/>
        </w:rPr>
        <w:t>Feasibility study is an important stage in software engineering as it helps to ensure that the software product will meet the needs and expectations of the users. This phase also helps us avoid wasting time and resources on a project that is not feasible or does not bring the expected benefits. The feasibility study will evaluate technical, financial as well as market and user research for comparison and decision making.</w:t>
      </w:r>
    </w:p>
    <w:p w14:paraId="48BCE804" w14:textId="09A5DA4D" w:rsidR="00775EF7" w:rsidRPr="00F930E9" w:rsidRDefault="009A5554" w:rsidP="00A20BB4">
      <w:pPr>
        <w:pStyle w:val="Nidungvnbn"/>
        <w:rPr>
          <w:lang w:val="vi-VN"/>
        </w:rPr>
      </w:pPr>
      <w:r w:rsidRPr="009A5554">
        <w:rPr>
          <w:lang w:val="vi-VN"/>
        </w:rPr>
        <w:t>The requirements analysis and specification phase is one of the following important steps of software development. It consists of two main tasks: requirement generation and specification. At this stage, the customer requirements are clearly and accurately recorded and become the required functions and features of the software, meeting the requirements and expectations of the customer for the program.</w:t>
      </w:r>
      <w:r w:rsidR="00775EF7" w:rsidRPr="00F930E9">
        <w:rPr>
          <w:lang w:val="vi-VN"/>
        </w:rPr>
        <w:t xml:space="preserve"> </w:t>
      </w:r>
    </w:p>
    <w:p w14:paraId="121DC6D6" w14:textId="0C507765" w:rsidR="00775EF7" w:rsidRPr="00F930E9" w:rsidRDefault="00032D80" w:rsidP="00A20BB4">
      <w:pPr>
        <w:pStyle w:val="Nidungvnbn"/>
        <w:rPr>
          <w:lang w:val="vi-VN"/>
        </w:rPr>
      </w:pPr>
      <w:r w:rsidRPr="00032D80">
        <w:rPr>
          <w:lang w:val="vi-VN"/>
        </w:rPr>
        <w:t>Requirements analysis and specification is the task of collecting and analyzing customer requirements. The goal is to find and resolve any issues, ambiguities or inconsistencies in the requirements and confirm them with the User. This ensures that the requirements are accurate and relevant to the actual problems and go</w:t>
      </w:r>
      <w:r>
        <w:rPr>
          <w:lang w:val="vi-VN"/>
        </w:rPr>
        <w:t>als the client wants to achieve</w:t>
      </w:r>
      <w:r w:rsidR="00775EF7" w:rsidRPr="00F930E9">
        <w:rPr>
          <w:lang w:val="vi-VN"/>
        </w:rPr>
        <w:t>.</w:t>
      </w:r>
    </w:p>
    <w:p w14:paraId="0CC3ACED" w14:textId="0834C60E" w:rsidR="00775EF7" w:rsidRPr="00F930E9" w:rsidRDefault="00032D80" w:rsidP="00A20BB4">
      <w:pPr>
        <w:pStyle w:val="Nidungvnbn"/>
        <w:rPr>
          <w:lang w:val="vi-VN"/>
        </w:rPr>
      </w:pPr>
      <w:r w:rsidRPr="00032D80">
        <w:rPr>
          <w:lang w:val="vi-VN"/>
        </w:rPr>
        <w:t>Design: This phase involves converting the requirements specified in the analysis into a form that can be implemented in a programming language. It includes both detailed and specific design documentation for the software system, including architectural drawings, database design, user interface design, and source code. The software design document was created to document all this work.</w:t>
      </w:r>
    </w:p>
    <w:p w14:paraId="51CC0A60" w14:textId="77777777" w:rsidR="006A6DCF" w:rsidRDefault="006A6DCF" w:rsidP="00A20BB4">
      <w:pPr>
        <w:pStyle w:val="Nidungvnbn"/>
        <w:rPr>
          <w:lang w:val="vi-VN"/>
        </w:rPr>
      </w:pPr>
      <w:r w:rsidRPr="006A6DCF">
        <w:rPr>
          <w:lang w:val="vi-VN"/>
        </w:rPr>
        <w:t xml:space="preserve">The purpose of the design phase is to define how to implement the customer requirements identified at the requirements specification and analysis stage into more specific specifications and a logical and physical structure that computer can do. It also ensures that the software designed will meet functional and non-functional requirements. at a high design level focusing on the global aspects of the system, its interface and data flow. The low-level design details the details into specific units and the internal logic, </w:t>
      </w:r>
      <w:r w:rsidRPr="006A6DCF">
        <w:rPr>
          <w:lang w:val="vi-VN"/>
        </w:rPr>
        <w:lastRenderedPageBreak/>
        <w:t>algorithms, and data structures of each module. A Software Design Document (SDD) is a document that documents the design decisions and rationales made during this phase. It serves as a blueprint for software system development and testing and can also be used as a reference for future software improvements.</w:t>
      </w:r>
    </w:p>
    <w:p w14:paraId="33DE52D0" w14:textId="77777777" w:rsidR="006A6DCF" w:rsidRDefault="006A6DCF" w:rsidP="00A20BB4">
      <w:pPr>
        <w:pStyle w:val="Nidungvnbn"/>
        <w:rPr>
          <w:lang w:val="vi-VN"/>
        </w:rPr>
      </w:pPr>
      <w:r w:rsidRPr="006A6DCF">
        <w:rPr>
          <w:lang w:val="vi-VN"/>
        </w:rPr>
        <w:t>Coding and unit testing are two essential processes in software development. This process ensures that the software design is translated into executable source code that meets the desired functionality and quality. Before coding begins, developers will use the design documents generated during the design phase to match the user's requirements and desires. Unit testing is the process of testing the correctness and reliability of each module by running various tests and tests to ensure that the written code works as expected. Unit testing can be performed by the writer himself or by a separate test team using different tools and methods.</w:t>
      </w:r>
    </w:p>
    <w:p w14:paraId="5DEBAD07" w14:textId="71034CB1" w:rsidR="00775EF7" w:rsidRPr="0098127F" w:rsidRDefault="00775EF7" w:rsidP="00A20BB4">
      <w:pPr>
        <w:pStyle w:val="Nidungvnbn"/>
        <w:rPr>
          <w:lang w:val="vi-VN"/>
        </w:rPr>
      </w:pPr>
      <w:r w:rsidRPr="0098127F">
        <w:rPr>
          <w:lang w:val="vi-VN"/>
        </w:rPr>
        <w:t xml:space="preserve">Integration and system testing are two essential stages in the software development process. </w:t>
      </w:r>
      <w:r w:rsidR="006A6DCF" w:rsidRPr="006A6DCF">
        <w:rPr>
          <w:lang w:val="vi-VN"/>
        </w:rPr>
        <w:t>These steps ensure that the software meets the functional and non-functional requirements and performs correctly in different situations.</w:t>
      </w:r>
    </w:p>
    <w:p w14:paraId="3559DA5B" w14:textId="48D2FDC5" w:rsidR="00775EF7" w:rsidRPr="0098127F" w:rsidRDefault="000C112B" w:rsidP="00A20BB4">
      <w:pPr>
        <w:pStyle w:val="Nidungvnbn"/>
        <w:rPr>
          <w:lang w:val="vi-VN"/>
        </w:rPr>
      </w:pPr>
      <w:r w:rsidRPr="000C112B">
        <w:rPr>
          <w:lang w:val="vi-VN"/>
        </w:rPr>
        <w:t>In software development, integration testing is the process of combining separately tested modules to assess their interactions and dependencies. The approach to integration testing can be either bottom-up or top-down, depending on the order of module integration. This process is typically carried out incrementally until all modules are integrated and tested together to ensure t</w:t>
      </w:r>
      <w:r>
        <w:rPr>
          <w:lang w:val="vi-VN"/>
        </w:rPr>
        <w:t>he software functions properly.</w:t>
      </w:r>
    </w:p>
    <w:p w14:paraId="2C5E4C31" w14:textId="77777777" w:rsidR="003503F9" w:rsidRPr="003503F9" w:rsidRDefault="003503F9" w:rsidP="003503F9">
      <w:pPr>
        <w:pStyle w:val="Nidungvnbn"/>
        <w:rPr>
          <w:lang w:val="vi-VN"/>
        </w:rPr>
      </w:pPr>
      <w:r w:rsidRPr="003503F9">
        <w:rPr>
          <w:lang w:val="vi-VN"/>
        </w:rPr>
        <w:t>The final testing stage before delivering the software to the customer is system testing. It aims to ensure that the software aligns with the specifications and fulfills the user's requirements.</w:t>
      </w:r>
    </w:p>
    <w:p w14:paraId="389DC82C" w14:textId="77777777" w:rsidR="003503F9" w:rsidRPr="003503F9" w:rsidRDefault="003503F9" w:rsidP="003503F9">
      <w:pPr>
        <w:pStyle w:val="Nidungvnbn"/>
        <w:rPr>
          <w:lang w:val="vi-VN"/>
        </w:rPr>
      </w:pPr>
      <w:r w:rsidRPr="003503F9">
        <w:rPr>
          <w:lang w:val="vi-VN"/>
        </w:rPr>
        <w:t>System testing comprises three testing types: alpha testing, beta testing, and acceptance testing.</w:t>
      </w:r>
    </w:p>
    <w:p w14:paraId="181507B2" w14:textId="2C6719E8" w:rsidR="003503F9" w:rsidRPr="003503F9" w:rsidRDefault="003503F9" w:rsidP="003503F9">
      <w:pPr>
        <w:pStyle w:val="Nidungvnbn"/>
        <w:rPr>
          <w:lang w:val="vi-VN"/>
        </w:rPr>
      </w:pPr>
      <w:r>
        <w:t>-</w:t>
      </w:r>
      <w:r w:rsidRPr="003503F9">
        <w:rPr>
          <w:lang w:val="vi-VN"/>
        </w:rPr>
        <w:t xml:space="preserve">The development team performs alpha testing in a controlled environment to identify any software issues. </w:t>
      </w:r>
    </w:p>
    <w:p w14:paraId="79D4E49E" w14:textId="2FE8D79C" w:rsidR="003503F9" w:rsidRPr="003503F9" w:rsidRDefault="003503F9" w:rsidP="003503F9">
      <w:pPr>
        <w:pStyle w:val="Nidungvnbn"/>
        <w:rPr>
          <w:lang w:val="vi-VN"/>
        </w:rPr>
      </w:pPr>
      <w:r>
        <w:lastRenderedPageBreak/>
        <w:t>-</w:t>
      </w:r>
      <w:r w:rsidRPr="003503F9">
        <w:rPr>
          <w:lang w:val="vi-VN"/>
        </w:rPr>
        <w:t xml:space="preserve">Beta testing is carried out by a selected group of potential users or customers in a real-world environment to gather feedback and suggestions for improvement. </w:t>
      </w:r>
    </w:p>
    <w:p w14:paraId="7068311F" w14:textId="5B529416" w:rsidR="00775EF7" w:rsidRDefault="003503F9" w:rsidP="003503F9">
      <w:pPr>
        <w:pStyle w:val="Nidungvnbn"/>
        <w:rPr>
          <w:lang w:val="vi-VN"/>
        </w:rPr>
      </w:pPr>
      <w:r>
        <w:t>-</w:t>
      </w:r>
      <w:r w:rsidRPr="003503F9">
        <w:rPr>
          <w:lang w:val="vi-VN"/>
        </w:rPr>
        <w:t>Acceptance testing is done by the customer after receiving the software to determine if it meets their criteria and expectations.</w:t>
      </w:r>
    </w:p>
    <w:p w14:paraId="1480EA46" w14:textId="77777777" w:rsidR="003503F9" w:rsidRPr="003503F9" w:rsidRDefault="003503F9" w:rsidP="003503F9">
      <w:pPr>
        <w:pStyle w:val="Nidungvnbn"/>
        <w:rPr>
          <w:lang w:val="vi-VN"/>
        </w:rPr>
      </w:pPr>
      <w:r w:rsidRPr="003503F9">
        <w:rPr>
          <w:lang w:val="vi-VN"/>
        </w:rPr>
        <w:t>Software upkeep is a critical phase in the software development process. It constitutes 60% of the overall effort required to create a complete software product.</w:t>
      </w:r>
    </w:p>
    <w:p w14:paraId="30A83D8D" w14:textId="77777777" w:rsidR="003503F9" w:rsidRPr="003503F9" w:rsidRDefault="003503F9" w:rsidP="003503F9">
      <w:pPr>
        <w:pStyle w:val="Nidungvnbn"/>
        <w:rPr>
          <w:lang w:val="vi-VN"/>
        </w:rPr>
      </w:pPr>
      <w:r w:rsidRPr="003503F9">
        <w:rPr>
          <w:lang w:val="vi-VN"/>
        </w:rPr>
        <w:t>Maintenance can be categorized into three types: corrective, perfective, and adaptive.</w:t>
      </w:r>
    </w:p>
    <w:p w14:paraId="414E0498" w14:textId="77777777" w:rsidR="003503F9" w:rsidRPr="003503F9" w:rsidRDefault="003503F9" w:rsidP="003503F9">
      <w:pPr>
        <w:pStyle w:val="Nidungvnbn"/>
        <w:rPr>
          <w:lang w:val="vi-VN"/>
        </w:rPr>
      </w:pPr>
      <w:r w:rsidRPr="003503F9">
        <w:rPr>
          <w:lang w:val="vi-VN"/>
        </w:rPr>
        <w:t>Corrective maintenance refers to the process of addressing defects that were not discovered during the development phase.</w:t>
      </w:r>
    </w:p>
    <w:p w14:paraId="691301CD" w14:textId="77777777" w:rsidR="003503F9" w:rsidRPr="003503F9" w:rsidRDefault="003503F9" w:rsidP="003503F9">
      <w:pPr>
        <w:pStyle w:val="Nidungvnbn"/>
        <w:rPr>
          <w:lang w:val="vi-VN"/>
        </w:rPr>
      </w:pPr>
      <w:r w:rsidRPr="003503F9">
        <w:rPr>
          <w:lang w:val="vi-VN"/>
        </w:rPr>
        <w:t>Perfective maintenance involves enhancing the software's features based on customer feedback and requests.</w:t>
      </w:r>
    </w:p>
    <w:p w14:paraId="698E2DD3" w14:textId="1938F35C" w:rsidR="00775EF7" w:rsidRPr="0080055C" w:rsidRDefault="003503F9" w:rsidP="003503F9">
      <w:pPr>
        <w:pStyle w:val="Nidungvnbn"/>
        <w:rPr>
          <w:lang w:val="vi-VN"/>
        </w:rPr>
      </w:pPr>
      <w:r w:rsidRPr="003503F9">
        <w:rPr>
          <w:lang w:val="vi-VN"/>
        </w:rPr>
        <w:t>Adaptive maintenance involves modifying the software to function in a new environment, such as a different operating system or hardware platform.</w:t>
      </w:r>
    </w:p>
    <w:p w14:paraId="0E80DD8F" w14:textId="77777777" w:rsidR="00775EF7" w:rsidRPr="0080055C" w:rsidRDefault="00775EF7" w:rsidP="00A20BB4">
      <w:pPr>
        <w:pStyle w:val="Nidungvnbn"/>
        <w:rPr>
          <w:lang w:val="vi-VN"/>
        </w:rPr>
      </w:pPr>
    </w:p>
    <w:p w14:paraId="00C06BA1" w14:textId="1D1F2B3C" w:rsidR="00775EF7" w:rsidRPr="0080055C" w:rsidRDefault="00C77C6B" w:rsidP="00A20BB4">
      <w:pPr>
        <w:pStyle w:val="Nidungvnbn"/>
        <w:rPr>
          <w:lang w:val="vi-VN"/>
        </w:rPr>
      </w:pPr>
      <w:r w:rsidRPr="00C77C6B">
        <w:rPr>
          <w:lang w:val="vi-VN"/>
        </w:rPr>
        <w:t>Software maintenance is the process of keeping software up to date with the latest customer needs and modifying the software post-implementation. This involves modifying and updating the software after it has been launched. . Enhance and improve the performance of the software. Software development continues even after it has been launched. Update software to keep up with changing customer needs. Any work done on the software after it has been deployed is considered maintenance.</w:t>
      </w:r>
    </w:p>
    <w:p w14:paraId="70EDA733" w14:textId="77777777" w:rsidR="00775EF7" w:rsidRPr="0080055C" w:rsidRDefault="00775EF7" w:rsidP="00A20BB4">
      <w:pPr>
        <w:pStyle w:val="Nidungvnbn"/>
        <w:rPr>
          <w:lang w:val="vi-VN"/>
        </w:rPr>
      </w:pPr>
    </w:p>
    <w:p w14:paraId="683433B5" w14:textId="6F3925A0" w:rsidR="00775EF7" w:rsidRDefault="00C77C6B" w:rsidP="00A20BB4">
      <w:pPr>
        <w:pStyle w:val="Nidungvnbn"/>
        <w:rPr>
          <w:lang w:val="vi-VN"/>
        </w:rPr>
      </w:pPr>
      <w:r w:rsidRPr="00C77C6B">
        <w:rPr>
          <w:lang w:val="vi-VN"/>
        </w:rPr>
        <w:t xml:space="preserve">Software upkeep can be demanding and expensive, as it demands experienced developers, testers, and supervisors to guarantee the software's excellence and dependability. Additionally, software upkeep entails dealing with altering requirements, developing technologies, and outdated systems. As a result, software maintenance </w:t>
      </w:r>
      <w:r w:rsidRPr="00C77C6B">
        <w:rPr>
          <w:lang w:val="vi-VN"/>
        </w:rPr>
        <w:lastRenderedPageBreak/>
        <w:t>should be methodically planned and supervised to decrease risks and maximize advantages.</w:t>
      </w:r>
    </w:p>
    <w:p w14:paraId="77A67F45" w14:textId="77777777" w:rsidR="00775EF7" w:rsidRPr="00880981" w:rsidRDefault="00775EF7" w:rsidP="00B24095">
      <w:pPr>
        <w:pStyle w:val="Tiumccp1"/>
        <w:rPr>
          <w:lang w:val="vi-VN"/>
        </w:rPr>
      </w:pPr>
    </w:p>
    <w:p w14:paraId="03989B65" w14:textId="77777777" w:rsidR="002F01E3" w:rsidRPr="00880981" w:rsidRDefault="002F01E3" w:rsidP="00B0001E">
      <w:pPr>
        <w:pStyle w:val="Tiumccp1"/>
        <w:outlineLvl w:val="1"/>
        <w:rPr>
          <w:lang w:val="vi-VN"/>
        </w:rPr>
      </w:pPr>
      <w:bookmarkStart w:id="23" w:name="_Toc134553908"/>
      <w:bookmarkStart w:id="24" w:name="_Toc134555248"/>
      <w:bookmarkEnd w:id="8"/>
      <w:r w:rsidRPr="00880981">
        <w:rPr>
          <w:lang w:val="vi-VN"/>
        </w:rPr>
        <w:t xml:space="preserve">2.3 </w:t>
      </w:r>
      <w:r w:rsidRPr="00880981">
        <w:t>Risk</w:t>
      </w:r>
      <w:r w:rsidRPr="00880981">
        <w:rPr>
          <w:lang w:val="vi-VN"/>
        </w:rPr>
        <w:t xml:space="preserve"> Analysis</w:t>
      </w:r>
      <w:bookmarkEnd w:id="23"/>
      <w:bookmarkEnd w:id="24"/>
    </w:p>
    <w:p w14:paraId="2585336E" w14:textId="15807EFE" w:rsidR="00775EF7" w:rsidRDefault="00C77C6B" w:rsidP="00A20BB4">
      <w:pPr>
        <w:pStyle w:val="Nidungvnbn"/>
        <w:rPr>
          <w:lang w:val="vi-VN"/>
        </w:rPr>
      </w:pPr>
      <w:r w:rsidRPr="00C77C6B">
        <w:rPr>
          <w:lang w:val="vi-VN"/>
        </w:rPr>
        <w:t>Risk planning is a critical aspect of any project, as it involves identifying, evaluating and mitigating potential threats that may affect the project's objectives, scope, quality, cost and schedule. These risks include technical, operational, financial, legal and environmental factors. To address these risks, we have established a risk management plan that outlines the strategies, actions and responsibilities for each risk. The plan also specifies the criteria for monitoring and controlling the risks throughout the project lifecycle. The objective of the plan is to minimize the adverse impacts of the risks and maximize the positive opportunities that may arise from them. The plan is based on a cost-benefit analysis of the available risk management options.</w:t>
      </w:r>
    </w:p>
    <w:p w14:paraId="0212CE0B" w14:textId="24E7F2F2" w:rsidR="00775EF7" w:rsidRPr="00B5158B" w:rsidRDefault="00C77C6B" w:rsidP="00A20BB4">
      <w:pPr>
        <w:pStyle w:val="Nidungvnbn"/>
        <w:rPr>
          <w:lang w:val="vi-VN"/>
        </w:rPr>
      </w:pPr>
      <w:r w:rsidRPr="00C77C6B">
        <w:rPr>
          <w:lang w:val="vi-VN"/>
        </w:rPr>
        <w:t>Businesses are often confronted with the task of managing potential risks that could impede their goals and performance. Risk management is a structured approach that involves recognizing, evaluating, and reacting to these risks with the aim of minimizing negative consequences and maximizing potential benefits. The use of risk management in business has both advantages and disadvantages, which are outlined below:</w:t>
      </w:r>
    </w:p>
    <w:p w14:paraId="26772FA0" w14:textId="77777777" w:rsidR="00775EF7" w:rsidRPr="00B5158B" w:rsidRDefault="00775EF7" w:rsidP="00775EF7">
      <w:pPr>
        <w:rPr>
          <w:sz w:val="26"/>
          <w:szCs w:val="26"/>
          <w:lang w:val="vi-VN"/>
        </w:rPr>
      </w:pPr>
    </w:p>
    <w:p w14:paraId="456AC65F" w14:textId="5448A562" w:rsidR="00775EF7" w:rsidRPr="00B5158B" w:rsidRDefault="00690B15" w:rsidP="00A20BB4">
      <w:pPr>
        <w:pStyle w:val="Nidungvnbn"/>
        <w:rPr>
          <w:lang w:val="vi-VN"/>
        </w:rPr>
      </w:pPr>
      <w:r>
        <w:rPr>
          <w:lang w:val="vi-VN"/>
        </w:rPr>
        <w:t>-</w:t>
      </w:r>
      <w:r w:rsidR="00775EF7" w:rsidRPr="00B5158B">
        <w:rPr>
          <w:lang w:val="vi-VN"/>
        </w:rPr>
        <w:t xml:space="preserve">Advantages: </w:t>
      </w:r>
    </w:p>
    <w:p w14:paraId="124ED531" w14:textId="02B130A8" w:rsidR="00C77C6B" w:rsidRPr="00C77C6B" w:rsidRDefault="00690B15" w:rsidP="00C77C6B">
      <w:pPr>
        <w:pStyle w:val="Nidungvnbn"/>
        <w:rPr>
          <w:lang w:val="vi-VN"/>
        </w:rPr>
      </w:pPr>
      <w:r>
        <w:t>+R</w:t>
      </w:r>
      <w:r w:rsidR="00C77C6B" w:rsidRPr="00C77C6B">
        <w:rPr>
          <w:lang w:val="vi-VN"/>
        </w:rPr>
        <w:t>isk management can assist a business in mitigating losses by anticipating and planning for potential risks, as well as developing contingency plans.</w:t>
      </w:r>
    </w:p>
    <w:p w14:paraId="755580A7" w14:textId="68FE01A9" w:rsidR="00C77C6B" w:rsidRPr="00C77C6B" w:rsidRDefault="00690B15" w:rsidP="00C77C6B">
      <w:pPr>
        <w:pStyle w:val="Nidungvnbn"/>
        <w:rPr>
          <w:lang w:val="vi-VN"/>
        </w:rPr>
      </w:pPr>
      <w:r>
        <w:t>+</w:t>
      </w:r>
      <w:r w:rsidR="00C77C6B" w:rsidRPr="00C77C6B">
        <w:rPr>
          <w:lang w:val="vi-VN"/>
        </w:rPr>
        <w:t>Risk management can aid a business in quantifying and prioritizing risks based on their likelihood and impact, and allocating resources appropriately.</w:t>
      </w:r>
    </w:p>
    <w:p w14:paraId="031E7817" w14:textId="0E3E5F27" w:rsidR="00775EF7" w:rsidRPr="00B5158B" w:rsidRDefault="00690B15" w:rsidP="00C77C6B">
      <w:pPr>
        <w:pStyle w:val="Nidungvnbn"/>
        <w:rPr>
          <w:lang w:val="vi-VN"/>
        </w:rPr>
      </w:pPr>
      <w:r>
        <w:lastRenderedPageBreak/>
        <w:t>+</w:t>
      </w:r>
      <w:r w:rsidR="00C77C6B" w:rsidRPr="00C77C6B">
        <w:rPr>
          <w:lang w:val="vi-VN"/>
        </w:rPr>
        <w:t>Risk management can assist a business in safeguarding its assets, improving its processes, and enhancing its reputation by demonstrating its commitment to quality and safety.</w:t>
      </w:r>
    </w:p>
    <w:p w14:paraId="42F1C1A7" w14:textId="2DD07793" w:rsidR="00775EF7" w:rsidRPr="00B5158B" w:rsidRDefault="00690B15" w:rsidP="00A20BB4">
      <w:pPr>
        <w:pStyle w:val="Nidungvnbn"/>
        <w:rPr>
          <w:lang w:val="vi-VN"/>
        </w:rPr>
      </w:pPr>
      <w:r>
        <w:rPr>
          <w:lang w:val="vi-VN"/>
        </w:rPr>
        <w:t>-</w:t>
      </w:r>
      <w:r w:rsidR="00775EF7" w:rsidRPr="00B5158B">
        <w:rPr>
          <w:lang w:val="vi-VN"/>
        </w:rPr>
        <w:t xml:space="preserve">Cons: </w:t>
      </w:r>
    </w:p>
    <w:p w14:paraId="1FDE12E5" w14:textId="1C2DBC34" w:rsidR="00C77C6B" w:rsidRPr="00C77C6B" w:rsidRDefault="00690B15" w:rsidP="00C77C6B">
      <w:pPr>
        <w:pStyle w:val="Nidungvnbn"/>
        <w:rPr>
          <w:lang w:val="vi-VN"/>
        </w:rPr>
      </w:pPr>
      <w:r>
        <w:t>+</w:t>
      </w:r>
      <w:r w:rsidR="00C77C6B" w:rsidRPr="00C77C6B">
        <w:rPr>
          <w:lang w:val="vi-VN"/>
        </w:rPr>
        <w:t>Risk management involves a certain degree of uncertainty, as it is based on estimates and assumptions that may not always be accurate or reliable, especially for certain types of risks.</w:t>
      </w:r>
    </w:p>
    <w:p w14:paraId="38ACE0D8" w14:textId="5E06BC77" w:rsidR="00775EF7" w:rsidRDefault="00690B15" w:rsidP="00C77C6B">
      <w:pPr>
        <w:pStyle w:val="Nidungvnbn"/>
        <w:rPr>
          <w:lang w:val="vi-VN"/>
        </w:rPr>
      </w:pPr>
      <w:r>
        <w:t>+</w:t>
      </w:r>
      <w:r w:rsidR="00C77C6B" w:rsidRPr="00C77C6B">
        <w:rPr>
          <w:lang w:val="vi-VN"/>
        </w:rPr>
        <w:t>While risk management can help a business prepare for and mitigate potential risks, it cannot guarantee protection against unforeseen events that may have severe consequences for the business, such as natural disasters or cyberattacks.</w:t>
      </w:r>
    </w:p>
    <w:p w14:paraId="1C315CA5" w14:textId="77777777" w:rsidR="00690B15" w:rsidRDefault="00690B15" w:rsidP="00C77C6B">
      <w:pPr>
        <w:pStyle w:val="Nidungvnbn"/>
        <w:rPr>
          <w:lang w:val="vi-VN"/>
        </w:rPr>
      </w:pPr>
    </w:p>
    <w:p w14:paraId="73593034" w14:textId="18A11ADE" w:rsidR="00775EF7" w:rsidRDefault="00690B15" w:rsidP="00A20BB4">
      <w:pPr>
        <w:pStyle w:val="Nidungvnbn"/>
        <w:rPr>
          <w:lang w:val="vi-VN"/>
        </w:rPr>
      </w:pPr>
      <w:r w:rsidRPr="00690B15">
        <w:rPr>
          <w:lang w:val="vi-VN"/>
        </w:rPr>
        <w:t>There are a number of common risks involved that need to be identified and mitigated when developing a software project. Can be classified into five main areas: people, operations, reputation, finance and technology.</w:t>
      </w:r>
    </w:p>
    <w:p w14:paraId="77907656" w14:textId="77777777" w:rsidR="00690B15" w:rsidRPr="00E15F6D" w:rsidRDefault="00690B15" w:rsidP="00A20BB4">
      <w:pPr>
        <w:pStyle w:val="Nidungvnbn"/>
        <w:rPr>
          <w:lang w:val="vi-VN"/>
        </w:rPr>
      </w:pPr>
    </w:p>
    <w:p w14:paraId="3F9B2A3C" w14:textId="7FB1C3AA" w:rsidR="00775EF7" w:rsidRPr="00E15F6D" w:rsidRDefault="00690B15" w:rsidP="00A20BB4">
      <w:pPr>
        <w:pStyle w:val="Nidungvnbn"/>
        <w:rPr>
          <w:lang w:val="vi-VN"/>
        </w:rPr>
      </w:pPr>
      <w:r w:rsidRPr="00690B15">
        <w:rPr>
          <w:lang w:val="vi-VN"/>
        </w:rPr>
        <w:t>People risks are issues that arise when working with a team of project members. Examples of people risks include poor communication, coordination, or collaboration among team members, mismatched skills and tasks, low motivation, commitment, or accountability, insufficient knowledge or expertise, and health issues or personal problems.</w:t>
      </w:r>
    </w:p>
    <w:p w14:paraId="3EB016A4" w14:textId="77777777" w:rsidR="00775EF7" w:rsidRPr="00E15F6D" w:rsidRDefault="00775EF7" w:rsidP="00A20BB4">
      <w:pPr>
        <w:pStyle w:val="Nidungvnbn"/>
        <w:rPr>
          <w:lang w:val="vi-VN"/>
        </w:rPr>
      </w:pPr>
    </w:p>
    <w:p w14:paraId="04615910" w14:textId="029D3211" w:rsidR="00775EF7" w:rsidRPr="00E15F6D" w:rsidRDefault="00690B15" w:rsidP="00A20BB4">
      <w:pPr>
        <w:pStyle w:val="Nidungvnbn"/>
        <w:rPr>
          <w:lang w:val="vi-VN"/>
        </w:rPr>
      </w:pPr>
      <w:r w:rsidRPr="00690B15">
        <w:rPr>
          <w:lang w:val="vi-VN"/>
        </w:rPr>
        <w:t>Operational risks are the obstacles that arise during the project's execution. Examples of operational risks include unclear or unrealistic allocation of roles and responsibilities, inefficient or inappropriate work methods or processes, poor control or management of resources, schedule or quality, loss or damage to project components or deliverables, and external factors that impact project performance.</w:t>
      </w:r>
    </w:p>
    <w:p w14:paraId="25A2793B" w14:textId="77777777" w:rsidR="00775EF7" w:rsidRPr="00E15F6D" w:rsidRDefault="00775EF7" w:rsidP="00A20BB4">
      <w:pPr>
        <w:pStyle w:val="Nidungvnbn"/>
        <w:rPr>
          <w:lang w:val="vi-VN"/>
        </w:rPr>
      </w:pPr>
    </w:p>
    <w:p w14:paraId="65118BAC" w14:textId="14C1A396" w:rsidR="00775EF7" w:rsidRPr="00690B15" w:rsidRDefault="002D253A" w:rsidP="00A20BB4">
      <w:pPr>
        <w:pStyle w:val="Nidungvnbn"/>
      </w:pPr>
      <w:r w:rsidRPr="002D253A">
        <w:rPr>
          <w:lang w:val="vi-VN"/>
        </w:rPr>
        <w:lastRenderedPageBreak/>
        <w:t>In the context of a project or business, reputation risks refer to potential threats to the organization's image or credibility. These risks can arise from a variety of sources, such as conflicts among team members, unethical behavior, poor quality or reliability of products or services, low customer satisfaction or loyalty, or legal and regulatory issues.</w:t>
      </w:r>
    </w:p>
    <w:p w14:paraId="6D282B03" w14:textId="77777777" w:rsidR="00775EF7" w:rsidRPr="00E15F6D" w:rsidRDefault="00775EF7" w:rsidP="00A20BB4">
      <w:pPr>
        <w:pStyle w:val="Nidungvnbn"/>
        <w:rPr>
          <w:lang w:val="vi-VN"/>
        </w:rPr>
      </w:pPr>
    </w:p>
    <w:p w14:paraId="3906F0A6" w14:textId="108789A2" w:rsidR="00775EF7" w:rsidRPr="00E15F6D" w:rsidRDefault="002D253A" w:rsidP="00A20BB4">
      <w:pPr>
        <w:pStyle w:val="Nidungvnbn"/>
        <w:rPr>
          <w:lang w:val="vi-VN"/>
        </w:rPr>
      </w:pPr>
      <w:r w:rsidRPr="002D253A">
        <w:rPr>
          <w:lang w:val="vi-VN"/>
        </w:rPr>
        <w:t xml:space="preserve">Financial risks are uncertainties that can affect a project's budget or revenue. These risks can take various forms, such as financial instability, low project value, competition or low market demand, and difficulty </w:t>
      </w:r>
      <w:r>
        <w:rPr>
          <w:lang w:val="vi-VN"/>
        </w:rPr>
        <w:t>in raising capital or investors</w:t>
      </w:r>
      <w:r w:rsidR="00775EF7" w:rsidRPr="00E15F6D">
        <w:rPr>
          <w:lang w:val="vi-VN"/>
        </w:rPr>
        <w:t>.</w:t>
      </w:r>
    </w:p>
    <w:p w14:paraId="5A4AF322" w14:textId="77777777" w:rsidR="00775EF7" w:rsidRPr="00E15F6D" w:rsidRDefault="00775EF7" w:rsidP="00A20BB4">
      <w:pPr>
        <w:pStyle w:val="Nidungvnbn"/>
        <w:rPr>
          <w:lang w:val="vi-VN"/>
        </w:rPr>
      </w:pPr>
    </w:p>
    <w:p w14:paraId="085E4F99" w14:textId="3C97CE0D" w:rsidR="00775EF7" w:rsidRDefault="002D253A" w:rsidP="00A20BB4">
      <w:pPr>
        <w:pStyle w:val="Nidungvnbn"/>
        <w:rPr>
          <w:lang w:val="vi-VN"/>
        </w:rPr>
      </w:pPr>
      <w:r w:rsidRPr="002D253A">
        <w:rPr>
          <w:lang w:val="vi-VN"/>
        </w:rPr>
        <w:t>In a project, technology risks may arise from the use or development of technology. These risks include outdated or incompatible technology, lack of functionality, frequent bugs, slow performance, unresponsiveness, and difficulty updating or improving technology.</w:t>
      </w:r>
    </w:p>
    <w:p w14:paraId="252057CE" w14:textId="77777777" w:rsidR="00775EF7" w:rsidRDefault="00775EF7" w:rsidP="00A20BB4">
      <w:pPr>
        <w:pStyle w:val="Nidungvnbn"/>
        <w:rPr>
          <w:lang w:val="vi-VN"/>
        </w:rPr>
      </w:pPr>
    </w:p>
    <w:p w14:paraId="64D54EA7" w14:textId="17EBB810" w:rsidR="00775EF7" w:rsidRPr="00E15F6D" w:rsidRDefault="002D253A" w:rsidP="00A20BB4">
      <w:pPr>
        <w:pStyle w:val="Nidungvnbn"/>
        <w:rPr>
          <w:lang w:val="vi-VN"/>
        </w:rPr>
      </w:pPr>
      <w:r w:rsidRPr="002D253A">
        <w:rPr>
          <w:lang w:val="vi-VN"/>
        </w:rPr>
        <w:t>I am feeling unsure about my ability to take on this project due to my limited qualifications. I have a misunderstanding of the topic and am uncertain if I possess the necessary knowledge and skills to successfully complete it. My initial contact with the project has left me anticipating further surprises. My lack of deep understanding in this field has made it difficult for me to comprehend customer expectations.</w:t>
      </w:r>
    </w:p>
    <w:p w14:paraId="66374E2F" w14:textId="77777777" w:rsidR="00775EF7" w:rsidRPr="00E15F6D" w:rsidRDefault="00775EF7" w:rsidP="00A20BB4">
      <w:pPr>
        <w:pStyle w:val="Nidungvnbn"/>
        <w:rPr>
          <w:lang w:val="vi-VN"/>
        </w:rPr>
      </w:pPr>
    </w:p>
    <w:p w14:paraId="7463D0CA" w14:textId="77777777" w:rsidR="002D253A" w:rsidRPr="002D253A" w:rsidRDefault="002D253A" w:rsidP="002D253A">
      <w:pPr>
        <w:pStyle w:val="Nidungvnbn"/>
        <w:rPr>
          <w:lang w:val="vi-VN"/>
        </w:rPr>
      </w:pPr>
      <w:r w:rsidRPr="002D253A">
        <w:rPr>
          <w:lang w:val="vi-VN"/>
        </w:rPr>
        <w:t>There are various methods to enhance risk management, including:</w:t>
      </w:r>
    </w:p>
    <w:p w14:paraId="344DB97D" w14:textId="77777777" w:rsidR="002D253A" w:rsidRPr="002D253A" w:rsidRDefault="002D253A" w:rsidP="002D253A">
      <w:pPr>
        <w:pStyle w:val="Nidungvnbn"/>
        <w:rPr>
          <w:lang w:val="vi-VN"/>
        </w:rPr>
      </w:pPr>
    </w:p>
    <w:p w14:paraId="24D1BDAA" w14:textId="73FA4A8D" w:rsidR="002D253A" w:rsidRPr="002D253A" w:rsidRDefault="002D253A" w:rsidP="002D253A">
      <w:pPr>
        <w:pStyle w:val="Nidungvnbn"/>
      </w:pPr>
      <w:r>
        <w:t>-</w:t>
      </w:r>
      <w:r w:rsidRPr="002D253A">
        <w:rPr>
          <w:lang w:val="vi-VN"/>
        </w:rPr>
        <w:t>Identifying high-risk areas and evaluating the system structure and subjective risks</w:t>
      </w:r>
      <w:r>
        <w:t>.</w:t>
      </w:r>
    </w:p>
    <w:p w14:paraId="1D65E0A7" w14:textId="77D1C593" w:rsidR="002D253A" w:rsidRPr="002D253A" w:rsidRDefault="002D253A" w:rsidP="002D253A">
      <w:pPr>
        <w:pStyle w:val="Nidungvnbn"/>
      </w:pPr>
      <w:r>
        <w:t>-</w:t>
      </w:r>
      <w:r w:rsidRPr="002D253A">
        <w:rPr>
          <w:lang w:val="vi-VN"/>
        </w:rPr>
        <w:t>Prioritizing risks based on their potential impact and addressing them accordingly</w:t>
      </w:r>
      <w:r>
        <w:t>.</w:t>
      </w:r>
    </w:p>
    <w:p w14:paraId="68681B7E" w14:textId="2CA0EF63" w:rsidR="002D253A" w:rsidRPr="002D253A" w:rsidRDefault="002D253A" w:rsidP="002D253A">
      <w:pPr>
        <w:pStyle w:val="Nidungvnbn"/>
        <w:rPr>
          <w:lang w:val="vi-VN"/>
        </w:rPr>
      </w:pPr>
      <w:r>
        <w:lastRenderedPageBreak/>
        <w:t>-</w:t>
      </w:r>
      <w:r w:rsidRPr="002D253A">
        <w:rPr>
          <w:lang w:val="vi-VN"/>
        </w:rPr>
        <w:t>Conducting a risk assessment analysis to create a risk improvement plan: this may involve accepting certain risks but developing a plan to mitigate their effects when they occur, including actions to take as part of the business continuity plan.</w:t>
      </w:r>
    </w:p>
    <w:p w14:paraId="655DE3AE" w14:textId="01D4B760" w:rsidR="00775EF7" w:rsidRPr="00E15F6D" w:rsidRDefault="002D253A" w:rsidP="002D253A">
      <w:pPr>
        <w:pStyle w:val="Nidungvnbn"/>
        <w:rPr>
          <w:lang w:val="vi-VN"/>
        </w:rPr>
      </w:pPr>
      <w:r>
        <w:t>-</w:t>
      </w:r>
      <w:r w:rsidRPr="002D253A">
        <w:rPr>
          <w:lang w:val="vi-VN"/>
        </w:rPr>
        <w:t>Employing risk management techniques such as avoidance, retention, sharing, transferring, and loss prevention and reduction.</w:t>
      </w:r>
    </w:p>
    <w:p w14:paraId="0604E53D" w14:textId="797A1BF2" w:rsidR="002F01E3" w:rsidRPr="00880981" w:rsidRDefault="002F01E3" w:rsidP="00B24095">
      <w:pPr>
        <w:pStyle w:val="Nidungvnbn"/>
        <w:rPr>
          <w:lang w:val="vi-VN"/>
        </w:rPr>
      </w:pPr>
    </w:p>
    <w:p w14:paraId="04DB1A2C" w14:textId="77777777" w:rsidR="002F01E3" w:rsidRPr="00880981" w:rsidRDefault="002F01E3" w:rsidP="00B0001E">
      <w:pPr>
        <w:pStyle w:val="Tiumccp1"/>
        <w:outlineLvl w:val="1"/>
        <w:rPr>
          <w:lang w:val="vi-VN"/>
        </w:rPr>
      </w:pPr>
      <w:bookmarkStart w:id="25" w:name="_Toc134553909"/>
      <w:bookmarkStart w:id="26" w:name="_Toc134555249"/>
      <w:bookmarkStart w:id="27" w:name="_Hlk134099963"/>
      <w:r w:rsidRPr="00880981">
        <w:rPr>
          <w:lang w:val="vi-VN"/>
        </w:rPr>
        <w:t>2.4 Hardware and Software Resource Requirements</w:t>
      </w:r>
      <w:bookmarkEnd w:id="25"/>
      <w:bookmarkEnd w:id="26"/>
    </w:p>
    <w:p w14:paraId="6487C89F" w14:textId="77777777" w:rsidR="002F01E3" w:rsidRPr="00880981" w:rsidRDefault="002F01E3" w:rsidP="00A20BB4">
      <w:pPr>
        <w:pStyle w:val="Nidungvnbn"/>
        <w:rPr>
          <w:rStyle w:val="Strong"/>
          <w:b w:val="0"/>
          <w:bCs w:val="0"/>
          <w:shd w:val="clear" w:color="auto" w:fill="FFFFFF"/>
          <w:lang w:val="vi-VN"/>
        </w:rPr>
      </w:pPr>
      <w:r w:rsidRPr="00880981">
        <w:rPr>
          <w:rStyle w:val="Strong"/>
          <w:shd w:val="clear" w:color="auto" w:fill="FFFFFF"/>
        </w:rPr>
        <w:t>Hardware Requirements</w:t>
      </w:r>
      <w:r w:rsidRPr="00880981">
        <w:rPr>
          <w:rStyle w:val="Strong"/>
          <w:shd w:val="clear" w:color="auto" w:fill="FFFFFF"/>
          <w:lang w:val="vi-VN"/>
        </w:rPr>
        <w:t>:</w:t>
      </w:r>
    </w:p>
    <w:p w14:paraId="48287645" w14:textId="77777777" w:rsidR="002F01E3" w:rsidRPr="00880981" w:rsidRDefault="002F01E3" w:rsidP="00A20BB4">
      <w:pPr>
        <w:pStyle w:val="Nidungvnbn"/>
      </w:pPr>
      <w:r w:rsidRPr="00880981">
        <w:t>1 Gb hard free drive space</w:t>
      </w:r>
    </w:p>
    <w:p w14:paraId="534E0E3B" w14:textId="77777777" w:rsidR="002F01E3" w:rsidRPr="00880981" w:rsidRDefault="002F01E3" w:rsidP="00A20BB4">
      <w:pPr>
        <w:pStyle w:val="Nidungvnbn"/>
        <w:rPr>
          <w:lang w:val="vi-VN"/>
        </w:rPr>
      </w:pPr>
      <w:r w:rsidRPr="00880981">
        <w:t>512</w:t>
      </w:r>
      <w:r w:rsidRPr="00880981">
        <w:rPr>
          <w:lang w:val="vi-VN"/>
        </w:rPr>
        <w:t xml:space="preserve"> MB RAM</w:t>
      </w:r>
    </w:p>
    <w:p w14:paraId="7484CD1D" w14:textId="77777777" w:rsidR="002F01E3" w:rsidRPr="00880981" w:rsidRDefault="002F01E3" w:rsidP="00A20BB4">
      <w:pPr>
        <w:pStyle w:val="Nidungvnbn"/>
        <w:rPr>
          <w:lang w:val="vi-VN"/>
        </w:rPr>
      </w:pPr>
    </w:p>
    <w:p w14:paraId="25BDD004" w14:textId="77777777" w:rsidR="002F01E3" w:rsidRPr="00A20BB4" w:rsidRDefault="002F01E3" w:rsidP="00A20BB4">
      <w:pPr>
        <w:pStyle w:val="Nidungvnbn"/>
        <w:rPr>
          <w:b/>
          <w:bCs/>
          <w:lang w:val="vi-VN"/>
        </w:rPr>
      </w:pPr>
      <w:r w:rsidRPr="00A20BB4">
        <w:rPr>
          <w:b/>
          <w:bCs/>
          <w:lang w:val="vi-VN"/>
        </w:rPr>
        <w:t>Software Requirements:</w:t>
      </w:r>
    </w:p>
    <w:p w14:paraId="7DE1F44E" w14:textId="77777777" w:rsidR="002F01E3" w:rsidRPr="00880981" w:rsidRDefault="002F01E3" w:rsidP="00A20BB4">
      <w:pPr>
        <w:pStyle w:val="Nidungvnbn"/>
        <w:rPr>
          <w:lang w:val="vi-VN"/>
        </w:rPr>
      </w:pPr>
      <w:r w:rsidRPr="00880981">
        <w:rPr>
          <w:lang w:val="vi-VN"/>
        </w:rPr>
        <w:t>C#</w:t>
      </w:r>
    </w:p>
    <w:p w14:paraId="60663FC8" w14:textId="77777777" w:rsidR="002F01E3" w:rsidRPr="00880981" w:rsidRDefault="002F01E3" w:rsidP="00A20BB4">
      <w:pPr>
        <w:pStyle w:val="Nidungvnbn"/>
        <w:rPr>
          <w:lang w:val="vi-VN"/>
        </w:rPr>
      </w:pPr>
      <w:r w:rsidRPr="00880981">
        <w:rPr>
          <w:lang w:val="vi-VN"/>
        </w:rPr>
        <w:t>Figma</w:t>
      </w:r>
    </w:p>
    <w:p w14:paraId="4DA9C7C7" w14:textId="77777777" w:rsidR="002F01E3" w:rsidRPr="00880981" w:rsidRDefault="002F01E3" w:rsidP="00A20BB4">
      <w:pPr>
        <w:pStyle w:val="Nidungvnbn"/>
        <w:rPr>
          <w:lang w:val="vi-VN"/>
        </w:rPr>
      </w:pPr>
      <w:r w:rsidRPr="00880981">
        <w:rPr>
          <w:lang w:val="vi-VN"/>
        </w:rPr>
        <w:t>MS SQL</w:t>
      </w:r>
    </w:p>
    <w:p w14:paraId="0561FB42" w14:textId="77777777" w:rsidR="002F01E3" w:rsidRPr="00880981" w:rsidRDefault="002F01E3" w:rsidP="00A20BB4">
      <w:pPr>
        <w:pStyle w:val="Nidungvnbn"/>
        <w:rPr>
          <w:lang w:val="vi-VN"/>
        </w:rPr>
      </w:pPr>
      <w:r w:rsidRPr="00880981">
        <w:rPr>
          <w:lang w:val="vi-VN"/>
        </w:rPr>
        <w:t>Visual Diagram</w:t>
      </w:r>
    </w:p>
    <w:p w14:paraId="1AF0BDEA" w14:textId="77777777" w:rsidR="002F01E3" w:rsidRPr="00880981" w:rsidRDefault="002F01E3" w:rsidP="00A20BB4">
      <w:pPr>
        <w:pStyle w:val="Nidungvnbn"/>
        <w:rPr>
          <w:lang w:val="vi-VN"/>
        </w:rPr>
      </w:pPr>
      <w:r w:rsidRPr="00880981">
        <w:rPr>
          <w:lang w:val="vi-VN"/>
        </w:rPr>
        <w:t>MS Word 2017</w:t>
      </w:r>
    </w:p>
    <w:p w14:paraId="20B2708F" w14:textId="77777777" w:rsidR="002F01E3" w:rsidRPr="00880981" w:rsidRDefault="002F01E3" w:rsidP="00A20BB4">
      <w:pPr>
        <w:pStyle w:val="Nidungvnbn"/>
        <w:rPr>
          <w:shd w:val="clear" w:color="auto" w:fill="FFFFFF"/>
        </w:rPr>
      </w:pPr>
      <w:r w:rsidRPr="00880981">
        <w:rPr>
          <w:lang w:val="vi-VN"/>
        </w:rPr>
        <w:t xml:space="preserve">Web browser: </w:t>
      </w:r>
      <w:r w:rsidRPr="00880981">
        <w:rPr>
          <w:shd w:val="clear" w:color="auto" w:fill="FFFFFF"/>
        </w:rPr>
        <w:t>Microsoft Internet Explorer, Mozilla, Google Chrome</w:t>
      </w:r>
    </w:p>
    <w:p w14:paraId="4C86BAC1" w14:textId="4ACD4B0B" w:rsidR="00B0001E" w:rsidRDefault="002F01E3" w:rsidP="00B0001E">
      <w:pPr>
        <w:pStyle w:val="Tiumccp1"/>
        <w:outlineLvl w:val="1"/>
        <w:rPr>
          <w:shd w:val="clear" w:color="auto" w:fill="FFFFFF"/>
          <w:lang w:val="vi-VN"/>
        </w:rPr>
      </w:pPr>
      <w:bookmarkStart w:id="28" w:name="_Toc134553910"/>
      <w:bookmarkStart w:id="29" w:name="_Toc134555250"/>
      <w:bookmarkStart w:id="30" w:name="_Hlk134100151"/>
      <w:bookmarkEnd w:id="27"/>
      <w:r w:rsidRPr="00880981">
        <w:rPr>
          <w:shd w:val="clear" w:color="auto" w:fill="FFFFFF"/>
        </w:rPr>
        <w:t>2</w:t>
      </w:r>
      <w:r w:rsidRPr="00880981">
        <w:rPr>
          <w:shd w:val="clear" w:color="auto" w:fill="FFFFFF"/>
          <w:lang w:val="vi-VN"/>
        </w:rPr>
        <w:t>.5 Deliverables and Schedule</w:t>
      </w:r>
      <w:bookmarkEnd w:id="28"/>
      <w:bookmarkEnd w:id="29"/>
    </w:p>
    <w:p w14:paraId="2099185B" w14:textId="0EABBB8C" w:rsidR="00550F20" w:rsidRPr="00550F20" w:rsidRDefault="00125D3E" w:rsidP="00A20BB4">
      <w:pPr>
        <w:pStyle w:val="Tiumccp1"/>
        <w:rPr>
          <w:b w:val="0"/>
          <w:shd w:val="clear" w:color="auto" w:fill="FFFFFF"/>
          <w:lang w:val="vi-VN"/>
        </w:rPr>
      </w:pPr>
      <w:bookmarkStart w:id="31" w:name="_Toc134553911"/>
      <w:r>
        <w:rPr>
          <w:b w:val="0"/>
          <w:shd w:val="clear" w:color="auto" w:fill="FFFFFF"/>
        </w:rPr>
        <w:t>-</w:t>
      </w:r>
      <w:r w:rsidR="00550F20" w:rsidRPr="00550F20">
        <w:rPr>
          <w:b w:val="0"/>
          <w:shd w:val="clear" w:color="auto" w:fill="FFFFFF"/>
          <w:lang w:val="vi-VN"/>
        </w:rPr>
        <w:t>Deliverables</w:t>
      </w:r>
      <w:bookmarkEnd w:id="31"/>
    </w:p>
    <w:bookmarkEnd w:id="30"/>
    <w:p w14:paraId="7A5119CE" w14:textId="5388C87C" w:rsidR="00550F20" w:rsidRPr="00550F20" w:rsidRDefault="00125D3E" w:rsidP="00550F20">
      <w:pPr>
        <w:pStyle w:val="Nidungvnbn"/>
        <w:rPr>
          <w:shd w:val="clear" w:color="auto" w:fill="FFFFFF"/>
        </w:rPr>
      </w:pPr>
      <w:r>
        <w:rPr>
          <w:shd w:val="clear" w:color="auto" w:fill="FFFFFF"/>
        </w:rPr>
        <w:t>+</w:t>
      </w:r>
      <w:r w:rsidR="00550F20" w:rsidRPr="00550F20">
        <w:rPr>
          <w:shd w:val="clear" w:color="auto" w:fill="FFFFFF"/>
        </w:rPr>
        <w:t>Functional Requirements Document</w:t>
      </w:r>
    </w:p>
    <w:p w14:paraId="1457E55B" w14:textId="15BE2E0A" w:rsidR="00550F20" w:rsidRPr="00550F20" w:rsidRDefault="00125D3E" w:rsidP="00550F20">
      <w:pPr>
        <w:pStyle w:val="Nidungvnbn"/>
        <w:rPr>
          <w:shd w:val="clear" w:color="auto" w:fill="FFFFFF"/>
        </w:rPr>
      </w:pPr>
      <w:r>
        <w:rPr>
          <w:shd w:val="clear" w:color="auto" w:fill="FFFFFF"/>
        </w:rPr>
        <w:t>+</w:t>
      </w:r>
      <w:r w:rsidR="00550F20" w:rsidRPr="00550F20">
        <w:rPr>
          <w:shd w:val="clear" w:color="auto" w:fill="FFFFFF"/>
        </w:rPr>
        <w:t>User Interface Design (User Interface Design)</w:t>
      </w:r>
    </w:p>
    <w:p w14:paraId="0B068EBB" w14:textId="677C1D9D" w:rsidR="00550F20" w:rsidRPr="00550F20" w:rsidRDefault="00125D3E" w:rsidP="00550F20">
      <w:pPr>
        <w:pStyle w:val="Nidungvnbn"/>
        <w:rPr>
          <w:shd w:val="clear" w:color="auto" w:fill="FFFFFF"/>
        </w:rPr>
      </w:pPr>
      <w:r>
        <w:rPr>
          <w:shd w:val="clear" w:color="auto" w:fill="FFFFFF"/>
        </w:rPr>
        <w:t>+</w:t>
      </w:r>
      <w:r w:rsidR="00550F20" w:rsidRPr="00550F20">
        <w:rPr>
          <w:shd w:val="clear" w:color="auto" w:fill="FFFFFF"/>
        </w:rPr>
        <w:t>Source Code and Database</w:t>
      </w:r>
    </w:p>
    <w:p w14:paraId="159E5807" w14:textId="50D72C9E" w:rsidR="00550F20" w:rsidRPr="00550F20" w:rsidRDefault="00125D3E" w:rsidP="00550F20">
      <w:pPr>
        <w:pStyle w:val="Nidungvnbn"/>
        <w:rPr>
          <w:shd w:val="clear" w:color="auto" w:fill="FFFFFF"/>
        </w:rPr>
      </w:pPr>
      <w:r>
        <w:rPr>
          <w:shd w:val="clear" w:color="auto" w:fill="FFFFFF"/>
        </w:rPr>
        <w:t>+</w:t>
      </w:r>
      <w:r w:rsidR="00550F20" w:rsidRPr="00550F20">
        <w:rPr>
          <w:shd w:val="clear" w:color="auto" w:fill="FFFFFF"/>
        </w:rPr>
        <w:t>User Manual</w:t>
      </w:r>
    </w:p>
    <w:p w14:paraId="76A3D1F1" w14:textId="4D7CCBCC" w:rsidR="00550F20" w:rsidRPr="00550F20" w:rsidRDefault="00125D3E" w:rsidP="00550F20">
      <w:pPr>
        <w:pStyle w:val="Nidungvnbn"/>
        <w:rPr>
          <w:shd w:val="clear" w:color="auto" w:fill="FFFFFF"/>
        </w:rPr>
      </w:pPr>
      <w:r>
        <w:rPr>
          <w:shd w:val="clear" w:color="auto" w:fill="FFFFFF"/>
        </w:rPr>
        <w:t>+</w:t>
      </w:r>
      <w:r w:rsidR="00550F20" w:rsidRPr="00550F20">
        <w:rPr>
          <w:shd w:val="clear" w:color="auto" w:fill="FFFFFF"/>
        </w:rPr>
        <w:t>System Testing (System Testing)</w:t>
      </w:r>
    </w:p>
    <w:p w14:paraId="05B9FCBF" w14:textId="4A824112" w:rsidR="00550F20" w:rsidRPr="00550F20" w:rsidRDefault="00125D3E" w:rsidP="00125D3E">
      <w:pPr>
        <w:pStyle w:val="Nidungvnbn"/>
        <w:ind w:firstLine="0"/>
        <w:rPr>
          <w:shd w:val="clear" w:color="auto" w:fill="FFFFFF"/>
        </w:rPr>
      </w:pPr>
      <w:r>
        <w:rPr>
          <w:shd w:val="clear" w:color="auto" w:fill="FFFFFF"/>
        </w:rPr>
        <w:t>-</w:t>
      </w:r>
      <w:r w:rsidR="00550F20" w:rsidRPr="00550F20">
        <w:rPr>
          <w:shd w:val="clear" w:color="auto" w:fill="FFFFFF"/>
        </w:rPr>
        <w:t>Schedule:</w:t>
      </w:r>
    </w:p>
    <w:p w14:paraId="4B21D7F8" w14:textId="3C4E3D08" w:rsidR="00550F20" w:rsidRPr="00550F20" w:rsidRDefault="00125D3E" w:rsidP="00550F20">
      <w:pPr>
        <w:pStyle w:val="Nidungvnbn"/>
        <w:rPr>
          <w:shd w:val="clear" w:color="auto" w:fill="FFFFFF"/>
        </w:rPr>
      </w:pPr>
      <w:r>
        <w:rPr>
          <w:shd w:val="clear" w:color="auto" w:fill="FFFFFF"/>
        </w:rPr>
        <w:t>+</w:t>
      </w:r>
      <w:r w:rsidR="00550F20" w:rsidRPr="00550F20">
        <w:rPr>
          <w:shd w:val="clear" w:color="auto" w:fill="FFFFFF"/>
        </w:rPr>
        <w:t>Week 1: Requirements gathering and development planning</w:t>
      </w:r>
    </w:p>
    <w:p w14:paraId="6C6721DA" w14:textId="39953311" w:rsidR="00550F20" w:rsidRPr="00550F20" w:rsidRDefault="00125D3E" w:rsidP="00550F20">
      <w:pPr>
        <w:pStyle w:val="Nidungvnbn"/>
        <w:rPr>
          <w:shd w:val="clear" w:color="auto" w:fill="FFFFFF"/>
        </w:rPr>
      </w:pPr>
      <w:r>
        <w:rPr>
          <w:shd w:val="clear" w:color="auto" w:fill="FFFFFF"/>
        </w:rPr>
        <w:lastRenderedPageBreak/>
        <w:t>+</w:t>
      </w:r>
      <w:r w:rsidR="00550F20" w:rsidRPr="00550F20">
        <w:rPr>
          <w:shd w:val="clear" w:color="auto" w:fill="FFFFFF"/>
        </w:rPr>
        <w:t>Week 2-3: UI Design and Key Features</w:t>
      </w:r>
    </w:p>
    <w:p w14:paraId="4B8AA374" w14:textId="23285EE2" w:rsidR="00550F20" w:rsidRPr="00550F20" w:rsidRDefault="00125D3E" w:rsidP="00550F20">
      <w:pPr>
        <w:pStyle w:val="Nidungvnbn"/>
        <w:rPr>
          <w:shd w:val="clear" w:color="auto" w:fill="FFFFFF"/>
        </w:rPr>
      </w:pPr>
      <w:r>
        <w:rPr>
          <w:shd w:val="clear" w:color="auto" w:fill="FFFFFF"/>
        </w:rPr>
        <w:t>+</w:t>
      </w:r>
      <w:r w:rsidR="00550F20" w:rsidRPr="00550F20">
        <w:rPr>
          <w:shd w:val="clear" w:color="auto" w:fill="FFFFFF"/>
        </w:rPr>
        <w:t>Week 4: Programming, Database Development and System Testing</w:t>
      </w:r>
    </w:p>
    <w:p w14:paraId="20AD6B57" w14:textId="79A0F7E7" w:rsidR="00550F20" w:rsidRPr="00550F20" w:rsidRDefault="00125D3E" w:rsidP="00550F20">
      <w:pPr>
        <w:pStyle w:val="Nidungvnbn"/>
        <w:rPr>
          <w:shd w:val="clear" w:color="auto" w:fill="FFFFFF"/>
        </w:rPr>
      </w:pPr>
      <w:r>
        <w:rPr>
          <w:shd w:val="clear" w:color="auto" w:fill="FFFFFF"/>
        </w:rPr>
        <w:t>+</w:t>
      </w:r>
      <w:r w:rsidR="00550F20" w:rsidRPr="00550F20">
        <w:rPr>
          <w:shd w:val="clear" w:color="auto" w:fill="FFFFFF"/>
        </w:rPr>
        <w:t>Week 5</w:t>
      </w:r>
      <w:r>
        <w:rPr>
          <w:shd w:val="clear" w:color="auto" w:fill="FFFFFF"/>
        </w:rPr>
        <w:t>-6</w:t>
      </w:r>
      <w:r w:rsidR="00550F20" w:rsidRPr="00550F20">
        <w:rPr>
          <w:shd w:val="clear" w:color="auto" w:fill="FFFFFF"/>
        </w:rPr>
        <w:t>: Check the system, user manual and exploit the product.</w:t>
      </w:r>
    </w:p>
    <w:p w14:paraId="37FBA60C" w14:textId="77777777" w:rsidR="00550F20" w:rsidRPr="00550F20" w:rsidRDefault="00550F20" w:rsidP="00550F20">
      <w:pPr>
        <w:pStyle w:val="Nidungvnbn"/>
        <w:rPr>
          <w:shd w:val="clear" w:color="auto" w:fill="FFFFFF"/>
        </w:rPr>
      </w:pPr>
      <w:r w:rsidRPr="00550F20">
        <w:rPr>
          <w:shd w:val="clear" w:color="auto" w:fill="FFFFFF"/>
        </w:rPr>
        <w:t>Before handing over the product, we will have a demo presentation to get feedback from customers.</w:t>
      </w:r>
    </w:p>
    <w:p w14:paraId="2DFC3A98" w14:textId="4C1DF21A" w:rsidR="00775EF7" w:rsidRPr="00880981" w:rsidRDefault="00550F20" w:rsidP="00550F20">
      <w:pPr>
        <w:pStyle w:val="Nidungvnbn"/>
        <w:rPr>
          <w:shd w:val="clear" w:color="auto" w:fill="FFFFFF"/>
        </w:rPr>
      </w:pPr>
      <w:r w:rsidRPr="00550F20">
        <w:rPr>
          <w:shd w:val="clear" w:color="auto" w:fill="FFFFFF"/>
        </w:rPr>
        <w:t>On the expected delivery date, all product functions have been completed according to customer feedback.</w:t>
      </w:r>
    </w:p>
    <w:p w14:paraId="7972F9F4" w14:textId="73203641" w:rsidR="002F01E3" w:rsidRPr="00880981" w:rsidRDefault="002F01E3" w:rsidP="00B24095">
      <w:pPr>
        <w:pStyle w:val="Nidungvnbn"/>
        <w:rPr>
          <w:lang w:val="vi-VN"/>
        </w:rPr>
      </w:pPr>
    </w:p>
    <w:p w14:paraId="4AEBF2E3" w14:textId="77777777" w:rsidR="002F01E3" w:rsidRPr="00A20BB4" w:rsidRDefault="002F01E3" w:rsidP="00B0001E">
      <w:pPr>
        <w:pStyle w:val="Tiumccp1"/>
        <w:outlineLvl w:val="1"/>
      </w:pPr>
      <w:bookmarkStart w:id="32" w:name="_Toc134553912"/>
      <w:bookmarkStart w:id="33" w:name="_Toc134555251"/>
      <w:bookmarkStart w:id="34" w:name="_Hlk134100393"/>
      <w:r w:rsidRPr="00A20BB4">
        <w:t>2.6 Monitoring, Reporting, and Controlling Mechanisms</w:t>
      </w:r>
      <w:bookmarkEnd w:id="32"/>
      <w:bookmarkEnd w:id="33"/>
    </w:p>
    <w:p w14:paraId="44B61383" w14:textId="77777777" w:rsidR="00550F20" w:rsidRPr="00550F20" w:rsidRDefault="00550F20" w:rsidP="00550F20">
      <w:pPr>
        <w:pStyle w:val="Nidungvnbn"/>
        <w:rPr>
          <w:lang w:val="vi-VN"/>
        </w:rPr>
      </w:pPr>
      <w:bookmarkStart w:id="35" w:name="_Hlk134100833"/>
      <w:bookmarkEnd w:id="34"/>
      <w:r w:rsidRPr="00550F20">
        <w:rPr>
          <w:lang w:val="vi-VN"/>
        </w:rPr>
        <w:t>The implementation of monitoring and evaluation (M&amp;E) can assist an organization in measuring and enhancing the performance and effectiveness of its operations. This entails gathering and analyzing data on the progress, outcomes, and challenges of the organization's projects or programs. The implementation of M&amp;E can benefit various stakeholders, including:</w:t>
      </w:r>
    </w:p>
    <w:p w14:paraId="181754F2" w14:textId="77777777" w:rsidR="00550F20" w:rsidRPr="00550F20" w:rsidRDefault="00550F20" w:rsidP="00550F20">
      <w:pPr>
        <w:pStyle w:val="Nidungvnbn"/>
        <w:rPr>
          <w:lang w:val="vi-VN"/>
        </w:rPr>
      </w:pPr>
    </w:p>
    <w:p w14:paraId="52227EE9" w14:textId="03FAA2B0" w:rsidR="00550F20" w:rsidRPr="00550F20" w:rsidRDefault="00550F20" w:rsidP="00550F20">
      <w:pPr>
        <w:pStyle w:val="Nidungvnbn"/>
        <w:rPr>
          <w:lang w:val="vi-VN"/>
        </w:rPr>
      </w:pPr>
      <w:r>
        <w:t>-</w:t>
      </w:r>
      <w:r>
        <w:rPr>
          <w:lang w:val="vi-VN"/>
        </w:rPr>
        <w:t xml:space="preserve">Beneficiaries: </w:t>
      </w:r>
      <w:r w:rsidRPr="00550F20">
        <w:rPr>
          <w:lang w:val="vi-VN"/>
        </w:rPr>
        <w:t>By utilizing M&amp;E, organizations can meet the needs and expectations of target groups more effectively, resulting in better services and outcomes.</w:t>
      </w:r>
    </w:p>
    <w:p w14:paraId="106B96ED" w14:textId="5D82894C" w:rsidR="00550F20" w:rsidRPr="00550F20" w:rsidRDefault="00550F20" w:rsidP="00550F20">
      <w:pPr>
        <w:pStyle w:val="Nidungvnbn"/>
        <w:rPr>
          <w:lang w:val="vi-VN"/>
        </w:rPr>
      </w:pPr>
      <w:r>
        <w:t>-</w:t>
      </w:r>
      <w:r w:rsidRPr="00550F20">
        <w:rPr>
          <w:lang w:val="vi-VN"/>
        </w:rPr>
        <w:t>Employees: The implementation of M&amp;E can instill a sense of purpose and enthusiasm in workers regarding the organization's vision and future. It can also provide opportunities for employees to learn new skills and develop innovative solutions for their work.</w:t>
      </w:r>
    </w:p>
    <w:p w14:paraId="797057F4" w14:textId="1D13DD88" w:rsidR="00550F20" w:rsidRDefault="00550F20" w:rsidP="00550F20">
      <w:pPr>
        <w:pStyle w:val="Nidungvnbn"/>
        <w:rPr>
          <w:lang w:val="vi-VN"/>
        </w:rPr>
      </w:pPr>
      <w:r>
        <w:t>-</w:t>
      </w:r>
      <w:r w:rsidRPr="00550F20">
        <w:rPr>
          <w:lang w:val="vi-VN"/>
        </w:rPr>
        <w:t>Executive management: M&amp;E implementation can enable executive management to make more informed and strategic decisions by providing accurate and timely data on project performance and impact. It can also aid management in being more adaptable and responsive by identifying emerging issues and opportunities.</w:t>
      </w:r>
    </w:p>
    <w:p w14:paraId="3B405E51" w14:textId="794D81FC" w:rsidR="00C375B2" w:rsidRDefault="00C375B2" w:rsidP="00A20BB4">
      <w:pPr>
        <w:pStyle w:val="Nidungvnbn"/>
      </w:pPr>
      <w:r w:rsidRPr="00085A97">
        <w:rPr>
          <w:lang w:val="vi-VN"/>
        </w:rPr>
        <w:t xml:space="preserve">- Funders: </w:t>
      </w:r>
      <w:r w:rsidR="00125D3E" w:rsidRPr="00125D3E">
        <w:rPr>
          <w:lang w:val="vi-VN"/>
        </w:rPr>
        <w:t xml:space="preserve">The implementation of M&amp;E can provide evidence of an organization's results and capabilities, which can increase the confidence and satisfaction of sponsors </w:t>
      </w:r>
      <w:r w:rsidR="00125D3E" w:rsidRPr="00125D3E">
        <w:rPr>
          <w:lang w:val="vi-VN"/>
        </w:rPr>
        <w:lastRenderedPageBreak/>
        <w:t>and donors. M&amp;E can also enhance transparency and accountability by demonstrating how resources are being used effectively and efficiently.</w:t>
      </w:r>
      <w:r w:rsidRPr="00880981">
        <w:rPr>
          <w:lang w:val="vi-VN"/>
        </w:rPr>
        <w:t>Creating a Monitoring and Evaluation Plan</w:t>
      </w:r>
      <w:r w:rsidR="00125D3E">
        <w:t>.</w:t>
      </w:r>
    </w:p>
    <w:p w14:paraId="2D8095A9" w14:textId="44CCE117" w:rsidR="00125D3E" w:rsidRDefault="00125D3E" w:rsidP="00A20BB4">
      <w:pPr>
        <w:pStyle w:val="Nidungvnbn"/>
      </w:pPr>
    </w:p>
    <w:p w14:paraId="02E40407" w14:textId="77777777" w:rsidR="00125D3E" w:rsidRPr="00125D3E" w:rsidRDefault="00125D3E" w:rsidP="00A20BB4">
      <w:pPr>
        <w:pStyle w:val="Nidungvnbn"/>
      </w:pPr>
    </w:p>
    <w:p w14:paraId="2F6F260A" w14:textId="77777777" w:rsidR="00C375B2" w:rsidRPr="00880981" w:rsidRDefault="00C375B2" w:rsidP="00A20BB4">
      <w:pPr>
        <w:pStyle w:val="Nidungvnbn"/>
        <w:rPr>
          <w:lang w:val="vi-VN"/>
        </w:rPr>
      </w:pPr>
      <w:r w:rsidRPr="00880981">
        <w:rPr>
          <w:lang w:val="vi-VN"/>
        </w:rPr>
        <w:t>Quantitative vs. Qualitative</w:t>
      </w:r>
    </w:p>
    <w:p w14:paraId="6EC68304" w14:textId="0CCD8953" w:rsidR="00125D3E" w:rsidRDefault="00D545AC" w:rsidP="00A20BB4">
      <w:pPr>
        <w:pStyle w:val="Nidungvnbn"/>
        <w:rPr>
          <w:lang w:val="vi-VN"/>
        </w:rPr>
      </w:pPr>
      <w:r w:rsidRPr="00D545AC">
        <w:rPr>
          <w:lang w:val="vi-VN"/>
        </w:rPr>
        <w:t>Defining appropriate metrics and indicators is essential for effective monitoring and evaluation of a program. These indicators should be identified and established during the planning phase to enable accurate measurement and assessment of the program's success. This allows organizations to evaluate whether their intended outcomes and objectives are being met and make adjustments as necessary.</w:t>
      </w:r>
    </w:p>
    <w:p w14:paraId="033DD5C3" w14:textId="27F662F1" w:rsidR="00D545AC" w:rsidRPr="00D545AC" w:rsidRDefault="00D545AC" w:rsidP="00D545AC">
      <w:pPr>
        <w:pStyle w:val="Nidungvnbn"/>
        <w:rPr>
          <w:lang w:val="vi-VN"/>
        </w:rPr>
      </w:pPr>
      <w:r w:rsidRPr="00D545AC">
        <w:rPr>
          <w:lang w:val="vi-VN"/>
        </w:rPr>
        <w:t>Supervising and monitoring project activiti</w:t>
      </w:r>
      <w:r>
        <w:rPr>
          <w:lang w:val="vi-VN"/>
        </w:rPr>
        <w:t>es involve the following tasks:</w:t>
      </w:r>
    </w:p>
    <w:p w14:paraId="763E52C8" w14:textId="77777777" w:rsidR="00D545AC" w:rsidRPr="00D545AC" w:rsidRDefault="00D545AC" w:rsidP="00D545AC">
      <w:pPr>
        <w:pStyle w:val="Nidungvnbn"/>
        <w:rPr>
          <w:lang w:val="vi-VN"/>
        </w:rPr>
      </w:pPr>
      <w:r w:rsidRPr="00D545AC">
        <w:rPr>
          <w:lang w:val="vi-VN"/>
        </w:rPr>
        <w:t>Comparing the actual results of the project with the planned ones to evaluate the progress and quality of the project.</w:t>
      </w:r>
    </w:p>
    <w:p w14:paraId="4FFAC4A9" w14:textId="77777777" w:rsidR="00D545AC" w:rsidRPr="00D545AC" w:rsidRDefault="00D545AC" w:rsidP="00D545AC">
      <w:pPr>
        <w:pStyle w:val="Nidungvnbn"/>
        <w:rPr>
          <w:lang w:val="vi-VN"/>
        </w:rPr>
      </w:pPr>
      <w:r w:rsidRPr="00D545AC">
        <w:rPr>
          <w:lang w:val="vi-VN"/>
        </w:rPr>
        <w:t>Assessing performance and analyzing any deviations from the plan to determine whether corrective or preventive actions need to be taken.</w:t>
      </w:r>
    </w:p>
    <w:p w14:paraId="6257577E" w14:textId="77777777" w:rsidR="00D545AC" w:rsidRPr="00D545AC" w:rsidRDefault="00D545AC" w:rsidP="00D545AC">
      <w:pPr>
        <w:pStyle w:val="Nidungvnbn"/>
        <w:rPr>
          <w:lang w:val="vi-VN"/>
        </w:rPr>
      </w:pPr>
      <w:r w:rsidRPr="00D545AC">
        <w:rPr>
          <w:lang w:val="vi-VN"/>
        </w:rPr>
        <w:t>Identifying new risks, analyzing, collecting evidence, and monitoring existing risks to ensure that risks are identified, documented, and risk response plans are in place.</w:t>
      </w:r>
    </w:p>
    <w:p w14:paraId="4BC45D48" w14:textId="77777777" w:rsidR="00D545AC" w:rsidRPr="00D545AC" w:rsidRDefault="00D545AC" w:rsidP="00D545AC">
      <w:pPr>
        <w:pStyle w:val="Nidungvnbn"/>
        <w:rPr>
          <w:lang w:val="vi-VN"/>
        </w:rPr>
      </w:pPr>
      <w:r w:rsidRPr="00D545AC">
        <w:rPr>
          <w:lang w:val="vi-VN"/>
        </w:rPr>
        <w:t>Maintaining an updated and accurate database of project outputs and related project documents throughout the implementation phase.</w:t>
      </w:r>
    </w:p>
    <w:p w14:paraId="46C8F9CA" w14:textId="473B6B32" w:rsidR="002F01E3" w:rsidRPr="00880981" w:rsidRDefault="00D545AC" w:rsidP="00D545AC">
      <w:pPr>
        <w:pStyle w:val="Nidungvnbn"/>
        <w:rPr>
          <w:lang w:val="vi-VN"/>
        </w:rPr>
      </w:pPr>
      <w:r w:rsidRPr="00D545AC">
        <w:rPr>
          <w:lang w:val="vi-VN"/>
        </w:rPr>
        <w:t>Collecting information on the effectiveness and impact of project adjustment solutions implemented to assess their outcomes.</w:t>
      </w:r>
      <w:r w:rsidR="002F01E3" w:rsidRPr="00880981">
        <w:rPr>
          <w:lang w:val="vi-VN"/>
        </w:rPr>
        <w:t>.</w:t>
      </w:r>
    </w:p>
    <w:p w14:paraId="272384A3" w14:textId="77777777" w:rsidR="002F01E3" w:rsidRPr="00880981" w:rsidRDefault="002F01E3" w:rsidP="00B0001E">
      <w:pPr>
        <w:pStyle w:val="Tiumccp1"/>
        <w:outlineLvl w:val="1"/>
        <w:rPr>
          <w:lang w:val="vi-VN"/>
        </w:rPr>
      </w:pPr>
      <w:bookmarkStart w:id="36" w:name="_Toc134553913"/>
      <w:bookmarkStart w:id="37" w:name="_Toc134555252"/>
      <w:bookmarkStart w:id="38" w:name="_Hlk134100867"/>
      <w:bookmarkEnd w:id="35"/>
      <w:r w:rsidRPr="00880981">
        <w:rPr>
          <w:lang w:val="vi-VN"/>
        </w:rPr>
        <w:t>2.7. Professional Standards</w:t>
      </w:r>
      <w:bookmarkEnd w:id="36"/>
      <w:bookmarkEnd w:id="37"/>
    </w:p>
    <w:p w14:paraId="763FD199" w14:textId="77777777" w:rsidR="00D545AC" w:rsidRDefault="00D545AC" w:rsidP="00D8185F">
      <w:pPr>
        <w:pStyle w:val="Nidungvnbn"/>
      </w:pPr>
      <w:bookmarkStart w:id="39" w:name="_Hlk134101047"/>
      <w:bookmarkEnd w:id="38"/>
      <w:r w:rsidRPr="00D545AC">
        <w:t xml:space="preserve">Software engineers have a responsibility to ensure that the development and maintenance of software is a valuable and respected profession. They must prioritize the safety, health, and well-being of the public and uphold the Eight Principles, which </w:t>
      </w:r>
      <w:r w:rsidRPr="00D545AC">
        <w:lastRenderedPageBreak/>
        <w:t>include analysis, specification, design, development, testing, and maintenance of software</w:t>
      </w:r>
      <w:r>
        <w:t>:</w:t>
      </w:r>
    </w:p>
    <w:p w14:paraId="6F82F95E" w14:textId="0932A064" w:rsidR="002F01E3" w:rsidRPr="00880981" w:rsidRDefault="002F01E3" w:rsidP="00D8185F">
      <w:pPr>
        <w:pStyle w:val="Nidungvnbn"/>
      </w:pPr>
      <w:r w:rsidRPr="00880981">
        <w:t xml:space="preserve">1. PUBLIC – Software engineers shall act consistently </w:t>
      </w:r>
      <w:r w:rsidRPr="00880981">
        <w:rPr>
          <w:lang w:val="vi-VN"/>
        </w:rPr>
        <w:t>in</w:t>
      </w:r>
      <w:r w:rsidRPr="00880981">
        <w:t xml:space="preserve"> the public interest.</w:t>
      </w:r>
    </w:p>
    <w:p w14:paraId="0EA57E8B" w14:textId="77777777" w:rsidR="002F01E3" w:rsidRPr="00880981" w:rsidRDefault="002F01E3" w:rsidP="00D8185F">
      <w:pPr>
        <w:pStyle w:val="Nidungvnbn"/>
      </w:pPr>
      <w:r w:rsidRPr="00880981">
        <w:t xml:space="preserve">2. CLIENT AND EMPLOYER – Software engineers shall act in a manner that is in the best interests of their client and employer </w:t>
      </w:r>
      <w:r w:rsidRPr="00880981">
        <w:rPr>
          <w:lang w:val="vi-VN"/>
        </w:rPr>
        <w:t xml:space="preserve">and </w:t>
      </w:r>
      <w:r w:rsidRPr="00880981">
        <w:t>consistent with the public interest.</w:t>
      </w:r>
    </w:p>
    <w:p w14:paraId="7DF4437A" w14:textId="77777777" w:rsidR="002F01E3" w:rsidRPr="00880981" w:rsidRDefault="002F01E3" w:rsidP="00D8185F">
      <w:pPr>
        <w:pStyle w:val="Nidungvnbn"/>
      </w:pPr>
      <w:r w:rsidRPr="00880981">
        <w:t>3. PRODUCT – Software engineers shall ensure that their products and related modifications meet the highest professional standards possible.</w:t>
      </w:r>
    </w:p>
    <w:p w14:paraId="1ECDAD3D" w14:textId="77777777" w:rsidR="002F01E3" w:rsidRPr="00880981" w:rsidRDefault="002F01E3" w:rsidP="00D8185F">
      <w:pPr>
        <w:pStyle w:val="Nidungvnbn"/>
      </w:pPr>
      <w:r w:rsidRPr="00880981">
        <w:t>4. JUDGMENT – Software engineers shall maintain integrity and independence in their professional judgment.</w:t>
      </w:r>
    </w:p>
    <w:p w14:paraId="537BB1D5" w14:textId="77777777" w:rsidR="002F01E3" w:rsidRPr="00880981" w:rsidRDefault="002F01E3" w:rsidP="00D8185F">
      <w:pPr>
        <w:pStyle w:val="Nidungvnbn"/>
      </w:pPr>
      <w:r w:rsidRPr="00880981">
        <w:t>5. MANAGEMENT – Software engineering managers and leaders shall subscribe to and promote an ethical approach to the management of software development and maintenance.</w:t>
      </w:r>
    </w:p>
    <w:p w14:paraId="4B622CD1" w14:textId="77777777" w:rsidR="002F01E3" w:rsidRPr="00880981" w:rsidRDefault="002F01E3" w:rsidP="00D8185F">
      <w:pPr>
        <w:pStyle w:val="Nidungvnbn"/>
      </w:pPr>
      <w:r w:rsidRPr="00880981">
        <w:t>6. PROFESSION – Software engineers shall advance the integrity and reputation of the profession consistent with the public interest.</w:t>
      </w:r>
    </w:p>
    <w:p w14:paraId="105E321C" w14:textId="77777777" w:rsidR="002F01E3" w:rsidRPr="00880981" w:rsidRDefault="002F01E3" w:rsidP="00D8185F">
      <w:pPr>
        <w:pStyle w:val="Nidungvnbn"/>
      </w:pPr>
      <w:r w:rsidRPr="00880981">
        <w:t>7. COLLEAGUES – Software engineers shall be fair to and supportive of their colleagues.</w:t>
      </w:r>
    </w:p>
    <w:p w14:paraId="08B50A08" w14:textId="77777777" w:rsidR="002F01E3" w:rsidRPr="00880981" w:rsidRDefault="002F01E3" w:rsidP="00D8185F">
      <w:pPr>
        <w:pStyle w:val="Nidungvnbn"/>
      </w:pPr>
      <w:r w:rsidRPr="00880981">
        <w:t>8. SELF – Software engineers shall participate in lifelong learning regarding the practice of their profession and shall promote an ethical approach to the practice of the profession.</w:t>
      </w:r>
    </w:p>
    <w:bookmarkEnd w:id="39"/>
    <w:p w14:paraId="244E8EAE" w14:textId="77777777" w:rsidR="002F01E3" w:rsidRPr="00880981" w:rsidRDefault="002F01E3" w:rsidP="002F01E3">
      <w:pPr>
        <w:rPr>
          <w:b/>
          <w:bCs/>
          <w:sz w:val="26"/>
          <w:szCs w:val="26"/>
          <w:lang w:val="vi-VN"/>
        </w:rPr>
      </w:pPr>
    </w:p>
    <w:p w14:paraId="74C45E68" w14:textId="77777777" w:rsidR="002F01E3" w:rsidRPr="00880981" w:rsidRDefault="002F01E3" w:rsidP="00B0001E">
      <w:pPr>
        <w:pStyle w:val="Tiumccp1"/>
        <w:outlineLvl w:val="1"/>
        <w:rPr>
          <w:lang w:val="vi-VN"/>
        </w:rPr>
      </w:pPr>
      <w:bookmarkStart w:id="40" w:name="_Toc134553914"/>
      <w:bookmarkStart w:id="41" w:name="_Toc134555253"/>
      <w:bookmarkStart w:id="42" w:name="_Hlk134101058"/>
      <w:r w:rsidRPr="00880981">
        <w:rPr>
          <w:lang w:val="vi-VN"/>
        </w:rPr>
        <w:t>2.8. Evidence all the artifacts have been placed under configuration management</w:t>
      </w:r>
      <w:bookmarkEnd w:id="40"/>
      <w:bookmarkEnd w:id="41"/>
    </w:p>
    <w:p w14:paraId="2C66BAA3" w14:textId="77777777" w:rsidR="002F01E3" w:rsidRPr="00A20BB4" w:rsidRDefault="002F01E3" w:rsidP="00B0001E">
      <w:pPr>
        <w:pStyle w:val="Tiumccp1"/>
        <w:outlineLvl w:val="1"/>
      </w:pPr>
      <w:bookmarkStart w:id="43" w:name="_Toc134553915"/>
      <w:bookmarkStart w:id="44" w:name="_Toc134555254"/>
      <w:bookmarkStart w:id="45" w:name="_Hlk134101083"/>
      <w:bookmarkEnd w:id="42"/>
      <w:r w:rsidRPr="00A20BB4">
        <w:t>2.9. Impact of the project on individuals and organizations</w:t>
      </w:r>
      <w:bookmarkEnd w:id="43"/>
      <w:bookmarkEnd w:id="44"/>
    </w:p>
    <w:p w14:paraId="6F6B44F1" w14:textId="77777777" w:rsidR="00C375B2" w:rsidRPr="00157D5B" w:rsidRDefault="00C375B2" w:rsidP="00A20BB4">
      <w:pPr>
        <w:pStyle w:val="Nidungvnbn"/>
        <w:rPr>
          <w:lang w:val="vi-VN"/>
        </w:rPr>
      </w:pPr>
      <w:bookmarkStart w:id="46" w:name="_Hlk134101361"/>
      <w:bookmarkEnd w:id="45"/>
      <w:r w:rsidRPr="00880981">
        <w:rPr>
          <w:lang w:val="vi-VN"/>
        </w:rPr>
        <w:t>Impact on individuals</w:t>
      </w:r>
    </w:p>
    <w:p w14:paraId="0140CE76" w14:textId="0A17AA33" w:rsidR="00C375B2" w:rsidRDefault="00D545AC" w:rsidP="00A20BB4">
      <w:pPr>
        <w:pStyle w:val="Nidungvnbn"/>
        <w:rPr>
          <w:lang w:val="vi-VN"/>
        </w:rPr>
      </w:pPr>
      <w:r w:rsidRPr="00D545AC">
        <w:rPr>
          <w:lang w:val="vi-VN"/>
        </w:rPr>
        <w:t xml:space="preserve">Through our participation in this project, we gained a valuable understanding of what a real project entails and were able to apply our skills and knowledge to create an effective solution for the client. This project also provided us with the opportunity to </w:t>
      </w:r>
      <w:r w:rsidRPr="00D545AC">
        <w:rPr>
          <w:lang w:val="vi-VN"/>
        </w:rPr>
        <w:lastRenderedPageBreak/>
        <w:t>learn important skills, such as teamwork, effective communication, accountability, and the development of both hard and soft skills. Furthermore, this project helped us identify our passions, interests, strengths, and weaknesses. While we encountered some challenges and disagreements throughout the project, we were able to overcome them by valuing and comprehending each</w:t>
      </w:r>
      <w:r>
        <w:rPr>
          <w:lang w:val="vi-VN"/>
        </w:rPr>
        <w:t xml:space="preserve"> other's perspectives. Overall, </w:t>
      </w:r>
      <w:r w:rsidRPr="00D545AC">
        <w:rPr>
          <w:lang w:val="vi-VN"/>
        </w:rPr>
        <w:t>this project was a memorable experience that equipped us for our future endeavors.</w:t>
      </w:r>
    </w:p>
    <w:p w14:paraId="2E3D308D" w14:textId="77777777" w:rsidR="00C375B2" w:rsidRDefault="00C375B2" w:rsidP="00A20BB4">
      <w:pPr>
        <w:pStyle w:val="Nidungvnbn"/>
        <w:rPr>
          <w:lang w:val="vi-VN"/>
        </w:rPr>
      </w:pPr>
    </w:p>
    <w:p w14:paraId="55954BF2" w14:textId="77777777" w:rsidR="00D545AC" w:rsidRDefault="00D545AC" w:rsidP="00B24095">
      <w:pPr>
        <w:pStyle w:val="Chng"/>
        <w:rPr>
          <w:b w:val="0"/>
          <w:sz w:val="26"/>
          <w:szCs w:val="26"/>
          <w:lang w:val="vi-VN"/>
        </w:rPr>
      </w:pPr>
      <w:bookmarkStart w:id="47" w:name="_Toc134553916"/>
      <w:r w:rsidRPr="00D545AC">
        <w:rPr>
          <w:b w:val="0"/>
          <w:sz w:val="26"/>
          <w:szCs w:val="26"/>
          <w:lang w:val="vi-VN"/>
        </w:rPr>
        <w:t>The societal impact of this project is significant, as it aims to create and deliver a practical product that is highly applicable, usable, and satisfying to users. The project has the potential to contribute to the betterment of society, and we are motivated to learn and work hard in this area despite our limited experience. Our team is committed to producing valuable and beneficial products through our hard work, curiosity, and dedication.</w:t>
      </w:r>
      <w:bookmarkEnd w:id="47"/>
    </w:p>
    <w:p w14:paraId="40A4E6D6" w14:textId="25C0193F" w:rsidR="00B24095" w:rsidRPr="00880981" w:rsidRDefault="00B24095" w:rsidP="00B0001E">
      <w:pPr>
        <w:pStyle w:val="Chng"/>
        <w:outlineLvl w:val="0"/>
        <w:rPr>
          <w:lang w:val="vi-VN"/>
        </w:rPr>
      </w:pPr>
      <w:bookmarkStart w:id="48" w:name="_Toc134553917"/>
      <w:bookmarkStart w:id="49" w:name="_Toc134555255"/>
      <w:r>
        <w:rPr>
          <w:lang w:val="vi-VN"/>
        </w:rPr>
        <w:t xml:space="preserve">3. </w:t>
      </w:r>
      <w:r w:rsidRPr="00880981">
        <w:rPr>
          <w:lang w:val="vi-VN"/>
        </w:rPr>
        <w:t>Requirement Specification</w:t>
      </w:r>
      <w:bookmarkEnd w:id="48"/>
      <w:bookmarkEnd w:id="49"/>
    </w:p>
    <w:p w14:paraId="11387E61" w14:textId="77777777" w:rsidR="00B24095" w:rsidRPr="00880981" w:rsidRDefault="00B24095" w:rsidP="00B0001E">
      <w:pPr>
        <w:pStyle w:val="Tiumccp1"/>
        <w:outlineLvl w:val="1"/>
      </w:pPr>
      <w:bookmarkStart w:id="50" w:name="_Toc134553918"/>
      <w:bookmarkStart w:id="51" w:name="_Toc134555256"/>
      <w:bookmarkStart w:id="52" w:name="_Hlk134101374"/>
      <w:bookmarkEnd w:id="46"/>
      <w:r w:rsidRPr="00880981">
        <w:t>3.1.Stakeholders for the system:</w:t>
      </w:r>
      <w:bookmarkEnd w:id="50"/>
      <w:bookmarkEnd w:id="51"/>
    </w:p>
    <w:p w14:paraId="4DD8F7D3" w14:textId="77777777" w:rsidR="00C375B2" w:rsidRPr="008402BB" w:rsidRDefault="00C375B2" w:rsidP="00A20BB4">
      <w:pPr>
        <w:pStyle w:val="Nidungvnbn"/>
      </w:pPr>
      <w:bookmarkStart w:id="53" w:name="_Hlk134102236"/>
      <w:bookmarkEnd w:id="52"/>
      <w:r w:rsidRPr="008402BB">
        <w:t>The online shopping system is a web-based application that enables various user groups to perform different functions related to online shopping. The online shopping system offers the following advantages and functionalities for each user group:</w:t>
      </w:r>
    </w:p>
    <w:p w14:paraId="17A83897" w14:textId="77777777" w:rsidR="00C375B2" w:rsidRPr="008402BB" w:rsidRDefault="00C375B2" w:rsidP="00A20BB4">
      <w:pPr>
        <w:pStyle w:val="Nidungvnbn"/>
      </w:pPr>
    </w:p>
    <w:p w14:paraId="2B8FB1A7" w14:textId="67C68AC1" w:rsidR="00C375B2" w:rsidRPr="008402BB" w:rsidRDefault="00A20BB4" w:rsidP="00A20BB4">
      <w:pPr>
        <w:pStyle w:val="Nidungvnbn"/>
      </w:pPr>
      <w:r>
        <w:rPr>
          <w:lang w:val="vi-VN"/>
        </w:rPr>
        <w:t>-</w:t>
      </w:r>
      <w:r w:rsidR="00C375B2" w:rsidRPr="008402BB">
        <w:t xml:space="preserve">Customers: </w:t>
      </w:r>
      <w:r w:rsidR="00586D96" w:rsidRPr="002B6AFD">
        <w:t>Individuals or businesses who shop online and expect a seamless, secure, and convenient shopping experience. They also expect to receive high-quality produ</w:t>
      </w:r>
      <w:r w:rsidR="00586D96">
        <w:t>cts and timely customer support</w:t>
      </w:r>
      <w:r w:rsidR="00C375B2" w:rsidRPr="008402BB">
        <w:t>.</w:t>
      </w:r>
    </w:p>
    <w:p w14:paraId="429F215E" w14:textId="77777777" w:rsidR="00C375B2" w:rsidRPr="008402BB" w:rsidRDefault="00C375B2" w:rsidP="00A20BB4">
      <w:pPr>
        <w:pStyle w:val="Nidungvnbn"/>
      </w:pPr>
    </w:p>
    <w:p w14:paraId="6DCFFAD9" w14:textId="6FB66037" w:rsidR="00C375B2" w:rsidRDefault="00A20BB4" w:rsidP="00A20BB4">
      <w:pPr>
        <w:pStyle w:val="Nidungvnbn"/>
      </w:pPr>
      <w:r>
        <w:rPr>
          <w:lang w:val="vi-VN"/>
        </w:rPr>
        <w:t>-</w:t>
      </w:r>
      <w:r w:rsidR="00C375B2" w:rsidRPr="008402BB">
        <w:t xml:space="preserve">Vendors: </w:t>
      </w:r>
      <w:r w:rsidR="00586D96" w:rsidRPr="00586D96">
        <w:t>Companies or individuals who sell their products through the online shopping system. They rely on the system to reach a wider audience and manage their inve</w:t>
      </w:r>
      <w:r w:rsidR="00586D96">
        <w:t>ntory, orders, and payments</w:t>
      </w:r>
      <w:r w:rsidR="00C375B2" w:rsidRPr="008402BB">
        <w:t>. Vendors can reach a broader audience and increase their sales with the online shopping system.</w:t>
      </w:r>
    </w:p>
    <w:p w14:paraId="5ED73FA8" w14:textId="77777777" w:rsidR="00C375B2" w:rsidRPr="008402BB" w:rsidRDefault="00C375B2" w:rsidP="00A20BB4">
      <w:pPr>
        <w:pStyle w:val="Nidungvnbn"/>
      </w:pPr>
    </w:p>
    <w:p w14:paraId="02B1EE5F" w14:textId="0C985E52" w:rsidR="00C375B2" w:rsidRDefault="00C375B2" w:rsidP="00A20BB4">
      <w:pPr>
        <w:pStyle w:val="Nidungvnbn"/>
      </w:pPr>
      <w:r w:rsidRPr="008402BB">
        <w:t xml:space="preserve">- Customer service representatives: </w:t>
      </w:r>
      <w:r w:rsidR="00586D96" w:rsidRPr="00586D96">
        <w:t>Employees responsible for answering customer inquiries and resolving issues related to orders, payments, returns, and shipping. They rely on the system to access customer information, order history, and product details.</w:t>
      </w:r>
      <w:r w:rsidRPr="008402BB">
        <w:t xml:space="preserve"> Customer service representatives can provide high-quality customer support with the online shopping system.</w:t>
      </w:r>
    </w:p>
    <w:p w14:paraId="7F1259EC" w14:textId="77777777" w:rsidR="00C375B2" w:rsidRPr="008402BB" w:rsidRDefault="00C375B2" w:rsidP="00A20BB4">
      <w:pPr>
        <w:pStyle w:val="Nidungvnbn"/>
      </w:pPr>
    </w:p>
    <w:p w14:paraId="7E10A167" w14:textId="7BE4DD84" w:rsidR="00C375B2" w:rsidRDefault="00C375B2" w:rsidP="00A20BB4">
      <w:pPr>
        <w:pStyle w:val="Nidungvnbn"/>
      </w:pPr>
      <w:r w:rsidRPr="008402BB">
        <w:t xml:space="preserve">- Marketing team: The marketing team can promote the online shopping system through various channels such as social media, email campaigns, and online ads. They </w:t>
      </w:r>
      <w:r w:rsidR="00586D96" w:rsidRPr="00586D96">
        <w:t>Employees responsible for promoting the online shopping system through various channels such as social media, email campaigns, and online ads. They rely on the system to track customer behavior, analyze data, and measure the effectiveness of their marketing efforts.</w:t>
      </w:r>
    </w:p>
    <w:p w14:paraId="5F0CE81F" w14:textId="77777777" w:rsidR="00C375B2" w:rsidRPr="008402BB" w:rsidRDefault="00C375B2" w:rsidP="00A20BB4">
      <w:pPr>
        <w:pStyle w:val="Nidungvnbn"/>
      </w:pPr>
    </w:p>
    <w:p w14:paraId="0D31E945" w14:textId="61F6AB6B" w:rsidR="00C375B2" w:rsidRDefault="00C375B2" w:rsidP="00A20BB4">
      <w:pPr>
        <w:pStyle w:val="Nidungvnbn"/>
      </w:pPr>
      <w:r w:rsidRPr="008402BB">
        <w:t xml:space="preserve">- IT team: The IT team can develop, </w:t>
      </w:r>
      <w:r w:rsidR="00586D96" w:rsidRPr="00586D96">
        <w:t>maintaining, and securing the online shopping system. They ensure that the system is up-to-date, scalable, and free of bugs and security vulnerabilities</w:t>
      </w:r>
      <w:r w:rsidR="00586D96">
        <w:t xml:space="preserve">. </w:t>
      </w:r>
      <w:r w:rsidRPr="008402BB">
        <w:t>They can also monitor the system performance and troubleshoot any technical issues in the online shopping system. IT team can provide a reliable and robust online shopping system.</w:t>
      </w:r>
    </w:p>
    <w:p w14:paraId="4ECEC725" w14:textId="77777777" w:rsidR="00C375B2" w:rsidRPr="008402BB" w:rsidRDefault="00C375B2" w:rsidP="00A20BB4">
      <w:pPr>
        <w:pStyle w:val="Nidungvnbn"/>
      </w:pPr>
    </w:p>
    <w:p w14:paraId="6DBAB06E" w14:textId="67CE6B7C" w:rsidR="00C375B2" w:rsidRPr="008402BB" w:rsidRDefault="00C375B2" w:rsidP="00A20BB4">
      <w:pPr>
        <w:pStyle w:val="Nidungvnbn"/>
      </w:pPr>
      <w:r w:rsidRPr="008402BB">
        <w:t xml:space="preserve">- Executives: Executives can oversee the strategic direction and performance of the online shopping system. </w:t>
      </w:r>
      <w:r w:rsidR="00586D96" w:rsidRPr="00586D96">
        <w:t>Top-level managers who oversee the strategic direction and performance of the online shopping system. They rely on the system to provide them with timely and accurate data and insights that can help them make informed decisions.</w:t>
      </w:r>
    </w:p>
    <w:p w14:paraId="2E0F4B92" w14:textId="77777777" w:rsidR="00C375B2" w:rsidRPr="008402BB" w:rsidRDefault="00C375B2" w:rsidP="00A20BB4">
      <w:pPr>
        <w:pStyle w:val="Nidungvnbn"/>
      </w:pPr>
    </w:p>
    <w:p w14:paraId="608E38DA" w14:textId="77777777" w:rsidR="002F01E3" w:rsidRPr="00B24095" w:rsidRDefault="002F01E3" w:rsidP="00B0001E">
      <w:pPr>
        <w:pStyle w:val="Tiumccp1"/>
        <w:outlineLvl w:val="1"/>
      </w:pPr>
      <w:bookmarkStart w:id="54" w:name="_Toc134553919"/>
      <w:bookmarkStart w:id="55" w:name="_Toc134555257"/>
      <w:r w:rsidRPr="00B24095">
        <w:t>3.2. Use case model:</w:t>
      </w:r>
      <w:bookmarkEnd w:id="54"/>
      <w:bookmarkEnd w:id="55"/>
    </w:p>
    <w:p w14:paraId="4B27DDDC" w14:textId="77777777" w:rsidR="002F01E3" w:rsidRPr="00880981" w:rsidRDefault="002F01E3" w:rsidP="00B0001E">
      <w:pPr>
        <w:pStyle w:val="Tiumccp2"/>
        <w:outlineLvl w:val="2"/>
      </w:pPr>
      <w:bookmarkStart w:id="56" w:name="_Toc134553920"/>
      <w:bookmarkStart w:id="57" w:name="_Toc134555258"/>
      <w:bookmarkStart w:id="58" w:name="_Hlk134102248"/>
      <w:bookmarkEnd w:id="53"/>
      <w:r w:rsidRPr="00880981">
        <w:t>3.2.1. Graphic use case model</w:t>
      </w:r>
      <w:bookmarkEnd w:id="56"/>
      <w:bookmarkEnd w:id="57"/>
    </w:p>
    <w:p w14:paraId="4B9BE99A" w14:textId="77777777" w:rsidR="00586D96" w:rsidRPr="002B6AFD" w:rsidRDefault="00586D96" w:rsidP="00586D96">
      <w:pPr>
        <w:spacing w:after="80"/>
        <w:rPr>
          <w:i/>
          <w:sz w:val="26"/>
          <w:szCs w:val="26"/>
        </w:rPr>
      </w:pPr>
      <w:bookmarkStart w:id="59" w:name="_Hlk134102721"/>
      <w:bookmarkEnd w:id="58"/>
      <w:r w:rsidRPr="002B6AFD">
        <w:rPr>
          <w:sz w:val="26"/>
          <w:szCs w:val="26"/>
        </w:rPr>
        <w:lastRenderedPageBreak/>
        <w:t>A graphic use case model is a visual representation of the use case model, typically in the form of a diagram that helps to better understand the interactions between actors and the system. It allows stakeholders to easily see how the system will behave in different scenarios.</w:t>
      </w:r>
    </w:p>
    <w:p w14:paraId="0370AA0E" w14:textId="47EFE392" w:rsidR="00C375B2" w:rsidRPr="00586D96" w:rsidRDefault="00586D96" w:rsidP="00586D96">
      <w:pPr>
        <w:spacing w:after="80"/>
        <w:rPr>
          <w:sz w:val="26"/>
          <w:szCs w:val="26"/>
        </w:rPr>
      </w:pPr>
      <w:r w:rsidRPr="002B6AFD">
        <w:rPr>
          <w:sz w:val="26"/>
          <w:szCs w:val="26"/>
        </w:rPr>
        <w:t>The graphic use case model typically consists of use case diagrams, which show the use cases, actors, and relationships between them. The diagram consists of ovals representing the use cases, stick figures representing the actors, and lines representing the relationships between them. It can also include additional information, such as the conditions under which a use case can be performed, and the outcomes of the use case.</w:t>
      </w:r>
    </w:p>
    <w:p w14:paraId="14389010" w14:textId="77777777" w:rsidR="00C375B2" w:rsidRPr="00C8303F" w:rsidRDefault="00C375B2" w:rsidP="00C375B2">
      <w:pPr>
        <w:pStyle w:val="ListParagraph"/>
        <w:spacing w:after="80"/>
        <w:ind w:left="360"/>
        <w:rPr>
          <w:iCs/>
          <w:sz w:val="26"/>
          <w:szCs w:val="26"/>
        </w:rPr>
      </w:pPr>
    </w:p>
    <w:p w14:paraId="6767F502" w14:textId="77777777" w:rsidR="00586D96" w:rsidRPr="002942E5" w:rsidRDefault="00586D96" w:rsidP="002942E5">
      <w:pPr>
        <w:pStyle w:val="Tiumccp2"/>
        <w:ind w:left="720"/>
        <w:rPr>
          <w:b w:val="0"/>
          <w:i w:val="0"/>
          <w:iCs/>
          <w:sz w:val="24"/>
          <w:szCs w:val="24"/>
        </w:rPr>
      </w:pPr>
      <w:bookmarkStart w:id="60" w:name="_Toc134553921"/>
      <w:r w:rsidRPr="002942E5">
        <w:rPr>
          <w:b w:val="0"/>
          <w:i w:val="0"/>
          <w:iCs/>
          <w:sz w:val="24"/>
          <w:szCs w:val="24"/>
        </w:rPr>
        <w:t>-Let's consider an ATM system. A use case diagram for this system could include use cases such as:</w:t>
      </w:r>
      <w:bookmarkEnd w:id="60"/>
    </w:p>
    <w:p w14:paraId="1A2F2ED6" w14:textId="77777777" w:rsidR="00586D96" w:rsidRPr="002942E5" w:rsidRDefault="00586D96" w:rsidP="002942E5">
      <w:pPr>
        <w:pStyle w:val="Tiumccp2"/>
        <w:ind w:left="720"/>
        <w:rPr>
          <w:b w:val="0"/>
          <w:i w:val="0"/>
          <w:iCs/>
          <w:sz w:val="24"/>
          <w:szCs w:val="24"/>
        </w:rPr>
      </w:pPr>
    </w:p>
    <w:p w14:paraId="1F248ACE" w14:textId="77777777" w:rsidR="00586D96" w:rsidRPr="002942E5" w:rsidRDefault="00586D96" w:rsidP="002942E5">
      <w:pPr>
        <w:pStyle w:val="Tiumccp2"/>
        <w:ind w:left="720"/>
        <w:rPr>
          <w:b w:val="0"/>
          <w:i w:val="0"/>
          <w:iCs/>
          <w:sz w:val="24"/>
          <w:szCs w:val="24"/>
        </w:rPr>
      </w:pPr>
      <w:bookmarkStart w:id="61" w:name="_Toc134553922"/>
      <w:r w:rsidRPr="002942E5">
        <w:rPr>
          <w:b w:val="0"/>
          <w:i w:val="0"/>
          <w:iCs/>
          <w:sz w:val="24"/>
          <w:szCs w:val="24"/>
        </w:rPr>
        <w:t>- Withdraw Cash: The actor (customer) requests to withdraw cash from their account.</w:t>
      </w:r>
      <w:bookmarkEnd w:id="61"/>
    </w:p>
    <w:p w14:paraId="57EDCA1D" w14:textId="77777777" w:rsidR="00586D96" w:rsidRPr="002942E5" w:rsidRDefault="00586D96" w:rsidP="002942E5">
      <w:pPr>
        <w:pStyle w:val="Tiumccp2"/>
        <w:ind w:left="720"/>
        <w:rPr>
          <w:b w:val="0"/>
          <w:i w:val="0"/>
          <w:iCs/>
          <w:sz w:val="24"/>
          <w:szCs w:val="24"/>
        </w:rPr>
      </w:pPr>
      <w:bookmarkStart w:id="62" w:name="_Toc134553923"/>
      <w:r w:rsidRPr="002942E5">
        <w:rPr>
          <w:b w:val="0"/>
          <w:i w:val="0"/>
          <w:iCs/>
          <w:sz w:val="24"/>
          <w:szCs w:val="24"/>
        </w:rPr>
        <w:t>- Check Balance: The customer requests to check their account balance.</w:t>
      </w:r>
      <w:bookmarkEnd w:id="62"/>
    </w:p>
    <w:p w14:paraId="4F508DDE" w14:textId="0B2550D1" w:rsidR="00586D96" w:rsidRPr="002942E5" w:rsidRDefault="00586D96" w:rsidP="002942E5">
      <w:pPr>
        <w:pStyle w:val="Tiumccp2"/>
        <w:ind w:left="720"/>
        <w:rPr>
          <w:b w:val="0"/>
          <w:i w:val="0"/>
          <w:iCs/>
          <w:sz w:val="24"/>
          <w:szCs w:val="24"/>
        </w:rPr>
      </w:pPr>
      <w:bookmarkStart w:id="63" w:name="_Toc134553924"/>
      <w:r w:rsidRPr="002942E5">
        <w:rPr>
          <w:b w:val="0"/>
          <w:i w:val="0"/>
          <w:iCs/>
          <w:sz w:val="24"/>
          <w:szCs w:val="24"/>
        </w:rPr>
        <w:t>- Transfer Funds: The customer requests to t</w:t>
      </w:r>
      <w:r w:rsidR="002942E5" w:rsidRPr="002942E5">
        <w:rPr>
          <w:b w:val="0"/>
          <w:i w:val="0"/>
          <w:iCs/>
          <w:sz w:val="24"/>
          <w:szCs w:val="24"/>
        </w:rPr>
        <w:t>ransfer funds between accounts.</w:t>
      </w:r>
      <w:bookmarkEnd w:id="63"/>
    </w:p>
    <w:p w14:paraId="319A0B70" w14:textId="77777777" w:rsidR="002942E5" w:rsidRPr="002942E5" w:rsidRDefault="002942E5" w:rsidP="002942E5">
      <w:pPr>
        <w:pStyle w:val="Tiumccp2"/>
        <w:ind w:left="720"/>
        <w:rPr>
          <w:b w:val="0"/>
          <w:i w:val="0"/>
          <w:iCs/>
          <w:sz w:val="24"/>
          <w:szCs w:val="24"/>
        </w:rPr>
      </w:pPr>
    </w:p>
    <w:p w14:paraId="47C58463" w14:textId="511A9703" w:rsidR="00586D96" w:rsidRPr="002942E5" w:rsidRDefault="00586D96" w:rsidP="002942E5">
      <w:pPr>
        <w:pStyle w:val="Tiumccp2"/>
        <w:ind w:left="720"/>
        <w:rPr>
          <w:b w:val="0"/>
          <w:i w:val="0"/>
          <w:iCs/>
          <w:sz w:val="24"/>
          <w:szCs w:val="24"/>
        </w:rPr>
      </w:pPr>
      <w:bookmarkStart w:id="64" w:name="_Toc134553925"/>
      <w:r w:rsidRPr="002942E5">
        <w:rPr>
          <w:b w:val="0"/>
          <w:i w:val="0"/>
          <w:iCs/>
          <w:sz w:val="24"/>
          <w:szCs w:val="24"/>
        </w:rPr>
        <w:t>The diagram would show the relationships between these use cases and the actors. For instance, the Withdraw Cash use case would be connected to the Customer actor, while the Transfer Funds use case would be connected to both the Customer acto</w:t>
      </w:r>
      <w:r w:rsidR="002942E5" w:rsidRPr="002942E5">
        <w:rPr>
          <w:b w:val="0"/>
          <w:i w:val="0"/>
          <w:iCs/>
          <w:sz w:val="24"/>
          <w:szCs w:val="24"/>
        </w:rPr>
        <w:t>r and the Account System actor.</w:t>
      </w:r>
      <w:bookmarkEnd w:id="64"/>
    </w:p>
    <w:p w14:paraId="79023F33" w14:textId="30376B5F" w:rsidR="00586D96" w:rsidRDefault="00586D96" w:rsidP="002942E5">
      <w:pPr>
        <w:pStyle w:val="Tiumccp2"/>
        <w:ind w:left="720"/>
        <w:rPr>
          <w:b w:val="0"/>
          <w:i w:val="0"/>
          <w:iCs/>
          <w:sz w:val="24"/>
          <w:szCs w:val="24"/>
        </w:rPr>
      </w:pPr>
      <w:bookmarkStart w:id="65" w:name="_Toc134553926"/>
      <w:r w:rsidRPr="002942E5">
        <w:rPr>
          <w:b w:val="0"/>
          <w:i w:val="0"/>
          <w:iCs/>
          <w:sz w:val="24"/>
          <w:szCs w:val="24"/>
        </w:rPr>
        <w:t>Overall, the graphic use case model provides a clear and concise overview of the system's behavior, making it an effective tool for communication and collaboration among stakeholders.</w:t>
      </w:r>
      <w:bookmarkEnd w:id="65"/>
    </w:p>
    <w:p w14:paraId="61317304" w14:textId="18809815" w:rsidR="006274A8" w:rsidRDefault="006274A8" w:rsidP="002942E5">
      <w:pPr>
        <w:pStyle w:val="Tiumccp2"/>
        <w:ind w:left="720"/>
        <w:rPr>
          <w:b w:val="0"/>
          <w:i w:val="0"/>
          <w:iCs/>
          <w:sz w:val="24"/>
          <w:szCs w:val="24"/>
        </w:rPr>
      </w:pPr>
      <w:r>
        <w:rPr>
          <w:b w:val="0"/>
          <w:i w:val="0"/>
          <w:iCs/>
          <w:sz w:val="24"/>
          <w:szCs w:val="24"/>
        </w:rPr>
        <w:br w:type="column"/>
      </w:r>
      <w:bookmarkStart w:id="66" w:name="_Toc134553927"/>
      <w:r w:rsidRPr="002B6AFD">
        <w:rPr>
          <w:noProof/>
          <w:sz w:val="26"/>
        </w:rPr>
        <w:lastRenderedPageBreak/>
        <w:drawing>
          <wp:anchor distT="0" distB="0" distL="114300" distR="114300" simplePos="0" relativeHeight="251659264" behindDoc="0" locked="0" layoutInCell="1" allowOverlap="1" wp14:anchorId="34F1DFD5" wp14:editId="14836995">
            <wp:simplePos x="0" y="0"/>
            <wp:positionH relativeFrom="page">
              <wp:align>center</wp:align>
            </wp:positionH>
            <wp:positionV relativeFrom="paragraph">
              <wp:posOffset>182880</wp:posOffset>
            </wp:positionV>
            <wp:extent cx="5791200" cy="529463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9).png"/>
                    <pic:cNvPicPr/>
                  </pic:nvPicPr>
                  <pic:blipFill rotWithShape="1">
                    <a:blip r:embed="rId14" cstate="print">
                      <a:extLst>
                        <a:ext uri="{28A0092B-C50C-407E-A947-70E740481C1C}">
                          <a14:useLocalDpi xmlns:a14="http://schemas.microsoft.com/office/drawing/2010/main" val="0"/>
                        </a:ext>
                      </a:extLst>
                    </a:blip>
                    <a:srcRect l="24098" t="20741" r="30799" b="6325"/>
                    <a:stretch/>
                  </pic:blipFill>
                  <pic:spPr bwMode="auto">
                    <a:xfrm>
                      <a:off x="0" y="0"/>
                      <a:ext cx="5791200" cy="5294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66"/>
    </w:p>
    <w:p w14:paraId="3E53EE0C" w14:textId="5AD699B6" w:rsidR="006274A8" w:rsidRDefault="006274A8" w:rsidP="002942E5">
      <w:pPr>
        <w:pStyle w:val="Tiumccp2"/>
        <w:ind w:left="720"/>
        <w:rPr>
          <w:b w:val="0"/>
          <w:i w:val="0"/>
          <w:iCs/>
          <w:sz w:val="24"/>
          <w:szCs w:val="24"/>
        </w:rPr>
      </w:pPr>
    </w:p>
    <w:p w14:paraId="1636E3FD" w14:textId="20B9F1DE" w:rsidR="006274A8" w:rsidRDefault="006274A8" w:rsidP="002942E5">
      <w:pPr>
        <w:pStyle w:val="Tiumccp2"/>
        <w:ind w:left="720"/>
        <w:rPr>
          <w:b w:val="0"/>
          <w:i w:val="0"/>
          <w:iCs/>
          <w:sz w:val="24"/>
          <w:szCs w:val="24"/>
        </w:rPr>
      </w:pPr>
    </w:p>
    <w:p w14:paraId="012FBE35" w14:textId="4DFD4104" w:rsidR="006274A8" w:rsidRDefault="006274A8" w:rsidP="002942E5">
      <w:pPr>
        <w:pStyle w:val="Tiumccp2"/>
        <w:ind w:left="720"/>
        <w:rPr>
          <w:b w:val="0"/>
          <w:i w:val="0"/>
          <w:iCs/>
          <w:sz w:val="24"/>
          <w:szCs w:val="24"/>
        </w:rPr>
      </w:pPr>
    </w:p>
    <w:p w14:paraId="7637D3B9" w14:textId="77777777" w:rsidR="006274A8" w:rsidRDefault="006274A8" w:rsidP="002942E5">
      <w:pPr>
        <w:pStyle w:val="Tiumccp2"/>
        <w:ind w:left="720"/>
        <w:rPr>
          <w:b w:val="0"/>
          <w:i w:val="0"/>
          <w:iCs/>
          <w:sz w:val="24"/>
          <w:szCs w:val="24"/>
        </w:rPr>
      </w:pPr>
    </w:p>
    <w:p w14:paraId="6CB1EBA9" w14:textId="77777777" w:rsidR="006274A8" w:rsidRDefault="006274A8" w:rsidP="002942E5">
      <w:pPr>
        <w:pStyle w:val="Tiumccp2"/>
        <w:ind w:left="720"/>
        <w:rPr>
          <w:b w:val="0"/>
          <w:i w:val="0"/>
          <w:iCs/>
          <w:sz w:val="24"/>
          <w:szCs w:val="24"/>
        </w:rPr>
      </w:pPr>
    </w:p>
    <w:p w14:paraId="2DCFA0B1" w14:textId="77777777" w:rsidR="006274A8" w:rsidRDefault="006274A8" w:rsidP="002942E5">
      <w:pPr>
        <w:pStyle w:val="Tiumccp2"/>
        <w:ind w:left="720"/>
        <w:rPr>
          <w:b w:val="0"/>
          <w:i w:val="0"/>
          <w:iCs/>
          <w:sz w:val="24"/>
          <w:szCs w:val="24"/>
        </w:rPr>
      </w:pPr>
    </w:p>
    <w:p w14:paraId="591EFAF8" w14:textId="71D9AC56" w:rsidR="006274A8" w:rsidRDefault="006274A8" w:rsidP="002942E5">
      <w:pPr>
        <w:pStyle w:val="Tiumccp2"/>
        <w:ind w:left="720"/>
        <w:rPr>
          <w:b w:val="0"/>
          <w:i w:val="0"/>
          <w:iCs/>
          <w:sz w:val="24"/>
          <w:szCs w:val="24"/>
        </w:rPr>
      </w:pPr>
    </w:p>
    <w:p w14:paraId="46B55DF2" w14:textId="77777777" w:rsidR="00FF6A3F" w:rsidRDefault="00FF6A3F" w:rsidP="002942E5">
      <w:pPr>
        <w:pStyle w:val="Tiumccp2"/>
        <w:ind w:left="720"/>
        <w:rPr>
          <w:b w:val="0"/>
          <w:i w:val="0"/>
          <w:iCs/>
          <w:sz w:val="24"/>
          <w:szCs w:val="24"/>
        </w:rPr>
      </w:pPr>
    </w:p>
    <w:p w14:paraId="53679265" w14:textId="1099A825" w:rsidR="006274A8" w:rsidRPr="006274A8" w:rsidRDefault="006274A8" w:rsidP="00885C96">
      <w:pPr>
        <w:pStyle w:val="Heading2"/>
        <w:rPr>
          <w:i/>
          <w:iCs/>
          <w:sz w:val="28"/>
          <w:szCs w:val="28"/>
        </w:rPr>
      </w:pPr>
      <w:bookmarkStart w:id="67" w:name="_Toc134555259"/>
      <w:bookmarkStart w:id="68" w:name="_Toc134222959"/>
      <w:r w:rsidRPr="006274A8">
        <w:rPr>
          <w:i/>
          <w:iCs/>
          <w:sz w:val="28"/>
          <w:szCs w:val="28"/>
        </w:rPr>
        <w:lastRenderedPageBreak/>
        <w:t>Table</w:t>
      </w:r>
      <w:r w:rsidR="00B0001E">
        <w:rPr>
          <w:i/>
          <w:iCs/>
          <w:sz w:val="28"/>
          <w:szCs w:val="28"/>
        </w:rPr>
        <w:t xml:space="preserve"> use case</w:t>
      </w:r>
      <w:r w:rsidRPr="006274A8">
        <w:rPr>
          <w:i/>
          <w:iCs/>
          <w:sz w:val="28"/>
          <w:szCs w:val="28"/>
        </w:rPr>
        <w:t>:</w:t>
      </w:r>
      <w:bookmarkEnd w:id="67"/>
    </w:p>
    <w:p w14:paraId="1A65CAD1" w14:textId="765C70FD" w:rsidR="00FE2B26" w:rsidRDefault="00FE2B26" w:rsidP="00B0001E">
      <w:r>
        <w:rPr>
          <w:i/>
          <w:sz w:val="20"/>
          <w:szCs w:val="20"/>
        </w:rPr>
        <w:t>C</w:t>
      </w:r>
      <w:r w:rsidRPr="00FC2A0E">
        <w:rPr>
          <w:i/>
          <w:sz w:val="20"/>
          <w:szCs w:val="20"/>
        </w:rPr>
        <w:t>reate customer account</w:t>
      </w:r>
      <w:bookmarkEnd w:id="68"/>
    </w:p>
    <w:tbl>
      <w:tblPr>
        <w:tblStyle w:val="TableGrid"/>
        <w:tblpPr w:leftFromText="180" w:rightFromText="180" w:vertAnchor="page" w:horzAnchor="margin" w:tblpY="3109"/>
        <w:tblW w:w="0" w:type="auto"/>
        <w:tblLook w:val="04A0" w:firstRow="1" w:lastRow="0" w:firstColumn="1" w:lastColumn="0" w:noHBand="0" w:noVBand="1"/>
      </w:tblPr>
      <w:tblGrid>
        <w:gridCol w:w="2822"/>
        <w:gridCol w:w="2968"/>
        <w:gridCol w:w="3311"/>
      </w:tblGrid>
      <w:tr w:rsidR="00FE2B26" w14:paraId="160C24C3" w14:textId="77777777" w:rsidTr="006274A8">
        <w:trPr>
          <w:trHeight w:val="317"/>
        </w:trPr>
        <w:tc>
          <w:tcPr>
            <w:tcW w:w="282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E227F61" w14:textId="77777777" w:rsidR="00FE2B26" w:rsidRPr="00633BAB" w:rsidRDefault="00FE2B26" w:rsidP="006274A8">
            <w:pPr>
              <w:spacing w:after="40"/>
              <w:rPr>
                <w:b/>
              </w:rPr>
            </w:pPr>
            <w:r w:rsidRPr="00633BAB">
              <w:rPr>
                <w:b/>
              </w:rPr>
              <w:t>Use case name :</w:t>
            </w:r>
          </w:p>
        </w:tc>
        <w:tc>
          <w:tcPr>
            <w:tcW w:w="6279"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C7D82B5" w14:textId="77777777" w:rsidR="00FE2B26" w:rsidRPr="00FC2A0E" w:rsidRDefault="00FE2B26" w:rsidP="006274A8">
            <w:pPr>
              <w:spacing w:after="40"/>
              <w:rPr>
                <w:i/>
                <w:sz w:val="20"/>
                <w:szCs w:val="20"/>
              </w:rPr>
            </w:pPr>
            <w:r>
              <w:rPr>
                <w:i/>
                <w:sz w:val="20"/>
                <w:szCs w:val="20"/>
              </w:rPr>
              <w:t>C</w:t>
            </w:r>
            <w:r w:rsidRPr="00FC2A0E">
              <w:rPr>
                <w:i/>
                <w:sz w:val="20"/>
                <w:szCs w:val="20"/>
              </w:rPr>
              <w:t>reate customer account</w:t>
            </w:r>
            <w:r>
              <w:rPr>
                <w:i/>
                <w:sz w:val="20"/>
                <w:szCs w:val="20"/>
              </w:rPr>
              <w:t>.</w:t>
            </w:r>
          </w:p>
        </w:tc>
      </w:tr>
      <w:tr w:rsidR="00FE2B26" w14:paraId="65FAF57E" w14:textId="77777777" w:rsidTr="006274A8">
        <w:trPr>
          <w:trHeight w:val="367"/>
        </w:trPr>
        <w:tc>
          <w:tcPr>
            <w:tcW w:w="282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AEAF97F" w14:textId="77777777" w:rsidR="00FE2B26" w:rsidRPr="00633BAB" w:rsidRDefault="00FE2B26" w:rsidP="006274A8">
            <w:pPr>
              <w:spacing w:after="40"/>
              <w:rPr>
                <w:b/>
              </w:rPr>
            </w:pPr>
            <w:r w:rsidRPr="00633BAB">
              <w:rPr>
                <w:b/>
              </w:rPr>
              <w:t>Scenario:</w:t>
            </w:r>
          </w:p>
        </w:tc>
        <w:tc>
          <w:tcPr>
            <w:tcW w:w="6279"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37260DE" w14:textId="77777777" w:rsidR="00FE2B26" w:rsidRPr="00E901CF" w:rsidRDefault="00FE2B26" w:rsidP="006274A8">
            <w:pPr>
              <w:spacing w:after="40"/>
              <w:rPr>
                <w:i/>
                <w:sz w:val="20"/>
                <w:szCs w:val="20"/>
              </w:rPr>
            </w:pPr>
            <w:r>
              <w:rPr>
                <w:i/>
                <w:sz w:val="20"/>
                <w:szCs w:val="20"/>
              </w:rPr>
              <w:t>Create online customer account.</w:t>
            </w:r>
          </w:p>
        </w:tc>
      </w:tr>
      <w:tr w:rsidR="00FE2B26" w14:paraId="7C2743B5" w14:textId="77777777" w:rsidTr="006274A8">
        <w:trPr>
          <w:trHeight w:val="385"/>
        </w:trPr>
        <w:tc>
          <w:tcPr>
            <w:tcW w:w="282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7A8E299" w14:textId="77777777" w:rsidR="00FE2B26" w:rsidRPr="00633BAB" w:rsidRDefault="00FE2B26" w:rsidP="006274A8">
            <w:pPr>
              <w:spacing w:after="40"/>
              <w:rPr>
                <w:b/>
              </w:rPr>
            </w:pPr>
            <w:r w:rsidRPr="00633BAB">
              <w:rPr>
                <w:b/>
              </w:rPr>
              <w:t>Triggering event:</w:t>
            </w:r>
          </w:p>
        </w:tc>
        <w:tc>
          <w:tcPr>
            <w:tcW w:w="6279"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50A0323" w14:textId="77777777" w:rsidR="00FE2B26" w:rsidRPr="00FC2A0E" w:rsidRDefault="00FE2B26" w:rsidP="006274A8">
            <w:pPr>
              <w:spacing w:after="40"/>
              <w:rPr>
                <w:i/>
                <w:sz w:val="20"/>
                <w:szCs w:val="20"/>
              </w:rPr>
            </w:pPr>
            <w:r>
              <w:rPr>
                <w:i/>
                <w:sz w:val="20"/>
                <w:szCs w:val="20"/>
              </w:rPr>
              <w:t xml:space="preserve">New customer to set up account online. </w:t>
            </w:r>
          </w:p>
        </w:tc>
      </w:tr>
      <w:tr w:rsidR="00FE2B26" w14:paraId="2E7CFBC8" w14:textId="77777777" w:rsidTr="006274A8">
        <w:trPr>
          <w:trHeight w:val="772"/>
        </w:trPr>
        <w:tc>
          <w:tcPr>
            <w:tcW w:w="282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95D6979" w14:textId="77777777" w:rsidR="00FE2B26" w:rsidRPr="00633BAB" w:rsidRDefault="00FE2B26" w:rsidP="006274A8">
            <w:pPr>
              <w:spacing w:after="40"/>
              <w:rPr>
                <w:b/>
              </w:rPr>
            </w:pPr>
            <w:r w:rsidRPr="00633BAB">
              <w:rPr>
                <w:b/>
              </w:rPr>
              <w:t>Brief description:</w:t>
            </w:r>
          </w:p>
        </w:tc>
        <w:tc>
          <w:tcPr>
            <w:tcW w:w="6279"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FA3FE07" w14:textId="77777777" w:rsidR="00FE2B26" w:rsidRDefault="00FE2B26" w:rsidP="006274A8">
            <w:pPr>
              <w:spacing w:after="40"/>
              <w:rPr>
                <w:i/>
                <w:sz w:val="20"/>
                <w:szCs w:val="20"/>
              </w:rPr>
            </w:pPr>
            <w:r>
              <w:rPr>
                <w:i/>
                <w:sz w:val="20"/>
                <w:szCs w:val="20"/>
              </w:rPr>
              <w:t>Online customer creates customer account by entering basic information</w:t>
            </w:r>
          </w:p>
          <w:p w14:paraId="31553FCA" w14:textId="77777777" w:rsidR="00FE2B26" w:rsidRPr="00FC2A0E" w:rsidRDefault="00FE2B26" w:rsidP="006274A8">
            <w:pPr>
              <w:spacing w:after="40"/>
              <w:rPr>
                <w:i/>
                <w:sz w:val="20"/>
                <w:szCs w:val="20"/>
              </w:rPr>
            </w:pPr>
            <w:r>
              <w:rPr>
                <w:i/>
                <w:sz w:val="20"/>
                <w:szCs w:val="20"/>
              </w:rPr>
              <w:t>and then following of with one or more addresses and a credit of debit card.</w:t>
            </w:r>
          </w:p>
        </w:tc>
      </w:tr>
      <w:tr w:rsidR="00FE2B26" w14:paraId="4DB2DD46" w14:textId="77777777" w:rsidTr="006274A8">
        <w:trPr>
          <w:trHeight w:val="340"/>
        </w:trPr>
        <w:tc>
          <w:tcPr>
            <w:tcW w:w="282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BD3E181" w14:textId="77777777" w:rsidR="00FE2B26" w:rsidRPr="00633BAB" w:rsidRDefault="00FE2B26" w:rsidP="006274A8">
            <w:pPr>
              <w:spacing w:after="40"/>
              <w:rPr>
                <w:b/>
              </w:rPr>
            </w:pPr>
            <w:r w:rsidRPr="00633BAB">
              <w:rPr>
                <w:b/>
              </w:rPr>
              <w:t>Actors:</w:t>
            </w:r>
          </w:p>
        </w:tc>
        <w:tc>
          <w:tcPr>
            <w:tcW w:w="6279"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A7ECE08" w14:textId="77777777" w:rsidR="00FE2B26" w:rsidRPr="00FC2A0E" w:rsidRDefault="00FE2B26" w:rsidP="006274A8">
            <w:pPr>
              <w:spacing w:after="40"/>
              <w:rPr>
                <w:i/>
                <w:sz w:val="20"/>
                <w:szCs w:val="20"/>
              </w:rPr>
            </w:pPr>
            <w:r>
              <w:rPr>
                <w:i/>
                <w:sz w:val="20"/>
                <w:szCs w:val="20"/>
              </w:rPr>
              <w:t>Customer.</w:t>
            </w:r>
          </w:p>
        </w:tc>
      </w:tr>
      <w:tr w:rsidR="00FE2B26" w14:paraId="027B0288" w14:textId="77777777" w:rsidTr="006274A8">
        <w:trPr>
          <w:trHeight w:val="358"/>
        </w:trPr>
        <w:tc>
          <w:tcPr>
            <w:tcW w:w="282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1DFB47F" w14:textId="77777777" w:rsidR="00FE2B26" w:rsidRPr="00633BAB" w:rsidRDefault="00FE2B26" w:rsidP="006274A8">
            <w:pPr>
              <w:spacing w:after="40"/>
              <w:rPr>
                <w:b/>
              </w:rPr>
            </w:pPr>
            <w:r w:rsidRPr="00633BAB">
              <w:rPr>
                <w:b/>
              </w:rPr>
              <w:t>Related use cases:</w:t>
            </w:r>
          </w:p>
        </w:tc>
        <w:tc>
          <w:tcPr>
            <w:tcW w:w="6279"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E1C65D2" w14:textId="77777777" w:rsidR="00FE2B26" w:rsidRPr="00FC2A0E" w:rsidRDefault="00FE2B26" w:rsidP="006274A8">
            <w:pPr>
              <w:spacing w:after="40"/>
              <w:rPr>
                <w:i/>
                <w:sz w:val="20"/>
                <w:szCs w:val="20"/>
              </w:rPr>
            </w:pPr>
            <w:r>
              <w:rPr>
                <w:i/>
                <w:sz w:val="20"/>
                <w:szCs w:val="20"/>
              </w:rPr>
              <w:t>Might be invoked by the Check out shopping cart use case.</w:t>
            </w:r>
          </w:p>
        </w:tc>
      </w:tr>
      <w:tr w:rsidR="00FE2B26" w14:paraId="02D6A8A1" w14:textId="77777777" w:rsidTr="006274A8">
        <w:trPr>
          <w:trHeight w:val="385"/>
        </w:trPr>
        <w:tc>
          <w:tcPr>
            <w:tcW w:w="282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41CDBB2" w14:textId="77777777" w:rsidR="00FE2B26" w:rsidRPr="00633BAB" w:rsidRDefault="00FE2B26" w:rsidP="006274A8">
            <w:pPr>
              <w:spacing w:after="40"/>
              <w:rPr>
                <w:b/>
              </w:rPr>
            </w:pPr>
            <w:r w:rsidRPr="00633BAB">
              <w:rPr>
                <w:b/>
              </w:rPr>
              <w:t>Stakeholders:</w:t>
            </w:r>
          </w:p>
        </w:tc>
        <w:tc>
          <w:tcPr>
            <w:tcW w:w="6279"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2250FAA" w14:textId="77777777" w:rsidR="00FE2B26" w:rsidRPr="00FC2A0E" w:rsidRDefault="00FE2B26" w:rsidP="006274A8">
            <w:pPr>
              <w:spacing w:after="40"/>
              <w:rPr>
                <w:i/>
                <w:sz w:val="20"/>
                <w:szCs w:val="20"/>
              </w:rPr>
            </w:pPr>
            <w:r>
              <w:rPr>
                <w:i/>
                <w:sz w:val="20"/>
                <w:szCs w:val="20"/>
              </w:rPr>
              <w:t>Accounting, Maketing, Sales.</w:t>
            </w:r>
          </w:p>
        </w:tc>
      </w:tr>
      <w:tr w:rsidR="00FE2B26" w14:paraId="7B55BE15" w14:textId="77777777" w:rsidTr="006274A8">
        <w:trPr>
          <w:trHeight w:val="673"/>
        </w:trPr>
        <w:tc>
          <w:tcPr>
            <w:tcW w:w="282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00FE0FD" w14:textId="77777777" w:rsidR="00FE2B26" w:rsidRPr="00633BAB" w:rsidRDefault="00FE2B26" w:rsidP="006274A8">
            <w:pPr>
              <w:spacing w:after="40"/>
              <w:rPr>
                <w:b/>
              </w:rPr>
            </w:pPr>
            <w:r w:rsidRPr="00633BAB">
              <w:rPr>
                <w:b/>
              </w:rPr>
              <w:t>Preconditions:</w:t>
            </w:r>
          </w:p>
        </w:tc>
        <w:tc>
          <w:tcPr>
            <w:tcW w:w="6279"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C36FBBD" w14:textId="77777777" w:rsidR="00FE2B26" w:rsidRDefault="00FE2B26" w:rsidP="006274A8">
            <w:pPr>
              <w:spacing w:after="40"/>
              <w:rPr>
                <w:i/>
                <w:sz w:val="20"/>
                <w:szCs w:val="20"/>
              </w:rPr>
            </w:pPr>
            <w:r>
              <w:rPr>
                <w:i/>
                <w:sz w:val="20"/>
                <w:szCs w:val="20"/>
              </w:rPr>
              <w:t>Customer Account subsystem must be available.</w:t>
            </w:r>
          </w:p>
          <w:p w14:paraId="64646A7A" w14:textId="77777777" w:rsidR="00FE2B26" w:rsidRPr="00FC2A0E" w:rsidRDefault="00FE2B26" w:rsidP="006274A8">
            <w:pPr>
              <w:spacing w:after="40"/>
              <w:rPr>
                <w:i/>
                <w:sz w:val="20"/>
                <w:szCs w:val="20"/>
              </w:rPr>
            </w:pPr>
            <w:r>
              <w:rPr>
                <w:i/>
                <w:sz w:val="20"/>
                <w:szCs w:val="20"/>
              </w:rPr>
              <w:t>Credit/debit authorization services must be available.</w:t>
            </w:r>
          </w:p>
        </w:tc>
      </w:tr>
      <w:tr w:rsidR="00FE2B26" w14:paraId="7E4F0329" w14:textId="77777777" w:rsidTr="006274A8">
        <w:trPr>
          <w:trHeight w:val="1429"/>
        </w:trPr>
        <w:tc>
          <w:tcPr>
            <w:tcW w:w="282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36A1DD2" w14:textId="77777777" w:rsidR="00FE2B26" w:rsidRPr="00633BAB" w:rsidRDefault="00FE2B26" w:rsidP="006274A8">
            <w:pPr>
              <w:spacing w:after="40"/>
              <w:rPr>
                <w:b/>
              </w:rPr>
            </w:pPr>
            <w:r w:rsidRPr="00633BAB">
              <w:rPr>
                <w:b/>
              </w:rPr>
              <w:t>Postconditions:</w:t>
            </w:r>
          </w:p>
        </w:tc>
        <w:tc>
          <w:tcPr>
            <w:tcW w:w="6279"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906D43C" w14:textId="77777777" w:rsidR="00FE2B26" w:rsidRDefault="00FE2B26" w:rsidP="006274A8">
            <w:pPr>
              <w:spacing w:after="40"/>
              <w:rPr>
                <w:i/>
                <w:sz w:val="20"/>
                <w:szCs w:val="20"/>
              </w:rPr>
            </w:pPr>
            <w:r>
              <w:rPr>
                <w:i/>
                <w:sz w:val="20"/>
                <w:szCs w:val="20"/>
              </w:rPr>
              <w:t>Customer must be create and saved.</w:t>
            </w:r>
          </w:p>
          <w:p w14:paraId="5608DE8F" w14:textId="77777777" w:rsidR="00FE2B26" w:rsidRDefault="00FE2B26" w:rsidP="006274A8">
            <w:pPr>
              <w:spacing w:after="40"/>
              <w:rPr>
                <w:i/>
                <w:sz w:val="20"/>
                <w:szCs w:val="20"/>
              </w:rPr>
            </w:pPr>
            <w:r>
              <w:rPr>
                <w:i/>
                <w:sz w:val="20"/>
                <w:szCs w:val="20"/>
              </w:rPr>
              <w:t>One or more addresses must be create and saved.</w:t>
            </w:r>
          </w:p>
          <w:p w14:paraId="2D4EE8D8" w14:textId="77777777" w:rsidR="00FE2B26" w:rsidRDefault="00FE2B26" w:rsidP="006274A8">
            <w:pPr>
              <w:spacing w:after="40"/>
              <w:rPr>
                <w:i/>
                <w:sz w:val="20"/>
                <w:szCs w:val="20"/>
              </w:rPr>
            </w:pPr>
            <w:r>
              <w:rPr>
                <w:i/>
                <w:sz w:val="20"/>
                <w:szCs w:val="20"/>
              </w:rPr>
              <w:t>Credit/debit card information must be validated.</w:t>
            </w:r>
          </w:p>
          <w:p w14:paraId="47477897" w14:textId="77777777" w:rsidR="00FE2B26" w:rsidRDefault="00FE2B26" w:rsidP="006274A8">
            <w:pPr>
              <w:spacing w:after="40"/>
              <w:rPr>
                <w:i/>
                <w:sz w:val="20"/>
                <w:szCs w:val="20"/>
              </w:rPr>
            </w:pPr>
            <w:r>
              <w:rPr>
                <w:i/>
                <w:sz w:val="20"/>
                <w:szCs w:val="20"/>
              </w:rPr>
              <w:t>Account must be created and saved.</w:t>
            </w:r>
          </w:p>
          <w:p w14:paraId="1BEA15B2" w14:textId="77777777" w:rsidR="00FE2B26" w:rsidRPr="00FC2A0E" w:rsidRDefault="00FE2B26" w:rsidP="006274A8">
            <w:pPr>
              <w:spacing w:after="40"/>
              <w:rPr>
                <w:i/>
                <w:sz w:val="20"/>
                <w:szCs w:val="20"/>
              </w:rPr>
            </w:pPr>
            <w:r>
              <w:rPr>
                <w:i/>
                <w:sz w:val="20"/>
                <w:szCs w:val="20"/>
              </w:rPr>
              <w:t>Adddress and Account must be associated with Customer.</w:t>
            </w:r>
          </w:p>
        </w:tc>
      </w:tr>
      <w:tr w:rsidR="00FE2B26" w14:paraId="4006D9F1" w14:textId="77777777" w:rsidTr="006274A8">
        <w:trPr>
          <w:trHeight w:val="360"/>
        </w:trPr>
        <w:tc>
          <w:tcPr>
            <w:tcW w:w="2822"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38393042" w14:textId="77777777" w:rsidR="00FE2B26" w:rsidRPr="00633BAB" w:rsidRDefault="00FE2B26" w:rsidP="006274A8">
            <w:pPr>
              <w:spacing w:after="40"/>
              <w:rPr>
                <w:b/>
              </w:rPr>
            </w:pPr>
            <w:r w:rsidRPr="00633BAB">
              <w:rPr>
                <w:b/>
              </w:rPr>
              <w:t>Flow of activities:</w:t>
            </w:r>
          </w:p>
        </w:tc>
        <w:tc>
          <w:tcPr>
            <w:tcW w:w="2968"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4FD3144" w14:textId="77777777" w:rsidR="00FE2B26" w:rsidRPr="00352E67" w:rsidRDefault="00FE2B26" w:rsidP="006274A8">
            <w:pPr>
              <w:spacing w:after="40"/>
              <w:jc w:val="center"/>
              <w:rPr>
                <w:b/>
                <w:sz w:val="20"/>
                <w:szCs w:val="20"/>
              </w:rPr>
            </w:pPr>
            <w:r w:rsidRPr="00352E67">
              <w:rPr>
                <w:b/>
                <w:sz w:val="20"/>
                <w:szCs w:val="20"/>
              </w:rPr>
              <w:t>Actor</w:t>
            </w:r>
          </w:p>
        </w:tc>
        <w:tc>
          <w:tcPr>
            <w:tcW w:w="3311"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057B6A7" w14:textId="77777777" w:rsidR="00FE2B26" w:rsidRPr="00352E67" w:rsidRDefault="00FE2B26" w:rsidP="006274A8">
            <w:pPr>
              <w:spacing w:after="40"/>
              <w:jc w:val="center"/>
              <w:rPr>
                <w:b/>
                <w:sz w:val="20"/>
                <w:szCs w:val="20"/>
              </w:rPr>
            </w:pPr>
            <w:r w:rsidRPr="00352E67">
              <w:rPr>
                <w:b/>
                <w:sz w:val="20"/>
                <w:szCs w:val="20"/>
              </w:rPr>
              <w:t>Sytem</w:t>
            </w:r>
          </w:p>
        </w:tc>
      </w:tr>
      <w:tr w:rsidR="00FE2B26" w14:paraId="47DC9BD5" w14:textId="77777777" w:rsidTr="006274A8">
        <w:trPr>
          <w:trHeight w:val="3376"/>
        </w:trPr>
        <w:tc>
          <w:tcPr>
            <w:tcW w:w="2822" w:type="dxa"/>
            <w:vMerge/>
            <w:tcBorders>
              <w:left w:val="single" w:sz="8" w:space="0" w:color="auto"/>
              <w:bottom w:val="single" w:sz="8" w:space="0" w:color="auto"/>
              <w:right w:val="single" w:sz="8" w:space="0" w:color="auto"/>
            </w:tcBorders>
            <w:shd w:val="clear" w:color="auto" w:fill="CCC0D9" w:themeFill="accent4" w:themeFillTint="66"/>
            <w:vAlign w:val="center"/>
          </w:tcPr>
          <w:p w14:paraId="61E3D202" w14:textId="77777777" w:rsidR="00FE2B26" w:rsidRPr="00633BAB" w:rsidRDefault="00FE2B26" w:rsidP="006274A8">
            <w:pPr>
              <w:spacing w:after="40"/>
              <w:rPr>
                <w:b/>
              </w:rPr>
            </w:pPr>
          </w:p>
        </w:tc>
        <w:tc>
          <w:tcPr>
            <w:tcW w:w="2968"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7BFC8EAF" w14:textId="77777777" w:rsidR="00FE2B26" w:rsidRDefault="00FE2B26" w:rsidP="006274A8">
            <w:pPr>
              <w:spacing w:after="40"/>
              <w:rPr>
                <w:i/>
                <w:sz w:val="20"/>
                <w:szCs w:val="20"/>
              </w:rPr>
            </w:pPr>
            <w:r>
              <w:rPr>
                <w:i/>
                <w:sz w:val="20"/>
                <w:szCs w:val="20"/>
              </w:rPr>
              <w:t>1.Customer indicates desire to create customer account and enters basic customer infomation.</w:t>
            </w:r>
          </w:p>
          <w:p w14:paraId="22FAC85C" w14:textId="77777777" w:rsidR="00FE2B26" w:rsidRDefault="00FE2B26" w:rsidP="006274A8">
            <w:pPr>
              <w:spacing w:after="40"/>
              <w:rPr>
                <w:i/>
                <w:sz w:val="20"/>
                <w:szCs w:val="20"/>
              </w:rPr>
            </w:pPr>
          </w:p>
          <w:p w14:paraId="09E543C6" w14:textId="77777777" w:rsidR="00FE2B26" w:rsidRDefault="00FE2B26" w:rsidP="006274A8">
            <w:pPr>
              <w:spacing w:after="40"/>
              <w:rPr>
                <w:i/>
                <w:sz w:val="20"/>
                <w:szCs w:val="20"/>
              </w:rPr>
            </w:pPr>
            <w:r>
              <w:rPr>
                <w:i/>
                <w:sz w:val="20"/>
                <w:szCs w:val="20"/>
              </w:rPr>
              <w:t>2. Customer enter one more addresses.</w:t>
            </w:r>
          </w:p>
          <w:p w14:paraId="3B65A7F2" w14:textId="77777777" w:rsidR="00FE2B26" w:rsidRDefault="00FE2B26" w:rsidP="006274A8">
            <w:pPr>
              <w:spacing w:after="40"/>
              <w:rPr>
                <w:i/>
                <w:sz w:val="20"/>
                <w:szCs w:val="20"/>
              </w:rPr>
            </w:pPr>
          </w:p>
          <w:p w14:paraId="45E8BE6A" w14:textId="77777777" w:rsidR="00FE2B26" w:rsidRPr="00FC2A0E" w:rsidRDefault="00FE2B26" w:rsidP="006274A8">
            <w:pPr>
              <w:spacing w:after="40"/>
              <w:rPr>
                <w:i/>
                <w:sz w:val="20"/>
                <w:szCs w:val="20"/>
              </w:rPr>
            </w:pPr>
            <w:r>
              <w:rPr>
                <w:i/>
                <w:sz w:val="20"/>
                <w:szCs w:val="20"/>
              </w:rPr>
              <w:t xml:space="preserve">3. Customer enters credit/debit card information </w:t>
            </w:r>
          </w:p>
        </w:tc>
        <w:tc>
          <w:tcPr>
            <w:tcW w:w="3311"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0CDDB7A3" w14:textId="77777777" w:rsidR="00FE2B26" w:rsidRDefault="00FE2B26" w:rsidP="006274A8">
            <w:pPr>
              <w:spacing w:after="40"/>
              <w:rPr>
                <w:i/>
                <w:sz w:val="20"/>
                <w:szCs w:val="20"/>
              </w:rPr>
            </w:pPr>
            <w:r>
              <w:rPr>
                <w:i/>
                <w:sz w:val="20"/>
                <w:szCs w:val="20"/>
              </w:rPr>
              <w:t>1.1 System creates a new customer.</w:t>
            </w:r>
          </w:p>
          <w:p w14:paraId="30DA9480" w14:textId="77777777" w:rsidR="00FE2B26" w:rsidRDefault="00FE2B26" w:rsidP="006274A8">
            <w:pPr>
              <w:spacing w:after="40"/>
              <w:rPr>
                <w:i/>
                <w:sz w:val="20"/>
                <w:szCs w:val="20"/>
              </w:rPr>
            </w:pPr>
            <w:r>
              <w:rPr>
                <w:i/>
                <w:sz w:val="20"/>
                <w:szCs w:val="20"/>
              </w:rPr>
              <w:t>1.2 System prompts for customer addresses.</w:t>
            </w:r>
          </w:p>
          <w:p w14:paraId="4C7FB363" w14:textId="77777777" w:rsidR="00FE2B26" w:rsidRDefault="00FE2B26" w:rsidP="006274A8">
            <w:pPr>
              <w:spacing w:after="40"/>
              <w:rPr>
                <w:i/>
                <w:sz w:val="20"/>
                <w:szCs w:val="20"/>
              </w:rPr>
            </w:pPr>
          </w:p>
          <w:p w14:paraId="5A11C257" w14:textId="77777777" w:rsidR="00FE2B26" w:rsidRDefault="00FE2B26" w:rsidP="006274A8">
            <w:pPr>
              <w:spacing w:after="40"/>
              <w:rPr>
                <w:i/>
                <w:sz w:val="20"/>
                <w:szCs w:val="20"/>
              </w:rPr>
            </w:pPr>
            <w:r>
              <w:rPr>
                <w:i/>
                <w:sz w:val="20"/>
                <w:szCs w:val="20"/>
              </w:rPr>
              <w:t>2.1 System creates addresses.</w:t>
            </w:r>
          </w:p>
          <w:p w14:paraId="76597A97" w14:textId="77777777" w:rsidR="00FE2B26" w:rsidRDefault="00FE2B26" w:rsidP="006274A8">
            <w:pPr>
              <w:spacing w:after="40"/>
              <w:rPr>
                <w:i/>
                <w:sz w:val="20"/>
                <w:szCs w:val="20"/>
              </w:rPr>
            </w:pPr>
            <w:r>
              <w:rPr>
                <w:i/>
                <w:sz w:val="20"/>
                <w:szCs w:val="20"/>
              </w:rPr>
              <w:t>2.2 System prompts for credit/debit card.</w:t>
            </w:r>
          </w:p>
          <w:p w14:paraId="61C0DDC7" w14:textId="77777777" w:rsidR="00FE2B26" w:rsidRDefault="00FE2B26" w:rsidP="006274A8">
            <w:pPr>
              <w:spacing w:after="40"/>
              <w:rPr>
                <w:i/>
                <w:sz w:val="20"/>
                <w:szCs w:val="20"/>
              </w:rPr>
            </w:pPr>
          </w:p>
          <w:p w14:paraId="3F08FCED" w14:textId="77777777" w:rsidR="00FE2B26" w:rsidRDefault="00FE2B26" w:rsidP="006274A8">
            <w:pPr>
              <w:spacing w:after="40"/>
              <w:rPr>
                <w:i/>
                <w:sz w:val="20"/>
                <w:szCs w:val="20"/>
              </w:rPr>
            </w:pPr>
            <w:r>
              <w:rPr>
                <w:i/>
                <w:sz w:val="20"/>
                <w:szCs w:val="20"/>
              </w:rPr>
              <w:t>3.1 System creates account</w:t>
            </w:r>
          </w:p>
          <w:p w14:paraId="56DBDD93" w14:textId="77777777" w:rsidR="00FE2B26" w:rsidRDefault="00FE2B26" w:rsidP="006274A8">
            <w:pPr>
              <w:spacing w:after="40"/>
              <w:rPr>
                <w:i/>
                <w:sz w:val="20"/>
                <w:szCs w:val="20"/>
              </w:rPr>
            </w:pPr>
            <w:r>
              <w:rPr>
                <w:i/>
                <w:sz w:val="20"/>
                <w:szCs w:val="20"/>
              </w:rPr>
              <w:t>3.2 System verifies authorization for credit/debit card.</w:t>
            </w:r>
          </w:p>
          <w:p w14:paraId="4BD02333" w14:textId="77777777" w:rsidR="00FE2B26" w:rsidRDefault="00FE2B26" w:rsidP="006274A8">
            <w:pPr>
              <w:spacing w:after="40"/>
              <w:rPr>
                <w:i/>
                <w:sz w:val="20"/>
                <w:szCs w:val="20"/>
              </w:rPr>
            </w:pPr>
            <w:r>
              <w:rPr>
                <w:i/>
                <w:sz w:val="20"/>
                <w:szCs w:val="20"/>
              </w:rPr>
              <w:t>3.3 System associates custoner, address and account.</w:t>
            </w:r>
          </w:p>
          <w:p w14:paraId="0AE32A5B" w14:textId="77777777" w:rsidR="00FE2B26" w:rsidRPr="00FC2A0E" w:rsidRDefault="00FE2B26" w:rsidP="006274A8">
            <w:pPr>
              <w:spacing w:after="40"/>
              <w:rPr>
                <w:i/>
                <w:sz w:val="20"/>
                <w:szCs w:val="20"/>
              </w:rPr>
            </w:pPr>
            <w:r>
              <w:rPr>
                <w:i/>
                <w:sz w:val="20"/>
                <w:szCs w:val="20"/>
              </w:rPr>
              <w:t>3.4 System returns valid custom account details.</w:t>
            </w:r>
          </w:p>
        </w:tc>
      </w:tr>
      <w:tr w:rsidR="00FE2B26" w14:paraId="025794A1" w14:textId="77777777" w:rsidTr="006274A8">
        <w:trPr>
          <w:trHeight w:val="317"/>
        </w:trPr>
        <w:tc>
          <w:tcPr>
            <w:tcW w:w="282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5530BC0" w14:textId="77777777" w:rsidR="00FE2B26" w:rsidRPr="00633BAB" w:rsidRDefault="00FE2B26" w:rsidP="006274A8">
            <w:pPr>
              <w:spacing w:after="40"/>
              <w:rPr>
                <w:b/>
              </w:rPr>
            </w:pPr>
            <w:r w:rsidRPr="00633BAB">
              <w:rPr>
                <w:b/>
              </w:rPr>
              <w:t>Exception</w:t>
            </w:r>
          </w:p>
          <w:p w14:paraId="0DF6A8A2" w14:textId="77777777" w:rsidR="00FE2B26" w:rsidRPr="00633BAB" w:rsidRDefault="00FE2B26" w:rsidP="006274A8">
            <w:pPr>
              <w:spacing w:after="40"/>
              <w:rPr>
                <w:b/>
              </w:rPr>
            </w:pPr>
            <w:r w:rsidRPr="00633BAB">
              <w:rPr>
                <w:b/>
              </w:rPr>
              <w:t>Conditions:</w:t>
            </w:r>
          </w:p>
        </w:tc>
        <w:tc>
          <w:tcPr>
            <w:tcW w:w="6279"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4AB00746" w14:textId="77777777" w:rsidR="00FE2B26" w:rsidRPr="00E63CC7" w:rsidRDefault="00FE2B26" w:rsidP="006274A8">
            <w:pPr>
              <w:pStyle w:val="ListParagraph"/>
              <w:numPr>
                <w:ilvl w:val="1"/>
                <w:numId w:val="23"/>
              </w:numPr>
              <w:spacing w:after="40"/>
              <w:rPr>
                <w:i/>
                <w:sz w:val="20"/>
                <w:szCs w:val="20"/>
              </w:rPr>
            </w:pPr>
            <w:r w:rsidRPr="00E63CC7">
              <w:rPr>
                <w:i/>
                <w:sz w:val="20"/>
                <w:szCs w:val="20"/>
              </w:rPr>
              <w:t>Basic customer data are incomplete</w:t>
            </w:r>
            <w:r>
              <w:rPr>
                <w:i/>
                <w:sz w:val="20"/>
                <w:szCs w:val="20"/>
              </w:rPr>
              <w:t>.</w:t>
            </w:r>
          </w:p>
          <w:p w14:paraId="5E13D9A7" w14:textId="77777777" w:rsidR="00FE2B26" w:rsidRDefault="00FE2B26" w:rsidP="006274A8">
            <w:pPr>
              <w:spacing w:after="40"/>
              <w:rPr>
                <w:i/>
                <w:sz w:val="20"/>
                <w:szCs w:val="20"/>
              </w:rPr>
            </w:pPr>
            <w:r>
              <w:rPr>
                <w:i/>
                <w:sz w:val="20"/>
                <w:szCs w:val="20"/>
              </w:rPr>
              <w:t>2.1 The address isn’t valid.</w:t>
            </w:r>
          </w:p>
          <w:p w14:paraId="3A91B19D" w14:textId="77777777" w:rsidR="00FE2B26" w:rsidRPr="00E63CC7" w:rsidRDefault="00FE2B26" w:rsidP="006274A8">
            <w:pPr>
              <w:spacing w:after="40"/>
              <w:rPr>
                <w:i/>
                <w:sz w:val="20"/>
                <w:szCs w:val="20"/>
              </w:rPr>
            </w:pPr>
            <w:r>
              <w:rPr>
                <w:i/>
                <w:sz w:val="20"/>
                <w:szCs w:val="20"/>
              </w:rPr>
              <w:t>3.2 Creadit/debit information isn’t valid</w:t>
            </w:r>
          </w:p>
        </w:tc>
      </w:tr>
    </w:tbl>
    <w:p w14:paraId="2B14084B" w14:textId="7DA3C0AF" w:rsidR="00FE2B26" w:rsidRDefault="00FE2B26" w:rsidP="004A7467">
      <w:pPr>
        <w:pStyle w:val="Tiumccp2"/>
        <w:rPr>
          <w:b w:val="0"/>
          <w:i w:val="0"/>
          <w:iCs/>
          <w:sz w:val="24"/>
          <w:szCs w:val="24"/>
        </w:rPr>
      </w:pPr>
    </w:p>
    <w:p w14:paraId="1099943E" w14:textId="77777777" w:rsidR="00FE2B26" w:rsidRDefault="00FE2B26" w:rsidP="00B0001E">
      <w:r>
        <w:rPr>
          <w:i/>
          <w:iCs/>
        </w:rPr>
        <w:br w:type="column"/>
      </w:r>
      <w:bookmarkStart w:id="69" w:name="_Toc134222960"/>
      <w:r>
        <w:rPr>
          <w:i/>
          <w:sz w:val="20"/>
          <w:szCs w:val="20"/>
        </w:rPr>
        <w:lastRenderedPageBreak/>
        <w:t>Add to cart</w:t>
      </w:r>
      <w:bookmarkEnd w:id="69"/>
    </w:p>
    <w:tbl>
      <w:tblPr>
        <w:tblStyle w:val="TableGrid"/>
        <w:tblW w:w="0" w:type="auto"/>
        <w:tblLook w:val="04A0" w:firstRow="1" w:lastRow="0" w:firstColumn="1" w:lastColumn="0" w:noHBand="0" w:noVBand="1"/>
      </w:tblPr>
      <w:tblGrid>
        <w:gridCol w:w="2823"/>
        <w:gridCol w:w="2971"/>
        <w:gridCol w:w="3307"/>
      </w:tblGrid>
      <w:tr w:rsidR="00FE2B26" w:rsidRPr="00FC2A0E" w14:paraId="67E0FC00"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ED8CD9C" w14:textId="77777777" w:rsidR="00FE2B26" w:rsidRPr="00633BAB" w:rsidRDefault="00FE2B26"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E54D7A1" w14:textId="77777777" w:rsidR="00FE2B26" w:rsidRPr="00FC2A0E" w:rsidRDefault="00FE2B26" w:rsidP="00B0001E">
            <w:pPr>
              <w:spacing w:after="40"/>
              <w:rPr>
                <w:i/>
                <w:sz w:val="20"/>
                <w:szCs w:val="20"/>
              </w:rPr>
            </w:pPr>
            <w:r>
              <w:rPr>
                <w:i/>
                <w:sz w:val="20"/>
                <w:szCs w:val="20"/>
              </w:rPr>
              <w:t>Add to cart</w:t>
            </w:r>
          </w:p>
        </w:tc>
      </w:tr>
      <w:tr w:rsidR="00FE2B26" w:rsidRPr="00E901CF" w14:paraId="5FB661B4" w14:textId="77777777" w:rsidTr="00B0001E">
        <w:trPr>
          <w:trHeight w:val="36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D3074E6" w14:textId="77777777" w:rsidR="00FE2B26" w:rsidRPr="00633BAB" w:rsidRDefault="00FE2B26" w:rsidP="00B0001E">
            <w:pPr>
              <w:spacing w:after="40"/>
              <w:rPr>
                <w:b/>
              </w:rPr>
            </w:pPr>
            <w:r w:rsidRPr="00633BAB">
              <w:rPr>
                <w:b/>
              </w:rPr>
              <w:t>Scenario:</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70180C9" w14:textId="77777777" w:rsidR="00FE2B26" w:rsidRPr="00E901CF" w:rsidRDefault="00FE2B26" w:rsidP="00B0001E">
            <w:pPr>
              <w:spacing w:after="40"/>
              <w:rPr>
                <w:i/>
                <w:sz w:val="20"/>
                <w:szCs w:val="20"/>
              </w:rPr>
            </w:pPr>
            <w:r w:rsidRPr="00925F70">
              <w:rPr>
                <w:i/>
                <w:sz w:val="20"/>
                <w:szCs w:val="20"/>
              </w:rPr>
              <w:t>Customers can add products</w:t>
            </w:r>
            <w:r>
              <w:rPr>
                <w:i/>
                <w:sz w:val="20"/>
                <w:szCs w:val="20"/>
              </w:rPr>
              <w:t xml:space="preserve"> to their cart</w:t>
            </w:r>
            <w:r w:rsidRPr="00925F70">
              <w:rPr>
                <w:i/>
                <w:sz w:val="20"/>
                <w:szCs w:val="20"/>
              </w:rPr>
              <w:t>.</w:t>
            </w:r>
          </w:p>
        </w:tc>
      </w:tr>
      <w:tr w:rsidR="00FE2B26" w:rsidRPr="00FC2A0E" w14:paraId="3560A93E"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2CF298D" w14:textId="77777777" w:rsidR="00FE2B26" w:rsidRPr="00633BAB" w:rsidRDefault="00FE2B26"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07A0D66" w14:textId="77777777" w:rsidR="00FE2B26" w:rsidRPr="00FC2A0E" w:rsidRDefault="00FE2B26" w:rsidP="00B0001E">
            <w:pPr>
              <w:spacing w:after="40"/>
              <w:rPr>
                <w:i/>
                <w:sz w:val="20"/>
                <w:szCs w:val="20"/>
              </w:rPr>
            </w:pPr>
            <w:r w:rsidRPr="00925F70">
              <w:rPr>
                <w:i/>
                <w:sz w:val="20"/>
                <w:szCs w:val="20"/>
              </w:rPr>
              <w:t>Customers can add products to their cart to purchase later. After adding products, customers can review their cart to check product information and total amount.</w:t>
            </w:r>
          </w:p>
        </w:tc>
      </w:tr>
      <w:tr w:rsidR="00FE2B26" w:rsidRPr="00FC2A0E" w14:paraId="5117A601"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8498949" w14:textId="77777777" w:rsidR="00FE2B26" w:rsidRPr="00633BAB" w:rsidRDefault="00FE2B26"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824A697" w14:textId="77777777" w:rsidR="00FE2B26" w:rsidRPr="00FC2A0E" w:rsidRDefault="00FE2B26" w:rsidP="00B0001E">
            <w:pPr>
              <w:spacing w:after="40"/>
              <w:rPr>
                <w:i/>
                <w:sz w:val="20"/>
                <w:szCs w:val="20"/>
              </w:rPr>
            </w:pPr>
            <w:r>
              <w:rPr>
                <w:i/>
                <w:sz w:val="20"/>
                <w:szCs w:val="20"/>
              </w:rPr>
              <w:t>Customer.</w:t>
            </w:r>
          </w:p>
        </w:tc>
      </w:tr>
      <w:tr w:rsidR="00FE2B26" w:rsidRPr="00FC2A0E" w14:paraId="4C202932"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3484238" w14:textId="77777777" w:rsidR="00FE2B26" w:rsidRPr="00633BAB" w:rsidRDefault="00FE2B26"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6210741" w14:textId="77777777" w:rsidR="00FE2B26" w:rsidRPr="00FC2A0E" w:rsidRDefault="00FE2B26" w:rsidP="00B0001E">
            <w:pPr>
              <w:spacing w:after="40"/>
              <w:rPr>
                <w:i/>
                <w:sz w:val="20"/>
                <w:szCs w:val="20"/>
              </w:rPr>
            </w:pPr>
            <w:r>
              <w:rPr>
                <w:i/>
                <w:sz w:val="20"/>
                <w:szCs w:val="20"/>
              </w:rPr>
              <w:t>Accounting, Maketing, Sales.</w:t>
            </w:r>
          </w:p>
        </w:tc>
      </w:tr>
      <w:tr w:rsidR="00FE2B26" w:rsidRPr="00FC2A0E" w14:paraId="7178D29C"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8D9422D" w14:textId="77777777" w:rsidR="00FE2B26" w:rsidRPr="00633BAB" w:rsidRDefault="00FE2B26"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1CC781D" w14:textId="77777777" w:rsidR="00FE2B26" w:rsidRDefault="00FE2B26" w:rsidP="00B0001E">
            <w:pPr>
              <w:spacing w:after="40"/>
              <w:rPr>
                <w:i/>
                <w:sz w:val="20"/>
                <w:szCs w:val="20"/>
              </w:rPr>
            </w:pPr>
            <w:r w:rsidRPr="006C655A">
              <w:rPr>
                <w:i/>
                <w:sz w:val="20"/>
                <w:szCs w:val="20"/>
              </w:rPr>
              <w:t>Customer has logged into the account</w:t>
            </w:r>
          </w:p>
          <w:p w14:paraId="6C28BA1D" w14:textId="77777777" w:rsidR="00FE2B26" w:rsidRPr="00FC2A0E" w:rsidRDefault="00FE2B26" w:rsidP="00B0001E">
            <w:pPr>
              <w:spacing w:after="40"/>
              <w:rPr>
                <w:i/>
                <w:sz w:val="20"/>
                <w:szCs w:val="20"/>
              </w:rPr>
            </w:pPr>
            <w:r>
              <w:rPr>
                <w:i/>
                <w:sz w:val="20"/>
                <w:szCs w:val="20"/>
              </w:rPr>
              <w:t>Credit/debit authorization services must be available.</w:t>
            </w:r>
          </w:p>
        </w:tc>
      </w:tr>
      <w:tr w:rsidR="00FE2B26" w:rsidRPr="00FC2A0E" w14:paraId="0E79ED65"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334900D" w14:textId="77777777" w:rsidR="00FE2B26" w:rsidRPr="00633BAB" w:rsidRDefault="00FE2B26"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287136B" w14:textId="77777777" w:rsidR="00FE2B26" w:rsidRDefault="00FE2B26" w:rsidP="00B0001E">
            <w:pPr>
              <w:spacing w:after="40"/>
              <w:rPr>
                <w:i/>
                <w:sz w:val="20"/>
                <w:szCs w:val="20"/>
              </w:rPr>
            </w:pPr>
            <w:r>
              <w:rPr>
                <w:i/>
                <w:sz w:val="20"/>
                <w:szCs w:val="20"/>
              </w:rPr>
              <w:t>Customer must be create and saved.</w:t>
            </w:r>
          </w:p>
          <w:p w14:paraId="2300E1C4" w14:textId="77777777" w:rsidR="00FE2B26" w:rsidRDefault="00FE2B26" w:rsidP="00B0001E">
            <w:pPr>
              <w:spacing w:after="40"/>
              <w:rPr>
                <w:i/>
                <w:sz w:val="20"/>
                <w:szCs w:val="20"/>
              </w:rPr>
            </w:pPr>
            <w:r>
              <w:rPr>
                <w:i/>
                <w:sz w:val="20"/>
                <w:szCs w:val="20"/>
              </w:rPr>
              <w:t>Credit/debit card information must be validated.</w:t>
            </w:r>
          </w:p>
          <w:p w14:paraId="73E1D346" w14:textId="77777777" w:rsidR="00FE2B26" w:rsidRDefault="00FE2B26" w:rsidP="00B0001E">
            <w:pPr>
              <w:spacing w:after="40"/>
              <w:rPr>
                <w:i/>
                <w:sz w:val="20"/>
                <w:szCs w:val="20"/>
              </w:rPr>
            </w:pPr>
            <w:r>
              <w:rPr>
                <w:i/>
                <w:sz w:val="20"/>
                <w:szCs w:val="20"/>
              </w:rPr>
              <w:t>Account must be created and saved.</w:t>
            </w:r>
          </w:p>
          <w:p w14:paraId="397311AD" w14:textId="77777777" w:rsidR="00FE2B26" w:rsidRPr="00FC2A0E" w:rsidRDefault="00FE2B26" w:rsidP="00B0001E">
            <w:pPr>
              <w:spacing w:after="40"/>
              <w:rPr>
                <w:i/>
                <w:sz w:val="20"/>
                <w:szCs w:val="20"/>
              </w:rPr>
            </w:pPr>
            <w:r>
              <w:rPr>
                <w:i/>
                <w:sz w:val="20"/>
                <w:szCs w:val="20"/>
              </w:rPr>
              <w:t>Adddress and Account must be associated with Customer.</w:t>
            </w:r>
          </w:p>
        </w:tc>
      </w:tr>
      <w:tr w:rsidR="00FE2B26" w:rsidRPr="00352E67" w14:paraId="242C4643"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76950378" w14:textId="77777777" w:rsidR="00FE2B26" w:rsidRPr="00633BAB" w:rsidRDefault="00FE2B26"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DB3133F" w14:textId="77777777" w:rsidR="00FE2B26" w:rsidRPr="00352E67" w:rsidRDefault="00FE2B26"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9F62D14" w14:textId="77777777" w:rsidR="00FE2B26" w:rsidRPr="00352E67" w:rsidRDefault="00FE2B26" w:rsidP="00B0001E">
            <w:pPr>
              <w:spacing w:after="40"/>
              <w:jc w:val="center"/>
              <w:rPr>
                <w:b/>
                <w:sz w:val="20"/>
                <w:szCs w:val="20"/>
              </w:rPr>
            </w:pPr>
            <w:r w:rsidRPr="00352E67">
              <w:rPr>
                <w:b/>
                <w:sz w:val="20"/>
                <w:szCs w:val="20"/>
              </w:rPr>
              <w:t>Sytem</w:t>
            </w:r>
          </w:p>
        </w:tc>
      </w:tr>
      <w:tr w:rsidR="00FE2B26" w:rsidRPr="00FC2A0E" w14:paraId="28312F47" w14:textId="77777777" w:rsidTr="00B0001E">
        <w:trPr>
          <w:trHeight w:val="3376"/>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519044B1" w14:textId="77777777" w:rsidR="00FE2B26" w:rsidRPr="00633BAB" w:rsidRDefault="00FE2B26"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26A817AA" w14:textId="77777777" w:rsidR="00FE2B26" w:rsidRDefault="00FE2B26" w:rsidP="00B0001E">
            <w:pPr>
              <w:spacing w:after="40"/>
              <w:rPr>
                <w:i/>
                <w:sz w:val="20"/>
                <w:szCs w:val="20"/>
              </w:rPr>
            </w:pPr>
            <w:r>
              <w:rPr>
                <w:i/>
                <w:sz w:val="20"/>
                <w:szCs w:val="20"/>
              </w:rPr>
              <w:t>1.</w:t>
            </w:r>
            <w:r w:rsidRPr="006C655A">
              <w:rPr>
                <w:i/>
                <w:sz w:val="20"/>
                <w:szCs w:val="20"/>
              </w:rPr>
              <w:t>The customer visits the product page and selects the product to buy.</w:t>
            </w:r>
          </w:p>
          <w:p w14:paraId="19A094AD" w14:textId="77777777" w:rsidR="00FE2B26" w:rsidRPr="006C655A" w:rsidRDefault="00FE2B26" w:rsidP="00B0001E">
            <w:pPr>
              <w:spacing w:after="40"/>
              <w:rPr>
                <w:i/>
                <w:sz w:val="20"/>
                <w:szCs w:val="20"/>
              </w:rPr>
            </w:pPr>
          </w:p>
          <w:p w14:paraId="40746200" w14:textId="77777777" w:rsidR="00FE2B26" w:rsidRDefault="00FE2B26" w:rsidP="00B0001E">
            <w:pPr>
              <w:spacing w:after="40"/>
              <w:rPr>
                <w:i/>
                <w:sz w:val="20"/>
                <w:szCs w:val="20"/>
              </w:rPr>
            </w:pPr>
            <w:r>
              <w:rPr>
                <w:i/>
                <w:sz w:val="20"/>
                <w:szCs w:val="20"/>
              </w:rPr>
              <w:t>2.</w:t>
            </w:r>
            <w:r w:rsidRPr="006C655A">
              <w:rPr>
                <w:i/>
                <w:sz w:val="20"/>
                <w:szCs w:val="20"/>
              </w:rPr>
              <w:t>Customers choos</w:t>
            </w:r>
            <w:r>
              <w:rPr>
                <w:i/>
                <w:sz w:val="20"/>
                <w:szCs w:val="20"/>
              </w:rPr>
              <w:t>e the number of products to buy.</w:t>
            </w:r>
          </w:p>
          <w:p w14:paraId="4BE079D5" w14:textId="77777777" w:rsidR="00FE2B26" w:rsidRDefault="00FE2B26" w:rsidP="00B0001E">
            <w:pPr>
              <w:spacing w:after="40"/>
              <w:rPr>
                <w:i/>
                <w:sz w:val="20"/>
                <w:szCs w:val="20"/>
              </w:rPr>
            </w:pPr>
          </w:p>
          <w:p w14:paraId="7DAEC66E" w14:textId="77777777" w:rsidR="00FE2B26" w:rsidRDefault="00FE2B26" w:rsidP="00B0001E">
            <w:pPr>
              <w:spacing w:after="40"/>
              <w:rPr>
                <w:i/>
                <w:sz w:val="20"/>
                <w:szCs w:val="20"/>
              </w:rPr>
            </w:pPr>
            <w:r>
              <w:rPr>
                <w:i/>
                <w:sz w:val="20"/>
                <w:szCs w:val="20"/>
              </w:rPr>
              <w:t>3.</w:t>
            </w:r>
            <w:r w:rsidRPr="006C655A">
              <w:rPr>
                <w:i/>
                <w:sz w:val="20"/>
                <w:szCs w:val="20"/>
              </w:rPr>
              <w:t>Customers can continue shopping or check out the cart by clicking the cart icon.</w:t>
            </w:r>
          </w:p>
          <w:p w14:paraId="34FF52F0" w14:textId="77777777" w:rsidR="00FE2B26" w:rsidRPr="006C655A" w:rsidRDefault="00FE2B26" w:rsidP="00B0001E">
            <w:pPr>
              <w:spacing w:after="40"/>
              <w:rPr>
                <w:i/>
                <w:sz w:val="20"/>
                <w:szCs w:val="20"/>
              </w:rPr>
            </w:pPr>
          </w:p>
          <w:p w14:paraId="421D8719" w14:textId="77777777" w:rsidR="00FE2B26" w:rsidRPr="00FC2A0E" w:rsidRDefault="00FE2B26" w:rsidP="00B0001E">
            <w:pPr>
              <w:spacing w:after="40"/>
              <w:rPr>
                <w:i/>
                <w:sz w:val="20"/>
                <w:szCs w:val="20"/>
              </w:rPr>
            </w:pPr>
            <w:r>
              <w:rPr>
                <w:i/>
                <w:sz w:val="20"/>
                <w:szCs w:val="20"/>
              </w:rPr>
              <w:t>4.</w:t>
            </w:r>
            <w:r w:rsidRPr="006C655A">
              <w:rPr>
                <w:i/>
                <w:sz w:val="20"/>
                <w:szCs w:val="20"/>
              </w:rPr>
              <w:t xml:space="preserve">If the customer wants to </w:t>
            </w:r>
            <w:r>
              <w:rPr>
                <w:i/>
                <w:sz w:val="20"/>
                <w:szCs w:val="20"/>
              </w:rPr>
              <w:t>remove the product from the car.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01D48F9F" w14:textId="77777777" w:rsidR="00FE2B26" w:rsidRDefault="00FE2B26" w:rsidP="00B0001E">
            <w:pPr>
              <w:spacing w:after="40"/>
              <w:rPr>
                <w:i/>
                <w:sz w:val="20"/>
                <w:szCs w:val="20"/>
              </w:rPr>
            </w:pPr>
            <w:r>
              <w:rPr>
                <w:i/>
                <w:sz w:val="20"/>
                <w:szCs w:val="20"/>
              </w:rPr>
              <w:t>1.</w:t>
            </w:r>
            <w:r w:rsidRPr="006C655A">
              <w:rPr>
                <w:i/>
                <w:sz w:val="20"/>
                <w:szCs w:val="20"/>
              </w:rPr>
              <w:t>The system displays product information, including name, photo, price and product description.</w:t>
            </w:r>
          </w:p>
          <w:p w14:paraId="52966974" w14:textId="77777777" w:rsidR="00FE2B26" w:rsidRPr="006C655A" w:rsidRDefault="00FE2B26" w:rsidP="00B0001E">
            <w:pPr>
              <w:spacing w:after="40"/>
              <w:rPr>
                <w:i/>
                <w:sz w:val="20"/>
                <w:szCs w:val="20"/>
              </w:rPr>
            </w:pPr>
          </w:p>
          <w:p w14:paraId="6F5864CD" w14:textId="77777777" w:rsidR="00FE2B26" w:rsidRDefault="00FE2B26" w:rsidP="00B0001E">
            <w:pPr>
              <w:spacing w:after="40"/>
              <w:rPr>
                <w:i/>
                <w:sz w:val="20"/>
                <w:szCs w:val="20"/>
              </w:rPr>
            </w:pPr>
            <w:r>
              <w:rPr>
                <w:i/>
                <w:sz w:val="20"/>
                <w:szCs w:val="20"/>
              </w:rPr>
              <w:t>2.</w:t>
            </w:r>
            <w:r w:rsidRPr="006C655A">
              <w:rPr>
                <w:i/>
                <w:sz w:val="20"/>
                <w:szCs w:val="20"/>
              </w:rPr>
              <w:t xml:space="preserve">The system adds </w:t>
            </w:r>
            <w:r>
              <w:rPr>
                <w:i/>
                <w:sz w:val="20"/>
                <w:szCs w:val="20"/>
              </w:rPr>
              <w:t>products to the customer's cart.</w:t>
            </w:r>
          </w:p>
          <w:p w14:paraId="2D1FFF44" w14:textId="77777777" w:rsidR="00FE2B26" w:rsidRDefault="00FE2B26" w:rsidP="00B0001E">
            <w:pPr>
              <w:spacing w:after="40"/>
              <w:rPr>
                <w:i/>
                <w:sz w:val="20"/>
                <w:szCs w:val="20"/>
              </w:rPr>
            </w:pPr>
          </w:p>
          <w:p w14:paraId="3F9091AB" w14:textId="77777777" w:rsidR="00FE2B26" w:rsidRPr="00FC2A0E" w:rsidRDefault="00FE2B26" w:rsidP="00B0001E">
            <w:pPr>
              <w:spacing w:after="40"/>
              <w:rPr>
                <w:i/>
                <w:sz w:val="20"/>
                <w:szCs w:val="20"/>
              </w:rPr>
            </w:pPr>
            <w:r>
              <w:rPr>
                <w:i/>
                <w:sz w:val="20"/>
                <w:szCs w:val="20"/>
              </w:rPr>
              <w:t>2.1</w:t>
            </w:r>
            <w:r w:rsidRPr="006C655A">
              <w:rPr>
                <w:i/>
                <w:sz w:val="20"/>
                <w:szCs w:val="20"/>
              </w:rPr>
              <w:t>displays cart information, including product name, quantity, price and total amount.</w:t>
            </w:r>
          </w:p>
        </w:tc>
      </w:tr>
      <w:tr w:rsidR="00FE2B26" w:rsidRPr="00E63CC7" w14:paraId="6A8603D9"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1EF8EB0" w14:textId="77777777" w:rsidR="00FE2B26" w:rsidRPr="00633BAB" w:rsidRDefault="00FE2B26" w:rsidP="00B0001E">
            <w:pPr>
              <w:spacing w:after="40"/>
              <w:rPr>
                <w:b/>
              </w:rPr>
            </w:pPr>
            <w:r w:rsidRPr="00633BAB">
              <w:rPr>
                <w:b/>
              </w:rPr>
              <w:t>Exception</w:t>
            </w:r>
          </w:p>
          <w:p w14:paraId="5E41ABE2" w14:textId="77777777" w:rsidR="00FE2B26" w:rsidRPr="00633BAB" w:rsidRDefault="00FE2B26"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186BF4EB" w14:textId="77777777" w:rsidR="00FE2B26" w:rsidRDefault="00FE2B26" w:rsidP="00B0001E">
            <w:pPr>
              <w:spacing w:after="40"/>
              <w:rPr>
                <w:i/>
                <w:sz w:val="20"/>
                <w:szCs w:val="20"/>
              </w:rPr>
            </w:pPr>
            <w:r>
              <w:rPr>
                <w:i/>
                <w:sz w:val="20"/>
                <w:szCs w:val="20"/>
              </w:rPr>
              <w:t>1.1.</w:t>
            </w:r>
            <w:r w:rsidRPr="006C655A">
              <w:rPr>
                <w:i/>
                <w:sz w:val="20"/>
                <w:szCs w:val="20"/>
              </w:rPr>
              <w:t>Invalid goods quantity</w:t>
            </w:r>
          </w:p>
          <w:p w14:paraId="009F9080" w14:textId="77777777" w:rsidR="00FE2B26" w:rsidRDefault="00FE2B26" w:rsidP="00B0001E">
            <w:pPr>
              <w:spacing w:after="40"/>
              <w:rPr>
                <w:i/>
                <w:sz w:val="20"/>
                <w:szCs w:val="20"/>
              </w:rPr>
            </w:pPr>
            <w:r>
              <w:rPr>
                <w:i/>
                <w:sz w:val="20"/>
                <w:szCs w:val="20"/>
              </w:rPr>
              <w:t>2.1.C</w:t>
            </w:r>
            <w:r w:rsidRPr="00E63CC7">
              <w:rPr>
                <w:i/>
                <w:sz w:val="20"/>
                <w:szCs w:val="20"/>
              </w:rPr>
              <w:t>ustomer data are incomplete</w:t>
            </w:r>
            <w:r>
              <w:rPr>
                <w:i/>
                <w:sz w:val="20"/>
                <w:szCs w:val="20"/>
              </w:rPr>
              <w:t>.</w:t>
            </w:r>
          </w:p>
          <w:p w14:paraId="047729AA" w14:textId="77777777" w:rsidR="00FE2B26" w:rsidRPr="00E63CC7" w:rsidRDefault="00FE2B26" w:rsidP="00B0001E">
            <w:pPr>
              <w:spacing w:after="40"/>
              <w:rPr>
                <w:i/>
                <w:sz w:val="20"/>
                <w:szCs w:val="20"/>
              </w:rPr>
            </w:pPr>
            <w:r>
              <w:rPr>
                <w:i/>
                <w:sz w:val="20"/>
                <w:szCs w:val="20"/>
              </w:rPr>
              <w:t>3.1.</w:t>
            </w:r>
            <w:r>
              <w:t xml:space="preserve"> </w:t>
            </w:r>
            <w:r w:rsidRPr="006C655A">
              <w:rPr>
                <w:i/>
                <w:sz w:val="20"/>
                <w:szCs w:val="20"/>
              </w:rPr>
              <w:t>Invalid form of payment</w:t>
            </w:r>
            <w:r>
              <w:rPr>
                <w:i/>
                <w:sz w:val="20"/>
                <w:szCs w:val="20"/>
              </w:rPr>
              <w:t>.</w:t>
            </w:r>
          </w:p>
        </w:tc>
      </w:tr>
    </w:tbl>
    <w:p w14:paraId="58317D60" w14:textId="3E060805" w:rsidR="00FE2B26" w:rsidRDefault="00FE2B26" w:rsidP="004A7467">
      <w:pPr>
        <w:pStyle w:val="Tiumccp2"/>
        <w:rPr>
          <w:b w:val="0"/>
          <w:i w:val="0"/>
          <w:iCs/>
          <w:sz w:val="24"/>
          <w:szCs w:val="24"/>
        </w:rPr>
      </w:pPr>
    </w:p>
    <w:p w14:paraId="14CE1485" w14:textId="77777777" w:rsidR="00FE2B26" w:rsidRDefault="00FE2B26" w:rsidP="00B0001E">
      <w:r>
        <w:rPr>
          <w:i/>
          <w:iCs/>
        </w:rPr>
        <w:br w:type="column"/>
      </w:r>
      <w:bookmarkStart w:id="70" w:name="_Toc134222961"/>
      <w:r>
        <w:rPr>
          <w:i/>
          <w:sz w:val="20"/>
          <w:szCs w:val="20"/>
        </w:rPr>
        <w:lastRenderedPageBreak/>
        <w:t>V</w:t>
      </w:r>
      <w:r w:rsidRPr="009221B0">
        <w:rPr>
          <w:i/>
          <w:sz w:val="20"/>
          <w:szCs w:val="20"/>
        </w:rPr>
        <w:t>iew receipts</w:t>
      </w:r>
      <w:bookmarkEnd w:id="70"/>
    </w:p>
    <w:tbl>
      <w:tblPr>
        <w:tblStyle w:val="TableGrid"/>
        <w:tblW w:w="0" w:type="auto"/>
        <w:tblLook w:val="04A0" w:firstRow="1" w:lastRow="0" w:firstColumn="1" w:lastColumn="0" w:noHBand="0" w:noVBand="1"/>
      </w:tblPr>
      <w:tblGrid>
        <w:gridCol w:w="2823"/>
        <w:gridCol w:w="2972"/>
        <w:gridCol w:w="3306"/>
      </w:tblGrid>
      <w:tr w:rsidR="00FE2B26" w:rsidRPr="00FC2A0E" w14:paraId="766DEC0D"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0F5E1D2" w14:textId="77777777" w:rsidR="00FE2B26" w:rsidRPr="00633BAB" w:rsidRDefault="00FE2B26"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3E51546" w14:textId="77777777" w:rsidR="00FE2B26" w:rsidRPr="00FC2A0E" w:rsidRDefault="00FE2B26" w:rsidP="00B0001E">
            <w:pPr>
              <w:spacing w:after="40"/>
              <w:rPr>
                <w:i/>
                <w:sz w:val="20"/>
                <w:szCs w:val="20"/>
              </w:rPr>
            </w:pPr>
            <w:r>
              <w:rPr>
                <w:i/>
                <w:sz w:val="20"/>
                <w:szCs w:val="20"/>
              </w:rPr>
              <w:t>V</w:t>
            </w:r>
            <w:r w:rsidRPr="009221B0">
              <w:rPr>
                <w:i/>
                <w:sz w:val="20"/>
                <w:szCs w:val="20"/>
              </w:rPr>
              <w:t>iew receipts</w:t>
            </w:r>
          </w:p>
        </w:tc>
      </w:tr>
      <w:tr w:rsidR="00FE2B26" w:rsidRPr="00E901CF" w14:paraId="5393CBD7" w14:textId="77777777" w:rsidTr="00B0001E">
        <w:trPr>
          <w:trHeight w:val="36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205B5D1" w14:textId="77777777" w:rsidR="00FE2B26" w:rsidRPr="00633BAB" w:rsidRDefault="00FE2B26" w:rsidP="00B0001E">
            <w:pPr>
              <w:spacing w:after="40"/>
              <w:rPr>
                <w:b/>
              </w:rPr>
            </w:pPr>
            <w:r w:rsidRPr="00633BAB">
              <w:rPr>
                <w:b/>
              </w:rPr>
              <w:t>Scenario:</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01CFFF2" w14:textId="77777777" w:rsidR="00FE2B26" w:rsidRPr="00E901CF" w:rsidRDefault="00FE2B26" w:rsidP="00B0001E">
            <w:pPr>
              <w:spacing w:after="40"/>
              <w:rPr>
                <w:i/>
                <w:sz w:val="20"/>
                <w:szCs w:val="20"/>
              </w:rPr>
            </w:pPr>
            <w:r w:rsidRPr="009221B0">
              <w:rPr>
                <w:i/>
                <w:sz w:val="20"/>
                <w:szCs w:val="20"/>
              </w:rPr>
              <w:t>User can review</w:t>
            </w:r>
            <w:r>
              <w:rPr>
                <w:i/>
                <w:sz w:val="20"/>
                <w:szCs w:val="20"/>
              </w:rPr>
              <w:t xml:space="preserve"> receipts.</w:t>
            </w:r>
          </w:p>
        </w:tc>
      </w:tr>
      <w:tr w:rsidR="00FE2B26" w:rsidRPr="00FC2A0E" w14:paraId="39D82561"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7FFEAA5" w14:textId="77777777" w:rsidR="00FE2B26" w:rsidRPr="00633BAB" w:rsidRDefault="00FE2B26"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FD9993A" w14:textId="77777777" w:rsidR="00FE2B26" w:rsidRPr="00FC2A0E" w:rsidRDefault="00FE2B26" w:rsidP="00B0001E">
            <w:pPr>
              <w:spacing w:after="40"/>
              <w:rPr>
                <w:i/>
                <w:sz w:val="20"/>
                <w:szCs w:val="20"/>
              </w:rPr>
            </w:pPr>
            <w:r w:rsidRPr="009221B0">
              <w:rPr>
                <w:i/>
                <w:sz w:val="20"/>
                <w:szCs w:val="20"/>
              </w:rPr>
              <w:t>Users can review previously created invoices to check spending information.</w:t>
            </w:r>
          </w:p>
        </w:tc>
      </w:tr>
      <w:tr w:rsidR="00FE2B26" w:rsidRPr="00FC2A0E" w14:paraId="7A21C1F3"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41ED5E0" w14:textId="77777777" w:rsidR="00FE2B26" w:rsidRPr="00633BAB" w:rsidRDefault="00FE2B26"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DFFD1D6" w14:textId="77777777" w:rsidR="00FE2B26" w:rsidRPr="00FC2A0E" w:rsidRDefault="00FE2B26" w:rsidP="00B0001E">
            <w:pPr>
              <w:spacing w:after="40"/>
              <w:rPr>
                <w:i/>
                <w:sz w:val="20"/>
                <w:szCs w:val="20"/>
              </w:rPr>
            </w:pPr>
            <w:r>
              <w:rPr>
                <w:i/>
                <w:sz w:val="20"/>
                <w:szCs w:val="20"/>
              </w:rPr>
              <w:t>Customer.</w:t>
            </w:r>
          </w:p>
        </w:tc>
      </w:tr>
      <w:tr w:rsidR="00FE2B26" w:rsidRPr="00FC2A0E" w14:paraId="44D3415A"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C1A84DB" w14:textId="77777777" w:rsidR="00FE2B26" w:rsidRPr="00633BAB" w:rsidRDefault="00FE2B26"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067AFE2" w14:textId="77777777" w:rsidR="00FE2B26" w:rsidRPr="00FC2A0E" w:rsidRDefault="00FE2B26" w:rsidP="00B0001E">
            <w:pPr>
              <w:spacing w:after="40"/>
              <w:rPr>
                <w:i/>
                <w:sz w:val="20"/>
                <w:szCs w:val="20"/>
              </w:rPr>
            </w:pPr>
            <w:r>
              <w:rPr>
                <w:i/>
                <w:sz w:val="20"/>
                <w:szCs w:val="20"/>
              </w:rPr>
              <w:t>Accounting, Maketing,</w:t>
            </w:r>
          </w:p>
        </w:tc>
      </w:tr>
      <w:tr w:rsidR="00FE2B26" w:rsidRPr="00FC2A0E" w14:paraId="1BF447FD"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77EE1C6" w14:textId="77777777" w:rsidR="00FE2B26" w:rsidRPr="00633BAB" w:rsidRDefault="00FE2B26"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9A85F17" w14:textId="77777777" w:rsidR="00FE2B26" w:rsidRDefault="00FE2B26" w:rsidP="00B0001E">
            <w:pPr>
              <w:spacing w:after="40"/>
              <w:rPr>
                <w:i/>
                <w:sz w:val="20"/>
                <w:szCs w:val="20"/>
              </w:rPr>
            </w:pPr>
            <w:r w:rsidRPr="006C655A">
              <w:rPr>
                <w:i/>
                <w:sz w:val="20"/>
                <w:szCs w:val="20"/>
              </w:rPr>
              <w:t>Customer has logged into the account</w:t>
            </w:r>
            <w:r>
              <w:rPr>
                <w:i/>
                <w:sz w:val="20"/>
                <w:szCs w:val="20"/>
              </w:rPr>
              <w:t>.</w:t>
            </w:r>
          </w:p>
          <w:p w14:paraId="2B54E06E" w14:textId="77777777" w:rsidR="00FE2B26" w:rsidRDefault="00FE2B26" w:rsidP="00B0001E">
            <w:pPr>
              <w:spacing w:after="40"/>
              <w:rPr>
                <w:i/>
                <w:sz w:val="20"/>
                <w:szCs w:val="20"/>
              </w:rPr>
            </w:pPr>
            <w:r w:rsidRPr="009221B0">
              <w:rPr>
                <w:i/>
                <w:sz w:val="20"/>
                <w:szCs w:val="20"/>
              </w:rPr>
              <w:t>The customer has paid for the order</w:t>
            </w:r>
            <w:r>
              <w:rPr>
                <w:i/>
                <w:sz w:val="20"/>
                <w:szCs w:val="20"/>
              </w:rPr>
              <w:t>.</w:t>
            </w:r>
          </w:p>
          <w:p w14:paraId="7232A517" w14:textId="77777777" w:rsidR="00FE2B26" w:rsidRPr="00FC2A0E" w:rsidRDefault="00FE2B26" w:rsidP="00B0001E">
            <w:pPr>
              <w:spacing w:after="40"/>
              <w:rPr>
                <w:i/>
                <w:sz w:val="20"/>
                <w:szCs w:val="20"/>
              </w:rPr>
            </w:pPr>
            <w:r w:rsidRPr="00223BA0">
              <w:rPr>
                <w:i/>
                <w:sz w:val="20"/>
                <w:szCs w:val="20"/>
              </w:rPr>
              <w:t>Valid invoice information</w:t>
            </w:r>
            <w:r>
              <w:rPr>
                <w:i/>
                <w:sz w:val="20"/>
                <w:szCs w:val="20"/>
              </w:rPr>
              <w:t>.</w:t>
            </w:r>
          </w:p>
        </w:tc>
      </w:tr>
      <w:tr w:rsidR="00FE2B26" w:rsidRPr="00FC2A0E" w14:paraId="7F71FB46"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57A664B" w14:textId="77777777" w:rsidR="00FE2B26" w:rsidRPr="00633BAB" w:rsidRDefault="00FE2B26"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3B2F342" w14:textId="77777777" w:rsidR="00FE2B26" w:rsidRPr="009221B0" w:rsidRDefault="00FE2B26" w:rsidP="00B0001E">
            <w:pPr>
              <w:spacing w:after="40"/>
              <w:rPr>
                <w:i/>
                <w:sz w:val="20"/>
                <w:szCs w:val="20"/>
              </w:rPr>
            </w:pPr>
            <w:r w:rsidRPr="009221B0">
              <w:rPr>
                <w:i/>
                <w:sz w:val="20"/>
                <w:szCs w:val="20"/>
              </w:rPr>
              <w:t>Account must be created and saved.</w:t>
            </w:r>
          </w:p>
          <w:p w14:paraId="432B04AA" w14:textId="77777777" w:rsidR="00FE2B26" w:rsidRDefault="00FE2B26" w:rsidP="00B0001E">
            <w:pPr>
              <w:spacing w:after="40"/>
              <w:rPr>
                <w:i/>
                <w:sz w:val="20"/>
                <w:szCs w:val="20"/>
              </w:rPr>
            </w:pPr>
            <w:r w:rsidRPr="009221B0">
              <w:rPr>
                <w:i/>
                <w:sz w:val="20"/>
                <w:szCs w:val="20"/>
              </w:rPr>
              <w:t>Adddress and Account must be associated with Customer.</w:t>
            </w:r>
          </w:p>
          <w:p w14:paraId="645ED7DB" w14:textId="77777777" w:rsidR="00FE2B26" w:rsidRDefault="00FE2B26" w:rsidP="00B0001E">
            <w:pPr>
              <w:spacing w:after="40"/>
              <w:rPr>
                <w:i/>
                <w:sz w:val="20"/>
                <w:szCs w:val="20"/>
              </w:rPr>
            </w:pPr>
            <w:r>
              <w:rPr>
                <w:i/>
                <w:sz w:val="20"/>
                <w:szCs w:val="20"/>
              </w:rPr>
              <w:t xml:space="preserve">Successful invoice search: </w:t>
            </w:r>
            <w:r w:rsidRPr="00B86582">
              <w:rPr>
                <w:i/>
                <w:sz w:val="20"/>
                <w:szCs w:val="20"/>
              </w:rPr>
              <w:t>the user uses the search function to search for a specific invoice</w:t>
            </w:r>
            <w:r>
              <w:rPr>
                <w:i/>
                <w:sz w:val="20"/>
                <w:szCs w:val="20"/>
              </w:rPr>
              <w:t>.</w:t>
            </w:r>
          </w:p>
          <w:p w14:paraId="258BCE31" w14:textId="77777777" w:rsidR="00FE2B26" w:rsidRPr="00FC2A0E" w:rsidRDefault="00FE2B26" w:rsidP="00B0001E">
            <w:pPr>
              <w:spacing w:after="40"/>
              <w:rPr>
                <w:i/>
                <w:sz w:val="20"/>
                <w:szCs w:val="20"/>
              </w:rPr>
            </w:pPr>
            <w:r w:rsidRPr="00AD1844">
              <w:rPr>
                <w:i/>
                <w:sz w:val="20"/>
                <w:szCs w:val="20"/>
              </w:rPr>
              <w:t>User can close bill view function</w:t>
            </w:r>
            <w:r>
              <w:rPr>
                <w:i/>
                <w:sz w:val="20"/>
                <w:szCs w:val="20"/>
              </w:rPr>
              <w:t>.</w:t>
            </w:r>
          </w:p>
        </w:tc>
      </w:tr>
      <w:tr w:rsidR="00FE2B26" w:rsidRPr="00352E67" w14:paraId="5C9B2198"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52C1A597" w14:textId="77777777" w:rsidR="00FE2B26" w:rsidRPr="00633BAB" w:rsidRDefault="00FE2B26"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9FA60C1" w14:textId="77777777" w:rsidR="00FE2B26" w:rsidRPr="00352E67" w:rsidRDefault="00FE2B26"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55EB038" w14:textId="77777777" w:rsidR="00FE2B26" w:rsidRPr="00352E67" w:rsidRDefault="00FE2B26" w:rsidP="00B0001E">
            <w:pPr>
              <w:spacing w:after="40"/>
              <w:jc w:val="center"/>
              <w:rPr>
                <w:b/>
                <w:sz w:val="20"/>
                <w:szCs w:val="20"/>
              </w:rPr>
            </w:pPr>
            <w:r w:rsidRPr="00352E67">
              <w:rPr>
                <w:b/>
                <w:sz w:val="20"/>
                <w:szCs w:val="20"/>
              </w:rPr>
              <w:t>Sytem</w:t>
            </w:r>
          </w:p>
        </w:tc>
      </w:tr>
      <w:tr w:rsidR="00FE2B26" w:rsidRPr="00FC2A0E" w14:paraId="27021CE2" w14:textId="77777777" w:rsidTr="00B0001E">
        <w:trPr>
          <w:trHeight w:val="3376"/>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4664A879" w14:textId="77777777" w:rsidR="00FE2B26" w:rsidRPr="00633BAB" w:rsidRDefault="00FE2B26"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1EA00526" w14:textId="77777777" w:rsidR="00FE2B26" w:rsidRDefault="00FE2B26" w:rsidP="00B0001E">
            <w:pPr>
              <w:spacing w:after="40"/>
              <w:rPr>
                <w:i/>
                <w:sz w:val="20"/>
                <w:szCs w:val="20"/>
              </w:rPr>
            </w:pPr>
            <w:r>
              <w:rPr>
                <w:i/>
                <w:sz w:val="20"/>
                <w:szCs w:val="20"/>
              </w:rPr>
              <w:t>1.</w:t>
            </w:r>
            <w:r w:rsidRPr="009221B0">
              <w:rPr>
                <w:i/>
                <w:sz w:val="20"/>
                <w:szCs w:val="20"/>
              </w:rPr>
              <w:t>Users access the application and se</w:t>
            </w:r>
            <w:r>
              <w:rPr>
                <w:i/>
                <w:sz w:val="20"/>
                <w:szCs w:val="20"/>
              </w:rPr>
              <w:t>lect the "View invoice"</w:t>
            </w:r>
            <w:r w:rsidRPr="009221B0">
              <w:rPr>
                <w:i/>
                <w:sz w:val="20"/>
                <w:szCs w:val="20"/>
              </w:rPr>
              <w:t>.</w:t>
            </w:r>
          </w:p>
          <w:p w14:paraId="7BF23873" w14:textId="77777777" w:rsidR="00FE2B26" w:rsidRPr="009221B0" w:rsidRDefault="00FE2B26" w:rsidP="00B0001E">
            <w:pPr>
              <w:spacing w:after="40"/>
              <w:rPr>
                <w:i/>
                <w:sz w:val="20"/>
                <w:szCs w:val="20"/>
              </w:rPr>
            </w:pPr>
          </w:p>
          <w:p w14:paraId="166C9615" w14:textId="77777777" w:rsidR="00FE2B26" w:rsidRDefault="00FE2B26" w:rsidP="00B0001E">
            <w:pPr>
              <w:spacing w:after="40"/>
              <w:rPr>
                <w:i/>
                <w:sz w:val="20"/>
                <w:szCs w:val="20"/>
              </w:rPr>
            </w:pPr>
            <w:r>
              <w:rPr>
                <w:i/>
                <w:sz w:val="20"/>
                <w:szCs w:val="20"/>
              </w:rPr>
              <w:t>2.</w:t>
            </w:r>
            <w:r w:rsidRPr="009221B0">
              <w:rPr>
                <w:i/>
                <w:sz w:val="20"/>
                <w:szCs w:val="20"/>
              </w:rPr>
              <w:t xml:space="preserve">Users can select an invoice from the list or use the search feature </w:t>
            </w:r>
            <w:r>
              <w:rPr>
                <w:i/>
                <w:sz w:val="20"/>
                <w:szCs w:val="20"/>
              </w:rPr>
              <w:t>to search for invoices by date,</w:t>
            </w:r>
            <w:r w:rsidRPr="009221B0">
              <w:rPr>
                <w:i/>
                <w:sz w:val="20"/>
                <w:szCs w:val="20"/>
              </w:rPr>
              <w:t>amount spent or category name.</w:t>
            </w:r>
          </w:p>
          <w:p w14:paraId="5EC6524F" w14:textId="77777777" w:rsidR="00FE2B26" w:rsidRDefault="00FE2B26" w:rsidP="00B0001E">
            <w:pPr>
              <w:spacing w:after="40"/>
              <w:rPr>
                <w:i/>
                <w:sz w:val="20"/>
                <w:szCs w:val="20"/>
              </w:rPr>
            </w:pPr>
          </w:p>
          <w:p w14:paraId="795080C1" w14:textId="77777777" w:rsidR="00FE2B26" w:rsidRPr="00FC2A0E" w:rsidRDefault="00FE2B26" w:rsidP="00B0001E">
            <w:pPr>
              <w:spacing w:after="40"/>
              <w:rPr>
                <w:i/>
                <w:sz w:val="20"/>
                <w:szCs w:val="20"/>
              </w:rPr>
            </w:pPr>
            <w:r>
              <w:rPr>
                <w:i/>
                <w:sz w:val="20"/>
                <w:szCs w:val="20"/>
              </w:rPr>
              <w:t>3.</w:t>
            </w:r>
            <w:r>
              <w:t xml:space="preserve"> </w:t>
            </w:r>
            <w:r w:rsidRPr="007345D6">
              <w:rPr>
                <w:i/>
                <w:sz w:val="20"/>
                <w:szCs w:val="20"/>
              </w:rPr>
              <w:t>If the user wants to print or issue an invoice</w:t>
            </w:r>
            <w:r>
              <w:rPr>
                <w:i/>
                <w:sz w:val="20"/>
                <w:szCs w:val="20"/>
              </w:rPr>
              <w:t>.</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20686713" w14:textId="77777777" w:rsidR="00FE2B26" w:rsidRDefault="00FE2B26" w:rsidP="00B0001E">
            <w:pPr>
              <w:spacing w:after="40"/>
              <w:rPr>
                <w:i/>
                <w:sz w:val="20"/>
                <w:szCs w:val="20"/>
              </w:rPr>
            </w:pPr>
            <w:r>
              <w:rPr>
                <w:i/>
                <w:sz w:val="20"/>
                <w:szCs w:val="20"/>
              </w:rPr>
              <w:t>1.</w:t>
            </w:r>
            <w:r w:rsidRPr="007345D6">
              <w:rPr>
                <w:i/>
                <w:sz w:val="20"/>
                <w:szCs w:val="20"/>
              </w:rPr>
              <w:t>The system displays a list of previously created invoices, including information about creation date, spending amount and category name.</w:t>
            </w:r>
          </w:p>
          <w:p w14:paraId="6046FA39" w14:textId="77777777" w:rsidR="00FE2B26" w:rsidRPr="007345D6" w:rsidRDefault="00FE2B26" w:rsidP="00B0001E">
            <w:pPr>
              <w:spacing w:after="40"/>
              <w:rPr>
                <w:i/>
                <w:sz w:val="20"/>
                <w:szCs w:val="20"/>
              </w:rPr>
            </w:pPr>
          </w:p>
          <w:p w14:paraId="1DFA5100" w14:textId="77777777" w:rsidR="00FE2B26" w:rsidRPr="00FC2A0E" w:rsidRDefault="00FE2B26" w:rsidP="00B0001E">
            <w:pPr>
              <w:spacing w:after="40"/>
              <w:rPr>
                <w:i/>
                <w:sz w:val="20"/>
                <w:szCs w:val="20"/>
              </w:rPr>
            </w:pPr>
            <w:r>
              <w:rPr>
                <w:i/>
                <w:sz w:val="20"/>
                <w:szCs w:val="20"/>
              </w:rPr>
              <w:t>2.</w:t>
            </w:r>
            <w:r w:rsidRPr="007345D6">
              <w:rPr>
                <w:i/>
                <w:sz w:val="20"/>
                <w:szCs w:val="20"/>
              </w:rPr>
              <w:t>The system displays detailed information about the selected invoice, including information about creation date, amount spent, category name and description</w:t>
            </w:r>
            <w:r>
              <w:rPr>
                <w:i/>
                <w:sz w:val="20"/>
                <w:szCs w:val="20"/>
              </w:rPr>
              <w:t>.</w:t>
            </w:r>
          </w:p>
        </w:tc>
      </w:tr>
      <w:tr w:rsidR="00FE2B26" w:rsidRPr="00E63CC7" w14:paraId="38E94CBF"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71AC034" w14:textId="77777777" w:rsidR="00FE2B26" w:rsidRPr="00633BAB" w:rsidRDefault="00FE2B26" w:rsidP="00B0001E">
            <w:pPr>
              <w:spacing w:after="40"/>
              <w:rPr>
                <w:b/>
              </w:rPr>
            </w:pPr>
            <w:r w:rsidRPr="00633BAB">
              <w:rPr>
                <w:b/>
              </w:rPr>
              <w:t>Exception</w:t>
            </w:r>
          </w:p>
          <w:p w14:paraId="784C43E8" w14:textId="77777777" w:rsidR="00FE2B26" w:rsidRPr="00633BAB" w:rsidRDefault="00FE2B26"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20D62441" w14:textId="77777777" w:rsidR="00FE2B26" w:rsidRDefault="00FE2B26" w:rsidP="00B0001E">
            <w:pPr>
              <w:spacing w:after="40"/>
              <w:rPr>
                <w:i/>
                <w:sz w:val="20"/>
                <w:szCs w:val="20"/>
              </w:rPr>
            </w:pPr>
            <w:r>
              <w:rPr>
                <w:i/>
                <w:sz w:val="20"/>
                <w:szCs w:val="20"/>
              </w:rPr>
              <w:t>1.</w:t>
            </w:r>
            <w:r>
              <w:t xml:space="preserve"> </w:t>
            </w:r>
            <w:r>
              <w:rPr>
                <w:i/>
                <w:sz w:val="20"/>
                <w:szCs w:val="20"/>
              </w:rPr>
              <w:t>There are no receipts</w:t>
            </w:r>
            <w:r w:rsidRPr="007345D6">
              <w:rPr>
                <w:i/>
                <w:sz w:val="20"/>
                <w:szCs w:val="20"/>
              </w:rPr>
              <w:t xml:space="preserve"> to display</w:t>
            </w:r>
          </w:p>
          <w:p w14:paraId="52398696" w14:textId="77777777" w:rsidR="00FE2B26" w:rsidRDefault="00FE2B26" w:rsidP="00B0001E">
            <w:pPr>
              <w:spacing w:after="40"/>
              <w:rPr>
                <w:i/>
                <w:sz w:val="20"/>
                <w:szCs w:val="20"/>
              </w:rPr>
            </w:pPr>
            <w:r>
              <w:rPr>
                <w:i/>
                <w:sz w:val="20"/>
                <w:szCs w:val="20"/>
              </w:rPr>
              <w:t>2.</w:t>
            </w:r>
            <w:r>
              <w:t xml:space="preserve"> </w:t>
            </w:r>
            <w:r w:rsidRPr="007345D6">
              <w:rPr>
                <w:i/>
                <w:sz w:val="20"/>
                <w:szCs w:val="20"/>
              </w:rPr>
              <w:t>Invoice not found and invoice details not displayed.</w:t>
            </w:r>
          </w:p>
          <w:p w14:paraId="03ED1272" w14:textId="77777777" w:rsidR="00FE2B26" w:rsidRPr="00E63CC7" w:rsidRDefault="00FE2B26" w:rsidP="00B0001E">
            <w:pPr>
              <w:spacing w:after="40"/>
              <w:rPr>
                <w:i/>
                <w:sz w:val="20"/>
                <w:szCs w:val="20"/>
              </w:rPr>
            </w:pPr>
            <w:r>
              <w:rPr>
                <w:i/>
                <w:sz w:val="20"/>
                <w:szCs w:val="20"/>
              </w:rPr>
              <w:t>3.</w:t>
            </w:r>
            <w:r>
              <w:t xml:space="preserve"> </w:t>
            </w:r>
            <w:r w:rsidRPr="007345D6">
              <w:rPr>
                <w:i/>
                <w:sz w:val="20"/>
                <w:szCs w:val="20"/>
              </w:rPr>
              <w:t>Connection error, check internet connection or try again later.</w:t>
            </w:r>
          </w:p>
        </w:tc>
      </w:tr>
    </w:tbl>
    <w:p w14:paraId="72C9AD30" w14:textId="38DBE35A" w:rsidR="00FE2B26" w:rsidRDefault="00FE2B26" w:rsidP="004A7467">
      <w:pPr>
        <w:pStyle w:val="Tiumccp2"/>
        <w:rPr>
          <w:b w:val="0"/>
          <w:i w:val="0"/>
          <w:iCs/>
          <w:sz w:val="24"/>
          <w:szCs w:val="24"/>
        </w:rPr>
      </w:pPr>
    </w:p>
    <w:p w14:paraId="2C77BB14" w14:textId="77777777" w:rsidR="00FE2B26" w:rsidRDefault="00FE2B26" w:rsidP="00B0001E">
      <w:r>
        <w:rPr>
          <w:i/>
          <w:iCs/>
        </w:rPr>
        <w:br w:type="column"/>
      </w:r>
      <w:bookmarkStart w:id="71" w:name="_Toc134222962"/>
      <w:r>
        <w:rPr>
          <w:i/>
          <w:sz w:val="20"/>
          <w:szCs w:val="20"/>
        </w:rPr>
        <w:lastRenderedPageBreak/>
        <w:t>C</w:t>
      </w:r>
      <w:r w:rsidRPr="001A0F7F">
        <w:rPr>
          <w:i/>
          <w:sz w:val="20"/>
          <w:szCs w:val="20"/>
        </w:rPr>
        <w:t>reate import receipts</w:t>
      </w:r>
      <w:bookmarkEnd w:id="71"/>
    </w:p>
    <w:tbl>
      <w:tblPr>
        <w:tblStyle w:val="TableGrid"/>
        <w:tblW w:w="0" w:type="auto"/>
        <w:tblLook w:val="04A0" w:firstRow="1" w:lastRow="0" w:firstColumn="1" w:lastColumn="0" w:noHBand="0" w:noVBand="1"/>
      </w:tblPr>
      <w:tblGrid>
        <w:gridCol w:w="2821"/>
        <w:gridCol w:w="2968"/>
        <w:gridCol w:w="3312"/>
      </w:tblGrid>
      <w:tr w:rsidR="00FE2B26" w:rsidRPr="00FC2A0E" w14:paraId="1B280E9F" w14:textId="77777777" w:rsidTr="00FE2B26">
        <w:trPr>
          <w:trHeight w:val="317"/>
        </w:trPr>
        <w:tc>
          <w:tcPr>
            <w:tcW w:w="2821"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850C2F0" w14:textId="77777777" w:rsidR="00FE2B26" w:rsidRPr="00633BAB" w:rsidRDefault="00FE2B26" w:rsidP="00B0001E">
            <w:pPr>
              <w:spacing w:after="40"/>
              <w:rPr>
                <w:b/>
              </w:rPr>
            </w:pPr>
            <w:r w:rsidRPr="00633BAB">
              <w:rPr>
                <w:b/>
              </w:rPr>
              <w:t>Use case name :</w:t>
            </w:r>
          </w:p>
        </w:tc>
        <w:tc>
          <w:tcPr>
            <w:tcW w:w="6280"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D532E68" w14:textId="77777777" w:rsidR="00FE2B26" w:rsidRPr="00FC2A0E" w:rsidRDefault="00FE2B26" w:rsidP="00B0001E">
            <w:pPr>
              <w:spacing w:after="40"/>
              <w:rPr>
                <w:i/>
                <w:sz w:val="20"/>
                <w:szCs w:val="20"/>
              </w:rPr>
            </w:pPr>
            <w:r>
              <w:rPr>
                <w:i/>
                <w:sz w:val="20"/>
                <w:szCs w:val="20"/>
              </w:rPr>
              <w:t>C</w:t>
            </w:r>
            <w:r w:rsidRPr="001A0F7F">
              <w:rPr>
                <w:i/>
                <w:sz w:val="20"/>
                <w:szCs w:val="20"/>
              </w:rPr>
              <w:t>reate import receipts</w:t>
            </w:r>
          </w:p>
        </w:tc>
      </w:tr>
      <w:tr w:rsidR="00FE2B26" w:rsidRPr="00E901CF" w14:paraId="3CE3019B" w14:textId="77777777" w:rsidTr="00FE2B26">
        <w:trPr>
          <w:trHeight w:val="367"/>
        </w:trPr>
        <w:tc>
          <w:tcPr>
            <w:tcW w:w="2821"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AC59E22" w14:textId="77777777" w:rsidR="00FE2B26" w:rsidRPr="00633BAB" w:rsidRDefault="00FE2B26" w:rsidP="00B0001E">
            <w:pPr>
              <w:spacing w:after="40"/>
              <w:rPr>
                <w:b/>
              </w:rPr>
            </w:pPr>
            <w:r w:rsidRPr="00633BAB">
              <w:rPr>
                <w:b/>
              </w:rPr>
              <w:t>Scenario:</w:t>
            </w:r>
          </w:p>
        </w:tc>
        <w:tc>
          <w:tcPr>
            <w:tcW w:w="6280"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A507D48" w14:textId="77777777" w:rsidR="00FE2B26" w:rsidRPr="00E901CF" w:rsidRDefault="00FE2B26" w:rsidP="00B0001E">
            <w:pPr>
              <w:spacing w:after="40"/>
              <w:rPr>
                <w:i/>
                <w:sz w:val="20"/>
                <w:szCs w:val="20"/>
              </w:rPr>
            </w:pPr>
            <w:r>
              <w:rPr>
                <w:i/>
                <w:sz w:val="20"/>
                <w:szCs w:val="20"/>
              </w:rPr>
              <w:t>Customer</w:t>
            </w:r>
            <w:r w:rsidRPr="001A0F7F">
              <w:rPr>
                <w:i/>
                <w:sz w:val="20"/>
                <w:szCs w:val="20"/>
              </w:rPr>
              <w:t xml:space="preserve"> can create vouchers</w:t>
            </w:r>
          </w:p>
        </w:tc>
      </w:tr>
      <w:tr w:rsidR="00FE2B26" w:rsidRPr="00FC2A0E" w14:paraId="1DA115D6" w14:textId="77777777" w:rsidTr="00FE2B26">
        <w:trPr>
          <w:trHeight w:val="772"/>
        </w:trPr>
        <w:tc>
          <w:tcPr>
            <w:tcW w:w="2821"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BC177F7" w14:textId="77777777" w:rsidR="00FE2B26" w:rsidRPr="00633BAB" w:rsidRDefault="00FE2B26" w:rsidP="00B0001E">
            <w:pPr>
              <w:spacing w:after="40"/>
              <w:rPr>
                <w:b/>
              </w:rPr>
            </w:pPr>
            <w:r w:rsidRPr="00633BAB">
              <w:rPr>
                <w:b/>
              </w:rPr>
              <w:t>Brief description:</w:t>
            </w:r>
          </w:p>
        </w:tc>
        <w:tc>
          <w:tcPr>
            <w:tcW w:w="6280"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82424B4" w14:textId="77777777" w:rsidR="00FE2B26" w:rsidRPr="00FC2A0E" w:rsidRDefault="00FE2B26" w:rsidP="00B0001E">
            <w:pPr>
              <w:spacing w:after="40"/>
              <w:rPr>
                <w:i/>
                <w:sz w:val="20"/>
                <w:szCs w:val="20"/>
              </w:rPr>
            </w:pPr>
            <w:r w:rsidRPr="001A0F7F">
              <w:rPr>
                <w:i/>
                <w:sz w:val="20"/>
                <w:szCs w:val="20"/>
              </w:rPr>
              <w:t>The user starts running the "Create Invoice" function, the system shows the user a web page with fields to fill in information.</w:t>
            </w:r>
          </w:p>
        </w:tc>
      </w:tr>
      <w:tr w:rsidR="00FE2B26" w:rsidRPr="00FC2A0E" w14:paraId="6A4A1FC3" w14:textId="77777777" w:rsidTr="00FE2B26">
        <w:trPr>
          <w:trHeight w:val="340"/>
        </w:trPr>
        <w:tc>
          <w:tcPr>
            <w:tcW w:w="2821"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7CF83BD" w14:textId="77777777" w:rsidR="00FE2B26" w:rsidRPr="00633BAB" w:rsidRDefault="00FE2B26" w:rsidP="00B0001E">
            <w:pPr>
              <w:spacing w:after="40"/>
              <w:rPr>
                <w:b/>
              </w:rPr>
            </w:pPr>
            <w:r w:rsidRPr="00633BAB">
              <w:rPr>
                <w:b/>
              </w:rPr>
              <w:t>Actors:</w:t>
            </w:r>
          </w:p>
        </w:tc>
        <w:tc>
          <w:tcPr>
            <w:tcW w:w="6280"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EFDD10F" w14:textId="77777777" w:rsidR="00FE2B26" w:rsidRPr="00FC2A0E" w:rsidRDefault="00FE2B26" w:rsidP="00B0001E">
            <w:pPr>
              <w:spacing w:after="40"/>
              <w:rPr>
                <w:i/>
                <w:sz w:val="20"/>
                <w:szCs w:val="20"/>
              </w:rPr>
            </w:pPr>
            <w:r>
              <w:rPr>
                <w:i/>
                <w:sz w:val="20"/>
                <w:szCs w:val="20"/>
              </w:rPr>
              <w:t>Customer.</w:t>
            </w:r>
          </w:p>
        </w:tc>
      </w:tr>
      <w:tr w:rsidR="00FE2B26" w:rsidRPr="00FC2A0E" w14:paraId="352819E1" w14:textId="77777777" w:rsidTr="00FE2B26">
        <w:trPr>
          <w:trHeight w:val="385"/>
        </w:trPr>
        <w:tc>
          <w:tcPr>
            <w:tcW w:w="2821"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8B16AA9" w14:textId="77777777" w:rsidR="00FE2B26" w:rsidRPr="00633BAB" w:rsidRDefault="00FE2B26" w:rsidP="00B0001E">
            <w:pPr>
              <w:spacing w:after="40"/>
              <w:rPr>
                <w:b/>
              </w:rPr>
            </w:pPr>
            <w:r w:rsidRPr="00633BAB">
              <w:rPr>
                <w:b/>
              </w:rPr>
              <w:t>Stakeholders:</w:t>
            </w:r>
          </w:p>
        </w:tc>
        <w:tc>
          <w:tcPr>
            <w:tcW w:w="6280"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955A1AD" w14:textId="77777777" w:rsidR="00FE2B26" w:rsidRPr="00FC2A0E" w:rsidRDefault="00FE2B26" w:rsidP="00B0001E">
            <w:pPr>
              <w:spacing w:after="40"/>
              <w:rPr>
                <w:i/>
                <w:sz w:val="20"/>
                <w:szCs w:val="20"/>
              </w:rPr>
            </w:pPr>
            <w:r w:rsidRPr="001A0F7F">
              <w:rPr>
                <w:i/>
                <w:sz w:val="20"/>
                <w:szCs w:val="20"/>
              </w:rPr>
              <w:t>Import Managers</w:t>
            </w:r>
            <w:r>
              <w:rPr>
                <w:i/>
                <w:sz w:val="20"/>
                <w:szCs w:val="20"/>
              </w:rPr>
              <w:t xml:space="preserve">, </w:t>
            </w:r>
            <w:r w:rsidRPr="001A0F7F">
              <w:rPr>
                <w:i/>
                <w:sz w:val="20"/>
                <w:szCs w:val="20"/>
              </w:rPr>
              <w:t>Warehouse Managers</w:t>
            </w:r>
            <w:r>
              <w:rPr>
                <w:i/>
                <w:sz w:val="20"/>
                <w:szCs w:val="20"/>
              </w:rPr>
              <w:t xml:space="preserve">, </w:t>
            </w:r>
            <w:r w:rsidRPr="001A0F7F">
              <w:rPr>
                <w:i/>
                <w:sz w:val="20"/>
                <w:szCs w:val="20"/>
              </w:rPr>
              <w:t>Suppliers</w:t>
            </w:r>
          </w:p>
        </w:tc>
      </w:tr>
      <w:tr w:rsidR="00FE2B26" w:rsidRPr="00FC2A0E" w14:paraId="3E703056" w14:textId="77777777" w:rsidTr="00FE2B26">
        <w:trPr>
          <w:trHeight w:val="673"/>
        </w:trPr>
        <w:tc>
          <w:tcPr>
            <w:tcW w:w="2821"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E7590C6" w14:textId="77777777" w:rsidR="00FE2B26" w:rsidRPr="00633BAB" w:rsidRDefault="00FE2B26" w:rsidP="00B0001E">
            <w:pPr>
              <w:spacing w:after="40"/>
              <w:rPr>
                <w:b/>
              </w:rPr>
            </w:pPr>
            <w:r w:rsidRPr="00633BAB">
              <w:rPr>
                <w:b/>
              </w:rPr>
              <w:t>Preconditions:</w:t>
            </w:r>
          </w:p>
        </w:tc>
        <w:tc>
          <w:tcPr>
            <w:tcW w:w="6280"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F3FD312" w14:textId="77777777" w:rsidR="00FE2B26" w:rsidRDefault="00FE2B26" w:rsidP="00B0001E">
            <w:pPr>
              <w:spacing w:after="40"/>
              <w:rPr>
                <w:i/>
                <w:sz w:val="20"/>
                <w:szCs w:val="20"/>
              </w:rPr>
            </w:pPr>
            <w:r w:rsidRPr="001A0F7F">
              <w:rPr>
                <w:i/>
                <w:sz w:val="20"/>
                <w:szCs w:val="20"/>
              </w:rPr>
              <w:t xml:space="preserve">The import manager must be logged in to the system with appropriate access rights to </w:t>
            </w:r>
            <w:r>
              <w:rPr>
                <w:i/>
                <w:sz w:val="20"/>
                <w:szCs w:val="20"/>
              </w:rPr>
              <w:t>create import receipts.</w:t>
            </w:r>
          </w:p>
          <w:p w14:paraId="2E913CE5" w14:textId="77777777" w:rsidR="00FE2B26" w:rsidRPr="001A0F7F" w:rsidRDefault="00FE2B26" w:rsidP="00B0001E">
            <w:pPr>
              <w:spacing w:after="40"/>
              <w:rPr>
                <w:i/>
                <w:sz w:val="20"/>
                <w:szCs w:val="20"/>
              </w:rPr>
            </w:pPr>
          </w:p>
          <w:p w14:paraId="14D9F17D" w14:textId="77777777" w:rsidR="00FE2B26" w:rsidRPr="001A0F7F" w:rsidRDefault="00FE2B26" w:rsidP="00B0001E">
            <w:pPr>
              <w:spacing w:after="40"/>
              <w:rPr>
                <w:i/>
                <w:sz w:val="20"/>
                <w:szCs w:val="20"/>
              </w:rPr>
            </w:pPr>
            <w:r w:rsidRPr="001A0F7F">
              <w:rPr>
                <w:i/>
                <w:sz w:val="20"/>
                <w:szCs w:val="20"/>
              </w:rPr>
              <w:t>The system must be connected to the database containing information about the supplier, products, and inventory levels.</w:t>
            </w:r>
          </w:p>
          <w:p w14:paraId="08120927" w14:textId="77777777" w:rsidR="00FE2B26" w:rsidRPr="001A0F7F" w:rsidRDefault="00FE2B26" w:rsidP="00B0001E">
            <w:pPr>
              <w:spacing w:after="40"/>
              <w:rPr>
                <w:i/>
                <w:sz w:val="20"/>
                <w:szCs w:val="20"/>
              </w:rPr>
            </w:pPr>
          </w:p>
          <w:p w14:paraId="36F5CE3F" w14:textId="77777777" w:rsidR="00FE2B26" w:rsidRPr="001A0F7F" w:rsidRDefault="00FE2B26" w:rsidP="00B0001E">
            <w:pPr>
              <w:spacing w:after="40"/>
              <w:rPr>
                <w:i/>
                <w:sz w:val="20"/>
                <w:szCs w:val="20"/>
              </w:rPr>
            </w:pPr>
            <w:r w:rsidRPr="001A0F7F">
              <w:rPr>
                <w:i/>
                <w:sz w:val="20"/>
                <w:szCs w:val="20"/>
              </w:rPr>
              <w:t>The system must have a valid and up-to-date list of product codes and prices.</w:t>
            </w:r>
          </w:p>
          <w:p w14:paraId="0EF61FC1" w14:textId="77777777" w:rsidR="00FE2B26" w:rsidRPr="001A0F7F" w:rsidRDefault="00FE2B26" w:rsidP="00B0001E">
            <w:pPr>
              <w:spacing w:after="40"/>
              <w:rPr>
                <w:i/>
                <w:sz w:val="20"/>
                <w:szCs w:val="20"/>
              </w:rPr>
            </w:pPr>
          </w:p>
          <w:p w14:paraId="132CF2ED" w14:textId="77777777" w:rsidR="00FE2B26" w:rsidRPr="00FC2A0E" w:rsidRDefault="00FE2B26" w:rsidP="00B0001E">
            <w:pPr>
              <w:spacing w:after="40"/>
              <w:rPr>
                <w:i/>
                <w:sz w:val="20"/>
                <w:szCs w:val="20"/>
              </w:rPr>
            </w:pPr>
            <w:r w:rsidRPr="001A0F7F">
              <w:rPr>
                <w:i/>
                <w:sz w:val="20"/>
                <w:szCs w:val="20"/>
              </w:rPr>
              <w:t>The system must have a way to validate the accuracy of the product codes and quantities</w:t>
            </w:r>
            <w:r>
              <w:rPr>
                <w:i/>
                <w:sz w:val="20"/>
                <w:szCs w:val="20"/>
              </w:rPr>
              <w:t xml:space="preserve"> entered by the import manager.</w:t>
            </w:r>
          </w:p>
        </w:tc>
      </w:tr>
      <w:tr w:rsidR="00FE2B26" w:rsidRPr="00FC2A0E" w14:paraId="3BFE2E51" w14:textId="77777777" w:rsidTr="00FE2B26">
        <w:trPr>
          <w:trHeight w:val="1429"/>
        </w:trPr>
        <w:tc>
          <w:tcPr>
            <w:tcW w:w="2821"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0FB1C98" w14:textId="77777777" w:rsidR="00FE2B26" w:rsidRPr="00633BAB" w:rsidRDefault="00FE2B26" w:rsidP="00B0001E">
            <w:pPr>
              <w:spacing w:after="40"/>
              <w:rPr>
                <w:b/>
              </w:rPr>
            </w:pPr>
            <w:r w:rsidRPr="00633BAB">
              <w:rPr>
                <w:b/>
              </w:rPr>
              <w:t>Postconditions:</w:t>
            </w:r>
          </w:p>
        </w:tc>
        <w:tc>
          <w:tcPr>
            <w:tcW w:w="6280"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C84ECC0" w14:textId="77777777" w:rsidR="00FE2B26" w:rsidRDefault="00FE2B26" w:rsidP="00B0001E">
            <w:pPr>
              <w:spacing w:after="40"/>
              <w:rPr>
                <w:i/>
                <w:sz w:val="20"/>
                <w:szCs w:val="20"/>
              </w:rPr>
            </w:pPr>
            <w:r w:rsidRPr="00AD105C">
              <w:rPr>
                <w:i/>
                <w:sz w:val="20"/>
                <w:szCs w:val="20"/>
              </w:rPr>
              <w:t>The system displays a confirmation message to the user that the import receipt has been created successfully.</w:t>
            </w:r>
          </w:p>
          <w:p w14:paraId="427B7391" w14:textId="77777777" w:rsidR="00FE2B26" w:rsidRPr="00AD105C" w:rsidRDefault="00FE2B26" w:rsidP="00B0001E">
            <w:pPr>
              <w:spacing w:after="40"/>
              <w:rPr>
                <w:i/>
                <w:sz w:val="20"/>
                <w:szCs w:val="20"/>
              </w:rPr>
            </w:pPr>
          </w:p>
          <w:p w14:paraId="150D5839" w14:textId="77777777" w:rsidR="00FE2B26" w:rsidRPr="00FC2A0E" w:rsidRDefault="00FE2B26" w:rsidP="00B0001E">
            <w:pPr>
              <w:spacing w:after="40"/>
              <w:rPr>
                <w:i/>
                <w:sz w:val="20"/>
                <w:szCs w:val="20"/>
              </w:rPr>
            </w:pPr>
            <w:r w:rsidRPr="00AD105C">
              <w:rPr>
                <w:i/>
                <w:sz w:val="20"/>
                <w:szCs w:val="20"/>
              </w:rPr>
              <w:t>The system updates the database with the new import receipt information and the inventory quantity in the warehouse.</w:t>
            </w:r>
          </w:p>
        </w:tc>
      </w:tr>
      <w:tr w:rsidR="00FE2B26" w:rsidRPr="00352E67" w14:paraId="70131E52" w14:textId="77777777" w:rsidTr="00FE2B26">
        <w:trPr>
          <w:trHeight w:val="360"/>
        </w:trPr>
        <w:tc>
          <w:tcPr>
            <w:tcW w:w="2821"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2143A854" w14:textId="77777777" w:rsidR="00FE2B26" w:rsidRPr="00633BAB" w:rsidRDefault="00FE2B26" w:rsidP="00B0001E">
            <w:pPr>
              <w:spacing w:after="40"/>
              <w:rPr>
                <w:b/>
              </w:rPr>
            </w:pPr>
            <w:r w:rsidRPr="00633BAB">
              <w:rPr>
                <w:b/>
              </w:rPr>
              <w:t>Flow of activities:</w:t>
            </w:r>
          </w:p>
        </w:tc>
        <w:tc>
          <w:tcPr>
            <w:tcW w:w="2968"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B9D5C42" w14:textId="77777777" w:rsidR="00FE2B26" w:rsidRPr="00352E67" w:rsidRDefault="00FE2B26" w:rsidP="00B0001E">
            <w:pPr>
              <w:spacing w:after="40"/>
              <w:jc w:val="center"/>
              <w:rPr>
                <w:b/>
                <w:sz w:val="20"/>
                <w:szCs w:val="20"/>
              </w:rPr>
            </w:pPr>
            <w:r w:rsidRPr="00352E67">
              <w:rPr>
                <w:b/>
                <w:sz w:val="20"/>
                <w:szCs w:val="20"/>
              </w:rPr>
              <w:t>Actor</w:t>
            </w:r>
          </w:p>
        </w:tc>
        <w:tc>
          <w:tcPr>
            <w:tcW w:w="331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EE91D3B" w14:textId="77777777" w:rsidR="00FE2B26" w:rsidRPr="00352E67" w:rsidRDefault="00FE2B26" w:rsidP="00B0001E">
            <w:pPr>
              <w:spacing w:after="40"/>
              <w:jc w:val="center"/>
              <w:rPr>
                <w:b/>
                <w:sz w:val="20"/>
                <w:szCs w:val="20"/>
              </w:rPr>
            </w:pPr>
            <w:r w:rsidRPr="00352E67">
              <w:rPr>
                <w:b/>
                <w:sz w:val="20"/>
                <w:szCs w:val="20"/>
              </w:rPr>
              <w:t>Sytem</w:t>
            </w:r>
          </w:p>
        </w:tc>
      </w:tr>
      <w:tr w:rsidR="00FE2B26" w:rsidRPr="00FC2A0E" w14:paraId="0A44B159" w14:textId="77777777" w:rsidTr="00FE2B26">
        <w:trPr>
          <w:trHeight w:val="3535"/>
        </w:trPr>
        <w:tc>
          <w:tcPr>
            <w:tcW w:w="2821" w:type="dxa"/>
            <w:vMerge/>
            <w:tcBorders>
              <w:left w:val="single" w:sz="8" w:space="0" w:color="auto"/>
              <w:bottom w:val="single" w:sz="8" w:space="0" w:color="auto"/>
              <w:right w:val="single" w:sz="8" w:space="0" w:color="auto"/>
            </w:tcBorders>
            <w:shd w:val="clear" w:color="auto" w:fill="CCC0D9" w:themeFill="accent4" w:themeFillTint="66"/>
            <w:vAlign w:val="center"/>
          </w:tcPr>
          <w:p w14:paraId="287F3158" w14:textId="77777777" w:rsidR="00FE2B26" w:rsidRPr="00633BAB" w:rsidRDefault="00FE2B26" w:rsidP="00B0001E">
            <w:pPr>
              <w:spacing w:after="40"/>
              <w:rPr>
                <w:b/>
              </w:rPr>
            </w:pPr>
          </w:p>
        </w:tc>
        <w:tc>
          <w:tcPr>
            <w:tcW w:w="2968"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3294B2B2" w14:textId="77777777" w:rsidR="00FE2B26" w:rsidRDefault="00FE2B26" w:rsidP="00B0001E">
            <w:pPr>
              <w:spacing w:after="40"/>
              <w:rPr>
                <w:i/>
                <w:sz w:val="20"/>
                <w:szCs w:val="20"/>
              </w:rPr>
            </w:pPr>
            <w:r>
              <w:rPr>
                <w:i/>
                <w:sz w:val="20"/>
                <w:szCs w:val="20"/>
              </w:rPr>
              <w:t>1.</w:t>
            </w:r>
            <w:r w:rsidRPr="00AD105C">
              <w:rPr>
                <w:i/>
                <w:sz w:val="20"/>
                <w:szCs w:val="20"/>
              </w:rPr>
              <w:t>The user enters the input invoice code. This is required and must not match any other input code in the system.</w:t>
            </w:r>
          </w:p>
          <w:p w14:paraId="0D981336" w14:textId="77777777" w:rsidR="00FE2B26" w:rsidRPr="00AD105C" w:rsidRDefault="00FE2B26" w:rsidP="00B0001E">
            <w:pPr>
              <w:spacing w:after="40"/>
              <w:rPr>
                <w:i/>
                <w:sz w:val="20"/>
                <w:szCs w:val="20"/>
              </w:rPr>
            </w:pPr>
          </w:p>
          <w:p w14:paraId="1E25A91B" w14:textId="77777777" w:rsidR="00FE2B26" w:rsidRDefault="00FE2B26" w:rsidP="00B0001E">
            <w:pPr>
              <w:spacing w:after="40"/>
              <w:rPr>
                <w:i/>
                <w:sz w:val="20"/>
                <w:szCs w:val="20"/>
              </w:rPr>
            </w:pPr>
            <w:r>
              <w:rPr>
                <w:i/>
                <w:sz w:val="20"/>
                <w:szCs w:val="20"/>
              </w:rPr>
              <w:t>2.</w:t>
            </w:r>
            <w:r w:rsidRPr="00AD105C">
              <w:rPr>
                <w:i/>
                <w:sz w:val="20"/>
                <w:szCs w:val="20"/>
              </w:rPr>
              <w:t>The user enters the date to import the goods. This is required and must be in dd/mm/yyyy format.</w:t>
            </w:r>
          </w:p>
          <w:p w14:paraId="25D523E9" w14:textId="77777777" w:rsidR="00FE2B26" w:rsidRPr="00AD105C" w:rsidRDefault="00FE2B26" w:rsidP="00B0001E">
            <w:pPr>
              <w:spacing w:after="40"/>
              <w:rPr>
                <w:i/>
                <w:sz w:val="20"/>
                <w:szCs w:val="20"/>
              </w:rPr>
            </w:pPr>
          </w:p>
          <w:p w14:paraId="7CCF76D6" w14:textId="77777777" w:rsidR="00FE2B26" w:rsidRPr="00FC2A0E" w:rsidRDefault="00FE2B26" w:rsidP="00B0001E">
            <w:pPr>
              <w:spacing w:after="40"/>
              <w:rPr>
                <w:i/>
                <w:sz w:val="20"/>
                <w:szCs w:val="20"/>
              </w:rPr>
            </w:pPr>
            <w:r>
              <w:rPr>
                <w:i/>
                <w:sz w:val="20"/>
                <w:szCs w:val="20"/>
              </w:rPr>
              <w:t>3.</w:t>
            </w:r>
            <w:r w:rsidRPr="00AD105C">
              <w:rPr>
                <w:i/>
                <w:sz w:val="20"/>
                <w:szCs w:val="20"/>
              </w:rPr>
              <w:t xml:space="preserve">User can enter more information about shipper, consignee or </w:t>
            </w:r>
            <w:r>
              <w:rPr>
                <w:i/>
                <w:sz w:val="20"/>
                <w:szCs w:val="20"/>
              </w:rPr>
              <w:t>any other relevant information.</w:t>
            </w:r>
          </w:p>
        </w:tc>
        <w:tc>
          <w:tcPr>
            <w:tcW w:w="3312"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3E0EDDBD" w14:textId="77777777" w:rsidR="00FE2B26" w:rsidRDefault="00FE2B26" w:rsidP="00B0001E">
            <w:pPr>
              <w:spacing w:after="40"/>
              <w:rPr>
                <w:i/>
                <w:sz w:val="20"/>
                <w:szCs w:val="20"/>
              </w:rPr>
            </w:pPr>
            <w:r>
              <w:rPr>
                <w:i/>
                <w:sz w:val="20"/>
                <w:szCs w:val="20"/>
              </w:rPr>
              <w:t>1.</w:t>
            </w:r>
            <w:r w:rsidRPr="00AD105C">
              <w:rPr>
                <w:i/>
                <w:sz w:val="20"/>
                <w:szCs w:val="20"/>
              </w:rPr>
              <w:t>The system needs to provide an interface for the user to enter the information of the order entry</w:t>
            </w:r>
            <w:r>
              <w:rPr>
                <w:i/>
                <w:sz w:val="20"/>
                <w:szCs w:val="20"/>
              </w:rPr>
              <w:t>.</w:t>
            </w:r>
          </w:p>
          <w:p w14:paraId="5B5D6803" w14:textId="77777777" w:rsidR="00FE2B26" w:rsidRDefault="00FE2B26" w:rsidP="00B0001E">
            <w:pPr>
              <w:spacing w:after="40"/>
              <w:rPr>
                <w:i/>
                <w:sz w:val="20"/>
                <w:szCs w:val="20"/>
              </w:rPr>
            </w:pPr>
          </w:p>
          <w:p w14:paraId="296C1874" w14:textId="77777777" w:rsidR="00FE2B26" w:rsidRDefault="00FE2B26" w:rsidP="00B0001E">
            <w:pPr>
              <w:spacing w:after="40"/>
              <w:rPr>
                <w:i/>
                <w:sz w:val="20"/>
                <w:szCs w:val="20"/>
              </w:rPr>
            </w:pPr>
            <w:r>
              <w:rPr>
                <w:i/>
                <w:sz w:val="20"/>
                <w:szCs w:val="20"/>
              </w:rPr>
              <w:t>2.</w:t>
            </w:r>
            <w:r w:rsidRPr="00AD105C">
              <w:rPr>
                <w:i/>
                <w:sz w:val="20"/>
                <w:szCs w:val="20"/>
              </w:rPr>
              <w:t>The system must update the corresponding inventory levels in the warehouse when the order receipt is created.</w:t>
            </w:r>
            <w:r>
              <w:rPr>
                <w:i/>
                <w:sz w:val="20"/>
                <w:szCs w:val="20"/>
              </w:rPr>
              <w:br/>
            </w:r>
          </w:p>
          <w:p w14:paraId="32F2DA0E" w14:textId="77777777" w:rsidR="00FE2B26" w:rsidRDefault="00FE2B26" w:rsidP="00B0001E">
            <w:pPr>
              <w:spacing w:after="40"/>
              <w:rPr>
                <w:i/>
                <w:sz w:val="20"/>
                <w:szCs w:val="20"/>
              </w:rPr>
            </w:pPr>
            <w:r>
              <w:rPr>
                <w:i/>
                <w:sz w:val="20"/>
                <w:szCs w:val="20"/>
              </w:rPr>
              <w:t>3.</w:t>
            </w:r>
            <w:r w:rsidRPr="00AD105C">
              <w:rPr>
                <w:i/>
                <w:sz w:val="20"/>
                <w:szCs w:val="20"/>
              </w:rPr>
              <w:t>The system must verify the accuracy of the information entered by the user</w:t>
            </w:r>
            <w:r>
              <w:rPr>
                <w:i/>
                <w:sz w:val="20"/>
                <w:szCs w:val="20"/>
              </w:rPr>
              <w:t>.</w:t>
            </w:r>
          </w:p>
          <w:p w14:paraId="29A4229B" w14:textId="77777777" w:rsidR="00FE2B26" w:rsidRDefault="00FE2B26" w:rsidP="00B0001E">
            <w:pPr>
              <w:spacing w:after="40"/>
              <w:rPr>
                <w:i/>
                <w:sz w:val="20"/>
                <w:szCs w:val="20"/>
              </w:rPr>
            </w:pPr>
          </w:p>
          <w:p w14:paraId="18D04DC8" w14:textId="77777777" w:rsidR="00FE2B26" w:rsidRPr="00FC2A0E" w:rsidRDefault="00FE2B26" w:rsidP="00B0001E">
            <w:pPr>
              <w:spacing w:after="40"/>
              <w:rPr>
                <w:i/>
                <w:sz w:val="20"/>
                <w:szCs w:val="20"/>
              </w:rPr>
            </w:pPr>
            <w:r>
              <w:rPr>
                <w:i/>
                <w:sz w:val="20"/>
                <w:szCs w:val="20"/>
              </w:rPr>
              <w:t>4.</w:t>
            </w:r>
            <w:r w:rsidRPr="00AD105C">
              <w:rPr>
                <w:i/>
                <w:sz w:val="20"/>
                <w:szCs w:val="20"/>
              </w:rPr>
              <w:t>The system needs to generate a number of unique receipts and store them</w:t>
            </w:r>
            <w:r>
              <w:rPr>
                <w:i/>
                <w:sz w:val="20"/>
                <w:szCs w:val="20"/>
              </w:rPr>
              <w:t>.</w:t>
            </w:r>
          </w:p>
        </w:tc>
      </w:tr>
      <w:tr w:rsidR="00FE2B26" w:rsidRPr="00E63CC7" w14:paraId="3398E17C" w14:textId="77777777" w:rsidTr="00FE2B26">
        <w:trPr>
          <w:trHeight w:val="317"/>
        </w:trPr>
        <w:tc>
          <w:tcPr>
            <w:tcW w:w="2821"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85465F2" w14:textId="77777777" w:rsidR="00FE2B26" w:rsidRPr="00633BAB" w:rsidRDefault="00FE2B26" w:rsidP="00B0001E">
            <w:pPr>
              <w:spacing w:after="40"/>
              <w:rPr>
                <w:b/>
              </w:rPr>
            </w:pPr>
            <w:r w:rsidRPr="00633BAB">
              <w:rPr>
                <w:b/>
              </w:rPr>
              <w:t>Exception</w:t>
            </w:r>
          </w:p>
          <w:p w14:paraId="28D7BAC0" w14:textId="77777777" w:rsidR="00FE2B26" w:rsidRPr="00633BAB" w:rsidRDefault="00FE2B26" w:rsidP="00B0001E">
            <w:pPr>
              <w:spacing w:after="40"/>
              <w:rPr>
                <w:b/>
              </w:rPr>
            </w:pPr>
            <w:r w:rsidRPr="00633BAB">
              <w:rPr>
                <w:b/>
              </w:rPr>
              <w:t>Conditions:</w:t>
            </w:r>
          </w:p>
        </w:tc>
        <w:tc>
          <w:tcPr>
            <w:tcW w:w="6280"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77241650" w14:textId="77777777" w:rsidR="00FE2B26" w:rsidRDefault="00FE2B26" w:rsidP="00B0001E">
            <w:pPr>
              <w:spacing w:after="40"/>
              <w:rPr>
                <w:i/>
                <w:sz w:val="20"/>
                <w:szCs w:val="20"/>
              </w:rPr>
            </w:pPr>
            <w:r>
              <w:rPr>
                <w:i/>
                <w:sz w:val="20"/>
                <w:szCs w:val="20"/>
              </w:rPr>
              <w:t>1. I</w:t>
            </w:r>
            <w:r w:rsidRPr="00AD105C">
              <w:rPr>
                <w:i/>
                <w:sz w:val="20"/>
                <w:szCs w:val="20"/>
              </w:rPr>
              <w:t>f the user enters a duplicate import receipt code, the system displays an error message</w:t>
            </w:r>
            <w:r>
              <w:rPr>
                <w:i/>
                <w:sz w:val="20"/>
                <w:szCs w:val="20"/>
              </w:rPr>
              <w:t>.</w:t>
            </w:r>
          </w:p>
          <w:p w14:paraId="3E78EE9A" w14:textId="77777777" w:rsidR="00FE2B26" w:rsidRDefault="00FE2B26" w:rsidP="00B0001E">
            <w:pPr>
              <w:spacing w:after="40"/>
              <w:rPr>
                <w:i/>
                <w:sz w:val="20"/>
                <w:szCs w:val="20"/>
              </w:rPr>
            </w:pPr>
            <w:r>
              <w:rPr>
                <w:i/>
                <w:sz w:val="20"/>
                <w:szCs w:val="20"/>
              </w:rPr>
              <w:t>2. I</w:t>
            </w:r>
            <w:r w:rsidRPr="00AD105C">
              <w:rPr>
                <w:i/>
                <w:sz w:val="20"/>
                <w:szCs w:val="20"/>
              </w:rPr>
              <w:t>f the user enters an invalid date format, the system displays an error message</w:t>
            </w:r>
            <w:r>
              <w:rPr>
                <w:i/>
                <w:sz w:val="20"/>
                <w:szCs w:val="20"/>
              </w:rPr>
              <w:t>.</w:t>
            </w:r>
          </w:p>
          <w:p w14:paraId="40666762" w14:textId="77777777" w:rsidR="00FE2B26" w:rsidRPr="00E63CC7" w:rsidRDefault="00FE2B26" w:rsidP="00B0001E">
            <w:pPr>
              <w:spacing w:after="40"/>
              <w:rPr>
                <w:i/>
                <w:sz w:val="20"/>
                <w:szCs w:val="20"/>
              </w:rPr>
            </w:pPr>
            <w:r>
              <w:rPr>
                <w:i/>
                <w:sz w:val="20"/>
                <w:szCs w:val="20"/>
              </w:rPr>
              <w:lastRenderedPageBreak/>
              <w:t>3. If</w:t>
            </w:r>
            <w:r w:rsidRPr="00AD105C">
              <w:rPr>
                <w:i/>
                <w:sz w:val="20"/>
                <w:szCs w:val="20"/>
              </w:rPr>
              <w:t xml:space="preserve"> the user enters a non-existent product code or a quantity that exceeds the available inventory quantity, the system displays an error message</w:t>
            </w:r>
          </w:p>
        </w:tc>
      </w:tr>
    </w:tbl>
    <w:p w14:paraId="1AD9A42D" w14:textId="77777777" w:rsidR="00FE2B26" w:rsidRDefault="00FE2B26" w:rsidP="00B0001E">
      <w:bookmarkStart w:id="72" w:name="_Toc134222963"/>
      <w:r>
        <w:rPr>
          <w:i/>
          <w:sz w:val="20"/>
          <w:szCs w:val="20"/>
        </w:rPr>
        <w:lastRenderedPageBreak/>
        <w:t>C</w:t>
      </w:r>
      <w:r w:rsidRPr="00803CFD">
        <w:rPr>
          <w:i/>
          <w:sz w:val="20"/>
          <w:szCs w:val="20"/>
        </w:rPr>
        <w:t>reate Export receipts</w:t>
      </w:r>
      <w:bookmarkEnd w:id="72"/>
    </w:p>
    <w:tbl>
      <w:tblPr>
        <w:tblStyle w:val="TableGrid"/>
        <w:tblW w:w="0" w:type="auto"/>
        <w:tblLook w:val="04A0" w:firstRow="1" w:lastRow="0" w:firstColumn="1" w:lastColumn="0" w:noHBand="0" w:noVBand="1"/>
      </w:tblPr>
      <w:tblGrid>
        <w:gridCol w:w="2824"/>
        <w:gridCol w:w="2970"/>
        <w:gridCol w:w="3307"/>
      </w:tblGrid>
      <w:tr w:rsidR="00FE2B26" w:rsidRPr="00FC2A0E" w14:paraId="4E9561E3"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A7C0646" w14:textId="77777777" w:rsidR="00FE2B26" w:rsidRPr="00633BAB" w:rsidRDefault="00FE2B26"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309808C" w14:textId="77777777" w:rsidR="00FE2B26" w:rsidRPr="00FC2A0E" w:rsidRDefault="00FE2B26" w:rsidP="00B0001E">
            <w:pPr>
              <w:spacing w:after="40"/>
              <w:rPr>
                <w:i/>
                <w:sz w:val="20"/>
                <w:szCs w:val="20"/>
              </w:rPr>
            </w:pPr>
            <w:r>
              <w:rPr>
                <w:i/>
                <w:sz w:val="20"/>
                <w:szCs w:val="20"/>
              </w:rPr>
              <w:t>C</w:t>
            </w:r>
            <w:r w:rsidRPr="00803CFD">
              <w:rPr>
                <w:i/>
                <w:sz w:val="20"/>
                <w:szCs w:val="20"/>
              </w:rPr>
              <w:t>reate Export receipts</w:t>
            </w:r>
          </w:p>
        </w:tc>
      </w:tr>
      <w:tr w:rsidR="00FE2B26" w:rsidRPr="00FC2A0E" w14:paraId="6F8A48AC"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3D91203" w14:textId="77777777" w:rsidR="00FE2B26" w:rsidRPr="00633BAB" w:rsidRDefault="00FE2B26"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994E10B" w14:textId="77777777" w:rsidR="00FE2B26" w:rsidRPr="00FC2A0E" w:rsidRDefault="00FE2B26" w:rsidP="00B0001E">
            <w:pPr>
              <w:spacing w:after="40"/>
              <w:rPr>
                <w:i/>
                <w:sz w:val="20"/>
                <w:szCs w:val="20"/>
              </w:rPr>
            </w:pPr>
            <w:r w:rsidRPr="00803CFD">
              <w:rPr>
                <w:i/>
                <w:sz w:val="20"/>
                <w:szCs w:val="20"/>
              </w:rPr>
              <w:t>This function allows warehouse staff to create delivery notes to confirm the release of goods to customers.</w:t>
            </w:r>
          </w:p>
        </w:tc>
      </w:tr>
      <w:tr w:rsidR="00FE2B26" w:rsidRPr="00FC2A0E" w14:paraId="38E31BD1"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712DAFB" w14:textId="77777777" w:rsidR="00FE2B26" w:rsidRPr="00633BAB" w:rsidRDefault="00FE2B26"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967A9A0" w14:textId="77777777" w:rsidR="00FE2B26" w:rsidRPr="00FC2A0E" w:rsidRDefault="00FE2B26" w:rsidP="00B0001E">
            <w:pPr>
              <w:spacing w:after="40"/>
              <w:rPr>
                <w:i/>
                <w:sz w:val="20"/>
                <w:szCs w:val="20"/>
              </w:rPr>
            </w:pPr>
            <w:r w:rsidRPr="00803CFD">
              <w:rPr>
                <w:i/>
                <w:sz w:val="20"/>
                <w:szCs w:val="20"/>
              </w:rPr>
              <w:t>Warehouse worker, System</w:t>
            </w:r>
          </w:p>
        </w:tc>
      </w:tr>
      <w:tr w:rsidR="00FE2B26" w:rsidRPr="00FC2A0E" w14:paraId="7BBD718B"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BAEFFB5" w14:textId="77777777" w:rsidR="00FE2B26" w:rsidRPr="00633BAB" w:rsidRDefault="00FE2B26"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394BA58" w14:textId="77777777" w:rsidR="00FE2B26" w:rsidRPr="00FC2A0E" w:rsidRDefault="00FE2B26" w:rsidP="00B0001E">
            <w:pPr>
              <w:spacing w:after="40"/>
              <w:rPr>
                <w:i/>
                <w:sz w:val="20"/>
                <w:szCs w:val="20"/>
              </w:rPr>
            </w:pPr>
            <w:r w:rsidRPr="00A27E91">
              <w:rPr>
                <w:i/>
                <w:sz w:val="20"/>
                <w:szCs w:val="20"/>
              </w:rPr>
              <w:t>Warehouse staff</w:t>
            </w:r>
            <w:r>
              <w:rPr>
                <w:i/>
                <w:sz w:val="20"/>
                <w:szCs w:val="20"/>
              </w:rPr>
              <w:t xml:space="preserve">, </w:t>
            </w:r>
            <w:r w:rsidRPr="00A27E91">
              <w:rPr>
                <w:i/>
                <w:sz w:val="20"/>
                <w:szCs w:val="20"/>
              </w:rPr>
              <w:t>Inventory management</w:t>
            </w:r>
            <w:r>
              <w:rPr>
                <w:i/>
                <w:sz w:val="20"/>
                <w:szCs w:val="20"/>
              </w:rPr>
              <w:t>, customer</w:t>
            </w:r>
          </w:p>
        </w:tc>
      </w:tr>
      <w:tr w:rsidR="00FE2B26" w:rsidRPr="00FC2A0E" w14:paraId="7B63235C"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DB9EED0" w14:textId="77777777" w:rsidR="00FE2B26" w:rsidRPr="00633BAB" w:rsidRDefault="00FE2B26"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10B6B37" w14:textId="77777777" w:rsidR="00FE2B26" w:rsidRPr="00803CFD" w:rsidRDefault="00FE2B26" w:rsidP="00B0001E">
            <w:pPr>
              <w:spacing w:after="40"/>
              <w:rPr>
                <w:i/>
                <w:sz w:val="20"/>
                <w:szCs w:val="20"/>
              </w:rPr>
            </w:pPr>
            <w:r w:rsidRPr="00803CFD">
              <w:rPr>
                <w:i/>
                <w:sz w:val="20"/>
                <w:szCs w:val="20"/>
              </w:rPr>
              <w:t>The warehouse staff has logged into the system.</w:t>
            </w:r>
          </w:p>
          <w:p w14:paraId="3E1D0C06" w14:textId="77777777" w:rsidR="00FE2B26" w:rsidRPr="00FC2A0E" w:rsidRDefault="00FE2B26" w:rsidP="00B0001E">
            <w:pPr>
              <w:spacing w:after="40"/>
              <w:rPr>
                <w:i/>
                <w:sz w:val="20"/>
                <w:szCs w:val="20"/>
              </w:rPr>
            </w:pPr>
            <w:r w:rsidRPr="00803CFD">
              <w:rPr>
                <w:i/>
                <w:sz w:val="20"/>
                <w:szCs w:val="20"/>
              </w:rPr>
              <w:t>Information about products, customers, quantity of goods to be exported has been fully updated in the system.</w:t>
            </w:r>
          </w:p>
        </w:tc>
      </w:tr>
      <w:tr w:rsidR="00FE2B26" w:rsidRPr="00FC2A0E" w14:paraId="44566392"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55070D1" w14:textId="77777777" w:rsidR="00FE2B26" w:rsidRPr="00633BAB" w:rsidRDefault="00FE2B26"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A04C716" w14:textId="77777777" w:rsidR="00FE2B26" w:rsidRPr="00FC2A0E" w:rsidRDefault="00FE2B26" w:rsidP="00B0001E">
            <w:pPr>
              <w:spacing w:after="40"/>
              <w:rPr>
                <w:i/>
                <w:sz w:val="20"/>
                <w:szCs w:val="20"/>
              </w:rPr>
            </w:pPr>
            <w:r w:rsidRPr="00803CFD">
              <w:rPr>
                <w:i/>
                <w:sz w:val="20"/>
                <w:szCs w:val="20"/>
              </w:rPr>
              <w:t>The system successfully created the delivery note and updated it in the database.</w:t>
            </w:r>
          </w:p>
        </w:tc>
      </w:tr>
      <w:tr w:rsidR="00FE2B26" w:rsidRPr="00352E67" w14:paraId="1A373748"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4136A3F1" w14:textId="77777777" w:rsidR="00FE2B26" w:rsidRPr="00633BAB" w:rsidRDefault="00FE2B26"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83C2E76" w14:textId="77777777" w:rsidR="00FE2B26" w:rsidRPr="00352E67" w:rsidRDefault="00FE2B26"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7CF63DE" w14:textId="77777777" w:rsidR="00FE2B26" w:rsidRPr="00352E67" w:rsidRDefault="00FE2B26" w:rsidP="00B0001E">
            <w:pPr>
              <w:spacing w:after="40"/>
              <w:jc w:val="center"/>
              <w:rPr>
                <w:b/>
                <w:sz w:val="20"/>
                <w:szCs w:val="20"/>
              </w:rPr>
            </w:pPr>
            <w:r w:rsidRPr="00352E67">
              <w:rPr>
                <w:b/>
                <w:sz w:val="20"/>
                <w:szCs w:val="20"/>
              </w:rPr>
              <w:t>Sytem</w:t>
            </w:r>
          </w:p>
        </w:tc>
      </w:tr>
      <w:tr w:rsidR="00FE2B26" w:rsidRPr="00FC2A0E" w14:paraId="5C8F7A83"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535093C1" w14:textId="77777777" w:rsidR="00FE2B26" w:rsidRPr="00633BAB" w:rsidRDefault="00FE2B26"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554141B5" w14:textId="77777777" w:rsidR="00FE2B26" w:rsidRDefault="00FE2B26" w:rsidP="00B0001E">
            <w:pPr>
              <w:spacing w:after="40"/>
              <w:rPr>
                <w:i/>
                <w:sz w:val="20"/>
                <w:szCs w:val="20"/>
              </w:rPr>
            </w:pPr>
            <w:r>
              <w:rPr>
                <w:i/>
                <w:sz w:val="20"/>
                <w:szCs w:val="20"/>
              </w:rPr>
              <w:t>1.</w:t>
            </w:r>
            <w:r w:rsidRPr="001B0709">
              <w:rPr>
                <w:i/>
                <w:sz w:val="20"/>
                <w:szCs w:val="20"/>
              </w:rPr>
              <w:t>The user selects the function to create a delivery note on the system interface.</w:t>
            </w:r>
          </w:p>
          <w:p w14:paraId="43829A7D" w14:textId="77777777" w:rsidR="00FE2B26" w:rsidRDefault="00FE2B26" w:rsidP="00B0001E">
            <w:pPr>
              <w:spacing w:after="40"/>
              <w:rPr>
                <w:i/>
                <w:sz w:val="20"/>
                <w:szCs w:val="20"/>
              </w:rPr>
            </w:pPr>
          </w:p>
          <w:p w14:paraId="046D902B" w14:textId="77777777" w:rsidR="00FE2B26" w:rsidRDefault="00FE2B26" w:rsidP="00B0001E">
            <w:pPr>
              <w:spacing w:after="40"/>
              <w:rPr>
                <w:i/>
                <w:sz w:val="20"/>
                <w:szCs w:val="20"/>
              </w:rPr>
            </w:pPr>
            <w:r>
              <w:rPr>
                <w:i/>
                <w:sz w:val="20"/>
                <w:szCs w:val="20"/>
              </w:rPr>
              <w:t>2.</w:t>
            </w:r>
            <w:r>
              <w:t xml:space="preserve"> </w:t>
            </w:r>
            <w:r w:rsidRPr="001B0709">
              <w:rPr>
                <w:i/>
                <w:sz w:val="20"/>
                <w:szCs w:val="20"/>
              </w:rPr>
              <w:t>The user enters information about the delivery note, including the date of shipment, the dispatcher, the shipping unit, and the products shipped.</w:t>
            </w:r>
          </w:p>
          <w:p w14:paraId="7A408487" w14:textId="77777777" w:rsidR="00FE2B26" w:rsidRDefault="00FE2B26" w:rsidP="00B0001E">
            <w:pPr>
              <w:spacing w:after="40"/>
              <w:rPr>
                <w:i/>
                <w:sz w:val="20"/>
                <w:szCs w:val="20"/>
              </w:rPr>
            </w:pPr>
          </w:p>
          <w:p w14:paraId="1829371E" w14:textId="77777777" w:rsidR="00FE2B26" w:rsidRDefault="00FE2B26" w:rsidP="00B0001E">
            <w:pPr>
              <w:spacing w:after="40"/>
              <w:rPr>
                <w:i/>
                <w:sz w:val="20"/>
                <w:szCs w:val="20"/>
              </w:rPr>
            </w:pPr>
            <w:r>
              <w:rPr>
                <w:i/>
                <w:sz w:val="20"/>
                <w:szCs w:val="20"/>
              </w:rPr>
              <w:t>3.</w:t>
            </w:r>
            <w:r>
              <w:t xml:space="preserve"> </w:t>
            </w:r>
            <w:r w:rsidRPr="001B0709">
              <w:rPr>
                <w:i/>
                <w:sz w:val="20"/>
                <w:szCs w:val="20"/>
              </w:rPr>
              <w:t>Users select products to export from the list of available products on the system</w:t>
            </w:r>
            <w:r>
              <w:rPr>
                <w:i/>
                <w:sz w:val="20"/>
                <w:szCs w:val="20"/>
              </w:rPr>
              <w:t>.</w:t>
            </w:r>
          </w:p>
          <w:p w14:paraId="003427FC" w14:textId="77777777" w:rsidR="00FE2B26" w:rsidRPr="00FC2A0E" w:rsidRDefault="00FE2B26" w:rsidP="00B0001E">
            <w:pPr>
              <w:spacing w:after="40"/>
              <w:rPr>
                <w:i/>
                <w:sz w:val="20"/>
                <w:szCs w:val="20"/>
              </w:rPr>
            </w:pP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6BEE96DB" w14:textId="77777777" w:rsidR="00FE2B26" w:rsidRDefault="00FE2B26" w:rsidP="00B0001E">
            <w:pPr>
              <w:spacing w:after="40"/>
              <w:rPr>
                <w:i/>
                <w:sz w:val="20"/>
                <w:szCs w:val="20"/>
              </w:rPr>
            </w:pPr>
            <w:r>
              <w:rPr>
                <w:i/>
                <w:sz w:val="20"/>
                <w:szCs w:val="20"/>
              </w:rPr>
              <w:t>1.</w:t>
            </w:r>
            <w:r>
              <w:t xml:space="preserve"> </w:t>
            </w:r>
            <w:r w:rsidRPr="001B0709">
              <w:rPr>
                <w:i/>
                <w:sz w:val="20"/>
                <w:szCs w:val="20"/>
              </w:rPr>
              <w:t>The system displays an interface to create a delivery note, allowing users to enter information about the delivery note</w:t>
            </w:r>
            <w:r>
              <w:rPr>
                <w:i/>
                <w:sz w:val="20"/>
                <w:szCs w:val="20"/>
              </w:rPr>
              <w:t>.</w:t>
            </w:r>
          </w:p>
          <w:p w14:paraId="3B1E4520" w14:textId="77777777" w:rsidR="00FE2B26" w:rsidRDefault="00FE2B26" w:rsidP="00B0001E">
            <w:pPr>
              <w:spacing w:after="40"/>
              <w:rPr>
                <w:i/>
                <w:sz w:val="20"/>
                <w:szCs w:val="20"/>
              </w:rPr>
            </w:pPr>
            <w:r>
              <w:rPr>
                <w:i/>
                <w:sz w:val="20"/>
                <w:szCs w:val="20"/>
              </w:rPr>
              <w:t>2.</w:t>
            </w:r>
            <w:r>
              <w:t xml:space="preserve"> </w:t>
            </w:r>
            <w:r w:rsidRPr="001B0709">
              <w:rPr>
                <w:i/>
                <w:sz w:val="20"/>
                <w:szCs w:val="20"/>
              </w:rPr>
              <w:t>The system checks the delivery note information and the selected product information</w:t>
            </w:r>
          </w:p>
          <w:p w14:paraId="134E9E57" w14:textId="77777777" w:rsidR="00FE2B26" w:rsidRDefault="00FE2B26" w:rsidP="00B0001E">
            <w:pPr>
              <w:spacing w:after="40"/>
              <w:rPr>
                <w:i/>
                <w:sz w:val="20"/>
                <w:szCs w:val="20"/>
              </w:rPr>
            </w:pPr>
          </w:p>
          <w:p w14:paraId="4A1D2E8C" w14:textId="77777777" w:rsidR="00FE2B26" w:rsidRPr="00FC2A0E" w:rsidRDefault="00FE2B26" w:rsidP="00B0001E">
            <w:pPr>
              <w:spacing w:after="40"/>
              <w:rPr>
                <w:i/>
                <w:sz w:val="20"/>
                <w:szCs w:val="20"/>
              </w:rPr>
            </w:pPr>
            <w:r>
              <w:rPr>
                <w:i/>
                <w:sz w:val="20"/>
                <w:szCs w:val="20"/>
              </w:rPr>
              <w:t>3.</w:t>
            </w:r>
            <w:r>
              <w:t xml:space="preserve"> </w:t>
            </w:r>
            <w:r w:rsidRPr="001B0709">
              <w:rPr>
                <w:i/>
                <w:sz w:val="20"/>
                <w:szCs w:val="20"/>
              </w:rPr>
              <w:t>The system displays detailed information about the delivery note</w:t>
            </w:r>
            <w:r>
              <w:rPr>
                <w:i/>
                <w:sz w:val="20"/>
                <w:szCs w:val="20"/>
              </w:rPr>
              <w:t>.</w:t>
            </w:r>
          </w:p>
        </w:tc>
      </w:tr>
      <w:tr w:rsidR="00FE2B26" w:rsidRPr="00E63CC7" w14:paraId="3005E25D"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75BE2A3" w14:textId="77777777" w:rsidR="00FE2B26" w:rsidRPr="00633BAB" w:rsidRDefault="00FE2B26" w:rsidP="00B0001E">
            <w:pPr>
              <w:spacing w:after="40"/>
              <w:rPr>
                <w:b/>
              </w:rPr>
            </w:pPr>
            <w:r w:rsidRPr="00633BAB">
              <w:rPr>
                <w:b/>
              </w:rPr>
              <w:t>Exception</w:t>
            </w:r>
          </w:p>
          <w:p w14:paraId="6B124208" w14:textId="77777777" w:rsidR="00FE2B26" w:rsidRPr="00633BAB" w:rsidRDefault="00FE2B26"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367C1D4D" w14:textId="77777777" w:rsidR="00FE2B26" w:rsidRDefault="00FE2B26" w:rsidP="00B0001E">
            <w:pPr>
              <w:spacing w:after="40"/>
              <w:rPr>
                <w:i/>
                <w:sz w:val="20"/>
                <w:szCs w:val="20"/>
              </w:rPr>
            </w:pPr>
          </w:p>
          <w:p w14:paraId="527CD821" w14:textId="77777777" w:rsidR="00FE2B26" w:rsidRDefault="00FE2B26" w:rsidP="00B0001E">
            <w:pPr>
              <w:spacing w:after="40"/>
              <w:rPr>
                <w:i/>
                <w:sz w:val="20"/>
                <w:szCs w:val="20"/>
              </w:rPr>
            </w:pPr>
            <w:r w:rsidRPr="001B0709">
              <w:rPr>
                <w:i/>
                <w:sz w:val="20"/>
                <w:szCs w:val="20"/>
              </w:rPr>
              <w:t>If the system cannot save the delivery slip information due to a connection error or other system error, the system will notify the warehouse staff that the error has occurred and request a retry later.</w:t>
            </w:r>
          </w:p>
          <w:p w14:paraId="1A7C5CEE" w14:textId="77777777" w:rsidR="00FE2B26" w:rsidRPr="00E63CC7" w:rsidRDefault="00FE2B26" w:rsidP="00B0001E">
            <w:pPr>
              <w:spacing w:after="40"/>
              <w:rPr>
                <w:i/>
                <w:sz w:val="20"/>
                <w:szCs w:val="20"/>
              </w:rPr>
            </w:pPr>
          </w:p>
        </w:tc>
      </w:tr>
    </w:tbl>
    <w:p w14:paraId="33B16E29" w14:textId="241CAAE2" w:rsidR="00FE2B26" w:rsidRDefault="00FE2B26" w:rsidP="004A7467">
      <w:pPr>
        <w:pStyle w:val="Tiumccp2"/>
        <w:rPr>
          <w:b w:val="0"/>
          <w:i w:val="0"/>
          <w:iCs/>
          <w:sz w:val="24"/>
          <w:szCs w:val="24"/>
        </w:rPr>
      </w:pPr>
    </w:p>
    <w:p w14:paraId="6A175805" w14:textId="77777777" w:rsidR="00FE2B26" w:rsidRDefault="00FE2B26" w:rsidP="00B0001E">
      <w:r>
        <w:rPr>
          <w:i/>
          <w:iCs/>
        </w:rPr>
        <w:br w:type="column"/>
      </w:r>
      <w:bookmarkStart w:id="73" w:name="_Toc134222964"/>
      <w:r>
        <w:rPr>
          <w:i/>
          <w:sz w:val="20"/>
          <w:szCs w:val="20"/>
        </w:rPr>
        <w:lastRenderedPageBreak/>
        <w:t>View A</w:t>
      </w:r>
      <w:r w:rsidRPr="00340864">
        <w:rPr>
          <w:i/>
          <w:sz w:val="20"/>
          <w:szCs w:val="20"/>
        </w:rPr>
        <w:t>nalysis Data</w:t>
      </w:r>
      <w:bookmarkEnd w:id="73"/>
    </w:p>
    <w:tbl>
      <w:tblPr>
        <w:tblStyle w:val="TableGrid"/>
        <w:tblW w:w="0" w:type="auto"/>
        <w:tblLook w:val="04A0" w:firstRow="1" w:lastRow="0" w:firstColumn="1" w:lastColumn="0" w:noHBand="0" w:noVBand="1"/>
      </w:tblPr>
      <w:tblGrid>
        <w:gridCol w:w="2827"/>
        <w:gridCol w:w="2966"/>
        <w:gridCol w:w="3308"/>
      </w:tblGrid>
      <w:tr w:rsidR="00FE2B26" w:rsidRPr="00FC2A0E" w14:paraId="02CDFFBA"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C98988D" w14:textId="77777777" w:rsidR="00FE2B26" w:rsidRPr="00633BAB" w:rsidRDefault="00FE2B26"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5211FCF" w14:textId="77777777" w:rsidR="00FE2B26" w:rsidRPr="00FC2A0E" w:rsidRDefault="00FE2B26" w:rsidP="00B0001E">
            <w:pPr>
              <w:spacing w:after="40"/>
              <w:rPr>
                <w:i/>
                <w:sz w:val="20"/>
                <w:szCs w:val="20"/>
              </w:rPr>
            </w:pPr>
            <w:r>
              <w:rPr>
                <w:i/>
                <w:sz w:val="20"/>
                <w:szCs w:val="20"/>
              </w:rPr>
              <w:t>View A</w:t>
            </w:r>
            <w:r w:rsidRPr="00340864">
              <w:rPr>
                <w:i/>
                <w:sz w:val="20"/>
                <w:szCs w:val="20"/>
              </w:rPr>
              <w:t>nalysis Data</w:t>
            </w:r>
          </w:p>
        </w:tc>
      </w:tr>
      <w:tr w:rsidR="00FE2B26" w:rsidRPr="00FC2A0E" w14:paraId="0E824FEF"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3D82689" w14:textId="77777777" w:rsidR="00FE2B26" w:rsidRPr="00633BAB" w:rsidRDefault="00FE2B26"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64B36CF" w14:textId="77777777" w:rsidR="00FE2B26" w:rsidRPr="00FC2A0E" w:rsidRDefault="00FE2B26" w:rsidP="00B0001E">
            <w:pPr>
              <w:spacing w:after="40"/>
              <w:rPr>
                <w:i/>
                <w:sz w:val="20"/>
                <w:szCs w:val="20"/>
              </w:rPr>
            </w:pPr>
            <w:r>
              <w:rPr>
                <w:i/>
                <w:sz w:val="20"/>
                <w:szCs w:val="20"/>
              </w:rPr>
              <w:t>A</w:t>
            </w:r>
            <w:r w:rsidRPr="00623BA5">
              <w:rPr>
                <w:i/>
                <w:sz w:val="20"/>
                <w:szCs w:val="20"/>
              </w:rPr>
              <w:t>llows users to view reports and analyze data related to the business operations of the enterprise.</w:t>
            </w:r>
          </w:p>
        </w:tc>
      </w:tr>
      <w:tr w:rsidR="00FE2B26" w:rsidRPr="00FC2A0E" w14:paraId="5632E2BB"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8414829" w14:textId="77777777" w:rsidR="00FE2B26" w:rsidRPr="00633BAB" w:rsidRDefault="00FE2B26"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B7A198C" w14:textId="77777777" w:rsidR="00FE2B26" w:rsidRPr="00FC2A0E" w:rsidRDefault="00FE2B26" w:rsidP="00B0001E">
            <w:pPr>
              <w:spacing w:after="40"/>
              <w:rPr>
                <w:i/>
                <w:sz w:val="20"/>
                <w:szCs w:val="20"/>
              </w:rPr>
            </w:pPr>
            <w:r>
              <w:rPr>
                <w:i/>
                <w:sz w:val="20"/>
                <w:szCs w:val="20"/>
              </w:rPr>
              <w:t xml:space="preserve">Maketting, </w:t>
            </w:r>
            <w:r w:rsidRPr="00623BA5">
              <w:rPr>
                <w:i/>
                <w:sz w:val="20"/>
                <w:szCs w:val="20"/>
              </w:rPr>
              <w:t>User management, Financial staff</w:t>
            </w:r>
            <w:r>
              <w:rPr>
                <w:i/>
                <w:sz w:val="20"/>
                <w:szCs w:val="20"/>
              </w:rPr>
              <w:t>.</w:t>
            </w:r>
          </w:p>
        </w:tc>
      </w:tr>
      <w:tr w:rsidR="00FE2B26" w:rsidRPr="00FC2A0E" w14:paraId="1B8F813E"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930F5B9" w14:textId="77777777" w:rsidR="00FE2B26" w:rsidRPr="00633BAB" w:rsidRDefault="00FE2B26"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64FB995" w14:textId="77777777" w:rsidR="00FE2B26" w:rsidRPr="00FC2A0E" w:rsidRDefault="00FE2B26" w:rsidP="00B0001E">
            <w:pPr>
              <w:spacing w:after="40"/>
              <w:rPr>
                <w:i/>
                <w:sz w:val="20"/>
                <w:szCs w:val="20"/>
              </w:rPr>
            </w:pPr>
            <w:r>
              <w:rPr>
                <w:i/>
                <w:sz w:val="20"/>
                <w:szCs w:val="20"/>
              </w:rPr>
              <w:t xml:space="preserve">User management, </w:t>
            </w:r>
            <w:r w:rsidRPr="00623BA5">
              <w:rPr>
                <w:i/>
                <w:sz w:val="20"/>
                <w:szCs w:val="20"/>
              </w:rPr>
              <w:t>Financial staff</w:t>
            </w:r>
            <w:r>
              <w:rPr>
                <w:i/>
                <w:sz w:val="20"/>
                <w:szCs w:val="20"/>
              </w:rPr>
              <w:t>, sytem.</w:t>
            </w:r>
          </w:p>
        </w:tc>
      </w:tr>
      <w:tr w:rsidR="00FE2B26" w:rsidRPr="00FC2A0E" w14:paraId="2820C112"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B5DE184" w14:textId="77777777" w:rsidR="00FE2B26" w:rsidRPr="00633BAB" w:rsidRDefault="00FE2B26"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BA1756D" w14:textId="77777777" w:rsidR="00FE2B26" w:rsidRDefault="00FE2B26" w:rsidP="00B0001E">
            <w:pPr>
              <w:spacing w:after="40"/>
              <w:rPr>
                <w:i/>
                <w:sz w:val="20"/>
                <w:szCs w:val="20"/>
              </w:rPr>
            </w:pPr>
          </w:p>
          <w:p w14:paraId="4C227C70" w14:textId="77777777" w:rsidR="00FE2B26" w:rsidRPr="00623BA5" w:rsidRDefault="00FE2B26" w:rsidP="00B0001E">
            <w:pPr>
              <w:spacing w:after="40"/>
              <w:rPr>
                <w:i/>
                <w:sz w:val="20"/>
                <w:szCs w:val="20"/>
              </w:rPr>
            </w:pPr>
            <w:r w:rsidRPr="00623BA5">
              <w:rPr>
                <w:i/>
                <w:sz w:val="20"/>
                <w:szCs w:val="20"/>
              </w:rPr>
              <w:t>The user is logged in to the system and has access to the analysis data.</w:t>
            </w:r>
          </w:p>
          <w:p w14:paraId="620CA41C" w14:textId="77777777" w:rsidR="00FE2B26" w:rsidRDefault="00FE2B26" w:rsidP="00B0001E">
            <w:pPr>
              <w:spacing w:after="40"/>
              <w:rPr>
                <w:i/>
                <w:sz w:val="20"/>
                <w:szCs w:val="20"/>
              </w:rPr>
            </w:pPr>
            <w:r w:rsidRPr="00623BA5">
              <w:rPr>
                <w:i/>
                <w:sz w:val="20"/>
                <w:szCs w:val="20"/>
              </w:rPr>
              <w:t>The system must have complete and accurate analytical data to display to the user.</w:t>
            </w:r>
          </w:p>
          <w:p w14:paraId="1A00B4B2" w14:textId="77777777" w:rsidR="00FE2B26" w:rsidRPr="00FC2A0E" w:rsidRDefault="00FE2B26" w:rsidP="00B0001E">
            <w:pPr>
              <w:spacing w:after="40"/>
              <w:rPr>
                <w:i/>
                <w:sz w:val="20"/>
                <w:szCs w:val="20"/>
              </w:rPr>
            </w:pPr>
          </w:p>
        </w:tc>
      </w:tr>
      <w:tr w:rsidR="00FE2B26" w:rsidRPr="00FC2A0E" w14:paraId="0A8057FE"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B9B900E" w14:textId="77777777" w:rsidR="00FE2B26" w:rsidRPr="00633BAB" w:rsidRDefault="00FE2B26"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9F22B9F" w14:textId="77777777" w:rsidR="00FE2B26" w:rsidRPr="00FC2A0E" w:rsidRDefault="00FE2B26" w:rsidP="00B0001E">
            <w:pPr>
              <w:spacing w:after="40"/>
              <w:rPr>
                <w:i/>
                <w:sz w:val="20"/>
                <w:szCs w:val="20"/>
              </w:rPr>
            </w:pPr>
            <w:r>
              <w:rPr>
                <w:i/>
                <w:sz w:val="20"/>
                <w:szCs w:val="20"/>
              </w:rPr>
              <w:t>U</w:t>
            </w:r>
            <w:r w:rsidRPr="00623BA5">
              <w:rPr>
                <w:i/>
                <w:sz w:val="20"/>
                <w:szCs w:val="20"/>
              </w:rPr>
              <w:t>sers have seen the analytical data they require and can use it to make specific business decisions.</w:t>
            </w:r>
          </w:p>
        </w:tc>
      </w:tr>
      <w:tr w:rsidR="00FE2B26" w:rsidRPr="00352E67" w14:paraId="11A78E76"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78BC6DF5" w14:textId="77777777" w:rsidR="00FE2B26" w:rsidRPr="00633BAB" w:rsidRDefault="00FE2B26"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FD3432B" w14:textId="77777777" w:rsidR="00FE2B26" w:rsidRPr="00352E67" w:rsidRDefault="00FE2B26"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6C4A982" w14:textId="77777777" w:rsidR="00FE2B26" w:rsidRPr="00352E67" w:rsidRDefault="00FE2B26" w:rsidP="00B0001E">
            <w:pPr>
              <w:spacing w:after="40"/>
              <w:jc w:val="center"/>
              <w:rPr>
                <w:b/>
                <w:sz w:val="20"/>
                <w:szCs w:val="20"/>
              </w:rPr>
            </w:pPr>
            <w:r w:rsidRPr="00352E67">
              <w:rPr>
                <w:b/>
                <w:sz w:val="20"/>
                <w:szCs w:val="20"/>
              </w:rPr>
              <w:t>Sytem</w:t>
            </w:r>
          </w:p>
        </w:tc>
      </w:tr>
      <w:tr w:rsidR="00FE2B26" w:rsidRPr="00FC2A0E" w14:paraId="6E96FDCA"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6410FB1D" w14:textId="77777777" w:rsidR="00FE2B26" w:rsidRPr="00633BAB" w:rsidRDefault="00FE2B26"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7A7E74DA" w14:textId="77777777" w:rsidR="00FE2B26" w:rsidRDefault="00FE2B26" w:rsidP="00B0001E">
            <w:pPr>
              <w:spacing w:after="40"/>
              <w:rPr>
                <w:i/>
                <w:sz w:val="20"/>
                <w:szCs w:val="20"/>
              </w:rPr>
            </w:pPr>
            <w:r>
              <w:rPr>
                <w:i/>
                <w:sz w:val="20"/>
                <w:szCs w:val="20"/>
              </w:rPr>
              <w:t xml:space="preserve">1. </w:t>
            </w:r>
            <w:r w:rsidRPr="00623BA5">
              <w:rPr>
                <w:i/>
                <w:sz w:val="20"/>
                <w:szCs w:val="20"/>
              </w:rPr>
              <w:t>The user accesses the system's software or website and logs in to the system.</w:t>
            </w:r>
          </w:p>
          <w:p w14:paraId="6055CFEC" w14:textId="77777777" w:rsidR="00FE2B26" w:rsidRPr="00623BA5" w:rsidRDefault="00FE2B26" w:rsidP="00B0001E">
            <w:pPr>
              <w:spacing w:after="40"/>
              <w:rPr>
                <w:i/>
                <w:sz w:val="20"/>
                <w:szCs w:val="20"/>
              </w:rPr>
            </w:pPr>
          </w:p>
          <w:p w14:paraId="57166CF8" w14:textId="77777777" w:rsidR="00FE2B26" w:rsidRPr="00FC2A0E" w:rsidRDefault="00FE2B26" w:rsidP="00B0001E">
            <w:pPr>
              <w:spacing w:after="40"/>
              <w:rPr>
                <w:i/>
                <w:sz w:val="20"/>
                <w:szCs w:val="20"/>
              </w:rPr>
            </w:pPr>
            <w:r>
              <w:rPr>
                <w:i/>
                <w:sz w:val="20"/>
                <w:szCs w:val="20"/>
              </w:rPr>
              <w:t xml:space="preserve">2. </w:t>
            </w:r>
            <w:r w:rsidRPr="00623BA5">
              <w:rPr>
                <w:i/>
                <w:sz w:val="20"/>
                <w:szCs w:val="20"/>
              </w:rPr>
              <w:t>Users select the "View Analysis Data" function on the interface of the software or website.</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125F56F0" w14:textId="77777777" w:rsidR="00FE2B26" w:rsidRPr="00FC2A0E" w:rsidRDefault="00FE2B26" w:rsidP="00B0001E">
            <w:pPr>
              <w:spacing w:after="40"/>
              <w:rPr>
                <w:i/>
                <w:sz w:val="20"/>
                <w:szCs w:val="20"/>
              </w:rPr>
            </w:pPr>
            <w:r>
              <w:rPr>
                <w:i/>
                <w:sz w:val="20"/>
                <w:szCs w:val="20"/>
              </w:rPr>
              <w:t xml:space="preserve">1. </w:t>
            </w:r>
            <w:r w:rsidRPr="00623BA5">
              <w:rPr>
                <w:i/>
                <w:sz w:val="20"/>
                <w:szCs w:val="20"/>
              </w:rPr>
              <w:t>The system displays reports and analytical data that the user has access to, including sales reports</w:t>
            </w:r>
            <w:r>
              <w:rPr>
                <w:i/>
                <w:sz w:val="20"/>
                <w:szCs w:val="20"/>
              </w:rPr>
              <w:t>.</w:t>
            </w:r>
          </w:p>
        </w:tc>
      </w:tr>
      <w:tr w:rsidR="00FE2B26" w:rsidRPr="00E63CC7" w14:paraId="2025A5BF"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1932EF6" w14:textId="77777777" w:rsidR="00FE2B26" w:rsidRPr="00633BAB" w:rsidRDefault="00FE2B26" w:rsidP="00B0001E">
            <w:pPr>
              <w:spacing w:after="40"/>
              <w:rPr>
                <w:b/>
              </w:rPr>
            </w:pPr>
            <w:r w:rsidRPr="00633BAB">
              <w:rPr>
                <w:b/>
              </w:rPr>
              <w:t>Exception</w:t>
            </w:r>
          </w:p>
          <w:p w14:paraId="767D6184" w14:textId="77777777" w:rsidR="00FE2B26" w:rsidRPr="00633BAB" w:rsidRDefault="00FE2B26"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4312F01A" w14:textId="77777777" w:rsidR="00FE2B26" w:rsidRDefault="00FE2B26" w:rsidP="00B0001E">
            <w:pPr>
              <w:spacing w:after="40"/>
              <w:rPr>
                <w:i/>
                <w:sz w:val="20"/>
                <w:szCs w:val="20"/>
              </w:rPr>
            </w:pPr>
            <w:r>
              <w:rPr>
                <w:i/>
                <w:sz w:val="20"/>
                <w:szCs w:val="20"/>
              </w:rPr>
              <w:t>1.</w:t>
            </w:r>
            <w:r>
              <w:t xml:space="preserve"> </w:t>
            </w:r>
            <w:r w:rsidRPr="00623BA5">
              <w:rPr>
                <w:i/>
                <w:sz w:val="20"/>
                <w:szCs w:val="20"/>
              </w:rPr>
              <w:t>Users do not have access to reports or analytical data.</w:t>
            </w:r>
          </w:p>
          <w:p w14:paraId="4891E5B1" w14:textId="77777777" w:rsidR="00FE2B26" w:rsidRPr="00E63CC7" w:rsidRDefault="00FE2B26" w:rsidP="00B0001E">
            <w:pPr>
              <w:spacing w:after="40"/>
              <w:rPr>
                <w:i/>
                <w:sz w:val="20"/>
                <w:szCs w:val="20"/>
              </w:rPr>
            </w:pPr>
            <w:r>
              <w:rPr>
                <w:i/>
                <w:sz w:val="20"/>
                <w:szCs w:val="20"/>
              </w:rPr>
              <w:t xml:space="preserve">2. </w:t>
            </w:r>
            <w:r w:rsidRPr="00623BA5">
              <w:rPr>
                <w:i/>
                <w:sz w:val="20"/>
                <w:szCs w:val="20"/>
              </w:rPr>
              <w:t>Analysis data does not exist or is faulty</w:t>
            </w:r>
            <w:r>
              <w:rPr>
                <w:i/>
                <w:sz w:val="20"/>
                <w:szCs w:val="20"/>
              </w:rPr>
              <w:t>.</w:t>
            </w:r>
          </w:p>
        </w:tc>
      </w:tr>
    </w:tbl>
    <w:p w14:paraId="0BBE71B4" w14:textId="1C58CF0D" w:rsidR="00FE2B26" w:rsidRDefault="00FE2B26" w:rsidP="004A7467">
      <w:pPr>
        <w:pStyle w:val="Tiumccp2"/>
        <w:rPr>
          <w:b w:val="0"/>
          <w:i w:val="0"/>
          <w:iCs/>
          <w:sz w:val="24"/>
          <w:szCs w:val="24"/>
        </w:rPr>
      </w:pPr>
    </w:p>
    <w:p w14:paraId="2390E2B2" w14:textId="77777777" w:rsidR="00FE2B26" w:rsidRDefault="00FE2B26" w:rsidP="00B0001E">
      <w:r>
        <w:rPr>
          <w:i/>
          <w:iCs/>
        </w:rPr>
        <w:br w:type="column"/>
      </w:r>
      <w:bookmarkStart w:id="74" w:name="_Toc134222965"/>
      <w:r>
        <w:rPr>
          <w:i/>
          <w:sz w:val="20"/>
          <w:szCs w:val="20"/>
        </w:rPr>
        <w:lastRenderedPageBreak/>
        <w:t>P</w:t>
      </w:r>
      <w:r w:rsidRPr="00D821B8">
        <w:rPr>
          <w:i/>
          <w:sz w:val="20"/>
          <w:szCs w:val="20"/>
        </w:rPr>
        <w:t>rint report</w:t>
      </w:r>
      <w:bookmarkEnd w:id="74"/>
    </w:p>
    <w:tbl>
      <w:tblPr>
        <w:tblStyle w:val="TableGrid"/>
        <w:tblW w:w="0" w:type="auto"/>
        <w:tblLook w:val="04A0" w:firstRow="1" w:lastRow="0" w:firstColumn="1" w:lastColumn="0" w:noHBand="0" w:noVBand="1"/>
      </w:tblPr>
      <w:tblGrid>
        <w:gridCol w:w="2827"/>
        <w:gridCol w:w="2968"/>
        <w:gridCol w:w="3306"/>
      </w:tblGrid>
      <w:tr w:rsidR="00FE2B26" w:rsidRPr="00FC2A0E" w14:paraId="7003D9B1"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8558CF3" w14:textId="77777777" w:rsidR="00FE2B26" w:rsidRPr="00633BAB" w:rsidRDefault="00FE2B26"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50D084A" w14:textId="77777777" w:rsidR="00FE2B26" w:rsidRPr="00FC2A0E" w:rsidRDefault="00FE2B26" w:rsidP="00B0001E">
            <w:pPr>
              <w:spacing w:after="40"/>
              <w:rPr>
                <w:i/>
                <w:sz w:val="20"/>
                <w:szCs w:val="20"/>
              </w:rPr>
            </w:pPr>
            <w:r>
              <w:rPr>
                <w:i/>
                <w:sz w:val="20"/>
                <w:szCs w:val="20"/>
              </w:rPr>
              <w:t>P</w:t>
            </w:r>
            <w:r w:rsidRPr="00D821B8">
              <w:rPr>
                <w:i/>
                <w:sz w:val="20"/>
                <w:szCs w:val="20"/>
              </w:rPr>
              <w:t>rint report</w:t>
            </w:r>
          </w:p>
        </w:tc>
      </w:tr>
      <w:tr w:rsidR="00FE2B26" w:rsidRPr="00FC2A0E" w14:paraId="7EEEF1B7"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EC36132" w14:textId="77777777" w:rsidR="00FE2B26" w:rsidRPr="00633BAB" w:rsidRDefault="00FE2B26"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874ABC9" w14:textId="77777777" w:rsidR="00FE2B26" w:rsidRPr="00FC2A0E" w:rsidRDefault="00FE2B26" w:rsidP="00B0001E">
            <w:pPr>
              <w:spacing w:after="40"/>
              <w:rPr>
                <w:i/>
                <w:sz w:val="20"/>
                <w:szCs w:val="20"/>
              </w:rPr>
            </w:pPr>
            <w:r>
              <w:rPr>
                <w:i/>
                <w:sz w:val="20"/>
                <w:szCs w:val="20"/>
              </w:rPr>
              <w:t>A</w:t>
            </w:r>
            <w:r w:rsidRPr="00D821B8">
              <w:rPr>
                <w:i/>
                <w:sz w:val="20"/>
                <w:szCs w:val="20"/>
              </w:rPr>
              <w:t>llows users to output reports, lists or other documents from the system</w:t>
            </w:r>
            <w:r>
              <w:rPr>
                <w:i/>
                <w:sz w:val="20"/>
                <w:szCs w:val="20"/>
              </w:rPr>
              <w:t>.</w:t>
            </w:r>
          </w:p>
        </w:tc>
      </w:tr>
      <w:tr w:rsidR="00FE2B26" w:rsidRPr="00FC2A0E" w14:paraId="0717FB90"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FBC066C" w14:textId="77777777" w:rsidR="00FE2B26" w:rsidRPr="00633BAB" w:rsidRDefault="00FE2B26"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B4F2A56" w14:textId="77777777" w:rsidR="00FE2B26" w:rsidRPr="00FC2A0E" w:rsidRDefault="00FE2B26" w:rsidP="00B0001E">
            <w:pPr>
              <w:spacing w:after="40"/>
              <w:rPr>
                <w:i/>
                <w:sz w:val="20"/>
                <w:szCs w:val="20"/>
              </w:rPr>
            </w:pPr>
            <w:r>
              <w:rPr>
                <w:i/>
                <w:sz w:val="20"/>
                <w:szCs w:val="20"/>
              </w:rPr>
              <w:t xml:space="preserve">User </w:t>
            </w:r>
          </w:p>
        </w:tc>
      </w:tr>
      <w:tr w:rsidR="00FE2B26" w:rsidRPr="00FC2A0E" w14:paraId="5839E57B"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E1A8061" w14:textId="77777777" w:rsidR="00FE2B26" w:rsidRPr="00633BAB" w:rsidRDefault="00FE2B26"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9BBE481" w14:textId="77777777" w:rsidR="00FE2B26" w:rsidRPr="00FC2A0E" w:rsidRDefault="00FE2B26" w:rsidP="00B0001E">
            <w:pPr>
              <w:spacing w:after="40"/>
              <w:rPr>
                <w:i/>
                <w:sz w:val="20"/>
                <w:szCs w:val="20"/>
              </w:rPr>
            </w:pPr>
            <w:r>
              <w:rPr>
                <w:i/>
                <w:sz w:val="20"/>
                <w:szCs w:val="20"/>
              </w:rPr>
              <w:t xml:space="preserve">User, Technical support staff, </w:t>
            </w:r>
            <w:r w:rsidRPr="00F81F21">
              <w:rPr>
                <w:i/>
                <w:sz w:val="20"/>
                <w:szCs w:val="20"/>
              </w:rPr>
              <w:t>Manage</w:t>
            </w:r>
          </w:p>
        </w:tc>
      </w:tr>
      <w:tr w:rsidR="00FE2B26" w:rsidRPr="00FC2A0E" w14:paraId="763ED5E4"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0257780" w14:textId="77777777" w:rsidR="00FE2B26" w:rsidRPr="00633BAB" w:rsidRDefault="00FE2B26"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8663ED7" w14:textId="77777777" w:rsidR="00FE2B26" w:rsidRPr="00F81F21" w:rsidRDefault="00FE2B26" w:rsidP="00B0001E">
            <w:pPr>
              <w:spacing w:after="40"/>
              <w:rPr>
                <w:i/>
                <w:sz w:val="20"/>
                <w:szCs w:val="20"/>
              </w:rPr>
            </w:pPr>
            <w:r w:rsidRPr="00F81F21">
              <w:rPr>
                <w:i/>
                <w:sz w:val="20"/>
                <w:szCs w:val="20"/>
              </w:rPr>
              <w:t>The user is logged into the system and has access to the reports or documents to be printed.</w:t>
            </w:r>
          </w:p>
          <w:p w14:paraId="0585BA0A" w14:textId="77777777" w:rsidR="00FE2B26" w:rsidRPr="00FC2A0E" w:rsidRDefault="00FE2B26" w:rsidP="00B0001E">
            <w:pPr>
              <w:spacing w:after="40"/>
              <w:rPr>
                <w:i/>
                <w:sz w:val="20"/>
                <w:szCs w:val="20"/>
              </w:rPr>
            </w:pPr>
            <w:r w:rsidRPr="00F81F21">
              <w:rPr>
                <w:i/>
                <w:sz w:val="20"/>
                <w:szCs w:val="20"/>
              </w:rPr>
              <w:t>The system has prepared the data to be printed and displays them on the user interface.</w:t>
            </w:r>
          </w:p>
        </w:tc>
      </w:tr>
      <w:tr w:rsidR="00FE2B26" w:rsidRPr="00FC2A0E" w14:paraId="65AAC4FE"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3A077DF" w14:textId="77777777" w:rsidR="00FE2B26" w:rsidRPr="00633BAB" w:rsidRDefault="00FE2B26"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E23A385" w14:textId="77777777" w:rsidR="00FE2B26" w:rsidRPr="00F81F21" w:rsidRDefault="00FE2B26" w:rsidP="00B0001E">
            <w:pPr>
              <w:spacing w:after="40"/>
              <w:rPr>
                <w:i/>
                <w:sz w:val="20"/>
                <w:szCs w:val="20"/>
              </w:rPr>
            </w:pPr>
            <w:r w:rsidRPr="00F81F21">
              <w:rPr>
                <w:i/>
                <w:sz w:val="20"/>
                <w:szCs w:val="20"/>
              </w:rPr>
              <w:t>The user has printed a report or list from the system.</w:t>
            </w:r>
          </w:p>
          <w:p w14:paraId="5844E24F" w14:textId="77777777" w:rsidR="00FE2B26" w:rsidRPr="00FC2A0E" w:rsidRDefault="00FE2B26" w:rsidP="00B0001E">
            <w:pPr>
              <w:spacing w:after="40"/>
              <w:rPr>
                <w:i/>
                <w:sz w:val="20"/>
                <w:szCs w:val="20"/>
              </w:rPr>
            </w:pPr>
            <w:r w:rsidRPr="00F81F21">
              <w:rPr>
                <w:i/>
                <w:sz w:val="20"/>
                <w:szCs w:val="20"/>
              </w:rPr>
              <w:t>The data to be printed is not changed or deleted from the system.</w:t>
            </w:r>
          </w:p>
        </w:tc>
      </w:tr>
      <w:tr w:rsidR="00FE2B26" w:rsidRPr="00352E67" w14:paraId="7402EE0E"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63542B5F" w14:textId="77777777" w:rsidR="00FE2B26" w:rsidRPr="00633BAB" w:rsidRDefault="00FE2B26"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F10D951" w14:textId="77777777" w:rsidR="00FE2B26" w:rsidRPr="00352E67" w:rsidRDefault="00FE2B26"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46DD14B" w14:textId="77777777" w:rsidR="00FE2B26" w:rsidRPr="00352E67" w:rsidRDefault="00FE2B26" w:rsidP="00B0001E">
            <w:pPr>
              <w:spacing w:after="40"/>
              <w:jc w:val="center"/>
              <w:rPr>
                <w:b/>
                <w:sz w:val="20"/>
                <w:szCs w:val="20"/>
              </w:rPr>
            </w:pPr>
            <w:r w:rsidRPr="00352E67">
              <w:rPr>
                <w:b/>
                <w:sz w:val="20"/>
                <w:szCs w:val="20"/>
              </w:rPr>
              <w:t>Sytem</w:t>
            </w:r>
          </w:p>
        </w:tc>
      </w:tr>
      <w:tr w:rsidR="00FE2B26" w:rsidRPr="00FC2A0E" w14:paraId="6702225C"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2F7377B0" w14:textId="77777777" w:rsidR="00FE2B26" w:rsidRPr="00633BAB" w:rsidRDefault="00FE2B26"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7BC3644A" w14:textId="77777777" w:rsidR="00FE2B26" w:rsidRDefault="00FE2B26" w:rsidP="00B0001E">
            <w:pPr>
              <w:spacing w:after="40"/>
              <w:rPr>
                <w:i/>
                <w:sz w:val="20"/>
                <w:szCs w:val="20"/>
              </w:rPr>
            </w:pPr>
            <w:r>
              <w:rPr>
                <w:i/>
                <w:sz w:val="20"/>
                <w:szCs w:val="20"/>
              </w:rPr>
              <w:t xml:space="preserve">1. </w:t>
            </w:r>
            <w:r w:rsidRPr="00F81F21">
              <w:rPr>
                <w:i/>
                <w:sz w:val="20"/>
                <w:szCs w:val="20"/>
              </w:rPr>
              <w:t>The user accesses the report or list to print.</w:t>
            </w:r>
          </w:p>
          <w:p w14:paraId="11EB646B" w14:textId="77777777" w:rsidR="00FE2B26" w:rsidRPr="00F81F21" w:rsidRDefault="00FE2B26" w:rsidP="00B0001E">
            <w:pPr>
              <w:spacing w:after="40"/>
              <w:rPr>
                <w:i/>
                <w:sz w:val="20"/>
                <w:szCs w:val="20"/>
              </w:rPr>
            </w:pPr>
          </w:p>
          <w:p w14:paraId="0E782854" w14:textId="77777777" w:rsidR="00FE2B26" w:rsidRDefault="00FE2B26" w:rsidP="00B0001E">
            <w:pPr>
              <w:spacing w:after="40"/>
              <w:rPr>
                <w:i/>
                <w:sz w:val="20"/>
                <w:szCs w:val="20"/>
              </w:rPr>
            </w:pPr>
            <w:r>
              <w:rPr>
                <w:i/>
                <w:sz w:val="20"/>
                <w:szCs w:val="20"/>
              </w:rPr>
              <w:t xml:space="preserve">2. </w:t>
            </w:r>
            <w:r w:rsidRPr="00F81F21">
              <w:rPr>
                <w:i/>
                <w:sz w:val="20"/>
                <w:szCs w:val="20"/>
              </w:rPr>
              <w:t>The user selects the report or list printing feature from the user interface.</w:t>
            </w:r>
          </w:p>
          <w:p w14:paraId="32AFCE9F" w14:textId="77777777" w:rsidR="00FE2B26" w:rsidRPr="00F81F21" w:rsidRDefault="00FE2B26" w:rsidP="00B0001E">
            <w:pPr>
              <w:spacing w:after="40"/>
              <w:rPr>
                <w:i/>
                <w:sz w:val="20"/>
                <w:szCs w:val="20"/>
              </w:rPr>
            </w:pPr>
          </w:p>
          <w:p w14:paraId="1D9674C4" w14:textId="77777777" w:rsidR="00FE2B26" w:rsidRDefault="00FE2B26" w:rsidP="00B0001E">
            <w:pPr>
              <w:spacing w:after="40"/>
              <w:rPr>
                <w:i/>
                <w:sz w:val="20"/>
                <w:szCs w:val="20"/>
              </w:rPr>
            </w:pPr>
            <w:r>
              <w:rPr>
                <w:i/>
                <w:sz w:val="20"/>
                <w:szCs w:val="20"/>
              </w:rPr>
              <w:t xml:space="preserve">3. </w:t>
            </w:r>
            <w:r w:rsidRPr="00F81F21">
              <w:rPr>
                <w:i/>
                <w:sz w:val="20"/>
                <w:szCs w:val="20"/>
              </w:rPr>
              <w:t>The system opens the printing browser on the user's computer and displays the report content.</w:t>
            </w:r>
          </w:p>
          <w:p w14:paraId="300A563A" w14:textId="77777777" w:rsidR="00FE2B26" w:rsidRPr="00F81F21" w:rsidRDefault="00FE2B26" w:rsidP="00B0001E">
            <w:pPr>
              <w:spacing w:after="40"/>
              <w:rPr>
                <w:i/>
                <w:sz w:val="20"/>
                <w:szCs w:val="20"/>
              </w:rPr>
            </w:pPr>
          </w:p>
          <w:p w14:paraId="179AAC70" w14:textId="77777777" w:rsidR="00FE2B26" w:rsidRPr="00FC2A0E" w:rsidRDefault="00FE2B26" w:rsidP="00B0001E">
            <w:pPr>
              <w:spacing w:after="40"/>
              <w:rPr>
                <w:i/>
                <w:sz w:val="20"/>
                <w:szCs w:val="20"/>
              </w:rPr>
            </w:pPr>
            <w:r>
              <w:rPr>
                <w:i/>
                <w:sz w:val="20"/>
                <w:szCs w:val="20"/>
              </w:rPr>
              <w:t xml:space="preserve">4. </w:t>
            </w:r>
            <w:r w:rsidRPr="00F81F21">
              <w:rPr>
                <w:i/>
                <w:sz w:val="20"/>
                <w:szCs w:val="20"/>
              </w:rPr>
              <w:t>User selects printing options like paper size,</w:t>
            </w:r>
            <w:r>
              <w:rPr>
                <w:i/>
                <w:sz w:val="20"/>
                <w:szCs w:val="20"/>
              </w:rPr>
              <w:t xml:space="preserve"> number of prints, colors, etc.</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23D61576" w14:textId="77777777" w:rsidR="00FE2B26" w:rsidRPr="00FC2A0E" w:rsidRDefault="00FE2B26" w:rsidP="00B0001E">
            <w:pPr>
              <w:spacing w:after="40"/>
              <w:rPr>
                <w:i/>
                <w:sz w:val="20"/>
                <w:szCs w:val="20"/>
              </w:rPr>
            </w:pPr>
            <w:r>
              <w:rPr>
                <w:i/>
                <w:sz w:val="20"/>
                <w:szCs w:val="20"/>
              </w:rPr>
              <w:t xml:space="preserve">1. </w:t>
            </w:r>
            <w:r w:rsidRPr="00F81F21">
              <w:rPr>
                <w:i/>
                <w:sz w:val="20"/>
                <w:szCs w:val="20"/>
              </w:rPr>
              <w:t>The system opens the printing browser on the user's computer and displays the report or list content to be printed.</w:t>
            </w:r>
          </w:p>
        </w:tc>
      </w:tr>
      <w:tr w:rsidR="00FE2B26" w:rsidRPr="00E63CC7" w14:paraId="67DDE0BD"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7ED2319" w14:textId="77777777" w:rsidR="00FE2B26" w:rsidRPr="00633BAB" w:rsidRDefault="00FE2B26" w:rsidP="00B0001E">
            <w:pPr>
              <w:spacing w:after="40"/>
              <w:rPr>
                <w:b/>
              </w:rPr>
            </w:pPr>
            <w:r w:rsidRPr="00633BAB">
              <w:rPr>
                <w:b/>
              </w:rPr>
              <w:t>Exception</w:t>
            </w:r>
          </w:p>
          <w:p w14:paraId="3F6863B4" w14:textId="77777777" w:rsidR="00FE2B26" w:rsidRPr="00633BAB" w:rsidRDefault="00FE2B26"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22C5C044" w14:textId="77777777" w:rsidR="00FE2B26" w:rsidRPr="00F81F21" w:rsidRDefault="00FE2B26" w:rsidP="00B0001E">
            <w:pPr>
              <w:spacing w:after="40"/>
              <w:rPr>
                <w:i/>
                <w:sz w:val="20"/>
                <w:szCs w:val="20"/>
              </w:rPr>
            </w:pPr>
            <w:r>
              <w:rPr>
                <w:i/>
                <w:sz w:val="20"/>
                <w:szCs w:val="20"/>
              </w:rPr>
              <w:t xml:space="preserve">1. </w:t>
            </w:r>
            <w:r w:rsidRPr="00F81F21">
              <w:rPr>
                <w:i/>
                <w:sz w:val="20"/>
                <w:szCs w:val="20"/>
              </w:rPr>
              <w:t>The user does not have access to the report or to-print list.</w:t>
            </w:r>
          </w:p>
          <w:p w14:paraId="176DBC4F" w14:textId="77777777" w:rsidR="00FE2B26" w:rsidRPr="00E63CC7" w:rsidRDefault="00FE2B26" w:rsidP="00B0001E">
            <w:pPr>
              <w:spacing w:after="40"/>
              <w:rPr>
                <w:i/>
                <w:sz w:val="20"/>
                <w:szCs w:val="20"/>
              </w:rPr>
            </w:pPr>
            <w:r>
              <w:rPr>
                <w:i/>
                <w:sz w:val="20"/>
                <w:szCs w:val="20"/>
              </w:rPr>
              <w:t xml:space="preserve">2. </w:t>
            </w:r>
            <w:r w:rsidRPr="00F81F21">
              <w:rPr>
                <w:i/>
                <w:sz w:val="20"/>
                <w:szCs w:val="20"/>
              </w:rPr>
              <w:t>The system encountered a technical problem or an error during printing.</w:t>
            </w:r>
          </w:p>
        </w:tc>
      </w:tr>
    </w:tbl>
    <w:p w14:paraId="288F4BB9" w14:textId="09CB1F2D" w:rsidR="00FE2B26" w:rsidRDefault="00FE2B26" w:rsidP="004A7467">
      <w:pPr>
        <w:pStyle w:val="Tiumccp2"/>
        <w:rPr>
          <w:b w:val="0"/>
          <w:i w:val="0"/>
          <w:iCs/>
          <w:sz w:val="24"/>
          <w:szCs w:val="24"/>
        </w:rPr>
      </w:pPr>
    </w:p>
    <w:p w14:paraId="58637C81" w14:textId="77777777" w:rsidR="00FE2B26" w:rsidRDefault="00FE2B26" w:rsidP="00B0001E">
      <w:r>
        <w:rPr>
          <w:i/>
          <w:iCs/>
        </w:rPr>
        <w:br w:type="column"/>
      </w:r>
      <w:bookmarkStart w:id="75" w:name="_Toc134222966"/>
      <w:r>
        <w:rPr>
          <w:i/>
          <w:sz w:val="20"/>
          <w:szCs w:val="20"/>
        </w:rPr>
        <w:lastRenderedPageBreak/>
        <w:t>R</w:t>
      </w:r>
      <w:r w:rsidRPr="00180839">
        <w:rPr>
          <w:i/>
          <w:sz w:val="20"/>
          <w:szCs w:val="20"/>
        </w:rPr>
        <w:t>egister</w:t>
      </w:r>
      <w:bookmarkEnd w:id="75"/>
    </w:p>
    <w:tbl>
      <w:tblPr>
        <w:tblStyle w:val="TableGrid"/>
        <w:tblW w:w="0" w:type="auto"/>
        <w:tblLook w:val="04A0" w:firstRow="1" w:lastRow="0" w:firstColumn="1" w:lastColumn="0" w:noHBand="0" w:noVBand="1"/>
      </w:tblPr>
      <w:tblGrid>
        <w:gridCol w:w="2823"/>
        <w:gridCol w:w="2969"/>
        <w:gridCol w:w="3309"/>
      </w:tblGrid>
      <w:tr w:rsidR="00FE2B26" w:rsidRPr="00FC2A0E" w14:paraId="202F9E4F"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BAC535A" w14:textId="77777777" w:rsidR="00FE2B26" w:rsidRPr="00633BAB" w:rsidRDefault="00FE2B26"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D069284" w14:textId="77777777" w:rsidR="00FE2B26" w:rsidRPr="00FC2A0E" w:rsidRDefault="00FE2B26" w:rsidP="00B0001E">
            <w:pPr>
              <w:spacing w:after="40"/>
              <w:rPr>
                <w:i/>
                <w:sz w:val="20"/>
                <w:szCs w:val="20"/>
              </w:rPr>
            </w:pPr>
            <w:r>
              <w:rPr>
                <w:i/>
                <w:sz w:val="20"/>
                <w:szCs w:val="20"/>
              </w:rPr>
              <w:t>R</w:t>
            </w:r>
            <w:r w:rsidRPr="00180839">
              <w:rPr>
                <w:i/>
                <w:sz w:val="20"/>
                <w:szCs w:val="20"/>
              </w:rPr>
              <w:t>egister</w:t>
            </w:r>
          </w:p>
        </w:tc>
      </w:tr>
      <w:tr w:rsidR="00FE2B26" w:rsidRPr="00FC2A0E" w14:paraId="7FFACA10"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DD8F3B2" w14:textId="77777777" w:rsidR="00FE2B26" w:rsidRPr="00633BAB" w:rsidRDefault="00FE2B26"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709D9F0" w14:textId="77777777" w:rsidR="00FE2B26" w:rsidRPr="00FC2A0E" w:rsidRDefault="00FE2B26" w:rsidP="00B0001E">
            <w:pPr>
              <w:spacing w:after="40"/>
              <w:rPr>
                <w:i/>
                <w:sz w:val="20"/>
                <w:szCs w:val="20"/>
              </w:rPr>
            </w:pPr>
            <w:r>
              <w:rPr>
                <w:i/>
                <w:sz w:val="20"/>
                <w:szCs w:val="20"/>
              </w:rPr>
              <w:t>D</w:t>
            </w:r>
            <w:r w:rsidRPr="00180839">
              <w:rPr>
                <w:i/>
                <w:sz w:val="20"/>
                <w:szCs w:val="20"/>
              </w:rPr>
              <w:t>escribes the process of registering a new user account in the system.</w:t>
            </w:r>
          </w:p>
        </w:tc>
      </w:tr>
      <w:tr w:rsidR="00FE2B26" w:rsidRPr="00FC2A0E" w14:paraId="05F28324"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326CE02" w14:textId="77777777" w:rsidR="00FE2B26" w:rsidRPr="00633BAB" w:rsidRDefault="00FE2B26"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2BA08DB" w14:textId="77777777" w:rsidR="00FE2B26" w:rsidRPr="00FC2A0E" w:rsidRDefault="00FE2B26" w:rsidP="00B0001E">
            <w:pPr>
              <w:spacing w:after="40"/>
              <w:rPr>
                <w:i/>
                <w:sz w:val="20"/>
                <w:szCs w:val="20"/>
              </w:rPr>
            </w:pPr>
            <w:r>
              <w:rPr>
                <w:i/>
                <w:sz w:val="20"/>
                <w:szCs w:val="20"/>
              </w:rPr>
              <w:t xml:space="preserve">Customer, Sytem </w:t>
            </w:r>
          </w:p>
        </w:tc>
      </w:tr>
      <w:tr w:rsidR="00FE2B26" w:rsidRPr="00FC2A0E" w14:paraId="7073D097"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39DBDCA" w14:textId="77777777" w:rsidR="00FE2B26" w:rsidRPr="00633BAB" w:rsidRDefault="00FE2B26"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586D3B0" w14:textId="77777777" w:rsidR="00FE2B26" w:rsidRPr="00FC2A0E" w:rsidRDefault="00FE2B26" w:rsidP="00B0001E">
            <w:pPr>
              <w:spacing w:after="40"/>
              <w:rPr>
                <w:i/>
                <w:sz w:val="20"/>
                <w:szCs w:val="20"/>
              </w:rPr>
            </w:pPr>
            <w:r w:rsidRPr="00180839">
              <w:rPr>
                <w:i/>
                <w:sz w:val="20"/>
                <w:szCs w:val="20"/>
              </w:rPr>
              <w:t>System administrator</w:t>
            </w:r>
            <w:r>
              <w:rPr>
                <w:i/>
                <w:sz w:val="20"/>
                <w:szCs w:val="20"/>
              </w:rPr>
              <w:t>, User</w:t>
            </w:r>
          </w:p>
        </w:tc>
      </w:tr>
      <w:tr w:rsidR="00FE2B26" w:rsidRPr="00FC2A0E" w14:paraId="7795FE3D"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6161FE7" w14:textId="77777777" w:rsidR="00FE2B26" w:rsidRPr="00633BAB" w:rsidRDefault="00FE2B26"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9D29BE3" w14:textId="77777777" w:rsidR="00FE2B26" w:rsidRPr="00180839" w:rsidRDefault="00FE2B26" w:rsidP="00B0001E">
            <w:pPr>
              <w:spacing w:after="40"/>
              <w:rPr>
                <w:i/>
                <w:sz w:val="20"/>
                <w:szCs w:val="20"/>
              </w:rPr>
            </w:pPr>
            <w:r w:rsidRPr="00180839">
              <w:rPr>
                <w:i/>
                <w:sz w:val="20"/>
                <w:szCs w:val="20"/>
              </w:rPr>
              <w:t>The system is connected and working properly.</w:t>
            </w:r>
          </w:p>
          <w:p w14:paraId="5FB32B6E" w14:textId="77777777" w:rsidR="00FE2B26" w:rsidRPr="00FC2A0E" w:rsidRDefault="00FE2B26" w:rsidP="00B0001E">
            <w:pPr>
              <w:spacing w:after="40"/>
              <w:rPr>
                <w:i/>
                <w:sz w:val="20"/>
                <w:szCs w:val="20"/>
              </w:rPr>
            </w:pPr>
            <w:r w:rsidRPr="00180839">
              <w:rPr>
                <w:i/>
                <w:sz w:val="20"/>
                <w:szCs w:val="20"/>
              </w:rPr>
              <w:t>The user does not have an account in the system.</w:t>
            </w:r>
          </w:p>
        </w:tc>
      </w:tr>
      <w:tr w:rsidR="00FE2B26" w:rsidRPr="00FC2A0E" w14:paraId="1CFFA189"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0475DD9" w14:textId="77777777" w:rsidR="00FE2B26" w:rsidRPr="00633BAB" w:rsidRDefault="00FE2B26"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CE8390E" w14:textId="77777777" w:rsidR="00FE2B26" w:rsidRPr="00180839" w:rsidRDefault="00FE2B26" w:rsidP="00B0001E">
            <w:pPr>
              <w:spacing w:after="40"/>
              <w:rPr>
                <w:i/>
                <w:sz w:val="20"/>
                <w:szCs w:val="20"/>
              </w:rPr>
            </w:pPr>
            <w:r w:rsidRPr="00180839">
              <w:rPr>
                <w:i/>
                <w:sz w:val="20"/>
                <w:szCs w:val="20"/>
              </w:rPr>
              <w:t>The new account is successfully cr</w:t>
            </w:r>
            <w:r>
              <w:rPr>
                <w:i/>
                <w:sz w:val="20"/>
                <w:szCs w:val="20"/>
              </w:rPr>
              <w:t>eated and stored in the system.</w:t>
            </w:r>
          </w:p>
          <w:p w14:paraId="53E1A527" w14:textId="77777777" w:rsidR="00FE2B26" w:rsidRPr="00180839" w:rsidRDefault="00FE2B26" w:rsidP="00B0001E">
            <w:pPr>
              <w:spacing w:after="40"/>
              <w:rPr>
                <w:i/>
                <w:sz w:val="20"/>
                <w:szCs w:val="20"/>
              </w:rPr>
            </w:pPr>
            <w:r w:rsidRPr="00180839">
              <w:rPr>
                <w:i/>
                <w:sz w:val="20"/>
                <w:szCs w:val="20"/>
              </w:rPr>
              <w:t>The user is successfully registered and can log into</w:t>
            </w:r>
            <w:r>
              <w:rPr>
                <w:i/>
                <w:sz w:val="20"/>
                <w:szCs w:val="20"/>
              </w:rPr>
              <w:t xml:space="preserve"> the system with a new account.</w:t>
            </w:r>
          </w:p>
          <w:p w14:paraId="1289A58F" w14:textId="77777777" w:rsidR="00FE2B26" w:rsidRPr="00180839" w:rsidRDefault="00FE2B26" w:rsidP="00B0001E">
            <w:pPr>
              <w:spacing w:after="40"/>
              <w:rPr>
                <w:i/>
                <w:sz w:val="20"/>
                <w:szCs w:val="20"/>
              </w:rPr>
            </w:pPr>
            <w:r w:rsidRPr="00180839">
              <w:rPr>
                <w:i/>
                <w:sz w:val="20"/>
                <w:szCs w:val="20"/>
              </w:rPr>
              <w:t>The system sends a registration confirmation email to t</w:t>
            </w:r>
            <w:r>
              <w:rPr>
                <w:i/>
                <w:sz w:val="20"/>
                <w:szCs w:val="20"/>
              </w:rPr>
              <w:t>he user to verify the account.</w:t>
            </w:r>
          </w:p>
          <w:p w14:paraId="45A11100" w14:textId="77777777" w:rsidR="00FE2B26" w:rsidRDefault="00FE2B26" w:rsidP="00B0001E">
            <w:pPr>
              <w:spacing w:after="40"/>
              <w:rPr>
                <w:i/>
                <w:sz w:val="20"/>
                <w:szCs w:val="20"/>
              </w:rPr>
            </w:pPr>
            <w:r w:rsidRPr="00180839">
              <w:rPr>
                <w:i/>
                <w:sz w:val="20"/>
                <w:szCs w:val="20"/>
              </w:rPr>
              <w:t>New account information is stored and managed in the system's database.</w:t>
            </w:r>
          </w:p>
          <w:p w14:paraId="4F1613BA" w14:textId="77777777" w:rsidR="00FE2B26" w:rsidRPr="00FC2A0E" w:rsidRDefault="00FE2B26" w:rsidP="00B0001E">
            <w:pPr>
              <w:spacing w:after="40"/>
              <w:rPr>
                <w:i/>
                <w:sz w:val="20"/>
                <w:szCs w:val="20"/>
              </w:rPr>
            </w:pPr>
            <w:r>
              <w:rPr>
                <w:i/>
                <w:sz w:val="20"/>
                <w:szCs w:val="20"/>
              </w:rPr>
              <w:t>New</w:t>
            </w:r>
            <w:r w:rsidRPr="00180839">
              <w:rPr>
                <w:i/>
                <w:sz w:val="20"/>
                <w:szCs w:val="20"/>
              </w:rPr>
              <w:t xml:space="preserve"> registered accounts are subject to the rules and restrictions set forth by the system</w:t>
            </w:r>
            <w:r>
              <w:rPr>
                <w:i/>
                <w:sz w:val="20"/>
                <w:szCs w:val="20"/>
              </w:rPr>
              <w:t>.</w:t>
            </w:r>
          </w:p>
        </w:tc>
      </w:tr>
      <w:tr w:rsidR="00FE2B26" w:rsidRPr="00352E67" w14:paraId="239D21F5"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15E4CBE1" w14:textId="77777777" w:rsidR="00FE2B26" w:rsidRPr="00633BAB" w:rsidRDefault="00FE2B26"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56E38AE" w14:textId="77777777" w:rsidR="00FE2B26" w:rsidRPr="00352E67" w:rsidRDefault="00FE2B26"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08118B1" w14:textId="77777777" w:rsidR="00FE2B26" w:rsidRPr="00352E67" w:rsidRDefault="00FE2B26" w:rsidP="00B0001E">
            <w:pPr>
              <w:spacing w:after="40"/>
              <w:jc w:val="center"/>
              <w:rPr>
                <w:b/>
                <w:sz w:val="20"/>
                <w:szCs w:val="20"/>
              </w:rPr>
            </w:pPr>
            <w:r w:rsidRPr="00352E67">
              <w:rPr>
                <w:b/>
                <w:sz w:val="20"/>
                <w:szCs w:val="20"/>
              </w:rPr>
              <w:t>Sytem</w:t>
            </w:r>
          </w:p>
        </w:tc>
      </w:tr>
      <w:tr w:rsidR="00FE2B26" w:rsidRPr="00FC2A0E" w14:paraId="55FEF62A"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5E2C7DF5" w14:textId="77777777" w:rsidR="00FE2B26" w:rsidRPr="00633BAB" w:rsidRDefault="00FE2B26"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6BE9048E" w14:textId="77777777" w:rsidR="00FE2B26" w:rsidRDefault="00FE2B26" w:rsidP="00B0001E">
            <w:pPr>
              <w:spacing w:after="40"/>
              <w:rPr>
                <w:i/>
                <w:sz w:val="20"/>
                <w:szCs w:val="20"/>
              </w:rPr>
            </w:pPr>
            <w:r>
              <w:rPr>
                <w:i/>
                <w:sz w:val="20"/>
                <w:szCs w:val="20"/>
              </w:rPr>
              <w:t xml:space="preserve">1. </w:t>
            </w:r>
            <w:r w:rsidRPr="00180839">
              <w:rPr>
                <w:i/>
                <w:sz w:val="20"/>
                <w:szCs w:val="20"/>
              </w:rPr>
              <w:t>Users access the account registration page on the system's interface.</w:t>
            </w:r>
          </w:p>
          <w:p w14:paraId="6560B2A5" w14:textId="77777777" w:rsidR="00FE2B26" w:rsidRPr="00180839" w:rsidRDefault="00FE2B26" w:rsidP="00B0001E">
            <w:pPr>
              <w:spacing w:after="40"/>
              <w:rPr>
                <w:i/>
                <w:sz w:val="20"/>
                <w:szCs w:val="20"/>
              </w:rPr>
            </w:pPr>
          </w:p>
          <w:p w14:paraId="49B255E8" w14:textId="77777777" w:rsidR="00FE2B26" w:rsidRPr="00FC2A0E" w:rsidRDefault="00FE2B26" w:rsidP="00B0001E">
            <w:pPr>
              <w:spacing w:after="40"/>
              <w:rPr>
                <w:i/>
                <w:sz w:val="20"/>
                <w:szCs w:val="20"/>
              </w:rPr>
            </w:pPr>
            <w:r>
              <w:rPr>
                <w:i/>
                <w:sz w:val="20"/>
                <w:szCs w:val="20"/>
              </w:rPr>
              <w:t xml:space="preserve">2. </w:t>
            </w:r>
            <w:r w:rsidRPr="00180839">
              <w:rPr>
                <w:i/>
                <w:sz w:val="20"/>
                <w:szCs w:val="20"/>
              </w:rPr>
              <w:t>The user fills in the information in the registration form.</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599689AF" w14:textId="77777777" w:rsidR="00FE2B26" w:rsidRDefault="00FE2B26" w:rsidP="00B0001E">
            <w:pPr>
              <w:spacing w:after="40"/>
              <w:rPr>
                <w:i/>
                <w:sz w:val="20"/>
                <w:szCs w:val="20"/>
              </w:rPr>
            </w:pPr>
            <w:r>
              <w:rPr>
                <w:i/>
                <w:sz w:val="20"/>
                <w:szCs w:val="20"/>
              </w:rPr>
              <w:t xml:space="preserve">1. </w:t>
            </w:r>
            <w:r w:rsidRPr="00180839">
              <w:rPr>
                <w:i/>
                <w:sz w:val="20"/>
                <w:szCs w:val="20"/>
              </w:rPr>
              <w:t>The system requires users to enter personal information, including name, email address, password and other information if necessary.</w:t>
            </w:r>
          </w:p>
          <w:p w14:paraId="7F2CE7B2" w14:textId="77777777" w:rsidR="00FE2B26" w:rsidRPr="00180839" w:rsidRDefault="00FE2B26" w:rsidP="00B0001E">
            <w:pPr>
              <w:spacing w:after="40"/>
              <w:rPr>
                <w:i/>
                <w:sz w:val="20"/>
                <w:szCs w:val="20"/>
              </w:rPr>
            </w:pPr>
          </w:p>
          <w:p w14:paraId="78C191CB" w14:textId="77777777" w:rsidR="00FE2B26" w:rsidRDefault="00FE2B26" w:rsidP="00B0001E">
            <w:pPr>
              <w:spacing w:after="40"/>
              <w:rPr>
                <w:i/>
                <w:sz w:val="20"/>
                <w:szCs w:val="20"/>
              </w:rPr>
            </w:pPr>
            <w:r>
              <w:rPr>
                <w:i/>
                <w:sz w:val="20"/>
                <w:szCs w:val="20"/>
              </w:rPr>
              <w:t>2.</w:t>
            </w:r>
            <w:r w:rsidRPr="00180839">
              <w:rPr>
                <w:i/>
                <w:sz w:val="20"/>
                <w:szCs w:val="20"/>
              </w:rPr>
              <w:t>The system checks the validity of user information and saves the new account information in the database.</w:t>
            </w:r>
          </w:p>
          <w:p w14:paraId="35031BF2" w14:textId="77777777" w:rsidR="00FE2B26" w:rsidRPr="00180839" w:rsidRDefault="00FE2B26" w:rsidP="00B0001E">
            <w:pPr>
              <w:spacing w:after="40"/>
              <w:rPr>
                <w:i/>
                <w:sz w:val="20"/>
                <w:szCs w:val="20"/>
              </w:rPr>
            </w:pPr>
          </w:p>
          <w:p w14:paraId="5353EEDA" w14:textId="77777777" w:rsidR="00FE2B26" w:rsidRPr="00FC2A0E" w:rsidRDefault="00FE2B26" w:rsidP="00B0001E">
            <w:pPr>
              <w:spacing w:after="40"/>
              <w:rPr>
                <w:i/>
                <w:sz w:val="20"/>
                <w:szCs w:val="20"/>
              </w:rPr>
            </w:pPr>
            <w:r>
              <w:rPr>
                <w:i/>
                <w:sz w:val="20"/>
                <w:szCs w:val="20"/>
              </w:rPr>
              <w:t>3.</w:t>
            </w:r>
            <w:r w:rsidRPr="00180839">
              <w:rPr>
                <w:i/>
                <w:sz w:val="20"/>
                <w:szCs w:val="20"/>
              </w:rPr>
              <w:t>The system notifies the user that the account has been successfully registered.</w:t>
            </w:r>
          </w:p>
        </w:tc>
      </w:tr>
      <w:tr w:rsidR="00FE2B26" w:rsidRPr="00E63CC7" w14:paraId="41EBFB6B"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1368259" w14:textId="77777777" w:rsidR="00FE2B26" w:rsidRPr="00633BAB" w:rsidRDefault="00FE2B26" w:rsidP="00B0001E">
            <w:pPr>
              <w:spacing w:after="40"/>
              <w:rPr>
                <w:b/>
              </w:rPr>
            </w:pPr>
            <w:r w:rsidRPr="00633BAB">
              <w:rPr>
                <w:b/>
              </w:rPr>
              <w:t>Exception</w:t>
            </w:r>
          </w:p>
          <w:p w14:paraId="1333690D" w14:textId="77777777" w:rsidR="00FE2B26" w:rsidRPr="00633BAB" w:rsidRDefault="00FE2B26"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3651CD99" w14:textId="77777777" w:rsidR="00FE2B26" w:rsidRPr="00180839" w:rsidRDefault="00FE2B26" w:rsidP="00B0001E">
            <w:pPr>
              <w:spacing w:after="40"/>
              <w:rPr>
                <w:i/>
                <w:sz w:val="20"/>
                <w:szCs w:val="20"/>
              </w:rPr>
            </w:pPr>
            <w:r w:rsidRPr="00180839">
              <w:rPr>
                <w:i/>
                <w:sz w:val="20"/>
                <w:szCs w:val="20"/>
              </w:rPr>
              <w:t>If the user enters the wrong email address or password, the system will ask the user to re-enter the information.</w:t>
            </w:r>
          </w:p>
          <w:p w14:paraId="7B49310F" w14:textId="77777777" w:rsidR="00FE2B26" w:rsidRPr="00E63CC7" w:rsidRDefault="00FE2B26" w:rsidP="00B0001E">
            <w:pPr>
              <w:spacing w:after="40"/>
              <w:rPr>
                <w:i/>
                <w:sz w:val="20"/>
                <w:szCs w:val="20"/>
              </w:rPr>
            </w:pPr>
            <w:r w:rsidRPr="00180839">
              <w:rPr>
                <w:i/>
                <w:sz w:val="20"/>
                <w:szCs w:val="20"/>
              </w:rPr>
              <w:t>If the email address is already used in the system, the system will notify the user and ask the user to re-enter another email address.</w:t>
            </w:r>
          </w:p>
        </w:tc>
      </w:tr>
    </w:tbl>
    <w:p w14:paraId="7B9121D0" w14:textId="570DC1AF" w:rsidR="00FE2B26" w:rsidRDefault="00FE2B26" w:rsidP="004A7467">
      <w:pPr>
        <w:pStyle w:val="Tiumccp2"/>
        <w:rPr>
          <w:b w:val="0"/>
          <w:i w:val="0"/>
          <w:iCs/>
          <w:sz w:val="24"/>
          <w:szCs w:val="24"/>
        </w:rPr>
      </w:pPr>
    </w:p>
    <w:p w14:paraId="03F091E1" w14:textId="77777777" w:rsidR="00FE2B26" w:rsidRDefault="00FE2B26" w:rsidP="00B0001E">
      <w:r>
        <w:rPr>
          <w:i/>
          <w:iCs/>
        </w:rPr>
        <w:br w:type="column"/>
      </w:r>
      <w:bookmarkStart w:id="76" w:name="_Toc134222967"/>
      <w:r>
        <w:rPr>
          <w:i/>
          <w:sz w:val="20"/>
          <w:szCs w:val="20"/>
        </w:rPr>
        <w:lastRenderedPageBreak/>
        <w:t>Login</w:t>
      </w:r>
      <w:bookmarkEnd w:id="76"/>
    </w:p>
    <w:tbl>
      <w:tblPr>
        <w:tblStyle w:val="TableGrid"/>
        <w:tblW w:w="0" w:type="auto"/>
        <w:tblLook w:val="04A0" w:firstRow="1" w:lastRow="0" w:firstColumn="1" w:lastColumn="0" w:noHBand="0" w:noVBand="1"/>
      </w:tblPr>
      <w:tblGrid>
        <w:gridCol w:w="2823"/>
        <w:gridCol w:w="2969"/>
        <w:gridCol w:w="3309"/>
      </w:tblGrid>
      <w:tr w:rsidR="00FE2B26" w:rsidRPr="00FC2A0E" w14:paraId="6C493B64"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F190A47" w14:textId="77777777" w:rsidR="00FE2B26" w:rsidRPr="00633BAB" w:rsidRDefault="00FE2B26"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EAC1FB5" w14:textId="77777777" w:rsidR="00FE2B26" w:rsidRPr="00FC2A0E" w:rsidRDefault="00FE2B26" w:rsidP="00B0001E">
            <w:pPr>
              <w:spacing w:after="40"/>
              <w:rPr>
                <w:i/>
                <w:sz w:val="20"/>
                <w:szCs w:val="20"/>
              </w:rPr>
            </w:pPr>
            <w:r>
              <w:rPr>
                <w:i/>
                <w:sz w:val="20"/>
                <w:szCs w:val="20"/>
              </w:rPr>
              <w:t>Login</w:t>
            </w:r>
          </w:p>
        </w:tc>
      </w:tr>
      <w:tr w:rsidR="00FE2B26" w:rsidRPr="00FC2A0E" w14:paraId="077AE712"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07866F6" w14:textId="77777777" w:rsidR="00FE2B26" w:rsidRPr="00633BAB" w:rsidRDefault="00FE2B26"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612BA1E" w14:textId="77777777" w:rsidR="00FE2B26" w:rsidRPr="00FC2A0E" w:rsidRDefault="00FE2B26" w:rsidP="00B0001E">
            <w:pPr>
              <w:spacing w:after="40"/>
              <w:rPr>
                <w:i/>
                <w:sz w:val="20"/>
                <w:szCs w:val="20"/>
              </w:rPr>
            </w:pPr>
            <w:r w:rsidRPr="00C0461D">
              <w:rPr>
                <w:i/>
                <w:sz w:val="20"/>
                <w:szCs w:val="20"/>
              </w:rPr>
              <w:t>Use case Login is used to allow users to log into the system with previously registered account information.</w:t>
            </w:r>
          </w:p>
        </w:tc>
      </w:tr>
      <w:tr w:rsidR="00FE2B26" w:rsidRPr="00FC2A0E" w14:paraId="37231F5B"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0FF4CAC" w14:textId="77777777" w:rsidR="00FE2B26" w:rsidRPr="00633BAB" w:rsidRDefault="00FE2B26"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D2D1FA1" w14:textId="77777777" w:rsidR="00FE2B26" w:rsidRPr="00FC2A0E" w:rsidRDefault="00FE2B26" w:rsidP="00B0001E">
            <w:pPr>
              <w:spacing w:after="40"/>
              <w:rPr>
                <w:i/>
                <w:sz w:val="20"/>
                <w:szCs w:val="20"/>
              </w:rPr>
            </w:pPr>
            <w:r>
              <w:rPr>
                <w:i/>
                <w:sz w:val="20"/>
                <w:szCs w:val="20"/>
              </w:rPr>
              <w:t>User, Sytem</w:t>
            </w:r>
          </w:p>
        </w:tc>
      </w:tr>
      <w:tr w:rsidR="00FE2B26" w:rsidRPr="00FC2A0E" w14:paraId="46C5BD22"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976C4EB" w14:textId="77777777" w:rsidR="00FE2B26" w:rsidRPr="00633BAB" w:rsidRDefault="00FE2B26"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C6D4390" w14:textId="77777777" w:rsidR="00FE2B26" w:rsidRPr="00FC2A0E" w:rsidRDefault="00FE2B26" w:rsidP="00B0001E">
            <w:pPr>
              <w:spacing w:after="40"/>
              <w:rPr>
                <w:i/>
                <w:sz w:val="20"/>
                <w:szCs w:val="20"/>
              </w:rPr>
            </w:pPr>
            <w:r>
              <w:rPr>
                <w:i/>
                <w:sz w:val="20"/>
                <w:szCs w:val="20"/>
              </w:rPr>
              <w:t>User, Sytem</w:t>
            </w:r>
          </w:p>
        </w:tc>
      </w:tr>
      <w:tr w:rsidR="00FE2B26" w:rsidRPr="00FC2A0E" w14:paraId="2C5007AB"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AF5A8AE" w14:textId="77777777" w:rsidR="00FE2B26" w:rsidRPr="00633BAB" w:rsidRDefault="00FE2B26"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D54E132" w14:textId="77777777" w:rsidR="00FE2B26" w:rsidRPr="00FC2A0E" w:rsidRDefault="00FE2B26" w:rsidP="00B0001E">
            <w:pPr>
              <w:spacing w:after="40"/>
              <w:rPr>
                <w:i/>
                <w:sz w:val="20"/>
                <w:szCs w:val="20"/>
              </w:rPr>
            </w:pPr>
            <w:r w:rsidRPr="00C0461D">
              <w:rPr>
                <w:i/>
                <w:sz w:val="20"/>
                <w:szCs w:val="20"/>
              </w:rPr>
              <w:t>The user already has an account registered on the system and needs to know the login information, including username and password.</w:t>
            </w:r>
          </w:p>
        </w:tc>
      </w:tr>
      <w:tr w:rsidR="00FE2B26" w:rsidRPr="00FC2A0E" w14:paraId="22F31BD6"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542F00F" w14:textId="77777777" w:rsidR="00FE2B26" w:rsidRPr="00633BAB" w:rsidRDefault="00FE2B26"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400271F" w14:textId="77777777" w:rsidR="00FE2B26" w:rsidRPr="00C0461D" w:rsidRDefault="00FE2B26" w:rsidP="00B0001E">
            <w:pPr>
              <w:spacing w:after="40"/>
              <w:rPr>
                <w:i/>
                <w:sz w:val="20"/>
                <w:szCs w:val="20"/>
              </w:rPr>
            </w:pPr>
            <w:r w:rsidRPr="00C0461D">
              <w:rPr>
                <w:i/>
                <w:sz w:val="20"/>
                <w:szCs w:val="20"/>
              </w:rPr>
              <w:t>If the credentials are valid, the user is taken to the main system screen.</w:t>
            </w:r>
          </w:p>
          <w:p w14:paraId="54E9A887" w14:textId="77777777" w:rsidR="00FE2B26" w:rsidRPr="00FC2A0E" w:rsidRDefault="00FE2B26" w:rsidP="00B0001E">
            <w:pPr>
              <w:spacing w:after="40"/>
              <w:rPr>
                <w:i/>
                <w:sz w:val="20"/>
                <w:szCs w:val="20"/>
              </w:rPr>
            </w:pPr>
            <w:r w:rsidRPr="00C0461D">
              <w:rPr>
                <w:i/>
                <w:sz w:val="20"/>
                <w:szCs w:val="20"/>
              </w:rPr>
              <w:t>If the credentials are not valid, the system asks the user to re-enter the credentials.</w:t>
            </w:r>
          </w:p>
        </w:tc>
      </w:tr>
      <w:tr w:rsidR="00FE2B26" w:rsidRPr="00352E67" w14:paraId="59E20A0A"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637F9D95" w14:textId="77777777" w:rsidR="00FE2B26" w:rsidRPr="00633BAB" w:rsidRDefault="00FE2B26"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1CD49DA" w14:textId="77777777" w:rsidR="00FE2B26" w:rsidRPr="00352E67" w:rsidRDefault="00FE2B26"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B96F92D" w14:textId="77777777" w:rsidR="00FE2B26" w:rsidRPr="00352E67" w:rsidRDefault="00FE2B26" w:rsidP="00B0001E">
            <w:pPr>
              <w:spacing w:after="40"/>
              <w:jc w:val="center"/>
              <w:rPr>
                <w:b/>
                <w:sz w:val="20"/>
                <w:szCs w:val="20"/>
              </w:rPr>
            </w:pPr>
            <w:r w:rsidRPr="00352E67">
              <w:rPr>
                <w:b/>
                <w:sz w:val="20"/>
                <w:szCs w:val="20"/>
              </w:rPr>
              <w:t>Sytem</w:t>
            </w:r>
          </w:p>
        </w:tc>
      </w:tr>
      <w:tr w:rsidR="00FE2B26" w:rsidRPr="00FC2A0E" w14:paraId="62B29F3A"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4FA8018A" w14:textId="77777777" w:rsidR="00FE2B26" w:rsidRPr="00633BAB" w:rsidRDefault="00FE2B26"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7B4FF826" w14:textId="77777777" w:rsidR="00FE2B26" w:rsidRPr="00FC2A0E" w:rsidRDefault="00FE2B26" w:rsidP="00B0001E">
            <w:pPr>
              <w:spacing w:after="40"/>
              <w:rPr>
                <w:i/>
                <w:sz w:val="20"/>
                <w:szCs w:val="20"/>
              </w:rPr>
            </w:pPr>
            <w:r>
              <w:rPr>
                <w:i/>
                <w:sz w:val="20"/>
                <w:szCs w:val="20"/>
              </w:rPr>
              <w:t>1.</w:t>
            </w:r>
            <w:r w:rsidRPr="00C0461D">
              <w:rPr>
                <w:i/>
                <w:sz w:val="20"/>
                <w:szCs w:val="20"/>
              </w:rPr>
              <w:t>The user enters the username and password information in the login screen.</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45EFD505" w14:textId="77777777" w:rsidR="00FE2B26" w:rsidRDefault="00FE2B26" w:rsidP="00B0001E">
            <w:pPr>
              <w:spacing w:after="40"/>
              <w:rPr>
                <w:i/>
                <w:sz w:val="20"/>
                <w:szCs w:val="20"/>
              </w:rPr>
            </w:pPr>
            <w:r>
              <w:rPr>
                <w:i/>
                <w:sz w:val="20"/>
                <w:szCs w:val="20"/>
              </w:rPr>
              <w:t xml:space="preserve">1. </w:t>
            </w:r>
            <w:r w:rsidRPr="00C0461D">
              <w:rPr>
                <w:i/>
                <w:sz w:val="20"/>
                <w:szCs w:val="20"/>
              </w:rPr>
              <w:t>The system checks the user's login information against the database to confirm the validity of this information.</w:t>
            </w:r>
          </w:p>
          <w:p w14:paraId="1CCC0D8A" w14:textId="77777777" w:rsidR="00FE2B26" w:rsidRPr="00C0461D" w:rsidRDefault="00FE2B26" w:rsidP="00B0001E">
            <w:pPr>
              <w:spacing w:after="40"/>
              <w:rPr>
                <w:i/>
                <w:sz w:val="20"/>
                <w:szCs w:val="20"/>
              </w:rPr>
            </w:pPr>
          </w:p>
          <w:p w14:paraId="5B30301D" w14:textId="77777777" w:rsidR="00FE2B26" w:rsidRPr="00FC2A0E" w:rsidRDefault="00FE2B26" w:rsidP="00B0001E">
            <w:pPr>
              <w:spacing w:after="40"/>
              <w:rPr>
                <w:i/>
                <w:sz w:val="20"/>
                <w:szCs w:val="20"/>
              </w:rPr>
            </w:pPr>
            <w:r>
              <w:rPr>
                <w:i/>
                <w:sz w:val="20"/>
                <w:szCs w:val="20"/>
              </w:rPr>
              <w:t xml:space="preserve">2. </w:t>
            </w:r>
            <w:r w:rsidRPr="00C0461D">
              <w:rPr>
                <w:i/>
                <w:sz w:val="20"/>
                <w:szCs w:val="20"/>
              </w:rPr>
              <w:t>If the login information is valid, the system will bring the user to the main screen of the system</w:t>
            </w:r>
            <w:r>
              <w:rPr>
                <w:i/>
                <w:sz w:val="20"/>
                <w:szCs w:val="20"/>
              </w:rPr>
              <w:t>.</w:t>
            </w:r>
          </w:p>
        </w:tc>
      </w:tr>
      <w:tr w:rsidR="00FE2B26" w:rsidRPr="00E63CC7" w14:paraId="791F0971"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99353FA" w14:textId="77777777" w:rsidR="00FE2B26" w:rsidRPr="00633BAB" w:rsidRDefault="00FE2B26" w:rsidP="00B0001E">
            <w:pPr>
              <w:spacing w:after="40"/>
              <w:rPr>
                <w:b/>
              </w:rPr>
            </w:pPr>
            <w:r w:rsidRPr="00633BAB">
              <w:rPr>
                <w:b/>
              </w:rPr>
              <w:t>Exception</w:t>
            </w:r>
          </w:p>
          <w:p w14:paraId="24098AD8" w14:textId="77777777" w:rsidR="00FE2B26" w:rsidRPr="00633BAB" w:rsidRDefault="00FE2B26"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1D203F09" w14:textId="77777777" w:rsidR="00FE2B26" w:rsidRPr="00E63CC7" w:rsidRDefault="00FE2B26" w:rsidP="00B0001E">
            <w:pPr>
              <w:spacing w:after="40"/>
              <w:rPr>
                <w:i/>
                <w:sz w:val="20"/>
                <w:szCs w:val="20"/>
              </w:rPr>
            </w:pPr>
            <w:r w:rsidRPr="00C0461D">
              <w:rPr>
                <w:i/>
                <w:sz w:val="20"/>
                <w:szCs w:val="20"/>
              </w:rPr>
              <w:t>If the login information is incorrect (wrong username or password), the system will display an error message and ask the user to re-enter it.</w:t>
            </w:r>
          </w:p>
        </w:tc>
      </w:tr>
    </w:tbl>
    <w:p w14:paraId="70F3E10E" w14:textId="0F431D3E" w:rsidR="00FE2B26" w:rsidRDefault="00FE2B26" w:rsidP="004A7467">
      <w:pPr>
        <w:pStyle w:val="Tiumccp2"/>
        <w:rPr>
          <w:b w:val="0"/>
          <w:i w:val="0"/>
          <w:iCs/>
          <w:sz w:val="24"/>
          <w:szCs w:val="24"/>
        </w:rPr>
      </w:pPr>
    </w:p>
    <w:p w14:paraId="6013AF7C" w14:textId="77777777" w:rsidR="00FE2B26" w:rsidRDefault="00FE2B26" w:rsidP="00B0001E">
      <w:r>
        <w:rPr>
          <w:i/>
          <w:iCs/>
        </w:rPr>
        <w:br w:type="column"/>
      </w:r>
      <w:bookmarkStart w:id="77" w:name="_Toc134222968"/>
      <w:r>
        <w:rPr>
          <w:i/>
          <w:sz w:val="20"/>
          <w:szCs w:val="20"/>
        </w:rPr>
        <w:lastRenderedPageBreak/>
        <w:t>V</w:t>
      </w:r>
      <w:r w:rsidRPr="000C7F8E">
        <w:rPr>
          <w:i/>
          <w:sz w:val="20"/>
          <w:szCs w:val="20"/>
        </w:rPr>
        <w:t>iew order</w:t>
      </w:r>
      <w:bookmarkEnd w:id="77"/>
    </w:p>
    <w:tbl>
      <w:tblPr>
        <w:tblStyle w:val="TableGrid"/>
        <w:tblW w:w="0" w:type="auto"/>
        <w:tblLook w:val="04A0" w:firstRow="1" w:lastRow="0" w:firstColumn="1" w:lastColumn="0" w:noHBand="0" w:noVBand="1"/>
      </w:tblPr>
      <w:tblGrid>
        <w:gridCol w:w="2825"/>
        <w:gridCol w:w="2981"/>
        <w:gridCol w:w="3295"/>
      </w:tblGrid>
      <w:tr w:rsidR="00FE2B26" w:rsidRPr="00FC2A0E" w14:paraId="0CA45022"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E400149" w14:textId="77777777" w:rsidR="00FE2B26" w:rsidRPr="00633BAB" w:rsidRDefault="00FE2B26"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87E342C" w14:textId="77777777" w:rsidR="00FE2B26" w:rsidRPr="00FC2A0E" w:rsidRDefault="00FE2B26" w:rsidP="00B0001E">
            <w:pPr>
              <w:spacing w:after="40"/>
              <w:rPr>
                <w:i/>
                <w:sz w:val="20"/>
                <w:szCs w:val="20"/>
              </w:rPr>
            </w:pPr>
            <w:r>
              <w:rPr>
                <w:i/>
                <w:sz w:val="20"/>
                <w:szCs w:val="20"/>
              </w:rPr>
              <w:t>V</w:t>
            </w:r>
            <w:r w:rsidRPr="000C7F8E">
              <w:rPr>
                <w:i/>
                <w:sz w:val="20"/>
                <w:szCs w:val="20"/>
              </w:rPr>
              <w:t>iew order</w:t>
            </w:r>
          </w:p>
        </w:tc>
      </w:tr>
      <w:tr w:rsidR="00FE2B26" w:rsidRPr="00FC2A0E" w14:paraId="1EB0F150"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6A2DB28" w14:textId="77777777" w:rsidR="00FE2B26" w:rsidRPr="00633BAB" w:rsidRDefault="00FE2B26"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0BE46DB" w14:textId="77777777" w:rsidR="00FE2B26" w:rsidRPr="00FC2A0E" w:rsidRDefault="00FE2B26" w:rsidP="00B0001E">
            <w:pPr>
              <w:spacing w:after="40"/>
              <w:rPr>
                <w:i/>
                <w:sz w:val="20"/>
                <w:szCs w:val="20"/>
              </w:rPr>
            </w:pPr>
            <w:r>
              <w:rPr>
                <w:i/>
                <w:sz w:val="20"/>
                <w:szCs w:val="20"/>
              </w:rPr>
              <w:t>A</w:t>
            </w:r>
            <w:r w:rsidRPr="00FC55D0">
              <w:rPr>
                <w:i/>
                <w:sz w:val="20"/>
                <w:szCs w:val="20"/>
              </w:rPr>
              <w:t>llows users to view the list of orders that have been placed on the system. The information related to the order includes order number, customer name, order date, product quantity, total order value.</w:t>
            </w:r>
          </w:p>
        </w:tc>
      </w:tr>
      <w:tr w:rsidR="00FE2B26" w:rsidRPr="00FC2A0E" w14:paraId="1FCA0A43"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52654EC" w14:textId="77777777" w:rsidR="00FE2B26" w:rsidRPr="00633BAB" w:rsidRDefault="00FE2B26"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A948BF5" w14:textId="77777777" w:rsidR="00FE2B26" w:rsidRPr="00FC2A0E" w:rsidRDefault="00FE2B26" w:rsidP="00B0001E">
            <w:pPr>
              <w:spacing w:after="40"/>
              <w:rPr>
                <w:i/>
                <w:sz w:val="20"/>
                <w:szCs w:val="20"/>
              </w:rPr>
            </w:pPr>
            <w:r w:rsidRPr="00FC55D0">
              <w:rPr>
                <w:i/>
                <w:sz w:val="20"/>
                <w:szCs w:val="20"/>
              </w:rPr>
              <w:t>Customer support staff</w:t>
            </w:r>
            <w:r>
              <w:rPr>
                <w:i/>
                <w:sz w:val="20"/>
                <w:szCs w:val="20"/>
              </w:rPr>
              <w:t>, customer</w:t>
            </w:r>
          </w:p>
        </w:tc>
      </w:tr>
      <w:tr w:rsidR="00FE2B26" w:rsidRPr="00FC2A0E" w14:paraId="4AD2F3B6"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4F87CC7" w14:textId="77777777" w:rsidR="00FE2B26" w:rsidRPr="00633BAB" w:rsidRDefault="00FE2B26"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BD7A49C" w14:textId="77777777" w:rsidR="00FE2B26" w:rsidRPr="00FC2A0E" w:rsidRDefault="00FE2B26" w:rsidP="00B0001E">
            <w:pPr>
              <w:spacing w:after="40"/>
              <w:rPr>
                <w:i/>
                <w:sz w:val="20"/>
                <w:szCs w:val="20"/>
              </w:rPr>
            </w:pPr>
            <w:r w:rsidRPr="00FC55D0">
              <w:rPr>
                <w:i/>
                <w:sz w:val="20"/>
                <w:szCs w:val="20"/>
              </w:rPr>
              <w:t>Customer support staff</w:t>
            </w:r>
            <w:r>
              <w:rPr>
                <w:i/>
                <w:sz w:val="20"/>
                <w:szCs w:val="20"/>
              </w:rPr>
              <w:t>, customer</w:t>
            </w:r>
          </w:p>
        </w:tc>
      </w:tr>
      <w:tr w:rsidR="00FE2B26" w:rsidRPr="00FC2A0E" w14:paraId="7DFD7774"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9DC7917" w14:textId="77777777" w:rsidR="00FE2B26" w:rsidRPr="00633BAB" w:rsidRDefault="00FE2B26"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A1E3761" w14:textId="77777777" w:rsidR="00FE2B26" w:rsidRPr="00FC55D0" w:rsidRDefault="00FE2B26" w:rsidP="00B0001E">
            <w:pPr>
              <w:spacing w:after="40"/>
              <w:rPr>
                <w:i/>
                <w:sz w:val="20"/>
                <w:szCs w:val="20"/>
              </w:rPr>
            </w:pPr>
            <w:r w:rsidRPr="00FC55D0">
              <w:rPr>
                <w:i/>
                <w:sz w:val="20"/>
                <w:szCs w:val="20"/>
              </w:rPr>
              <w:t>The user has logged into the system.</w:t>
            </w:r>
          </w:p>
          <w:p w14:paraId="343F5DC7" w14:textId="77777777" w:rsidR="00FE2B26" w:rsidRPr="00FC2A0E" w:rsidRDefault="00FE2B26" w:rsidP="00B0001E">
            <w:pPr>
              <w:spacing w:after="40"/>
              <w:rPr>
                <w:i/>
                <w:sz w:val="20"/>
                <w:szCs w:val="20"/>
              </w:rPr>
            </w:pPr>
            <w:r w:rsidRPr="00FC55D0">
              <w:rPr>
                <w:i/>
                <w:sz w:val="20"/>
                <w:szCs w:val="20"/>
              </w:rPr>
              <w:t>The user has access to the order view function.</w:t>
            </w:r>
          </w:p>
        </w:tc>
      </w:tr>
      <w:tr w:rsidR="00FE2B26" w:rsidRPr="00FC2A0E" w14:paraId="1764FBA9"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FDC8703" w14:textId="77777777" w:rsidR="00FE2B26" w:rsidRPr="00633BAB" w:rsidRDefault="00FE2B26"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A347141" w14:textId="77777777" w:rsidR="00FE2B26" w:rsidRPr="00FC55D0" w:rsidRDefault="00FE2B26" w:rsidP="00B0001E">
            <w:pPr>
              <w:spacing w:after="40"/>
              <w:rPr>
                <w:i/>
                <w:sz w:val="20"/>
                <w:szCs w:val="20"/>
              </w:rPr>
            </w:pPr>
            <w:r w:rsidRPr="00FC55D0">
              <w:rPr>
                <w:i/>
                <w:sz w:val="20"/>
                <w:szCs w:val="20"/>
              </w:rPr>
              <w:t>The user can see the order information and related details.</w:t>
            </w:r>
          </w:p>
          <w:p w14:paraId="58E9AB7F" w14:textId="77777777" w:rsidR="00FE2B26" w:rsidRPr="00FC2A0E" w:rsidRDefault="00FE2B26" w:rsidP="00B0001E">
            <w:pPr>
              <w:spacing w:after="40"/>
              <w:rPr>
                <w:i/>
                <w:sz w:val="20"/>
                <w:szCs w:val="20"/>
              </w:rPr>
            </w:pPr>
            <w:r w:rsidRPr="00FC55D0">
              <w:rPr>
                <w:i/>
                <w:sz w:val="20"/>
                <w:szCs w:val="20"/>
              </w:rPr>
              <w:t>The system stores information about whether the user has viewed the order.</w:t>
            </w:r>
          </w:p>
        </w:tc>
      </w:tr>
      <w:tr w:rsidR="00FE2B26" w:rsidRPr="00352E67" w14:paraId="12D2F59B"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181731AD" w14:textId="77777777" w:rsidR="00FE2B26" w:rsidRPr="00633BAB" w:rsidRDefault="00FE2B26"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CD984ED" w14:textId="77777777" w:rsidR="00FE2B26" w:rsidRPr="00352E67" w:rsidRDefault="00FE2B26"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FCD5216" w14:textId="77777777" w:rsidR="00FE2B26" w:rsidRPr="00352E67" w:rsidRDefault="00FE2B26" w:rsidP="00B0001E">
            <w:pPr>
              <w:spacing w:after="40"/>
              <w:jc w:val="center"/>
              <w:rPr>
                <w:b/>
                <w:sz w:val="20"/>
                <w:szCs w:val="20"/>
              </w:rPr>
            </w:pPr>
            <w:r w:rsidRPr="00352E67">
              <w:rPr>
                <w:b/>
                <w:sz w:val="20"/>
                <w:szCs w:val="20"/>
              </w:rPr>
              <w:t>Sytem</w:t>
            </w:r>
          </w:p>
        </w:tc>
      </w:tr>
      <w:tr w:rsidR="00FE2B26" w:rsidRPr="00FC2A0E" w14:paraId="42B89DAC"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4224E618" w14:textId="77777777" w:rsidR="00FE2B26" w:rsidRPr="00633BAB" w:rsidRDefault="00FE2B26"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1C9BF5B2" w14:textId="77777777" w:rsidR="00FE2B26" w:rsidRDefault="00FE2B26" w:rsidP="00B0001E">
            <w:pPr>
              <w:spacing w:after="40"/>
              <w:rPr>
                <w:i/>
                <w:sz w:val="20"/>
                <w:szCs w:val="20"/>
              </w:rPr>
            </w:pPr>
            <w:r>
              <w:rPr>
                <w:i/>
                <w:sz w:val="20"/>
                <w:szCs w:val="20"/>
              </w:rPr>
              <w:t xml:space="preserve">1. </w:t>
            </w:r>
            <w:r w:rsidRPr="00FC55D0">
              <w:rPr>
                <w:i/>
                <w:sz w:val="20"/>
                <w:szCs w:val="20"/>
              </w:rPr>
              <w:t>The user selects the View Order function on the system interface.</w:t>
            </w:r>
          </w:p>
          <w:p w14:paraId="262D7260" w14:textId="77777777" w:rsidR="00FE2B26" w:rsidRPr="00FC55D0" w:rsidRDefault="00FE2B26" w:rsidP="00B0001E">
            <w:pPr>
              <w:spacing w:after="40"/>
              <w:rPr>
                <w:i/>
                <w:sz w:val="20"/>
                <w:szCs w:val="20"/>
              </w:rPr>
            </w:pPr>
          </w:p>
          <w:p w14:paraId="38899601" w14:textId="77777777" w:rsidR="00FE2B26" w:rsidRDefault="00FE2B26" w:rsidP="00B0001E">
            <w:pPr>
              <w:spacing w:after="40"/>
              <w:rPr>
                <w:i/>
                <w:sz w:val="20"/>
                <w:szCs w:val="20"/>
              </w:rPr>
            </w:pPr>
            <w:r>
              <w:rPr>
                <w:i/>
                <w:sz w:val="20"/>
                <w:szCs w:val="20"/>
              </w:rPr>
              <w:t xml:space="preserve">2. </w:t>
            </w:r>
            <w:r w:rsidRPr="00FC55D0">
              <w:rPr>
                <w:i/>
                <w:sz w:val="20"/>
                <w:szCs w:val="20"/>
              </w:rPr>
              <w:t>User can search and filter order list.</w:t>
            </w:r>
          </w:p>
          <w:p w14:paraId="114C88FF" w14:textId="77777777" w:rsidR="00FE2B26" w:rsidRPr="00FC55D0" w:rsidRDefault="00FE2B26" w:rsidP="00B0001E">
            <w:pPr>
              <w:spacing w:after="40"/>
              <w:rPr>
                <w:i/>
                <w:sz w:val="20"/>
                <w:szCs w:val="20"/>
              </w:rPr>
            </w:pPr>
          </w:p>
          <w:p w14:paraId="40304FF1" w14:textId="77777777" w:rsidR="00FE2B26" w:rsidRDefault="00FE2B26" w:rsidP="00B0001E">
            <w:pPr>
              <w:spacing w:after="40"/>
              <w:rPr>
                <w:i/>
                <w:sz w:val="20"/>
                <w:szCs w:val="20"/>
              </w:rPr>
            </w:pPr>
            <w:r>
              <w:rPr>
                <w:i/>
                <w:sz w:val="20"/>
                <w:szCs w:val="20"/>
              </w:rPr>
              <w:t xml:space="preserve">3. </w:t>
            </w:r>
            <w:r w:rsidRPr="00FC55D0">
              <w:rPr>
                <w:i/>
                <w:sz w:val="20"/>
                <w:szCs w:val="20"/>
              </w:rPr>
              <w:t>When the user selects an order in the list, the system displays detailed information about that order.</w:t>
            </w:r>
          </w:p>
          <w:p w14:paraId="187797F6" w14:textId="77777777" w:rsidR="00FE2B26" w:rsidRPr="00FC55D0" w:rsidRDefault="00FE2B26" w:rsidP="00B0001E">
            <w:pPr>
              <w:spacing w:after="40"/>
              <w:rPr>
                <w:i/>
                <w:sz w:val="20"/>
                <w:szCs w:val="20"/>
              </w:rPr>
            </w:pPr>
          </w:p>
          <w:p w14:paraId="3F0D6FD1" w14:textId="77777777" w:rsidR="00FE2B26" w:rsidRPr="00FC2A0E" w:rsidRDefault="00FE2B26" w:rsidP="00B0001E">
            <w:pPr>
              <w:spacing w:after="40"/>
              <w:rPr>
                <w:i/>
                <w:sz w:val="20"/>
                <w:szCs w:val="20"/>
              </w:rPr>
            </w:pPr>
            <w:r>
              <w:rPr>
                <w:i/>
                <w:sz w:val="20"/>
                <w:szCs w:val="20"/>
              </w:rPr>
              <w:t xml:space="preserve">4. </w:t>
            </w:r>
            <w:r w:rsidRPr="00FC55D0">
              <w:rPr>
                <w:i/>
                <w:sz w:val="20"/>
                <w:szCs w:val="20"/>
              </w:rPr>
              <w:t>Users can view detailed information about each product in the order by clicking the corresponding links on the interface.</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0187684A" w14:textId="77777777" w:rsidR="00FE2B26" w:rsidRPr="00FC2A0E" w:rsidRDefault="00FE2B26" w:rsidP="00B0001E">
            <w:pPr>
              <w:spacing w:after="40"/>
              <w:rPr>
                <w:i/>
                <w:sz w:val="20"/>
                <w:szCs w:val="20"/>
              </w:rPr>
            </w:pPr>
            <w:r>
              <w:rPr>
                <w:i/>
                <w:sz w:val="20"/>
                <w:szCs w:val="20"/>
              </w:rPr>
              <w:t xml:space="preserve">1. </w:t>
            </w:r>
            <w:r w:rsidRPr="00FC55D0">
              <w:rPr>
                <w:i/>
                <w:sz w:val="20"/>
                <w:szCs w:val="20"/>
              </w:rPr>
              <w:t>The system displays a list of orders placed on the system.</w:t>
            </w:r>
          </w:p>
        </w:tc>
      </w:tr>
      <w:tr w:rsidR="00FE2B26" w:rsidRPr="00E63CC7" w14:paraId="312C6A13"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F85B191" w14:textId="77777777" w:rsidR="00FE2B26" w:rsidRPr="00633BAB" w:rsidRDefault="00FE2B26" w:rsidP="00B0001E">
            <w:pPr>
              <w:spacing w:after="40"/>
              <w:rPr>
                <w:b/>
              </w:rPr>
            </w:pPr>
            <w:r w:rsidRPr="00633BAB">
              <w:rPr>
                <w:b/>
              </w:rPr>
              <w:t>Exception</w:t>
            </w:r>
          </w:p>
          <w:p w14:paraId="06F9E411" w14:textId="77777777" w:rsidR="00FE2B26" w:rsidRPr="00633BAB" w:rsidRDefault="00FE2B26"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3BAF123A" w14:textId="77777777" w:rsidR="00FE2B26" w:rsidRPr="00FC55D0" w:rsidRDefault="00FE2B26" w:rsidP="00B0001E">
            <w:pPr>
              <w:spacing w:after="40"/>
              <w:rPr>
                <w:i/>
                <w:sz w:val="20"/>
                <w:szCs w:val="20"/>
              </w:rPr>
            </w:pPr>
            <w:r w:rsidRPr="00FC55D0">
              <w:rPr>
                <w:i/>
                <w:sz w:val="20"/>
                <w:szCs w:val="20"/>
              </w:rPr>
              <w:t>If no orders are found on the system, the system will display a notification to the user.</w:t>
            </w:r>
          </w:p>
          <w:p w14:paraId="465B21CC" w14:textId="77777777" w:rsidR="00FE2B26" w:rsidRPr="00E63CC7" w:rsidRDefault="00FE2B26" w:rsidP="00B0001E">
            <w:pPr>
              <w:spacing w:after="40"/>
              <w:rPr>
                <w:i/>
                <w:sz w:val="20"/>
                <w:szCs w:val="20"/>
              </w:rPr>
            </w:pPr>
            <w:r w:rsidRPr="00FC55D0">
              <w:rPr>
                <w:i/>
                <w:sz w:val="20"/>
                <w:szCs w:val="20"/>
              </w:rPr>
              <w:t>If the user does not have permission to access the View Order function, the system displays an error message and does not allow access to this function.</w:t>
            </w:r>
          </w:p>
        </w:tc>
      </w:tr>
    </w:tbl>
    <w:p w14:paraId="50635F12" w14:textId="243FFD55" w:rsidR="00FE2B26" w:rsidRDefault="00FE2B26" w:rsidP="004A7467">
      <w:pPr>
        <w:pStyle w:val="Tiumccp2"/>
        <w:rPr>
          <w:b w:val="0"/>
          <w:i w:val="0"/>
          <w:iCs/>
          <w:sz w:val="24"/>
          <w:szCs w:val="24"/>
        </w:rPr>
      </w:pPr>
    </w:p>
    <w:p w14:paraId="5FDFF1E6" w14:textId="77777777" w:rsidR="006274A8" w:rsidRDefault="00FE2B26" w:rsidP="00B0001E">
      <w:r>
        <w:rPr>
          <w:i/>
          <w:iCs/>
        </w:rPr>
        <w:br w:type="column"/>
      </w:r>
      <w:bookmarkStart w:id="78" w:name="_Toc134222969"/>
      <w:r w:rsidR="006274A8">
        <w:rPr>
          <w:i/>
          <w:sz w:val="20"/>
          <w:szCs w:val="20"/>
        </w:rPr>
        <w:lastRenderedPageBreak/>
        <w:t>Make order</w:t>
      </w:r>
      <w:bookmarkEnd w:id="78"/>
    </w:p>
    <w:tbl>
      <w:tblPr>
        <w:tblStyle w:val="TableGrid"/>
        <w:tblW w:w="0" w:type="auto"/>
        <w:tblLook w:val="04A0" w:firstRow="1" w:lastRow="0" w:firstColumn="1" w:lastColumn="0" w:noHBand="0" w:noVBand="1"/>
      </w:tblPr>
      <w:tblGrid>
        <w:gridCol w:w="2823"/>
        <w:gridCol w:w="2969"/>
        <w:gridCol w:w="3309"/>
      </w:tblGrid>
      <w:tr w:rsidR="006274A8" w:rsidRPr="00FC2A0E" w14:paraId="074E7E92"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D4FFCF7" w14:textId="77777777" w:rsidR="006274A8" w:rsidRPr="00633BAB" w:rsidRDefault="006274A8"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0A86598" w14:textId="77777777" w:rsidR="006274A8" w:rsidRPr="00FC2A0E" w:rsidRDefault="006274A8" w:rsidP="00B0001E">
            <w:pPr>
              <w:spacing w:after="40"/>
              <w:rPr>
                <w:i/>
                <w:sz w:val="20"/>
                <w:szCs w:val="20"/>
              </w:rPr>
            </w:pPr>
            <w:r>
              <w:rPr>
                <w:i/>
                <w:sz w:val="20"/>
                <w:szCs w:val="20"/>
              </w:rPr>
              <w:t>Make order</w:t>
            </w:r>
          </w:p>
        </w:tc>
      </w:tr>
      <w:tr w:rsidR="006274A8" w:rsidRPr="00FC2A0E" w14:paraId="1686103B"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95A4E60" w14:textId="77777777" w:rsidR="006274A8" w:rsidRPr="00633BAB" w:rsidRDefault="006274A8"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87DA093" w14:textId="77777777" w:rsidR="006274A8" w:rsidRPr="00FC2A0E" w:rsidRDefault="006274A8" w:rsidP="00B0001E">
            <w:pPr>
              <w:spacing w:after="40"/>
              <w:rPr>
                <w:i/>
                <w:sz w:val="20"/>
                <w:szCs w:val="20"/>
              </w:rPr>
            </w:pPr>
            <w:r w:rsidRPr="00553F3E">
              <w:rPr>
                <w:i/>
                <w:sz w:val="20"/>
                <w:szCs w:val="20"/>
              </w:rPr>
              <w:t>Customer wants to create a new order on the system.</w:t>
            </w:r>
          </w:p>
        </w:tc>
      </w:tr>
      <w:tr w:rsidR="006274A8" w:rsidRPr="00FC2A0E" w14:paraId="797C5A5C"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0295F55" w14:textId="77777777" w:rsidR="006274A8" w:rsidRPr="00633BAB" w:rsidRDefault="006274A8"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E3B06B0" w14:textId="77777777" w:rsidR="006274A8" w:rsidRPr="00FC2A0E" w:rsidRDefault="006274A8" w:rsidP="00B0001E">
            <w:pPr>
              <w:spacing w:after="40"/>
              <w:rPr>
                <w:i/>
                <w:sz w:val="20"/>
                <w:szCs w:val="20"/>
              </w:rPr>
            </w:pPr>
            <w:r>
              <w:rPr>
                <w:i/>
                <w:sz w:val="20"/>
                <w:szCs w:val="20"/>
              </w:rPr>
              <w:t>Customer</w:t>
            </w:r>
          </w:p>
        </w:tc>
      </w:tr>
      <w:tr w:rsidR="006274A8" w:rsidRPr="00FC2A0E" w14:paraId="755A860F"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2A3861E" w14:textId="77777777" w:rsidR="006274A8" w:rsidRPr="00633BAB" w:rsidRDefault="006274A8"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65CE8C4" w14:textId="77777777" w:rsidR="006274A8" w:rsidRPr="00FC2A0E" w:rsidRDefault="006274A8" w:rsidP="00B0001E">
            <w:pPr>
              <w:spacing w:after="40"/>
              <w:rPr>
                <w:i/>
                <w:sz w:val="20"/>
                <w:szCs w:val="20"/>
              </w:rPr>
            </w:pPr>
            <w:r>
              <w:rPr>
                <w:i/>
                <w:sz w:val="20"/>
                <w:szCs w:val="20"/>
              </w:rPr>
              <w:t xml:space="preserve">Customer, </w:t>
            </w:r>
            <w:r w:rsidRPr="00487A49">
              <w:rPr>
                <w:i/>
                <w:sz w:val="20"/>
                <w:szCs w:val="20"/>
              </w:rPr>
              <w:t>Sales agent</w:t>
            </w:r>
          </w:p>
        </w:tc>
      </w:tr>
      <w:tr w:rsidR="006274A8" w:rsidRPr="00FC2A0E" w14:paraId="3261DD4B"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CD5EC01" w14:textId="77777777" w:rsidR="006274A8" w:rsidRPr="00633BAB" w:rsidRDefault="006274A8"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5CBB443" w14:textId="77777777" w:rsidR="006274A8" w:rsidRPr="00487A49" w:rsidRDefault="006274A8" w:rsidP="00B0001E">
            <w:pPr>
              <w:spacing w:after="40"/>
              <w:rPr>
                <w:i/>
                <w:sz w:val="20"/>
                <w:szCs w:val="20"/>
              </w:rPr>
            </w:pPr>
            <w:r w:rsidRPr="00487A49">
              <w:rPr>
                <w:i/>
                <w:sz w:val="20"/>
                <w:szCs w:val="20"/>
              </w:rPr>
              <w:t>The customer has logged into the system.</w:t>
            </w:r>
          </w:p>
          <w:p w14:paraId="12CF3646" w14:textId="77777777" w:rsidR="006274A8" w:rsidRPr="00FC2A0E" w:rsidRDefault="006274A8" w:rsidP="00B0001E">
            <w:pPr>
              <w:spacing w:after="40"/>
              <w:rPr>
                <w:i/>
                <w:sz w:val="20"/>
                <w:szCs w:val="20"/>
              </w:rPr>
            </w:pPr>
            <w:r w:rsidRPr="00487A49">
              <w:rPr>
                <w:i/>
                <w:sz w:val="20"/>
                <w:szCs w:val="20"/>
              </w:rPr>
              <w:t>The product you want to order is already on the system and is available for sale.</w:t>
            </w:r>
          </w:p>
        </w:tc>
      </w:tr>
      <w:tr w:rsidR="006274A8" w:rsidRPr="00FC2A0E" w14:paraId="1A8379B7"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F73531F" w14:textId="77777777" w:rsidR="006274A8" w:rsidRPr="00633BAB" w:rsidRDefault="006274A8"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648B40A" w14:textId="77777777" w:rsidR="006274A8" w:rsidRPr="00487A49" w:rsidRDefault="006274A8" w:rsidP="00B0001E">
            <w:pPr>
              <w:spacing w:after="40"/>
              <w:rPr>
                <w:i/>
                <w:sz w:val="20"/>
                <w:szCs w:val="20"/>
              </w:rPr>
            </w:pPr>
            <w:r w:rsidRPr="00487A49">
              <w:rPr>
                <w:i/>
                <w:sz w:val="20"/>
                <w:szCs w:val="20"/>
              </w:rPr>
              <w:t>The system stores successful order information into the database.</w:t>
            </w:r>
          </w:p>
          <w:p w14:paraId="1E2FAD24" w14:textId="77777777" w:rsidR="006274A8" w:rsidRPr="00487A49" w:rsidRDefault="006274A8" w:rsidP="00B0001E">
            <w:pPr>
              <w:spacing w:after="40"/>
              <w:rPr>
                <w:i/>
                <w:sz w:val="20"/>
                <w:szCs w:val="20"/>
              </w:rPr>
            </w:pPr>
            <w:r w:rsidRPr="00487A49">
              <w:rPr>
                <w:i/>
                <w:sz w:val="20"/>
                <w:szCs w:val="20"/>
              </w:rPr>
              <w:t>The customer receives information about the order and the expected delivery time.</w:t>
            </w:r>
          </w:p>
          <w:p w14:paraId="2611F8D3" w14:textId="77777777" w:rsidR="006274A8" w:rsidRPr="00FC2A0E" w:rsidRDefault="006274A8" w:rsidP="00B0001E">
            <w:pPr>
              <w:spacing w:after="40"/>
              <w:rPr>
                <w:i/>
                <w:sz w:val="20"/>
                <w:szCs w:val="20"/>
              </w:rPr>
            </w:pPr>
            <w:r w:rsidRPr="00487A49">
              <w:rPr>
                <w:i/>
                <w:sz w:val="20"/>
                <w:szCs w:val="20"/>
              </w:rPr>
              <w:t>The salesperson receives the order information to make the delivery.</w:t>
            </w:r>
          </w:p>
        </w:tc>
      </w:tr>
      <w:tr w:rsidR="006274A8" w:rsidRPr="00352E67" w14:paraId="74A03763"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40E12AC3" w14:textId="77777777" w:rsidR="006274A8" w:rsidRPr="00633BAB" w:rsidRDefault="006274A8"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932470B" w14:textId="77777777" w:rsidR="006274A8" w:rsidRPr="00352E67" w:rsidRDefault="006274A8"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8DC406C" w14:textId="77777777" w:rsidR="006274A8" w:rsidRPr="00352E67" w:rsidRDefault="006274A8" w:rsidP="00B0001E">
            <w:pPr>
              <w:spacing w:after="40"/>
              <w:jc w:val="center"/>
              <w:rPr>
                <w:b/>
                <w:sz w:val="20"/>
                <w:szCs w:val="20"/>
              </w:rPr>
            </w:pPr>
            <w:r w:rsidRPr="00352E67">
              <w:rPr>
                <w:b/>
                <w:sz w:val="20"/>
                <w:szCs w:val="20"/>
              </w:rPr>
              <w:t>Sytem</w:t>
            </w:r>
          </w:p>
        </w:tc>
      </w:tr>
      <w:tr w:rsidR="006274A8" w:rsidRPr="00FC2A0E" w14:paraId="53938B15"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4179CE18" w14:textId="77777777" w:rsidR="006274A8" w:rsidRPr="00633BAB" w:rsidRDefault="006274A8"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78E455BE" w14:textId="77777777" w:rsidR="006274A8" w:rsidRPr="00487A49" w:rsidRDefault="006274A8" w:rsidP="00B0001E">
            <w:pPr>
              <w:spacing w:after="40"/>
              <w:rPr>
                <w:i/>
                <w:sz w:val="20"/>
                <w:szCs w:val="20"/>
              </w:rPr>
            </w:pPr>
            <w:r>
              <w:rPr>
                <w:i/>
                <w:sz w:val="20"/>
                <w:szCs w:val="20"/>
              </w:rPr>
              <w:t xml:space="preserve">1. </w:t>
            </w:r>
            <w:r w:rsidRPr="00487A49">
              <w:rPr>
                <w:i/>
                <w:sz w:val="20"/>
                <w:szCs w:val="20"/>
              </w:rPr>
              <w:t>Customers access the product page on the system.</w:t>
            </w:r>
          </w:p>
          <w:p w14:paraId="6ABA50DC" w14:textId="77777777" w:rsidR="006274A8" w:rsidRPr="00487A49" w:rsidRDefault="006274A8" w:rsidP="00B0001E">
            <w:pPr>
              <w:spacing w:after="40"/>
              <w:rPr>
                <w:i/>
                <w:sz w:val="20"/>
                <w:szCs w:val="20"/>
              </w:rPr>
            </w:pPr>
            <w:r>
              <w:rPr>
                <w:i/>
                <w:sz w:val="20"/>
                <w:szCs w:val="20"/>
              </w:rPr>
              <w:t xml:space="preserve">2. </w:t>
            </w:r>
            <w:r w:rsidRPr="00487A49">
              <w:rPr>
                <w:i/>
                <w:sz w:val="20"/>
                <w:szCs w:val="20"/>
              </w:rPr>
              <w:t>The customer searches for the product he wants to buy and adds it to the cart.</w:t>
            </w:r>
          </w:p>
          <w:p w14:paraId="08BCE510" w14:textId="77777777" w:rsidR="006274A8" w:rsidRPr="00487A49" w:rsidRDefault="006274A8" w:rsidP="00B0001E">
            <w:pPr>
              <w:spacing w:after="40"/>
              <w:rPr>
                <w:i/>
                <w:sz w:val="20"/>
                <w:szCs w:val="20"/>
              </w:rPr>
            </w:pPr>
            <w:r>
              <w:rPr>
                <w:i/>
                <w:sz w:val="20"/>
                <w:szCs w:val="20"/>
              </w:rPr>
              <w:t xml:space="preserve">3. </w:t>
            </w:r>
            <w:r w:rsidRPr="00487A49">
              <w:rPr>
                <w:i/>
                <w:sz w:val="20"/>
                <w:szCs w:val="20"/>
              </w:rPr>
              <w:t>Customers choose to continue shopping if they want to buy more products, or choose to pay to proceed with the order.</w:t>
            </w:r>
          </w:p>
          <w:p w14:paraId="51AC41D2" w14:textId="77777777" w:rsidR="006274A8" w:rsidRPr="00487A49" w:rsidRDefault="006274A8" w:rsidP="00B0001E">
            <w:pPr>
              <w:spacing w:after="40"/>
              <w:rPr>
                <w:i/>
                <w:sz w:val="20"/>
                <w:szCs w:val="20"/>
              </w:rPr>
            </w:pPr>
            <w:r>
              <w:rPr>
                <w:i/>
                <w:sz w:val="20"/>
                <w:szCs w:val="20"/>
              </w:rPr>
              <w:t xml:space="preserve">4. </w:t>
            </w:r>
            <w:r w:rsidRPr="00487A49">
              <w:rPr>
                <w:i/>
                <w:sz w:val="20"/>
                <w:szCs w:val="20"/>
              </w:rPr>
              <w:t>The customer checks the order information and fills in the contact information to complete the order.</w:t>
            </w:r>
          </w:p>
          <w:p w14:paraId="5865F92B" w14:textId="77777777" w:rsidR="006274A8" w:rsidRPr="00FC2A0E" w:rsidRDefault="006274A8" w:rsidP="00B0001E">
            <w:pPr>
              <w:spacing w:after="40"/>
              <w:rPr>
                <w:i/>
                <w:sz w:val="20"/>
                <w:szCs w:val="20"/>
              </w:rPr>
            </w:pPr>
            <w:r>
              <w:rPr>
                <w:i/>
                <w:sz w:val="20"/>
                <w:szCs w:val="20"/>
              </w:rPr>
              <w:t xml:space="preserve">5. </w:t>
            </w:r>
            <w:r w:rsidRPr="00487A49">
              <w:rPr>
                <w:i/>
                <w:sz w:val="20"/>
                <w:szCs w:val="20"/>
              </w:rPr>
              <w:t>The customer chooses to continue to return to the product page or to complete to place an order.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5B14C554" w14:textId="77777777" w:rsidR="006274A8" w:rsidRDefault="006274A8" w:rsidP="00B0001E">
            <w:pPr>
              <w:spacing w:after="40"/>
              <w:rPr>
                <w:i/>
                <w:sz w:val="20"/>
                <w:szCs w:val="20"/>
              </w:rPr>
            </w:pPr>
            <w:r>
              <w:rPr>
                <w:i/>
                <w:sz w:val="20"/>
                <w:szCs w:val="20"/>
              </w:rPr>
              <w:t xml:space="preserve">1. </w:t>
            </w:r>
            <w:r w:rsidRPr="00487A49">
              <w:rPr>
                <w:i/>
                <w:sz w:val="20"/>
                <w:szCs w:val="20"/>
              </w:rPr>
              <w:t>The system displays order information including: product list, price, product quantity, total amount and customer information.</w:t>
            </w:r>
          </w:p>
          <w:p w14:paraId="46E31822" w14:textId="77777777" w:rsidR="006274A8" w:rsidRPr="00487A49" w:rsidRDefault="006274A8" w:rsidP="00B0001E">
            <w:pPr>
              <w:spacing w:after="40"/>
              <w:rPr>
                <w:i/>
                <w:sz w:val="20"/>
                <w:szCs w:val="20"/>
              </w:rPr>
            </w:pPr>
          </w:p>
          <w:p w14:paraId="1121AA6B" w14:textId="77777777" w:rsidR="006274A8" w:rsidRPr="00FC2A0E" w:rsidRDefault="006274A8" w:rsidP="00B0001E">
            <w:pPr>
              <w:spacing w:after="40"/>
              <w:rPr>
                <w:i/>
                <w:sz w:val="20"/>
                <w:szCs w:val="20"/>
              </w:rPr>
            </w:pPr>
            <w:r>
              <w:rPr>
                <w:i/>
                <w:sz w:val="20"/>
                <w:szCs w:val="20"/>
              </w:rPr>
              <w:t xml:space="preserve">2. </w:t>
            </w:r>
            <w:r w:rsidRPr="00487A49">
              <w:rPr>
                <w:i/>
                <w:sz w:val="20"/>
                <w:szCs w:val="20"/>
              </w:rPr>
              <w:t>The system confirms the order and displays information about the order that has been placed successfully.</w:t>
            </w:r>
          </w:p>
        </w:tc>
      </w:tr>
      <w:tr w:rsidR="006274A8" w:rsidRPr="00E63CC7" w14:paraId="77E74931"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E4B9804" w14:textId="77777777" w:rsidR="006274A8" w:rsidRPr="00633BAB" w:rsidRDefault="006274A8" w:rsidP="00B0001E">
            <w:pPr>
              <w:spacing w:after="40"/>
              <w:rPr>
                <w:b/>
              </w:rPr>
            </w:pPr>
            <w:r w:rsidRPr="00633BAB">
              <w:rPr>
                <w:b/>
              </w:rPr>
              <w:t>Exception</w:t>
            </w:r>
          </w:p>
          <w:p w14:paraId="1513C72B" w14:textId="77777777" w:rsidR="006274A8" w:rsidRPr="00633BAB" w:rsidRDefault="006274A8"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32CC7DCF" w14:textId="77777777" w:rsidR="006274A8" w:rsidRPr="00553F3E" w:rsidRDefault="006274A8" w:rsidP="00B0001E">
            <w:pPr>
              <w:spacing w:after="40"/>
              <w:rPr>
                <w:i/>
                <w:sz w:val="20"/>
                <w:szCs w:val="20"/>
              </w:rPr>
            </w:pPr>
            <w:r>
              <w:rPr>
                <w:i/>
                <w:sz w:val="20"/>
                <w:szCs w:val="20"/>
              </w:rPr>
              <w:t>1.</w:t>
            </w:r>
            <w:r w:rsidRPr="00553F3E">
              <w:rPr>
                <w:i/>
                <w:sz w:val="20"/>
                <w:szCs w:val="20"/>
              </w:rPr>
              <w:t>The product is no longer in sufficient quantity to fulfill the order.</w:t>
            </w:r>
          </w:p>
          <w:p w14:paraId="6A034916" w14:textId="77777777" w:rsidR="006274A8" w:rsidRPr="00553F3E" w:rsidRDefault="006274A8" w:rsidP="00B0001E">
            <w:pPr>
              <w:spacing w:after="40"/>
              <w:rPr>
                <w:i/>
                <w:sz w:val="20"/>
                <w:szCs w:val="20"/>
              </w:rPr>
            </w:pPr>
            <w:r>
              <w:rPr>
                <w:i/>
                <w:sz w:val="20"/>
                <w:szCs w:val="20"/>
              </w:rPr>
              <w:t>2.</w:t>
            </w:r>
            <w:r w:rsidRPr="00553F3E">
              <w:rPr>
                <w:i/>
                <w:sz w:val="20"/>
                <w:szCs w:val="20"/>
              </w:rPr>
              <w:t>Database connection error, cannot add orders to the system.</w:t>
            </w:r>
          </w:p>
          <w:p w14:paraId="1B17B77F" w14:textId="77777777" w:rsidR="006274A8" w:rsidRPr="00E63CC7" w:rsidRDefault="006274A8" w:rsidP="00B0001E">
            <w:pPr>
              <w:spacing w:after="40"/>
              <w:rPr>
                <w:i/>
                <w:sz w:val="20"/>
                <w:szCs w:val="20"/>
              </w:rPr>
            </w:pPr>
            <w:r>
              <w:rPr>
                <w:i/>
                <w:sz w:val="20"/>
                <w:szCs w:val="20"/>
              </w:rPr>
              <w:t>3.</w:t>
            </w:r>
            <w:r w:rsidRPr="00553F3E">
              <w:rPr>
                <w:i/>
                <w:sz w:val="20"/>
                <w:szCs w:val="20"/>
              </w:rPr>
              <w:t>Error in order confirmation process</w:t>
            </w:r>
          </w:p>
        </w:tc>
      </w:tr>
    </w:tbl>
    <w:p w14:paraId="0DCA482F" w14:textId="0EAC064A" w:rsidR="006274A8" w:rsidRDefault="006274A8" w:rsidP="004A7467">
      <w:pPr>
        <w:pStyle w:val="Tiumccp2"/>
        <w:rPr>
          <w:b w:val="0"/>
          <w:i w:val="0"/>
          <w:iCs/>
          <w:sz w:val="24"/>
          <w:szCs w:val="24"/>
        </w:rPr>
      </w:pPr>
    </w:p>
    <w:p w14:paraId="21BDEFFA" w14:textId="77777777" w:rsidR="004A7467" w:rsidRPr="004A7467" w:rsidRDefault="006274A8" w:rsidP="004A7467">
      <w:pPr>
        <w:pStyle w:val="Tiumccp2"/>
        <w:rPr>
          <w:b w:val="0"/>
          <w:i w:val="0"/>
          <w:iCs/>
          <w:sz w:val="24"/>
          <w:szCs w:val="24"/>
        </w:rPr>
      </w:pPr>
      <w:r>
        <w:rPr>
          <w:b w:val="0"/>
          <w:i w:val="0"/>
          <w:iCs/>
          <w:sz w:val="24"/>
          <w:szCs w:val="24"/>
        </w:rPr>
        <w:br w:type="column"/>
      </w:r>
    </w:p>
    <w:p w14:paraId="0037B46D" w14:textId="77777777" w:rsidR="006274A8" w:rsidRDefault="006274A8" w:rsidP="00B0001E">
      <w:bookmarkStart w:id="79" w:name="_Toc134222970"/>
      <w:r>
        <w:rPr>
          <w:i/>
          <w:sz w:val="20"/>
          <w:szCs w:val="20"/>
        </w:rPr>
        <w:t>Pay by cash</w:t>
      </w:r>
      <w:bookmarkEnd w:id="79"/>
    </w:p>
    <w:tbl>
      <w:tblPr>
        <w:tblStyle w:val="TableGrid"/>
        <w:tblW w:w="0" w:type="auto"/>
        <w:tblLook w:val="04A0" w:firstRow="1" w:lastRow="0" w:firstColumn="1" w:lastColumn="0" w:noHBand="0" w:noVBand="1"/>
      </w:tblPr>
      <w:tblGrid>
        <w:gridCol w:w="2826"/>
        <w:gridCol w:w="2967"/>
        <w:gridCol w:w="3308"/>
      </w:tblGrid>
      <w:tr w:rsidR="006274A8" w:rsidRPr="00FC2A0E" w14:paraId="6E348C0B"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4115E16" w14:textId="77777777" w:rsidR="006274A8" w:rsidRPr="00633BAB" w:rsidRDefault="006274A8"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9535D71" w14:textId="77777777" w:rsidR="006274A8" w:rsidRPr="00FC2A0E" w:rsidRDefault="006274A8" w:rsidP="00B0001E">
            <w:pPr>
              <w:spacing w:after="40"/>
              <w:rPr>
                <w:i/>
                <w:sz w:val="20"/>
                <w:szCs w:val="20"/>
              </w:rPr>
            </w:pPr>
            <w:r>
              <w:rPr>
                <w:i/>
                <w:sz w:val="20"/>
                <w:szCs w:val="20"/>
              </w:rPr>
              <w:t>Pay by cash</w:t>
            </w:r>
          </w:p>
        </w:tc>
      </w:tr>
      <w:tr w:rsidR="006274A8" w:rsidRPr="00FC2A0E" w14:paraId="7CD9C54F"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0ED7396" w14:textId="77777777" w:rsidR="006274A8" w:rsidRPr="00633BAB" w:rsidRDefault="006274A8"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078296B" w14:textId="77777777" w:rsidR="006274A8" w:rsidRPr="00FC2A0E" w:rsidRDefault="006274A8" w:rsidP="00B0001E">
            <w:pPr>
              <w:spacing w:after="40"/>
              <w:rPr>
                <w:i/>
                <w:sz w:val="20"/>
                <w:szCs w:val="20"/>
              </w:rPr>
            </w:pPr>
            <w:r w:rsidRPr="00EC5AF9">
              <w:rPr>
                <w:i/>
                <w:sz w:val="20"/>
                <w:szCs w:val="20"/>
              </w:rPr>
              <w:t>This use case describes the process of paying for an order with cash at the point of sale.</w:t>
            </w:r>
          </w:p>
        </w:tc>
      </w:tr>
      <w:tr w:rsidR="006274A8" w:rsidRPr="00FC2A0E" w14:paraId="23F20B69"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97366ED" w14:textId="77777777" w:rsidR="006274A8" w:rsidRPr="00633BAB" w:rsidRDefault="006274A8"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B407C6B" w14:textId="77777777" w:rsidR="006274A8" w:rsidRPr="00FC2A0E" w:rsidRDefault="006274A8" w:rsidP="00B0001E">
            <w:pPr>
              <w:spacing w:after="40"/>
              <w:rPr>
                <w:i/>
                <w:sz w:val="20"/>
                <w:szCs w:val="20"/>
              </w:rPr>
            </w:pPr>
            <w:r w:rsidRPr="00EC5AF9">
              <w:rPr>
                <w:i/>
                <w:sz w:val="20"/>
                <w:szCs w:val="20"/>
              </w:rPr>
              <w:t>Cashier</w:t>
            </w:r>
          </w:p>
        </w:tc>
      </w:tr>
      <w:tr w:rsidR="006274A8" w:rsidRPr="00FC2A0E" w14:paraId="201FE699"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7AC7C69" w14:textId="77777777" w:rsidR="006274A8" w:rsidRPr="00633BAB" w:rsidRDefault="006274A8"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F2D83A3" w14:textId="77777777" w:rsidR="006274A8" w:rsidRPr="00FC2A0E" w:rsidRDefault="006274A8" w:rsidP="00B0001E">
            <w:pPr>
              <w:spacing w:after="40"/>
              <w:rPr>
                <w:i/>
                <w:sz w:val="20"/>
                <w:szCs w:val="20"/>
              </w:rPr>
            </w:pPr>
            <w:r w:rsidRPr="00EC5AF9">
              <w:rPr>
                <w:i/>
                <w:sz w:val="20"/>
                <w:szCs w:val="20"/>
              </w:rPr>
              <w:t>Manage</w:t>
            </w:r>
            <w:r>
              <w:rPr>
                <w:i/>
                <w:sz w:val="20"/>
                <w:szCs w:val="20"/>
              </w:rPr>
              <w:t xml:space="preserve">, User, </w:t>
            </w:r>
            <w:r w:rsidRPr="00EC5AF9">
              <w:rPr>
                <w:i/>
                <w:sz w:val="20"/>
                <w:szCs w:val="20"/>
              </w:rPr>
              <w:t>Cashier</w:t>
            </w:r>
          </w:p>
        </w:tc>
      </w:tr>
      <w:tr w:rsidR="006274A8" w:rsidRPr="00FC2A0E" w14:paraId="3E6F1399"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2DE4205" w14:textId="77777777" w:rsidR="006274A8" w:rsidRPr="00633BAB" w:rsidRDefault="006274A8"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3976367" w14:textId="77777777" w:rsidR="006274A8" w:rsidRPr="00EC5AF9" w:rsidRDefault="006274A8" w:rsidP="00B0001E">
            <w:pPr>
              <w:spacing w:after="40"/>
              <w:rPr>
                <w:i/>
                <w:sz w:val="20"/>
                <w:szCs w:val="20"/>
              </w:rPr>
            </w:pPr>
            <w:r w:rsidRPr="00EC5AF9">
              <w:rPr>
                <w:i/>
                <w:sz w:val="20"/>
                <w:szCs w:val="20"/>
              </w:rPr>
              <w:t>The customer has selected the items they wish to purchase.</w:t>
            </w:r>
          </w:p>
          <w:p w14:paraId="01CD38FF" w14:textId="77777777" w:rsidR="006274A8" w:rsidRPr="00EC5AF9" w:rsidRDefault="006274A8" w:rsidP="00B0001E">
            <w:pPr>
              <w:spacing w:after="40"/>
              <w:rPr>
                <w:i/>
                <w:sz w:val="20"/>
                <w:szCs w:val="20"/>
              </w:rPr>
            </w:pPr>
            <w:r w:rsidRPr="00EC5AF9">
              <w:rPr>
                <w:i/>
                <w:sz w:val="20"/>
                <w:szCs w:val="20"/>
              </w:rPr>
              <w:t>The total cost of the items has been calculated.</w:t>
            </w:r>
          </w:p>
          <w:p w14:paraId="39103932" w14:textId="77777777" w:rsidR="006274A8" w:rsidRPr="00FC2A0E" w:rsidRDefault="006274A8" w:rsidP="00B0001E">
            <w:pPr>
              <w:spacing w:after="40"/>
              <w:rPr>
                <w:i/>
                <w:sz w:val="20"/>
                <w:szCs w:val="20"/>
              </w:rPr>
            </w:pPr>
            <w:r w:rsidRPr="00EC5AF9">
              <w:rPr>
                <w:i/>
                <w:sz w:val="20"/>
                <w:szCs w:val="20"/>
              </w:rPr>
              <w:t>The customer has chosen to pay with cash.</w:t>
            </w:r>
          </w:p>
        </w:tc>
      </w:tr>
      <w:tr w:rsidR="006274A8" w:rsidRPr="00FC2A0E" w14:paraId="2571E0ED"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64FBCA8" w14:textId="77777777" w:rsidR="006274A8" w:rsidRPr="00633BAB" w:rsidRDefault="006274A8"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C055E55" w14:textId="77777777" w:rsidR="006274A8" w:rsidRPr="00EC5AF9" w:rsidRDefault="006274A8" w:rsidP="00B0001E">
            <w:pPr>
              <w:spacing w:after="40"/>
              <w:rPr>
                <w:i/>
                <w:sz w:val="20"/>
                <w:szCs w:val="20"/>
              </w:rPr>
            </w:pPr>
            <w:r w:rsidRPr="00EC5AF9">
              <w:rPr>
                <w:i/>
                <w:sz w:val="20"/>
                <w:szCs w:val="20"/>
              </w:rPr>
              <w:t>The payment has been recorded in the system.</w:t>
            </w:r>
          </w:p>
          <w:p w14:paraId="7500D2E5" w14:textId="77777777" w:rsidR="006274A8" w:rsidRPr="00EC5AF9" w:rsidRDefault="006274A8" w:rsidP="00B0001E">
            <w:pPr>
              <w:spacing w:after="40"/>
              <w:rPr>
                <w:i/>
                <w:sz w:val="20"/>
                <w:szCs w:val="20"/>
              </w:rPr>
            </w:pPr>
            <w:r w:rsidRPr="00EC5AF9">
              <w:rPr>
                <w:i/>
                <w:sz w:val="20"/>
                <w:szCs w:val="20"/>
              </w:rPr>
              <w:t>The sale is completed and the customer receives their items.</w:t>
            </w:r>
          </w:p>
          <w:p w14:paraId="3BA78A50" w14:textId="77777777" w:rsidR="006274A8" w:rsidRPr="00FC2A0E" w:rsidRDefault="006274A8" w:rsidP="00B0001E">
            <w:pPr>
              <w:spacing w:after="40"/>
              <w:rPr>
                <w:i/>
                <w:sz w:val="20"/>
                <w:szCs w:val="20"/>
              </w:rPr>
            </w:pPr>
            <w:r w:rsidRPr="00EC5AF9">
              <w:rPr>
                <w:i/>
                <w:sz w:val="20"/>
                <w:szCs w:val="20"/>
              </w:rPr>
              <w:t>The cash received from the customer has been deposited into the cash register.</w:t>
            </w:r>
          </w:p>
        </w:tc>
      </w:tr>
      <w:tr w:rsidR="006274A8" w:rsidRPr="00352E67" w14:paraId="7CD83E35"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1CCEB0FA" w14:textId="77777777" w:rsidR="006274A8" w:rsidRPr="00633BAB" w:rsidRDefault="006274A8"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068283C" w14:textId="77777777" w:rsidR="006274A8" w:rsidRPr="00352E67" w:rsidRDefault="006274A8"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6DC4F39" w14:textId="77777777" w:rsidR="006274A8" w:rsidRPr="00352E67" w:rsidRDefault="006274A8" w:rsidP="00B0001E">
            <w:pPr>
              <w:spacing w:after="40"/>
              <w:jc w:val="center"/>
              <w:rPr>
                <w:b/>
                <w:sz w:val="20"/>
                <w:szCs w:val="20"/>
              </w:rPr>
            </w:pPr>
            <w:r w:rsidRPr="00352E67">
              <w:rPr>
                <w:b/>
                <w:sz w:val="20"/>
                <w:szCs w:val="20"/>
              </w:rPr>
              <w:t>Sytem</w:t>
            </w:r>
          </w:p>
        </w:tc>
      </w:tr>
      <w:tr w:rsidR="006274A8" w:rsidRPr="00FC2A0E" w14:paraId="385E064D"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0ED764E1" w14:textId="77777777" w:rsidR="006274A8" w:rsidRPr="00633BAB" w:rsidRDefault="006274A8"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7845B552" w14:textId="77777777" w:rsidR="006274A8" w:rsidRDefault="006274A8" w:rsidP="00B0001E">
            <w:pPr>
              <w:spacing w:after="40"/>
              <w:rPr>
                <w:i/>
                <w:sz w:val="20"/>
                <w:szCs w:val="20"/>
              </w:rPr>
            </w:pPr>
            <w:r>
              <w:rPr>
                <w:i/>
                <w:sz w:val="20"/>
                <w:szCs w:val="20"/>
              </w:rPr>
              <w:t>1.</w:t>
            </w:r>
            <w:r w:rsidRPr="00EC5AF9">
              <w:rPr>
                <w:i/>
                <w:sz w:val="20"/>
                <w:szCs w:val="20"/>
              </w:rPr>
              <w:t>The cashier selects the "Pay by cash" option in the point of sale system.</w:t>
            </w:r>
          </w:p>
          <w:p w14:paraId="254A03BA" w14:textId="77777777" w:rsidR="006274A8" w:rsidRDefault="006274A8" w:rsidP="00B0001E">
            <w:pPr>
              <w:spacing w:after="40"/>
              <w:rPr>
                <w:i/>
                <w:sz w:val="20"/>
                <w:szCs w:val="20"/>
              </w:rPr>
            </w:pPr>
          </w:p>
          <w:p w14:paraId="237DB0A4" w14:textId="77777777" w:rsidR="006274A8" w:rsidRDefault="006274A8" w:rsidP="00B0001E">
            <w:pPr>
              <w:spacing w:after="40"/>
              <w:rPr>
                <w:i/>
                <w:sz w:val="20"/>
                <w:szCs w:val="20"/>
              </w:rPr>
            </w:pPr>
            <w:r>
              <w:rPr>
                <w:i/>
                <w:sz w:val="20"/>
                <w:szCs w:val="20"/>
              </w:rPr>
              <w:t>2.</w:t>
            </w:r>
            <w:r w:rsidRPr="00EC5AF9">
              <w:rPr>
                <w:i/>
                <w:sz w:val="20"/>
                <w:szCs w:val="20"/>
              </w:rPr>
              <w:t>The customer hands over the cash payment to the cashier.</w:t>
            </w:r>
          </w:p>
          <w:p w14:paraId="27EE54A7" w14:textId="77777777" w:rsidR="006274A8" w:rsidRDefault="006274A8" w:rsidP="00B0001E">
            <w:pPr>
              <w:spacing w:after="40"/>
              <w:rPr>
                <w:i/>
                <w:sz w:val="20"/>
                <w:szCs w:val="20"/>
              </w:rPr>
            </w:pPr>
          </w:p>
          <w:p w14:paraId="7D3252AC" w14:textId="77777777" w:rsidR="006274A8" w:rsidRPr="00FC2A0E" w:rsidRDefault="006274A8" w:rsidP="00B0001E">
            <w:pPr>
              <w:spacing w:after="40"/>
              <w:rPr>
                <w:i/>
                <w:sz w:val="20"/>
                <w:szCs w:val="20"/>
              </w:rPr>
            </w:pPr>
            <w:r>
              <w:rPr>
                <w:i/>
                <w:sz w:val="20"/>
                <w:szCs w:val="20"/>
              </w:rPr>
              <w:t>3.</w:t>
            </w:r>
            <w:r>
              <w:t xml:space="preserve"> </w:t>
            </w:r>
            <w:r w:rsidRPr="00EC5AF9">
              <w:rPr>
                <w:i/>
                <w:sz w:val="20"/>
                <w:szCs w:val="20"/>
              </w:rPr>
              <w:t>The cashier verifies that the amount received matches the total amount due.</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0E9A7FAE" w14:textId="77777777" w:rsidR="006274A8" w:rsidRDefault="006274A8" w:rsidP="00B0001E">
            <w:pPr>
              <w:spacing w:after="40"/>
              <w:rPr>
                <w:i/>
                <w:sz w:val="20"/>
                <w:szCs w:val="20"/>
              </w:rPr>
            </w:pPr>
            <w:r>
              <w:rPr>
                <w:i/>
                <w:sz w:val="20"/>
                <w:szCs w:val="20"/>
              </w:rPr>
              <w:t>1.</w:t>
            </w:r>
            <w:r w:rsidRPr="00EC5AF9">
              <w:rPr>
                <w:i/>
                <w:sz w:val="20"/>
                <w:szCs w:val="20"/>
              </w:rPr>
              <w:t>The system displays the total amount due.</w:t>
            </w:r>
          </w:p>
          <w:p w14:paraId="5820FEF7" w14:textId="77777777" w:rsidR="006274A8" w:rsidRDefault="006274A8" w:rsidP="00B0001E">
            <w:pPr>
              <w:spacing w:after="40"/>
              <w:rPr>
                <w:i/>
                <w:sz w:val="20"/>
                <w:szCs w:val="20"/>
              </w:rPr>
            </w:pPr>
          </w:p>
          <w:p w14:paraId="04E231E2" w14:textId="77777777" w:rsidR="006274A8" w:rsidRDefault="006274A8" w:rsidP="00B0001E">
            <w:pPr>
              <w:spacing w:after="40"/>
              <w:rPr>
                <w:i/>
                <w:sz w:val="20"/>
                <w:szCs w:val="20"/>
              </w:rPr>
            </w:pPr>
            <w:r>
              <w:rPr>
                <w:i/>
                <w:sz w:val="20"/>
                <w:szCs w:val="20"/>
              </w:rPr>
              <w:t>2.</w:t>
            </w:r>
            <w:r w:rsidRPr="00EC5AF9">
              <w:rPr>
                <w:i/>
                <w:sz w:val="20"/>
                <w:szCs w:val="20"/>
              </w:rPr>
              <w:t>The system calculates the change due to the customer.</w:t>
            </w:r>
          </w:p>
          <w:p w14:paraId="74A07102" w14:textId="77777777" w:rsidR="006274A8" w:rsidRPr="00EC5AF9" w:rsidRDefault="006274A8" w:rsidP="00B0001E">
            <w:pPr>
              <w:spacing w:after="40"/>
              <w:rPr>
                <w:i/>
                <w:sz w:val="20"/>
                <w:szCs w:val="20"/>
              </w:rPr>
            </w:pPr>
          </w:p>
          <w:p w14:paraId="4A1C459F" w14:textId="77777777" w:rsidR="006274A8" w:rsidRDefault="006274A8" w:rsidP="00B0001E">
            <w:pPr>
              <w:spacing w:after="40"/>
              <w:rPr>
                <w:i/>
                <w:sz w:val="20"/>
                <w:szCs w:val="20"/>
              </w:rPr>
            </w:pPr>
            <w:r>
              <w:rPr>
                <w:i/>
                <w:sz w:val="20"/>
                <w:szCs w:val="20"/>
              </w:rPr>
              <w:t>3.</w:t>
            </w:r>
            <w:r w:rsidRPr="00EC5AF9">
              <w:rPr>
                <w:i/>
                <w:sz w:val="20"/>
                <w:szCs w:val="20"/>
              </w:rPr>
              <w:t>The cashier returns the change to the customer.</w:t>
            </w:r>
          </w:p>
          <w:p w14:paraId="39A7D42E" w14:textId="77777777" w:rsidR="006274A8" w:rsidRPr="00EC5AF9" w:rsidRDefault="006274A8" w:rsidP="00B0001E">
            <w:pPr>
              <w:spacing w:after="40"/>
              <w:rPr>
                <w:i/>
                <w:sz w:val="20"/>
                <w:szCs w:val="20"/>
              </w:rPr>
            </w:pPr>
          </w:p>
          <w:p w14:paraId="7683C65E" w14:textId="77777777" w:rsidR="006274A8" w:rsidRPr="00FC2A0E" w:rsidRDefault="006274A8" w:rsidP="00B0001E">
            <w:pPr>
              <w:spacing w:after="40"/>
              <w:rPr>
                <w:i/>
                <w:sz w:val="20"/>
                <w:szCs w:val="20"/>
              </w:rPr>
            </w:pPr>
            <w:r>
              <w:rPr>
                <w:i/>
                <w:sz w:val="20"/>
                <w:szCs w:val="20"/>
              </w:rPr>
              <w:t>4.</w:t>
            </w:r>
            <w:r w:rsidRPr="00EC5AF9">
              <w:rPr>
                <w:i/>
                <w:sz w:val="20"/>
                <w:szCs w:val="20"/>
              </w:rPr>
              <w:t>The system records the payment and finalizes the sale.</w:t>
            </w:r>
          </w:p>
        </w:tc>
      </w:tr>
      <w:tr w:rsidR="006274A8" w:rsidRPr="00E63CC7" w14:paraId="53D41BB3"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A247F15" w14:textId="77777777" w:rsidR="006274A8" w:rsidRPr="00633BAB" w:rsidRDefault="006274A8" w:rsidP="00B0001E">
            <w:pPr>
              <w:spacing w:after="40"/>
              <w:rPr>
                <w:b/>
              </w:rPr>
            </w:pPr>
            <w:r w:rsidRPr="00633BAB">
              <w:rPr>
                <w:b/>
              </w:rPr>
              <w:t>Exception</w:t>
            </w:r>
          </w:p>
          <w:p w14:paraId="352C0A91" w14:textId="77777777" w:rsidR="006274A8" w:rsidRPr="00633BAB" w:rsidRDefault="006274A8"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759E3085" w14:textId="77777777" w:rsidR="006274A8" w:rsidRPr="00EC5AF9" w:rsidRDefault="006274A8" w:rsidP="00B0001E">
            <w:pPr>
              <w:spacing w:after="40"/>
              <w:rPr>
                <w:i/>
                <w:sz w:val="20"/>
                <w:szCs w:val="20"/>
              </w:rPr>
            </w:pPr>
            <w:r w:rsidRPr="00EC5AF9">
              <w:rPr>
                <w:i/>
                <w:sz w:val="20"/>
                <w:szCs w:val="20"/>
              </w:rPr>
              <w:t>The payment amount exceeds the maximum amount allowed for cash transactions.</w:t>
            </w:r>
          </w:p>
          <w:p w14:paraId="50B841F8" w14:textId="77777777" w:rsidR="006274A8" w:rsidRPr="00EC5AF9" w:rsidRDefault="006274A8" w:rsidP="00B0001E">
            <w:pPr>
              <w:spacing w:after="40"/>
              <w:rPr>
                <w:i/>
                <w:sz w:val="20"/>
                <w:szCs w:val="20"/>
              </w:rPr>
            </w:pPr>
            <w:r w:rsidRPr="00EC5AF9">
              <w:rPr>
                <w:i/>
                <w:sz w:val="20"/>
                <w:szCs w:val="20"/>
              </w:rPr>
              <w:t>The cashier does not have enough cash on hand to provide change for the payment.</w:t>
            </w:r>
          </w:p>
          <w:p w14:paraId="47C7B769" w14:textId="77777777" w:rsidR="006274A8" w:rsidRPr="00E63CC7" w:rsidRDefault="006274A8" w:rsidP="00B0001E">
            <w:pPr>
              <w:spacing w:after="40"/>
              <w:rPr>
                <w:i/>
                <w:sz w:val="20"/>
                <w:szCs w:val="20"/>
              </w:rPr>
            </w:pPr>
            <w:r w:rsidRPr="00EC5AF9">
              <w:rPr>
                <w:i/>
                <w:sz w:val="20"/>
                <w:szCs w:val="20"/>
              </w:rPr>
              <w:t>The payment is attempted after the store has closed for the day.</w:t>
            </w:r>
          </w:p>
        </w:tc>
      </w:tr>
    </w:tbl>
    <w:p w14:paraId="01A84E83" w14:textId="77777777" w:rsidR="006274A8" w:rsidRDefault="006274A8" w:rsidP="002942E5">
      <w:pPr>
        <w:pStyle w:val="Tiumccp2"/>
        <w:ind w:left="720"/>
      </w:pPr>
    </w:p>
    <w:p w14:paraId="0F84BD45" w14:textId="77777777" w:rsidR="006274A8" w:rsidRDefault="006274A8" w:rsidP="00B0001E">
      <w:r>
        <w:br w:type="column"/>
      </w:r>
      <w:bookmarkStart w:id="80" w:name="_Toc134222971"/>
      <w:r>
        <w:rPr>
          <w:i/>
          <w:sz w:val="20"/>
          <w:szCs w:val="20"/>
        </w:rPr>
        <w:lastRenderedPageBreak/>
        <w:t>O</w:t>
      </w:r>
      <w:r w:rsidRPr="00532704">
        <w:rPr>
          <w:i/>
          <w:sz w:val="20"/>
          <w:szCs w:val="20"/>
        </w:rPr>
        <w:t>nline payment</w:t>
      </w:r>
      <w:bookmarkEnd w:id="80"/>
    </w:p>
    <w:tbl>
      <w:tblPr>
        <w:tblStyle w:val="TableGrid"/>
        <w:tblW w:w="0" w:type="auto"/>
        <w:tblLook w:val="04A0" w:firstRow="1" w:lastRow="0" w:firstColumn="1" w:lastColumn="0" w:noHBand="0" w:noVBand="1"/>
      </w:tblPr>
      <w:tblGrid>
        <w:gridCol w:w="2824"/>
        <w:gridCol w:w="2975"/>
        <w:gridCol w:w="3302"/>
      </w:tblGrid>
      <w:tr w:rsidR="006274A8" w:rsidRPr="00FC2A0E" w14:paraId="377176AB"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25DBE1B" w14:textId="77777777" w:rsidR="006274A8" w:rsidRPr="00633BAB" w:rsidRDefault="006274A8"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152FAF0" w14:textId="77777777" w:rsidR="006274A8" w:rsidRPr="00FC2A0E" w:rsidRDefault="006274A8" w:rsidP="00B0001E">
            <w:pPr>
              <w:spacing w:after="40"/>
              <w:rPr>
                <w:i/>
                <w:sz w:val="20"/>
                <w:szCs w:val="20"/>
              </w:rPr>
            </w:pPr>
            <w:r>
              <w:rPr>
                <w:i/>
                <w:sz w:val="20"/>
                <w:szCs w:val="20"/>
              </w:rPr>
              <w:t>O</w:t>
            </w:r>
            <w:r w:rsidRPr="00532704">
              <w:rPr>
                <w:i/>
                <w:sz w:val="20"/>
                <w:szCs w:val="20"/>
              </w:rPr>
              <w:t>nline payment</w:t>
            </w:r>
          </w:p>
        </w:tc>
      </w:tr>
      <w:tr w:rsidR="006274A8" w:rsidRPr="00FC2A0E" w14:paraId="450E6AB3"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6E261C7" w14:textId="77777777" w:rsidR="006274A8" w:rsidRPr="00633BAB" w:rsidRDefault="006274A8"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5CDD91A" w14:textId="77777777" w:rsidR="006274A8" w:rsidRPr="00FC2A0E" w:rsidRDefault="006274A8" w:rsidP="00B0001E">
            <w:pPr>
              <w:spacing w:after="40"/>
              <w:rPr>
                <w:i/>
                <w:sz w:val="20"/>
                <w:szCs w:val="20"/>
              </w:rPr>
            </w:pPr>
            <w:r>
              <w:rPr>
                <w:i/>
                <w:sz w:val="20"/>
                <w:szCs w:val="20"/>
              </w:rPr>
              <w:t>D</w:t>
            </w:r>
            <w:r w:rsidRPr="00532704">
              <w:rPr>
                <w:i/>
                <w:sz w:val="20"/>
                <w:szCs w:val="20"/>
              </w:rPr>
              <w:t>escribe the online payment process when customers want to buy goods and use online payment methods.</w:t>
            </w:r>
          </w:p>
        </w:tc>
      </w:tr>
      <w:tr w:rsidR="006274A8" w:rsidRPr="00FC2A0E" w14:paraId="1108487E"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5202DF7" w14:textId="77777777" w:rsidR="006274A8" w:rsidRPr="00633BAB" w:rsidRDefault="006274A8"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E904DDF" w14:textId="77777777" w:rsidR="006274A8" w:rsidRPr="00FC2A0E" w:rsidRDefault="006274A8" w:rsidP="00B0001E">
            <w:pPr>
              <w:spacing w:after="40"/>
              <w:rPr>
                <w:i/>
                <w:sz w:val="20"/>
                <w:szCs w:val="20"/>
              </w:rPr>
            </w:pPr>
            <w:r>
              <w:rPr>
                <w:i/>
                <w:sz w:val="20"/>
                <w:szCs w:val="20"/>
              </w:rPr>
              <w:t>User</w:t>
            </w:r>
          </w:p>
        </w:tc>
      </w:tr>
      <w:tr w:rsidR="006274A8" w:rsidRPr="00FC2A0E" w14:paraId="22AB3DA7"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5D1D382" w14:textId="77777777" w:rsidR="006274A8" w:rsidRPr="00633BAB" w:rsidRDefault="006274A8"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DABCB83" w14:textId="77777777" w:rsidR="006274A8" w:rsidRPr="00FC2A0E" w:rsidRDefault="006274A8" w:rsidP="00B0001E">
            <w:pPr>
              <w:spacing w:after="40"/>
              <w:rPr>
                <w:i/>
                <w:sz w:val="20"/>
                <w:szCs w:val="20"/>
              </w:rPr>
            </w:pPr>
            <w:r>
              <w:rPr>
                <w:i/>
                <w:sz w:val="20"/>
                <w:szCs w:val="20"/>
              </w:rPr>
              <w:t xml:space="preserve">User, </w:t>
            </w:r>
            <w:r w:rsidRPr="00E27ABA">
              <w:rPr>
                <w:i/>
                <w:sz w:val="20"/>
                <w:szCs w:val="20"/>
              </w:rPr>
              <w:t>Sales agent</w:t>
            </w:r>
          </w:p>
        </w:tc>
      </w:tr>
      <w:tr w:rsidR="006274A8" w:rsidRPr="00FC2A0E" w14:paraId="4465715F"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E68FA13" w14:textId="77777777" w:rsidR="006274A8" w:rsidRPr="00633BAB" w:rsidRDefault="006274A8"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C4E6C8A" w14:textId="77777777" w:rsidR="006274A8" w:rsidRPr="00E27ABA" w:rsidRDefault="006274A8" w:rsidP="00B0001E">
            <w:pPr>
              <w:spacing w:after="40"/>
              <w:rPr>
                <w:i/>
                <w:sz w:val="20"/>
                <w:szCs w:val="20"/>
              </w:rPr>
            </w:pPr>
            <w:r w:rsidRPr="00E27ABA">
              <w:rPr>
                <w:i/>
                <w:sz w:val="20"/>
                <w:szCs w:val="20"/>
              </w:rPr>
              <w:t>The customer has selected the product and placed an order on the website.</w:t>
            </w:r>
          </w:p>
          <w:p w14:paraId="27A6C878" w14:textId="77777777" w:rsidR="006274A8" w:rsidRPr="00FC2A0E" w:rsidRDefault="006274A8" w:rsidP="00B0001E">
            <w:pPr>
              <w:spacing w:after="40"/>
              <w:rPr>
                <w:i/>
                <w:sz w:val="20"/>
                <w:szCs w:val="20"/>
              </w:rPr>
            </w:pPr>
            <w:r w:rsidRPr="00E27ABA">
              <w:rPr>
                <w:i/>
                <w:sz w:val="20"/>
                <w:szCs w:val="20"/>
              </w:rPr>
              <w:t>Customer has selected online payment method and provided full payment information</w:t>
            </w:r>
          </w:p>
        </w:tc>
      </w:tr>
      <w:tr w:rsidR="006274A8" w:rsidRPr="00FC2A0E" w14:paraId="6EE003E9"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2BB11D2" w14:textId="77777777" w:rsidR="006274A8" w:rsidRPr="00633BAB" w:rsidRDefault="006274A8"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DA763A1" w14:textId="77777777" w:rsidR="006274A8" w:rsidRPr="00E27ABA" w:rsidRDefault="006274A8" w:rsidP="00B0001E">
            <w:pPr>
              <w:spacing w:after="40"/>
              <w:rPr>
                <w:i/>
                <w:sz w:val="20"/>
                <w:szCs w:val="20"/>
              </w:rPr>
            </w:pPr>
            <w:r w:rsidRPr="00E27ABA">
              <w:rPr>
                <w:i/>
                <w:sz w:val="20"/>
                <w:szCs w:val="20"/>
              </w:rPr>
              <w:t>The system confirms the successful payment and provides information about the order to customers and sales staff.</w:t>
            </w:r>
          </w:p>
          <w:p w14:paraId="79A5F61F" w14:textId="77777777" w:rsidR="006274A8" w:rsidRPr="00FC2A0E" w:rsidRDefault="006274A8" w:rsidP="00B0001E">
            <w:pPr>
              <w:spacing w:after="40"/>
              <w:rPr>
                <w:i/>
                <w:sz w:val="20"/>
                <w:szCs w:val="20"/>
              </w:rPr>
            </w:pPr>
            <w:r w:rsidRPr="00E27ABA">
              <w:rPr>
                <w:i/>
                <w:sz w:val="20"/>
                <w:szCs w:val="20"/>
              </w:rPr>
              <w:t>Orders are stored in the system's database for tracking and management.</w:t>
            </w:r>
          </w:p>
        </w:tc>
      </w:tr>
      <w:tr w:rsidR="006274A8" w:rsidRPr="00352E67" w14:paraId="3253CA29"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2302FD34" w14:textId="77777777" w:rsidR="006274A8" w:rsidRPr="00633BAB" w:rsidRDefault="006274A8"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4B87B99" w14:textId="77777777" w:rsidR="006274A8" w:rsidRPr="00352E67" w:rsidRDefault="006274A8"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46A6FE6" w14:textId="77777777" w:rsidR="006274A8" w:rsidRPr="00352E67" w:rsidRDefault="006274A8" w:rsidP="00B0001E">
            <w:pPr>
              <w:spacing w:after="40"/>
              <w:jc w:val="center"/>
              <w:rPr>
                <w:b/>
                <w:sz w:val="20"/>
                <w:szCs w:val="20"/>
              </w:rPr>
            </w:pPr>
            <w:r w:rsidRPr="00352E67">
              <w:rPr>
                <w:b/>
                <w:sz w:val="20"/>
                <w:szCs w:val="20"/>
              </w:rPr>
              <w:t>Sytem</w:t>
            </w:r>
          </w:p>
        </w:tc>
      </w:tr>
      <w:tr w:rsidR="006274A8" w:rsidRPr="00FC2A0E" w14:paraId="0AB0F0E5"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537F4742" w14:textId="77777777" w:rsidR="006274A8" w:rsidRPr="00633BAB" w:rsidRDefault="006274A8"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54DD89F0" w14:textId="77777777" w:rsidR="006274A8" w:rsidRDefault="006274A8" w:rsidP="00B0001E">
            <w:pPr>
              <w:spacing w:after="40"/>
              <w:rPr>
                <w:i/>
                <w:sz w:val="20"/>
                <w:szCs w:val="20"/>
              </w:rPr>
            </w:pPr>
            <w:r>
              <w:rPr>
                <w:i/>
                <w:sz w:val="20"/>
                <w:szCs w:val="20"/>
              </w:rPr>
              <w:t>1.</w:t>
            </w:r>
            <w:r w:rsidRPr="00E27ABA">
              <w:rPr>
                <w:i/>
                <w:sz w:val="20"/>
                <w:szCs w:val="20"/>
              </w:rPr>
              <w:t>Customers choose the product they want to buy.</w:t>
            </w:r>
          </w:p>
          <w:p w14:paraId="5201A9A8" w14:textId="77777777" w:rsidR="006274A8" w:rsidRPr="00E27ABA" w:rsidRDefault="006274A8" w:rsidP="00B0001E">
            <w:pPr>
              <w:spacing w:after="40"/>
              <w:rPr>
                <w:i/>
                <w:sz w:val="20"/>
                <w:szCs w:val="20"/>
              </w:rPr>
            </w:pPr>
          </w:p>
          <w:p w14:paraId="24D67A55" w14:textId="77777777" w:rsidR="006274A8" w:rsidRDefault="006274A8" w:rsidP="00B0001E">
            <w:pPr>
              <w:spacing w:after="40"/>
              <w:rPr>
                <w:i/>
                <w:sz w:val="20"/>
                <w:szCs w:val="20"/>
              </w:rPr>
            </w:pPr>
            <w:r>
              <w:rPr>
                <w:i/>
                <w:sz w:val="20"/>
                <w:szCs w:val="20"/>
              </w:rPr>
              <w:t>2.</w:t>
            </w:r>
            <w:r w:rsidRPr="00E27ABA">
              <w:rPr>
                <w:i/>
                <w:sz w:val="20"/>
                <w:szCs w:val="20"/>
              </w:rPr>
              <w:t>Customers log in or create an account if they do not have an account.</w:t>
            </w:r>
          </w:p>
          <w:p w14:paraId="531FE2B9" w14:textId="77777777" w:rsidR="006274A8" w:rsidRPr="00E27ABA" w:rsidRDefault="006274A8" w:rsidP="00B0001E">
            <w:pPr>
              <w:spacing w:after="40"/>
              <w:rPr>
                <w:i/>
                <w:sz w:val="20"/>
                <w:szCs w:val="20"/>
              </w:rPr>
            </w:pPr>
          </w:p>
          <w:p w14:paraId="0949B6DE" w14:textId="77777777" w:rsidR="006274A8" w:rsidRDefault="006274A8" w:rsidP="00B0001E">
            <w:pPr>
              <w:spacing w:after="40"/>
              <w:rPr>
                <w:i/>
                <w:sz w:val="20"/>
                <w:szCs w:val="20"/>
              </w:rPr>
            </w:pPr>
            <w:r>
              <w:rPr>
                <w:i/>
                <w:sz w:val="20"/>
                <w:szCs w:val="20"/>
              </w:rPr>
              <w:t>3.</w:t>
            </w:r>
            <w:r w:rsidRPr="00E27ABA">
              <w:rPr>
                <w:i/>
                <w:sz w:val="20"/>
                <w:szCs w:val="20"/>
              </w:rPr>
              <w:t>Customer enters shipping information and chooses online payment method.</w:t>
            </w:r>
          </w:p>
          <w:p w14:paraId="6BF90616" w14:textId="77777777" w:rsidR="006274A8" w:rsidRPr="00E27ABA" w:rsidRDefault="006274A8" w:rsidP="00B0001E">
            <w:pPr>
              <w:spacing w:after="40"/>
              <w:rPr>
                <w:i/>
                <w:sz w:val="20"/>
                <w:szCs w:val="20"/>
              </w:rPr>
            </w:pPr>
          </w:p>
          <w:p w14:paraId="4B6B76F9" w14:textId="77777777" w:rsidR="006274A8" w:rsidRDefault="006274A8" w:rsidP="00B0001E">
            <w:pPr>
              <w:spacing w:after="40"/>
              <w:rPr>
                <w:i/>
                <w:sz w:val="20"/>
                <w:szCs w:val="20"/>
              </w:rPr>
            </w:pPr>
            <w:r>
              <w:rPr>
                <w:i/>
                <w:sz w:val="20"/>
                <w:szCs w:val="20"/>
              </w:rPr>
              <w:t>4.</w:t>
            </w:r>
            <w:r w:rsidRPr="00E27ABA">
              <w:rPr>
                <w:i/>
                <w:sz w:val="20"/>
                <w:szCs w:val="20"/>
              </w:rPr>
              <w:t>Customer enters card information and confirms payment.</w:t>
            </w:r>
          </w:p>
          <w:p w14:paraId="74C00765" w14:textId="77777777" w:rsidR="006274A8" w:rsidRPr="00E27ABA" w:rsidRDefault="006274A8" w:rsidP="00B0001E">
            <w:pPr>
              <w:spacing w:after="40"/>
              <w:rPr>
                <w:i/>
                <w:sz w:val="20"/>
                <w:szCs w:val="20"/>
              </w:rPr>
            </w:pPr>
          </w:p>
          <w:p w14:paraId="05E89ED6" w14:textId="77777777" w:rsidR="006274A8" w:rsidRPr="00FC2A0E" w:rsidRDefault="006274A8" w:rsidP="00B0001E">
            <w:pPr>
              <w:spacing w:after="40"/>
              <w:rPr>
                <w:i/>
                <w:sz w:val="20"/>
                <w:szCs w:val="20"/>
              </w:rPr>
            </w:pPr>
            <w:r>
              <w:rPr>
                <w:i/>
                <w:sz w:val="20"/>
                <w:szCs w:val="20"/>
              </w:rPr>
              <w:t>5.</w:t>
            </w:r>
            <w:r w:rsidRPr="00E27ABA">
              <w:rPr>
                <w:i/>
                <w:sz w:val="20"/>
                <w:szCs w:val="20"/>
              </w:rPr>
              <w:t>Customers receive order information and payment history.</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48223602" w14:textId="77777777" w:rsidR="006274A8" w:rsidRDefault="006274A8" w:rsidP="00B0001E">
            <w:pPr>
              <w:spacing w:after="40"/>
              <w:rPr>
                <w:i/>
                <w:sz w:val="20"/>
                <w:szCs w:val="20"/>
              </w:rPr>
            </w:pPr>
            <w:r>
              <w:rPr>
                <w:i/>
                <w:sz w:val="20"/>
                <w:szCs w:val="20"/>
              </w:rPr>
              <w:t>4.1</w:t>
            </w:r>
            <w:r w:rsidRPr="00E27ABA">
              <w:rPr>
                <w:i/>
                <w:sz w:val="20"/>
                <w:szCs w:val="20"/>
              </w:rPr>
              <w:t>The system redirects the customer to the online payment page.</w:t>
            </w:r>
          </w:p>
          <w:p w14:paraId="637EC264" w14:textId="77777777" w:rsidR="006274A8" w:rsidRPr="00E27ABA" w:rsidRDefault="006274A8" w:rsidP="00B0001E">
            <w:pPr>
              <w:spacing w:after="40"/>
              <w:rPr>
                <w:i/>
                <w:sz w:val="20"/>
                <w:szCs w:val="20"/>
              </w:rPr>
            </w:pPr>
          </w:p>
          <w:p w14:paraId="10F4641A" w14:textId="77777777" w:rsidR="006274A8" w:rsidRPr="00FC2A0E" w:rsidRDefault="006274A8" w:rsidP="00B0001E">
            <w:pPr>
              <w:spacing w:after="40"/>
              <w:rPr>
                <w:i/>
                <w:sz w:val="20"/>
                <w:szCs w:val="20"/>
              </w:rPr>
            </w:pPr>
            <w:r>
              <w:rPr>
                <w:i/>
                <w:sz w:val="20"/>
                <w:szCs w:val="20"/>
              </w:rPr>
              <w:t>4.2</w:t>
            </w:r>
            <w:r w:rsidRPr="00E27ABA">
              <w:rPr>
                <w:i/>
                <w:sz w:val="20"/>
                <w:szCs w:val="20"/>
              </w:rPr>
              <w:t>The system processes the payment and notifies the customer of the payment result.</w:t>
            </w:r>
          </w:p>
        </w:tc>
      </w:tr>
      <w:tr w:rsidR="006274A8" w:rsidRPr="00E63CC7" w14:paraId="22B87588"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116448D" w14:textId="77777777" w:rsidR="006274A8" w:rsidRPr="00633BAB" w:rsidRDefault="006274A8" w:rsidP="00B0001E">
            <w:pPr>
              <w:spacing w:after="40"/>
              <w:rPr>
                <w:b/>
              </w:rPr>
            </w:pPr>
            <w:r w:rsidRPr="00633BAB">
              <w:rPr>
                <w:b/>
              </w:rPr>
              <w:t>Exception</w:t>
            </w:r>
          </w:p>
          <w:p w14:paraId="0E50BA61" w14:textId="77777777" w:rsidR="006274A8" w:rsidRPr="00633BAB" w:rsidRDefault="006274A8"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4A0AD6F5" w14:textId="77777777" w:rsidR="006274A8" w:rsidRDefault="006274A8" w:rsidP="00B0001E">
            <w:pPr>
              <w:spacing w:after="40"/>
              <w:rPr>
                <w:i/>
                <w:sz w:val="20"/>
                <w:szCs w:val="20"/>
              </w:rPr>
            </w:pPr>
            <w:r w:rsidRPr="00532704">
              <w:rPr>
                <w:i/>
                <w:sz w:val="20"/>
                <w:szCs w:val="20"/>
              </w:rPr>
              <w:t>If the card information is invalid or insufficient, the system will notify the customer of the error</w:t>
            </w:r>
            <w:r>
              <w:rPr>
                <w:i/>
                <w:sz w:val="20"/>
                <w:szCs w:val="20"/>
              </w:rPr>
              <w:t>.</w:t>
            </w:r>
          </w:p>
          <w:p w14:paraId="1CE545EE" w14:textId="77777777" w:rsidR="006274A8" w:rsidRPr="00E63CC7" w:rsidRDefault="006274A8" w:rsidP="00B0001E">
            <w:pPr>
              <w:spacing w:after="40"/>
              <w:rPr>
                <w:i/>
                <w:sz w:val="20"/>
                <w:szCs w:val="20"/>
              </w:rPr>
            </w:pPr>
            <w:r w:rsidRPr="00532704">
              <w:rPr>
                <w:i/>
                <w:sz w:val="20"/>
                <w:szCs w:val="20"/>
              </w:rPr>
              <w:t>If the online payment system has technical problems or errors</w:t>
            </w:r>
          </w:p>
        </w:tc>
      </w:tr>
    </w:tbl>
    <w:p w14:paraId="60783E67" w14:textId="77777777" w:rsidR="006274A8" w:rsidRDefault="006274A8" w:rsidP="002942E5">
      <w:pPr>
        <w:pStyle w:val="Tiumccp2"/>
        <w:ind w:left="720"/>
      </w:pPr>
    </w:p>
    <w:p w14:paraId="63DE870F" w14:textId="77777777" w:rsidR="006274A8" w:rsidRDefault="006274A8" w:rsidP="00B0001E">
      <w:r>
        <w:br w:type="column"/>
      </w:r>
      <w:bookmarkStart w:id="81" w:name="_Toc134222972"/>
      <w:r>
        <w:rPr>
          <w:i/>
          <w:sz w:val="20"/>
          <w:szCs w:val="20"/>
        </w:rPr>
        <w:lastRenderedPageBreak/>
        <w:t>M</w:t>
      </w:r>
      <w:r w:rsidRPr="0007671E">
        <w:rPr>
          <w:i/>
          <w:sz w:val="20"/>
          <w:szCs w:val="20"/>
        </w:rPr>
        <w:t>ake payment</w:t>
      </w:r>
      <w:bookmarkEnd w:id="81"/>
    </w:p>
    <w:tbl>
      <w:tblPr>
        <w:tblStyle w:val="TableGrid"/>
        <w:tblW w:w="0" w:type="auto"/>
        <w:shd w:val="clear" w:color="auto" w:fill="B2A1C7" w:themeFill="accent4" w:themeFillTint="99"/>
        <w:tblLook w:val="04A0" w:firstRow="1" w:lastRow="0" w:firstColumn="1" w:lastColumn="0" w:noHBand="0" w:noVBand="1"/>
      </w:tblPr>
      <w:tblGrid>
        <w:gridCol w:w="2823"/>
        <w:gridCol w:w="2965"/>
        <w:gridCol w:w="3313"/>
      </w:tblGrid>
      <w:tr w:rsidR="006274A8" w:rsidRPr="00FC2A0E" w14:paraId="64935804" w14:textId="77777777" w:rsidTr="006274A8">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B2A1C7" w:themeFill="accent4" w:themeFillTint="99"/>
            <w:vAlign w:val="center"/>
          </w:tcPr>
          <w:p w14:paraId="6AF03F09" w14:textId="77777777" w:rsidR="006274A8" w:rsidRPr="00633BAB" w:rsidRDefault="006274A8"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B2A1C7" w:themeFill="accent4" w:themeFillTint="99"/>
            <w:vAlign w:val="center"/>
          </w:tcPr>
          <w:p w14:paraId="1DAF2E63" w14:textId="77777777" w:rsidR="006274A8" w:rsidRPr="00FC2A0E" w:rsidRDefault="006274A8" w:rsidP="00B0001E">
            <w:pPr>
              <w:spacing w:after="40"/>
              <w:rPr>
                <w:i/>
                <w:sz w:val="20"/>
                <w:szCs w:val="20"/>
              </w:rPr>
            </w:pPr>
            <w:r>
              <w:rPr>
                <w:i/>
                <w:sz w:val="20"/>
                <w:szCs w:val="20"/>
              </w:rPr>
              <w:t>M</w:t>
            </w:r>
            <w:r w:rsidRPr="0007671E">
              <w:rPr>
                <w:i/>
                <w:sz w:val="20"/>
                <w:szCs w:val="20"/>
              </w:rPr>
              <w:t>ake payment</w:t>
            </w:r>
          </w:p>
        </w:tc>
      </w:tr>
      <w:tr w:rsidR="006274A8" w:rsidRPr="00FC2A0E" w14:paraId="26878351" w14:textId="77777777" w:rsidTr="006274A8">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B2A1C7" w:themeFill="accent4" w:themeFillTint="99"/>
            <w:vAlign w:val="center"/>
          </w:tcPr>
          <w:p w14:paraId="03A4794F" w14:textId="77777777" w:rsidR="006274A8" w:rsidRPr="00633BAB" w:rsidRDefault="006274A8"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B2A1C7" w:themeFill="accent4" w:themeFillTint="99"/>
            <w:vAlign w:val="center"/>
          </w:tcPr>
          <w:p w14:paraId="57CE75BC" w14:textId="77777777" w:rsidR="006274A8" w:rsidRPr="00FC2A0E" w:rsidRDefault="006274A8" w:rsidP="00B0001E">
            <w:pPr>
              <w:spacing w:after="40"/>
              <w:rPr>
                <w:i/>
                <w:sz w:val="20"/>
                <w:szCs w:val="20"/>
              </w:rPr>
            </w:pPr>
            <w:r w:rsidRPr="0007671E">
              <w:rPr>
                <w:i/>
                <w:sz w:val="20"/>
                <w:szCs w:val="20"/>
              </w:rPr>
              <w:t>where the user initiates the payment process by providing the requested payment details and payment confirmation.</w:t>
            </w:r>
          </w:p>
        </w:tc>
      </w:tr>
      <w:tr w:rsidR="006274A8" w:rsidRPr="00FC2A0E" w14:paraId="560B3CF1" w14:textId="77777777" w:rsidTr="006274A8">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B2A1C7" w:themeFill="accent4" w:themeFillTint="99"/>
            <w:vAlign w:val="center"/>
          </w:tcPr>
          <w:p w14:paraId="37C581FC" w14:textId="77777777" w:rsidR="006274A8" w:rsidRPr="00633BAB" w:rsidRDefault="006274A8"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B2A1C7" w:themeFill="accent4" w:themeFillTint="99"/>
            <w:vAlign w:val="center"/>
          </w:tcPr>
          <w:p w14:paraId="2F1865EF" w14:textId="77777777" w:rsidR="006274A8" w:rsidRPr="00FC2A0E" w:rsidRDefault="006274A8" w:rsidP="00B0001E">
            <w:pPr>
              <w:spacing w:after="40"/>
              <w:rPr>
                <w:i/>
                <w:sz w:val="20"/>
                <w:szCs w:val="20"/>
              </w:rPr>
            </w:pPr>
            <w:r w:rsidRPr="0007671E">
              <w:rPr>
                <w:i/>
                <w:sz w:val="20"/>
                <w:szCs w:val="20"/>
              </w:rPr>
              <w:t>Customer, Payment gateway system.</w:t>
            </w:r>
          </w:p>
        </w:tc>
      </w:tr>
      <w:tr w:rsidR="006274A8" w:rsidRPr="00FC2A0E" w14:paraId="20E862CA" w14:textId="77777777" w:rsidTr="006274A8">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B2A1C7" w:themeFill="accent4" w:themeFillTint="99"/>
            <w:vAlign w:val="center"/>
          </w:tcPr>
          <w:p w14:paraId="082DCF75" w14:textId="77777777" w:rsidR="006274A8" w:rsidRPr="00633BAB" w:rsidRDefault="006274A8"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B2A1C7" w:themeFill="accent4" w:themeFillTint="99"/>
            <w:vAlign w:val="center"/>
          </w:tcPr>
          <w:p w14:paraId="607C702D" w14:textId="77777777" w:rsidR="006274A8" w:rsidRPr="00FC2A0E" w:rsidRDefault="006274A8" w:rsidP="00B0001E">
            <w:pPr>
              <w:spacing w:after="40"/>
              <w:rPr>
                <w:i/>
                <w:sz w:val="20"/>
                <w:szCs w:val="20"/>
              </w:rPr>
            </w:pPr>
          </w:p>
        </w:tc>
      </w:tr>
      <w:tr w:rsidR="006274A8" w:rsidRPr="00FC2A0E" w14:paraId="0FD8D13B" w14:textId="77777777" w:rsidTr="006274A8">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B2A1C7" w:themeFill="accent4" w:themeFillTint="99"/>
            <w:vAlign w:val="center"/>
          </w:tcPr>
          <w:p w14:paraId="0E229D34" w14:textId="77777777" w:rsidR="006274A8" w:rsidRPr="00633BAB" w:rsidRDefault="006274A8"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B2A1C7" w:themeFill="accent4" w:themeFillTint="99"/>
            <w:vAlign w:val="center"/>
          </w:tcPr>
          <w:p w14:paraId="60F581BF" w14:textId="77777777" w:rsidR="006274A8" w:rsidRPr="0007671E" w:rsidRDefault="006274A8" w:rsidP="00B0001E">
            <w:pPr>
              <w:spacing w:after="40"/>
              <w:rPr>
                <w:i/>
                <w:sz w:val="20"/>
                <w:szCs w:val="20"/>
              </w:rPr>
            </w:pPr>
            <w:r w:rsidRPr="0007671E">
              <w:rPr>
                <w:i/>
                <w:sz w:val="20"/>
                <w:szCs w:val="20"/>
              </w:rPr>
              <w:t>The user must have selected the "Online payment" option for the purchase.</w:t>
            </w:r>
          </w:p>
          <w:p w14:paraId="457F5C85" w14:textId="77777777" w:rsidR="006274A8" w:rsidRPr="0007671E" w:rsidRDefault="006274A8" w:rsidP="00B0001E">
            <w:pPr>
              <w:spacing w:after="40"/>
              <w:rPr>
                <w:i/>
                <w:sz w:val="20"/>
                <w:szCs w:val="20"/>
              </w:rPr>
            </w:pPr>
            <w:r w:rsidRPr="0007671E">
              <w:rPr>
                <w:i/>
                <w:sz w:val="20"/>
                <w:szCs w:val="20"/>
              </w:rPr>
              <w:t>The user must have entered the valid payment details such as card number, expiration date, CVV, etc.</w:t>
            </w:r>
          </w:p>
          <w:p w14:paraId="420D35E1" w14:textId="77777777" w:rsidR="006274A8" w:rsidRPr="00FC2A0E" w:rsidRDefault="006274A8" w:rsidP="00B0001E">
            <w:pPr>
              <w:spacing w:after="40"/>
              <w:rPr>
                <w:i/>
                <w:sz w:val="20"/>
                <w:szCs w:val="20"/>
              </w:rPr>
            </w:pPr>
            <w:r w:rsidRPr="0007671E">
              <w:rPr>
                <w:i/>
                <w:sz w:val="20"/>
                <w:szCs w:val="20"/>
              </w:rPr>
              <w:t>The user must have confirmed the payment.</w:t>
            </w:r>
          </w:p>
        </w:tc>
      </w:tr>
      <w:tr w:rsidR="006274A8" w:rsidRPr="00FC2A0E" w14:paraId="5242A0E2" w14:textId="77777777" w:rsidTr="006274A8">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B2A1C7" w:themeFill="accent4" w:themeFillTint="99"/>
            <w:vAlign w:val="center"/>
          </w:tcPr>
          <w:p w14:paraId="0BDF8BC5" w14:textId="77777777" w:rsidR="006274A8" w:rsidRPr="00633BAB" w:rsidRDefault="006274A8"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B2A1C7" w:themeFill="accent4" w:themeFillTint="99"/>
            <w:vAlign w:val="center"/>
          </w:tcPr>
          <w:p w14:paraId="1A01B50C" w14:textId="77777777" w:rsidR="006274A8" w:rsidRPr="0007671E" w:rsidRDefault="006274A8" w:rsidP="00B0001E">
            <w:pPr>
              <w:spacing w:after="40"/>
              <w:rPr>
                <w:i/>
                <w:sz w:val="20"/>
                <w:szCs w:val="20"/>
              </w:rPr>
            </w:pPr>
            <w:r w:rsidRPr="0007671E">
              <w:rPr>
                <w:i/>
                <w:sz w:val="20"/>
                <w:szCs w:val="20"/>
              </w:rPr>
              <w:t>The payment information is recorded in the system.</w:t>
            </w:r>
          </w:p>
          <w:p w14:paraId="4E8B54D7" w14:textId="77777777" w:rsidR="006274A8" w:rsidRPr="00FC2A0E" w:rsidRDefault="006274A8" w:rsidP="00B0001E">
            <w:pPr>
              <w:spacing w:after="40"/>
              <w:rPr>
                <w:i/>
                <w:sz w:val="20"/>
                <w:szCs w:val="20"/>
              </w:rPr>
            </w:pPr>
            <w:r w:rsidRPr="0007671E">
              <w:rPr>
                <w:i/>
                <w:sz w:val="20"/>
                <w:szCs w:val="20"/>
              </w:rPr>
              <w:t>The user receives the payment confirmation message.</w:t>
            </w:r>
          </w:p>
        </w:tc>
      </w:tr>
      <w:tr w:rsidR="006274A8" w:rsidRPr="00352E67" w14:paraId="41FFEB24" w14:textId="77777777" w:rsidTr="006274A8">
        <w:trPr>
          <w:trHeight w:val="360"/>
        </w:trPr>
        <w:tc>
          <w:tcPr>
            <w:tcW w:w="2873" w:type="dxa"/>
            <w:vMerge w:val="restart"/>
            <w:tcBorders>
              <w:top w:val="single" w:sz="8" w:space="0" w:color="auto"/>
              <w:left w:val="single" w:sz="8" w:space="0" w:color="auto"/>
              <w:right w:val="single" w:sz="8" w:space="0" w:color="auto"/>
            </w:tcBorders>
            <w:shd w:val="clear" w:color="auto" w:fill="B2A1C7" w:themeFill="accent4" w:themeFillTint="99"/>
            <w:vAlign w:val="center"/>
          </w:tcPr>
          <w:p w14:paraId="6122E3B4" w14:textId="77777777" w:rsidR="006274A8" w:rsidRPr="00633BAB" w:rsidRDefault="006274A8"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B2A1C7" w:themeFill="accent4" w:themeFillTint="99"/>
            <w:vAlign w:val="center"/>
          </w:tcPr>
          <w:p w14:paraId="128655EC" w14:textId="77777777" w:rsidR="006274A8" w:rsidRPr="00352E67" w:rsidRDefault="006274A8"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B2A1C7" w:themeFill="accent4" w:themeFillTint="99"/>
            <w:vAlign w:val="center"/>
          </w:tcPr>
          <w:p w14:paraId="469AF6EE" w14:textId="77777777" w:rsidR="006274A8" w:rsidRPr="00352E67" w:rsidRDefault="006274A8" w:rsidP="00B0001E">
            <w:pPr>
              <w:spacing w:after="40"/>
              <w:jc w:val="center"/>
              <w:rPr>
                <w:b/>
                <w:sz w:val="20"/>
                <w:szCs w:val="20"/>
              </w:rPr>
            </w:pPr>
            <w:r w:rsidRPr="00352E67">
              <w:rPr>
                <w:b/>
                <w:sz w:val="20"/>
                <w:szCs w:val="20"/>
              </w:rPr>
              <w:t>Sytem</w:t>
            </w:r>
          </w:p>
        </w:tc>
      </w:tr>
      <w:tr w:rsidR="006274A8" w:rsidRPr="00FC2A0E" w14:paraId="60BC6EC0" w14:textId="77777777" w:rsidTr="006274A8">
        <w:trPr>
          <w:trHeight w:val="3535"/>
        </w:trPr>
        <w:tc>
          <w:tcPr>
            <w:tcW w:w="2873" w:type="dxa"/>
            <w:vMerge/>
            <w:tcBorders>
              <w:left w:val="single" w:sz="8" w:space="0" w:color="auto"/>
              <w:bottom w:val="single" w:sz="8" w:space="0" w:color="auto"/>
              <w:right w:val="single" w:sz="8" w:space="0" w:color="auto"/>
            </w:tcBorders>
            <w:shd w:val="clear" w:color="auto" w:fill="B2A1C7" w:themeFill="accent4" w:themeFillTint="99"/>
            <w:vAlign w:val="center"/>
          </w:tcPr>
          <w:p w14:paraId="11ECA663" w14:textId="77777777" w:rsidR="006274A8" w:rsidRPr="00633BAB" w:rsidRDefault="006274A8"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B2A1C7" w:themeFill="accent4" w:themeFillTint="99"/>
          </w:tcPr>
          <w:p w14:paraId="3EB7E36E" w14:textId="77777777" w:rsidR="006274A8" w:rsidRDefault="006274A8" w:rsidP="00B0001E">
            <w:pPr>
              <w:spacing w:after="40"/>
              <w:rPr>
                <w:i/>
                <w:sz w:val="20"/>
                <w:szCs w:val="20"/>
              </w:rPr>
            </w:pPr>
            <w:r>
              <w:rPr>
                <w:i/>
                <w:sz w:val="20"/>
                <w:szCs w:val="20"/>
              </w:rPr>
              <w:t>1.</w:t>
            </w:r>
            <w:r w:rsidRPr="0007671E">
              <w:rPr>
                <w:i/>
                <w:sz w:val="20"/>
                <w:szCs w:val="20"/>
              </w:rPr>
              <w:t>The user selects the "Online payment" option during checkout.</w:t>
            </w:r>
          </w:p>
          <w:p w14:paraId="2F9CC708" w14:textId="77777777" w:rsidR="006274A8" w:rsidRPr="0007671E" w:rsidRDefault="006274A8" w:rsidP="00B0001E">
            <w:pPr>
              <w:spacing w:after="40"/>
              <w:rPr>
                <w:i/>
                <w:sz w:val="20"/>
                <w:szCs w:val="20"/>
              </w:rPr>
            </w:pPr>
          </w:p>
          <w:p w14:paraId="2C8C501B" w14:textId="77777777" w:rsidR="006274A8" w:rsidRDefault="006274A8" w:rsidP="00B0001E">
            <w:pPr>
              <w:spacing w:after="40"/>
              <w:rPr>
                <w:i/>
                <w:sz w:val="20"/>
                <w:szCs w:val="20"/>
              </w:rPr>
            </w:pPr>
            <w:r>
              <w:rPr>
                <w:i/>
                <w:sz w:val="20"/>
                <w:szCs w:val="20"/>
              </w:rPr>
              <w:t>2.</w:t>
            </w:r>
            <w:r w:rsidRPr="0007671E">
              <w:rPr>
                <w:i/>
                <w:sz w:val="20"/>
                <w:szCs w:val="20"/>
              </w:rPr>
              <w:t>The user enters the valid payment details such as card number, expiration date, CVV, etc.</w:t>
            </w:r>
          </w:p>
          <w:p w14:paraId="1DE9D941" w14:textId="77777777" w:rsidR="006274A8" w:rsidRPr="0007671E" w:rsidRDefault="006274A8" w:rsidP="00B0001E">
            <w:pPr>
              <w:spacing w:after="40"/>
              <w:rPr>
                <w:i/>
                <w:sz w:val="20"/>
                <w:szCs w:val="20"/>
              </w:rPr>
            </w:pPr>
          </w:p>
          <w:p w14:paraId="2F4043FE" w14:textId="77777777" w:rsidR="006274A8" w:rsidRPr="00FC2A0E" w:rsidRDefault="006274A8" w:rsidP="00B0001E">
            <w:pPr>
              <w:spacing w:after="40"/>
              <w:rPr>
                <w:i/>
                <w:sz w:val="20"/>
                <w:szCs w:val="20"/>
              </w:rPr>
            </w:pPr>
            <w:r>
              <w:rPr>
                <w:i/>
                <w:sz w:val="20"/>
                <w:szCs w:val="20"/>
              </w:rPr>
              <w:t>3.</w:t>
            </w:r>
            <w:r w:rsidRPr="0007671E">
              <w:rPr>
                <w:i/>
                <w:sz w:val="20"/>
                <w:szCs w:val="20"/>
              </w:rPr>
              <w:t>The user confirms the payment.</w:t>
            </w:r>
          </w:p>
        </w:tc>
        <w:tc>
          <w:tcPr>
            <w:tcW w:w="3410" w:type="dxa"/>
            <w:tcBorders>
              <w:top w:val="single" w:sz="8" w:space="0" w:color="auto"/>
              <w:left w:val="single" w:sz="8" w:space="0" w:color="auto"/>
              <w:bottom w:val="single" w:sz="8" w:space="0" w:color="auto"/>
              <w:right w:val="single" w:sz="8" w:space="0" w:color="auto"/>
            </w:tcBorders>
            <w:shd w:val="clear" w:color="auto" w:fill="B2A1C7" w:themeFill="accent4" w:themeFillTint="99"/>
          </w:tcPr>
          <w:p w14:paraId="4F7D35A6" w14:textId="77777777" w:rsidR="006274A8" w:rsidRDefault="006274A8" w:rsidP="00B0001E">
            <w:pPr>
              <w:spacing w:after="40"/>
              <w:rPr>
                <w:i/>
                <w:sz w:val="20"/>
                <w:szCs w:val="20"/>
              </w:rPr>
            </w:pPr>
            <w:r>
              <w:rPr>
                <w:i/>
                <w:sz w:val="20"/>
                <w:szCs w:val="20"/>
              </w:rPr>
              <w:t>1.</w:t>
            </w:r>
            <w:r>
              <w:t xml:space="preserve"> </w:t>
            </w:r>
            <w:r w:rsidRPr="0007671E">
              <w:rPr>
                <w:i/>
                <w:sz w:val="20"/>
                <w:szCs w:val="20"/>
              </w:rPr>
              <w:t>The system sends the payment information to the payment gateway for processing.</w:t>
            </w:r>
          </w:p>
          <w:p w14:paraId="117FFAFF" w14:textId="77777777" w:rsidR="006274A8" w:rsidRDefault="006274A8" w:rsidP="00B0001E">
            <w:pPr>
              <w:spacing w:after="40"/>
              <w:rPr>
                <w:i/>
                <w:sz w:val="20"/>
                <w:szCs w:val="20"/>
              </w:rPr>
            </w:pPr>
          </w:p>
          <w:p w14:paraId="75CCCC5E" w14:textId="77777777" w:rsidR="006274A8" w:rsidRDefault="006274A8" w:rsidP="00B0001E">
            <w:pPr>
              <w:spacing w:after="40"/>
              <w:rPr>
                <w:i/>
                <w:sz w:val="20"/>
                <w:szCs w:val="20"/>
              </w:rPr>
            </w:pPr>
            <w:r>
              <w:rPr>
                <w:i/>
                <w:sz w:val="20"/>
                <w:szCs w:val="20"/>
              </w:rPr>
              <w:t>2.</w:t>
            </w:r>
            <w:r w:rsidRPr="0007671E">
              <w:rPr>
                <w:i/>
                <w:sz w:val="20"/>
                <w:szCs w:val="20"/>
              </w:rPr>
              <w:t>The bank authorizes or declines the payment and sends the response back to the payment gateway.</w:t>
            </w:r>
          </w:p>
          <w:p w14:paraId="4CC93A25" w14:textId="77777777" w:rsidR="006274A8" w:rsidRPr="0007671E" w:rsidRDefault="006274A8" w:rsidP="00B0001E">
            <w:pPr>
              <w:spacing w:after="40"/>
              <w:rPr>
                <w:i/>
                <w:sz w:val="20"/>
                <w:szCs w:val="20"/>
              </w:rPr>
            </w:pPr>
          </w:p>
          <w:p w14:paraId="5EC86AFE" w14:textId="77777777" w:rsidR="006274A8" w:rsidRDefault="006274A8" w:rsidP="00B0001E">
            <w:pPr>
              <w:spacing w:after="40"/>
              <w:rPr>
                <w:i/>
                <w:sz w:val="20"/>
                <w:szCs w:val="20"/>
              </w:rPr>
            </w:pPr>
            <w:r>
              <w:rPr>
                <w:i/>
                <w:sz w:val="20"/>
                <w:szCs w:val="20"/>
              </w:rPr>
              <w:t>3.</w:t>
            </w:r>
            <w:r w:rsidRPr="0007671E">
              <w:rPr>
                <w:i/>
                <w:sz w:val="20"/>
                <w:szCs w:val="20"/>
              </w:rPr>
              <w:t>The payment gateway receives the authorization response from the bank and sends the response to the system.</w:t>
            </w:r>
          </w:p>
          <w:p w14:paraId="49BD6C0A" w14:textId="77777777" w:rsidR="006274A8" w:rsidRPr="0007671E" w:rsidRDefault="006274A8" w:rsidP="00B0001E">
            <w:pPr>
              <w:spacing w:after="40"/>
              <w:rPr>
                <w:i/>
                <w:sz w:val="20"/>
                <w:szCs w:val="20"/>
              </w:rPr>
            </w:pPr>
          </w:p>
          <w:p w14:paraId="02E68657" w14:textId="77777777" w:rsidR="006274A8" w:rsidRPr="00FC2A0E" w:rsidRDefault="006274A8" w:rsidP="00B0001E">
            <w:pPr>
              <w:spacing w:after="40"/>
              <w:rPr>
                <w:i/>
                <w:sz w:val="20"/>
                <w:szCs w:val="20"/>
              </w:rPr>
            </w:pPr>
            <w:r>
              <w:rPr>
                <w:i/>
                <w:sz w:val="20"/>
                <w:szCs w:val="20"/>
              </w:rPr>
              <w:t>4.</w:t>
            </w:r>
            <w:r w:rsidRPr="0007671E">
              <w:rPr>
                <w:i/>
                <w:sz w:val="20"/>
                <w:szCs w:val="20"/>
              </w:rPr>
              <w:t>The system displays the payment confirmation message to the user.</w:t>
            </w:r>
          </w:p>
        </w:tc>
      </w:tr>
      <w:tr w:rsidR="006274A8" w:rsidRPr="00E63CC7" w14:paraId="37CB801D" w14:textId="77777777" w:rsidTr="006274A8">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B2A1C7" w:themeFill="accent4" w:themeFillTint="99"/>
            <w:vAlign w:val="center"/>
          </w:tcPr>
          <w:p w14:paraId="37F1AFF8" w14:textId="77777777" w:rsidR="006274A8" w:rsidRPr="00633BAB" w:rsidRDefault="006274A8" w:rsidP="00B0001E">
            <w:pPr>
              <w:spacing w:after="40"/>
              <w:rPr>
                <w:b/>
              </w:rPr>
            </w:pPr>
            <w:r w:rsidRPr="00633BAB">
              <w:rPr>
                <w:b/>
              </w:rPr>
              <w:t>Exception</w:t>
            </w:r>
          </w:p>
          <w:p w14:paraId="4DF87D02" w14:textId="77777777" w:rsidR="006274A8" w:rsidRPr="00633BAB" w:rsidRDefault="006274A8"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B2A1C7" w:themeFill="accent4" w:themeFillTint="99"/>
          </w:tcPr>
          <w:p w14:paraId="50E08D3E" w14:textId="77777777" w:rsidR="006274A8" w:rsidRDefault="006274A8" w:rsidP="00B0001E">
            <w:pPr>
              <w:spacing w:after="40"/>
              <w:rPr>
                <w:i/>
                <w:sz w:val="20"/>
                <w:szCs w:val="20"/>
              </w:rPr>
            </w:pPr>
            <w:r w:rsidRPr="0007671E">
              <w:rPr>
                <w:i/>
                <w:sz w:val="20"/>
                <w:szCs w:val="20"/>
              </w:rPr>
              <w:t>If the payment details entered by the user are invalid, the system displays an error message</w:t>
            </w:r>
          </w:p>
          <w:p w14:paraId="5197635B" w14:textId="77777777" w:rsidR="006274A8" w:rsidRPr="00E63CC7" w:rsidRDefault="006274A8" w:rsidP="00B0001E">
            <w:pPr>
              <w:spacing w:after="40"/>
              <w:rPr>
                <w:i/>
                <w:sz w:val="20"/>
                <w:szCs w:val="20"/>
              </w:rPr>
            </w:pPr>
            <w:r w:rsidRPr="0007671E">
              <w:rPr>
                <w:i/>
                <w:sz w:val="20"/>
                <w:szCs w:val="20"/>
              </w:rPr>
              <w:t>If the payment gateway encounters any technical issues or errors during the payment processing</w:t>
            </w:r>
            <w:r>
              <w:rPr>
                <w:i/>
                <w:sz w:val="20"/>
                <w:szCs w:val="20"/>
              </w:rPr>
              <w:t>.</w:t>
            </w:r>
          </w:p>
        </w:tc>
      </w:tr>
    </w:tbl>
    <w:p w14:paraId="36C9223F" w14:textId="328D4EB5" w:rsidR="006274A8" w:rsidRDefault="006274A8" w:rsidP="002942E5">
      <w:pPr>
        <w:pStyle w:val="Tiumccp2"/>
        <w:ind w:left="720"/>
      </w:pPr>
    </w:p>
    <w:p w14:paraId="72113BCF" w14:textId="41CB2075" w:rsidR="006274A8" w:rsidRDefault="006274A8" w:rsidP="006274A8">
      <w:pPr>
        <w:pStyle w:val="Tiumccp2"/>
        <w:tabs>
          <w:tab w:val="clear" w:pos="6379"/>
          <w:tab w:val="left" w:pos="2028"/>
        </w:tabs>
        <w:ind w:left="720"/>
      </w:pPr>
      <w:r>
        <w:tab/>
      </w:r>
    </w:p>
    <w:p w14:paraId="519857B6" w14:textId="77777777" w:rsidR="006274A8" w:rsidRDefault="006274A8" w:rsidP="00B0001E">
      <w:r>
        <w:br w:type="column"/>
      </w:r>
      <w:bookmarkStart w:id="82" w:name="_Toc134222973"/>
      <w:r w:rsidRPr="00D34B19">
        <w:rPr>
          <w:i/>
          <w:sz w:val="20"/>
          <w:szCs w:val="20"/>
        </w:rPr>
        <w:lastRenderedPageBreak/>
        <w:t>Choose Address</w:t>
      </w:r>
      <w:bookmarkEnd w:id="82"/>
    </w:p>
    <w:tbl>
      <w:tblPr>
        <w:tblStyle w:val="TableGrid"/>
        <w:tblW w:w="0" w:type="auto"/>
        <w:tblLook w:val="04A0" w:firstRow="1" w:lastRow="0" w:firstColumn="1" w:lastColumn="0" w:noHBand="0" w:noVBand="1"/>
      </w:tblPr>
      <w:tblGrid>
        <w:gridCol w:w="2823"/>
        <w:gridCol w:w="2972"/>
        <w:gridCol w:w="3306"/>
      </w:tblGrid>
      <w:tr w:rsidR="006274A8" w:rsidRPr="00FC2A0E" w14:paraId="60EB2C95"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C69C033" w14:textId="77777777" w:rsidR="006274A8" w:rsidRPr="00633BAB" w:rsidRDefault="006274A8"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FFF519F" w14:textId="77777777" w:rsidR="006274A8" w:rsidRPr="00FC2A0E" w:rsidRDefault="006274A8" w:rsidP="00B0001E">
            <w:pPr>
              <w:spacing w:after="40"/>
              <w:rPr>
                <w:i/>
                <w:sz w:val="20"/>
                <w:szCs w:val="20"/>
              </w:rPr>
            </w:pPr>
            <w:r w:rsidRPr="00D34B19">
              <w:rPr>
                <w:i/>
                <w:sz w:val="20"/>
                <w:szCs w:val="20"/>
              </w:rPr>
              <w:t>Choose Address</w:t>
            </w:r>
          </w:p>
        </w:tc>
      </w:tr>
      <w:tr w:rsidR="006274A8" w:rsidRPr="00FC2A0E" w14:paraId="24064146"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91A3894" w14:textId="77777777" w:rsidR="006274A8" w:rsidRPr="00633BAB" w:rsidRDefault="006274A8"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DF9678C" w14:textId="77777777" w:rsidR="006274A8" w:rsidRPr="00FC2A0E" w:rsidRDefault="006274A8" w:rsidP="00B0001E">
            <w:pPr>
              <w:spacing w:after="40"/>
              <w:rPr>
                <w:i/>
                <w:sz w:val="20"/>
                <w:szCs w:val="20"/>
              </w:rPr>
            </w:pPr>
            <w:r w:rsidRPr="00D34B19">
              <w:rPr>
                <w:i/>
                <w:sz w:val="20"/>
                <w:szCs w:val="20"/>
              </w:rPr>
              <w:t>The use case allows users to choose a shipping address when placing an order on an e-commerce system.</w:t>
            </w:r>
          </w:p>
        </w:tc>
      </w:tr>
      <w:tr w:rsidR="006274A8" w:rsidRPr="00FC2A0E" w14:paraId="15DBE65B"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F02E4FC" w14:textId="77777777" w:rsidR="006274A8" w:rsidRPr="00633BAB" w:rsidRDefault="006274A8"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D17671F" w14:textId="77777777" w:rsidR="006274A8" w:rsidRPr="00FC2A0E" w:rsidRDefault="006274A8" w:rsidP="00B0001E">
            <w:pPr>
              <w:spacing w:after="40"/>
              <w:rPr>
                <w:i/>
                <w:sz w:val="20"/>
                <w:szCs w:val="20"/>
              </w:rPr>
            </w:pPr>
            <w:r>
              <w:rPr>
                <w:i/>
                <w:sz w:val="20"/>
                <w:szCs w:val="20"/>
              </w:rPr>
              <w:t>User</w:t>
            </w:r>
          </w:p>
        </w:tc>
      </w:tr>
      <w:tr w:rsidR="006274A8" w:rsidRPr="00FC2A0E" w14:paraId="18E373F9"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020FF96" w14:textId="77777777" w:rsidR="006274A8" w:rsidRPr="00633BAB" w:rsidRDefault="006274A8"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CF9DEC0" w14:textId="77777777" w:rsidR="006274A8" w:rsidRPr="00FC2A0E" w:rsidRDefault="006274A8" w:rsidP="00B0001E">
            <w:pPr>
              <w:spacing w:after="40"/>
              <w:rPr>
                <w:i/>
                <w:sz w:val="20"/>
                <w:szCs w:val="20"/>
              </w:rPr>
            </w:pPr>
            <w:r>
              <w:rPr>
                <w:i/>
                <w:sz w:val="20"/>
                <w:szCs w:val="20"/>
              </w:rPr>
              <w:t>Customer, Sytem</w:t>
            </w:r>
          </w:p>
        </w:tc>
      </w:tr>
      <w:tr w:rsidR="006274A8" w:rsidRPr="00FC2A0E" w14:paraId="16C141CB"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8E4D39F" w14:textId="77777777" w:rsidR="006274A8" w:rsidRPr="00633BAB" w:rsidRDefault="006274A8"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D97757F" w14:textId="77777777" w:rsidR="006274A8" w:rsidRPr="00D34B19" w:rsidRDefault="006274A8" w:rsidP="00B0001E">
            <w:pPr>
              <w:spacing w:after="40"/>
              <w:rPr>
                <w:i/>
                <w:sz w:val="20"/>
                <w:szCs w:val="20"/>
              </w:rPr>
            </w:pPr>
            <w:r w:rsidRPr="00D34B19">
              <w:rPr>
                <w:i/>
                <w:sz w:val="20"/>
                <w:szCs w:val="20"/>
              </w:rPr>
              <w:t>User logged in to the e-commerce system</w:t>
            </w:r>
            <w:r>
              <w:rPr>
                <w:i/>
                <w:sz w:val="20"/>
                <w:szCs w:val="20"/>
              </w:rPr>
              <w:t>.</w:t>
            </w:r>
          </w:p>
          <w:p w14:paraId="268350D8" w14:textId="77777777" w:rsidR="006274A8" w:rsidRPr="00FC2A0E" w:rsidRDefault="006274A8" w:rsidP="00B0001E">
            <w:pPr>
              <w:spacing w:after="40"/>
              <w:rPr>
                <w:i/>
                <w:sz w:val="20"/>
                <w:szCs w:val="20"/>
              </w:rPr>
            </w:pPr>
            <w:r w:rsidRPr="00D34B19">
              <w:rPr>
                <w:i/>
                <w:sz w:val="20"/>
                <w:szCs w:val="20"/>
              </w:rPr>
              <w:t>User has placed an order and selected a shipping method</w:t>
            </w:r>
            <w:r>
              <w:rPr>
                <w:i/>
                <w:sz w:val="20"/>
                <w:szCs w:val="20"/>
              </w:rPr>
              <w:t>.</w:t>
            </w:r>
          </w:p>
        </w:tc>
      </w:tr>
      <w:tr w:rsidR="006274A8" w:rsidRPr="00FC2A0E" w14:paraId="769F1B80"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F05BBA0" w14:textId="77777777" w:rsidR="006274A8" w:rsidRPr="00633BAB" w:rsidRDefault="006274A8"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9FBA969" w14:textId="77777777" w:rsidR="006274A8" w:rsidRPr="00FC2A0E" w:rsidRDefault="006274A8" w:rsidP="00B0001E">
            <w:pPr>
              <w:spacing w:after="40"/>
              <w:rPr>
                <w:i/>
                <w:sz w:val="20"/>
                <w:szCs w:val="20"/>
              </w:rPr>
            </w:pPr>
            <w:r w:rsidRPr="00D34B19">
              <w:rPr>
                <w:i/>
                <w:sz w:val="20"/>
                <w:szCs w:val="20"/>
              </w:rPr>
              <w:t>The shipping address of the order has been updated successfully.</w:t>
            </w:r>
          </w:p>
        </w:tc>
      </w:tr>
      <w:tr w:rsidR="006274A8" w:rsidRPr="00352E67" w14:paraId="2947B8BA"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50EEEF17" w14:textId="77777777" w:rsidR="006274A8" w:rsidRPr="00633BAB" w:rsidRDefault="006274A8"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9572D47" w14:textId="77777777" w:rsidR="006274A8" w:rsidRPr="00352E67" w:rsidRDefault="006274A8"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070FA86" w14:textId="77777777" w:rsidR="006274A8" w:rsidRPr="00352E67" w:rsidRDefault="006274A8" w:rsidP="00B0001E">
            <w:pPr>
              <w:spacing w:after="40"/>
              <w:jc w:val="center"/>
              <w:rPr>
                <w:b/>
                <w:sz w:val="20"/>
                <w:szCs w:val="20"/>
              </w:rPr>
            </w:pPr>
            <w:r w:rsidRPr="00352E67">
              <w:rPr>
                <w:b/>
                <w:sz w:val="20"/>
                <w:szCs w:val="20"/>
              </w:rPr>
              <w:t>Sytem</w:t>
            </w:r>
          </w:p>
        </w:tc>
      </w:tr>
      <w:tr w:rsidR="006274A8" w:rsidRPr="00FC2A0E" w14:paraId="3D137ED8"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3F868D70" w14:textId="77777777" w:rsidR="006274A8" w:rsidRPr="00633BAB" w:rsidRDefault="006274A8"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27ECE1AC" w14:textId="77777777" w:rsidR="006274A8" w:rsidRDefault="006274A8" w:rsidP="00B0001E">
            <w:pPr>
              <w:spacing w:after="40"/>
              <w:rPr>
                <w:i/>
                <w:sz w:val="20"/>
                <w:szCs w:val="20"/>
              </w:rPr>
            </w:pPr>
            <w:r>
              <w:rPr>
                <w:i/>
                <w:sz w:val="20"/>
                <w:szCs w:val="20"/>
              </w:rPr>
              <w:t>1.</w:t>
            </w:r>
            <w:r w:rsidRPr="00D34B19">
              <w:rPr>
                <w:i/>
                <w:sz w:val="20"/>
                <w:szCs w:val="20"/>
              </w:rPr>
              <w:t>The user selects one of the saved addresses or adds a new one.</w:t>
            </w:r>
          </w:p>
          <w:p w14:paraId="459A511C" w14:textId="77777777" w:rsidR="006274A8" w:rsidRPr="00D34B19" w:rsidRDefault="006274A8" w:rsidP="00B0001E">
            <w:pPr>
              <w:spacing w:after="40"/>
              <w:rPr>
                <w:i/>
                <w:sz w:val="20"/>
                <w:szCs w:val="20"/>
              </w:rPr>
            </w:pPr>
          </w:p>
          <w:p w14:paraId="4C267FE7" w14:textId="77777777" w:rsidR="006274A8" w:rsidRPr="00FC2A0E" w:rsidRDefault="006274A8" w:rsidP="00B0001E">
            <w:pPr>
              <w:spacing w:after="40"/>
              <w:rPr>
                <w:i/>
                <w:sz w:val="20"/>
                <w:szCs w:val="20"/>
              </w:rPr>
            </w:pPr>
            <w:r>
              <w:rPr>
                <w:i/>
                <w:sz w:val="20"/>
                <w:szCs w:val="20"/>
              </w:rPr>
              <w:t>2.</w:t>
            </w:r>
            <w:r w:rsidRPr="00D34B19">
              <w:rPr>
                <w:i/>
                <w:sz w:val="20"/>
                <w:szCs w:val="20"/>
              </w:rPr>
              <w:t>User enters new address information.</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7C05ADDC" w14:textId="77777777" w:rsidR="006274A8" w:rsidRDefault="006274A8" w:rsidP="00B0001E">
            <w:pPr>
              <w:spacing w:after="40"/>
              <w:rPr>
                <w:i/>
                <w:sz w:val="20"/>
                <w:szCs w:val="20"/>
              </w:rPr>
            </w:pPr>
            <w:r>
              <w:rPr>
                <w:i/>
                <w:sz w:val="20"/>
                <w:szCs w:val="20"/>
              </w:rPr>
              <w:t>1.</w:t>
            </w:r>
            <w:r w:rsidRPr="00D34B19">
              <w:rPr>
                <w:i/>
                <w:sz w:val="20"/>
                <w:szCs w:val="20"/>
              </w:rPr>
              <w:t>The system displays a list of the user's saved addresses.</w:t>
            </w:r>
          </w:p>
          <w:p w14:paraId="00EBD52D" w14:textId="77777777" w:rsidR="006274A8" w:rsidRPr="00D34B19" w:rsidRDefault="006274A8" w:rsidP="00B0001E">
            <w:pPr>
              <w:spacing w:after="40"/>
              <w:rPr>
                <w:i/>
                <w:sz w:val="20"/>
                <w:szCs w:val="20"/>
              </w:rPr>
            </w:pPr>
          </w:p>
          <w:p w14:paraId="725DC363" w14:textId="77777777" w:rsidR="006274A8" w:rsidRDefault="006274A8" w:rsidP="00B0001E">
            <w:pPr>
              <w:spacing w:after="40"/>
              <w:rPr>
                <w:i/>
                <w:sz w:val="20"/>
                <w:szCs w:val="20"/>
              </w:rPr>
            </w:pPr>
            <w:r>
              <w:rPr>
                <w:i/>
                <w:sz w:val="20"/>
                <w:szCs w:val="20"/>
              </w:rPr>
              <w:t>2.</w:t>
            </w:r>
            <w:r w:rsidRPr="00D34B19">
              <w:rPr>
                <w:i/>
                <w:sz w:val="20"/>
                <w:szCs w:val="20"/>
              </w:rPr>
              <w:t xml:space="preserve"> system asks the user to enter new address information if the user chooses to add a new address.</w:t>
            </w:r>
          </w:p>
          <w:p w14:paraId="121D94F8" w14:textId="77777777" w:rsidR="006274A8" w:rsidRPr="00D34B19" w:rsidRDefault="006274A8" w:rsidP="00B0001E">
            <w:pPr>
              <w:spacing w:after="40"/>
              <w:rPr>
                <w:i/>
                <w:sz w:val="20"/>
                <w:szCs w:val="20"/>
              </w:rPr>
            </w:pPr>
          </w:p>
          <w:p w14:paraId="13E8B19B" w14:textId="77777777" w:rsidR="006274A8" w:rsidRDefault="006274A8" w:rsidP="00B0001E">
            <w:pPr>
              <w:spacing w:after="40"/>
              <w:rPr>
                <w:i/>
                <w:sz w:val="20"/>
                <w:szCs w:val="20"/>
              </w:rPr>
            </w:pPr>
            <w:r>
              <w:rPr>
                <w:i/>
                <w:sz w:val="20"/>
                <w:szCs w:val="20"/>
              </w:rPr>
              <w:t>3.</w:t>
            </w:r>
            <w:r w:rsidRPr="00D34B19">
              <w:rPr>
                <w:i/>
                <w:sz w:val="20"/>
                <w:szCs w:val="20"/>
              </w:rPr>
              <w:t>The system saves the new address information in the database.</w:t>
            </w:r>
          </w:p>
          <w:p w14:paraId="60F25409" w14:textId="77777777" w:rsidR="006274A8" w:rsidRPr="00D34B19" w:rsidRDefault="006274A8" w:rsidP="00B0001E">
            <w:pPr>
              <w:spacing w:after="40"/>
              <w:rPr>
                <w:i/>
                <w:sz w:val="20"/>
                <w:szCs w:val="20"/>
              </w:rPr>
            </w:pPr>
          </w:p>
          <w:p w14:paraId="4B8EB71C" w14:textId="77777777" w:rsidR="006274A8" w:rsidRPr="00FC2A0E" w:rsidRDefault="006274A8" w:rsidP="00B0001E">
            <w:pPr>
              <w:spacing w:after="40"/>
              <w:rPr>
                <w:i/>
                <w:sz w:val="20"/>
                <w:szCs w:val="20"/>
              </w:rPr>
            </w:pPr>
            <w:r>
              <w:rPr>
                <w:i/>
                <w:sz w:val="20"/>
                <w:szCs w:val="20"/>
              </w:rPr>
              <w:t>4.</w:t>
            </w:r>
            <w:r w:rsidRPr="00D34B19">
              <w:rPr>
                <w:i/>
                <w:sz w:val="20"/>
                <w:szCs w:val="20"/>
              </w:rPr>
              <w:t>The system updates the shipping address for the order.</w:t>
            </w:r>
          </w:p>
        </w:tc>
      </w:tr>
      <w:tr w:rsidR="006274A8" w:rsidRPr="00E63CC7" w14:paraId="7315A9FA"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FF5FDDC" w14:textId="77777777" w:rsidR="006274A8" w:rsidRPr="00633BAB" w:rsidRDefault="006274A8" w:rsidP="00B0001E">
            <w:pPr>
              <w:spacing w:after="40"/>
              <w:rPr>
                <w:b/>
              </w:rPr>
            </w:pPr>
            <w:r w:rsidRPr="00633BAB">
              <w:rPr>
                <w:b/>
              </w:rPr>
              <w:t>Exception</w:t>
            </w:r>
          </w:p>
          <w:p w14:paraId="0B18AF27" w14:textId="77777777" w:rsidR="006274A8" w:rsidRPr="00633BAB" w:rsidRDefault="006274A8"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4D04108F" w14:textId="77777777" w:rsidR="006274A8" w:rsidRPr="00D34B19" w:rsidRDefault="006274A8" w:rsidP="00B0001E">
            <w:pPr>
              <w:spacing w:after="40"/>
              <w:rPr>
                <w:i/>
                <w:sz w:val="20"/>
                <w:szCs w:val="20"/>
              </w:rPr>
            </w:pPr>
            <w:r w:rsidRPr="00D34B19">
              <w:rPr>
                <w:i/>
                <w:sz w:val="20"/>
                <w:szCs w:val="20"/>
              </w:rPr>
              <w:t>The user cannot connect to the database.</w:t>
            </w:r>
          </w:p>
          <w:p w14:paraId="2FFC09EE" w14:textId="77777777" w:rsidR="006274A8" w:rsidRPr="00E63CC7" w:rsidRDefault="006274A8" w:rsidP="00B0001E">
            <w:pPr>
              <w:spacing w:after="40"/>
              <w:rPr>
                <w:i/>
                <w:sz w:val="20"/>
                <w:szCs w:val="20"/>
              </w:rPr>
            </w:pPr>
            <w:r w:rsidRPr="00D34B19">
              <w:rPr>
                <w:i/>
                <w:sz w:val="20"/>
                <w:szCs w:val="20"/>
              </w:rPr>
              <w:t>The user did not enter enough new address information.</w:t>
            </w:r>
          </w:p>
        </w:tc>
      </w:tr>
    </w:tbl>
    <w:p w14:paraId="40EF9244" w14:textId="77777777" w:rsidR="006274A8" w:rsidRPr="006274A8" w:rsidRDefault="006274A8" w:rsidP="006274A8">
      <w:pPr>
        <w:pStyle w:val="Tiumccp2"/>
        <w:tabs>
          <w:tab w:val="clear" w:pos="6379"/>
          <w:tab w:val="left" w:pos="2028"/>
        </w:tabs>
        <w:ind w:left="720"/>
        <w:rPr>
          <w:b w:val="0"/>
          <w:i w:val="0"/>
        </w:rPr>
      </w:pPr>
    </w:p>
    <w:p w14:paraId="1EDD0DF0" w14:textId="65C1DAB4" w:rsidR="006274A8" w:rsidRDefault="006274A8" w:rsidP="006274A8">
      <w:pPr>
        <w:pStyle w:val="Tiumccp2"/>
      </w:pPr>
      <w:r>
        <w:br w:type="column"/>
      </w:r>
    </w:p>
    <w:p w14:paraId="686A38F5" w14:textId="77777777" w:rsidR="006274A8" w:rsidRDefault="006274A8" w:rsidP="00B0001E">
      <w:bookmarkStart w:id="83" w:name="_Toc134222974"/>
      <w:r>
        <w:rPr>
          <w:i/>
          <w:sz w:val="20"/>
          <w:szCs w:val="20"/>
        </w:rPr>
        <w:t>S</w:t>
      </w:r>
      <w:r w:rsidRPr="007202AB">
        <w:rPr>
          <w:i/>
          <w:sz w:val="20"/>
          <w:szCs w:val="20"/>
        </w:rPr>
        <w:t>earch by name</w:t>
      </w:r>
      <w:bookmarkEnd w:id="83"/>
    </w:p>
    <w:tbl>
      <w:tblPr>
        <w:tblStyle w:val="TableGrid"/>
        <w:tblW w:w="0" w:type="auto"/>
        <w:tblLook w:val="04A0" w:firstRow="1" w:lastRow="0" w:firstColumn="1" w:lastColumn="0" w:noHBand="0" w:noVBand="1"/>
      </w:tblPr>
      <w:tblGrid>
        <w:gridCol w:w="2828"/>
        <w:gridCol w:w="2966"/>
        <w:gridCol w:w="3307"/>
      </w:tblGrid>
      <w:tr w:rsidR="006274A8" w:rsidRPr="00FC2A0E" w14:paraId="71350616"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E180324" w14:textId="77777777" w:rsidR="006274A8" w:rsidRPr="00633BAB" w:rsidRDefault="006274A8"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A3D6AC0" w14:textId="77777777" w:rsidR="006274A8" w:rsidRPr="00FC2A0E" w:rsidRDefault="006274A8" w:rsidP="00B0001E">
            <w:pPr>
              <w:spacing w:after="40"/>
              <w:rPr>
                <w:i/>
                <w:sz w:val="20"/>
                <w:szCs w:val="20"/>
              </w:rPr>
            </w:pPr>
            <w:r>
              <w:rPr>
                <w:i/>
                <w:sz w:val="20"/>
                <w:szCs w:val="20"/>
              </w:rPr>
              <w:t>S</w:t>
            </w:r>
            <w:r w:rsidRPr="007202AB">
              <w:rPr>
                <w:i/>
                <w:sz w:val="20"/>
                <w:szCs w:val="20"/>
              </w:rPr>
              <w:t>earch by name</w:t>
            </w:r>
          </w:p>
        </w:tc>
      </w:tr>
      <w:tr w:rsidR="006274A8" w:rsidRPr="00FC2A0E" w14:paraId="1785C102"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A377EFE" w14:textId="77777777" w:rsidR="006274A8" w:rsidRPr="00633BAB" w:rsidRDefault="006274A8"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E0F99A2" w14:textId="77777777" w:rsidR="006274A8" w:rsidRPr="00FC2A0E" w:rsidRDefault="006274A8" w:rsidP="00B0001E">
            <w:pPr>
              <w:spacing w:after="40"/>
              <w:rPr>
                <w:i/>
                <w:sz w:val="20"/>
                <w:szCs w:val="20"/>
              </w:rPr>
            </w:pPr>
            <w:r w:rsidRPr="007202AB">
              <w:rPr>
                <w:i/>
                <w:sz w:val="20"/>
                <w:szCs w:val="20"/>
              </w:rPr>
              <w:t>Product search function by name.</w:t>
            </w:r>
          </w:p>
        </w:tc>
      </w:tr>
      <w:tr w:rsidR="006274A8" w:rsidRPr="00FC2A0E" w14:paraId="40A25EAD"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14A2573" w14:textId="77777777" w:rsidR="006274A8" w:rsidRPr="00633BAB" w:rsidRDefault="006274A8"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48B5757" w14:textId="77777777" w:rsidR="006274A8" w:rsidRPr="00FC2A0E" w:rsidRDefault="006274A8" w:rsidP="00B0001E">
            <w:pPr>
              <w:spacing w:after="40"/>
              <w:rPr>
                <w:i/>
                <w:sz w:val="20"/>
                <w:szCs w:val="20"/>
              </w:rPr>
            </w:pPr>
            <w:r>
              <w:rPr>
                <w:i/>
                <w:sz w:val="20"/>
                <w:szCs w:val="20"/>
              </w:rPr>
              <w:t>Customer, Sytem</w:t>
            </w:r>
          </w:p>
        </w:tc>
      </w:tr>
      <w:tr w:rsidR="006274A8" w:rsidRPr="00FC2A0E" w14:paraId="44EAFC23"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016EF6C" w14:textId="77777777" w:rsidR="006274A8" w:rsidRPr="00633BAB" w:rsidRDefault="006274A8"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AEBD8D9" w14:textId="77777777" w:rsidR="006274A8" w:rsidRPr="00FC2A0E" w:rsidRDefault="006274A8" w:rsidP="00B0001E">
            <w:pPr>
              <w:spacing w:after="40"/>
              <w:rPr>
                <w:i/>
                <w:sz w:val="20"/>
                <w:szCs w:val="20"/>
              </w:rPr>
            </w:pPr>
            <w:r>
              <w:rPr>
                <w:i/>
                <w:sz w:val="20"/>
                <w:szCs w:val="20"/>
              </w:rPr>
              <w:t>User</w:t>
            </w:r>
          </w:p>
        </w:tc>
      </w:tr>
      <w:tr w:rsidR="006274A8" w:rsidRPr="00FC2A0E" w14:paraId="215DB9D3"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5D79592" w14:textId="77777777" w:rsidR="006274A8" w:rsidRPr="00633BAB" w:rsidRDefault="006274A8"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A91C720" w14:textId="77777777" w:rsidR="006274A8" w:rsidRPr="007202AB" w:rsidRDefault="006274A8" w:rsidP="00B0001E">
            <w:pPr>
              <w:spacing w:after="40"/>
              <w:rPr>
                <w:i/>
                <w:sz w:val="20"/>
                <w:szCs w:val="20"/>
              </w:rPr>
            </w:pPr>
            <w:r w:rsidRPr="007202AB">
              <w:rPr>
                <w:i/>
                <w:sz w:val="20"/>
                <w:szCs w:val="20"/>
              </w:rPr>
              <w:t>User has posted on the system.</w:t>
            </w:r>
          </w:p>
          <w:p w14:paraId="0590DC3D" w14:textId="77777777" w:rsidR="006274A8" w:rsidRPr="00FC2A0E" w:rsidRDefault="006274A8" w:rsidP="00B0001E">
            <w:pPr>
              <w:spacing w:after="40"/>
              <w:rPr>
                <w:i/>
                <w:sz w:val="20"/>
                <w:szCs w:val="20"/>
              </w:rPr>
            </w:pPr>
            <w:r w:rsidRPr="007202AB">
              <w:rPr>
                <w:i/>
                <w:sz w:val="20"/>
                <w:szCs w:val="20"/>
              </w:rPr>
              <w:t>The user wants to search for a product by name.</w:t>
            </w:r>
          </w:p>
        </w:tc>
      </w:tr>
      <w:tr w:rsidR="006274A8" w:rsidRPr="00FC2A0E" w14:paraId="71255B38"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3AE86D5" w14:textId="77777777" w:rsidR="006274A8" w:rsidRPr="00633BAB" w:rsidRDefault="006274A8"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9774F2D" w14:textId="77777777" w:rsidR="006274A8" w:rsidRPr="00FC2A0E" w:rsidRDefault="006274A8" w:rsidP="00B0001E">
            <w:pPr>
              <w:spacing w:after="40"/>
              <w:rPr>
                <w:i/>
                <w:sz w:val="20"/>
                <w:szCs w:val="20"/>
              </w:rPr>
            </w:pPr>
            <w:r w:rsidRPr="007202AB">
              <w:rPr>
                <w:i/>
                <w:sz w:val="20"/>
                <w:szCs w:val="20"/>
              </w:rPr>
              <w:t>The system displays a list of products matching the search keyword.</w:t>
            </w:r>
          </w:p>
        </w:tc>
      </w:tr>
      <w:tr w:rsidR="006274A8" w:rsidRPr="00352E67" w14:paraId="7B0DC3F1"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41296682" w14:textId="77777777" w:rsidR="006274A8" w:rsidRPr="00633BAB" w:rsidRDefault="006274A8"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C4E6A1B" w14:textId="77777777" w:rsidR="006274A8" w:rsidRPr="00352E67" w:rsidRDefault="006274A8"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74988B2" w14:textId="77777777" w:rsidR="006274A8" w:rsidRPr="00352E67" w:rsidRDefault="006274A8" w:rsidP="00B0001E">
            <w:pPr>
              <w:spacing w:after="40"/>
              <w:jc w:val="center"/>
              <w:rPr>
                <w:b/>
                <w:sz w:val="20"/>
                <w:szCs w:val="20"/>
              </w:rPr>
            </w:pPr>
            <w:r w:rsidRPr="00352E67">
              <w:rPr>
                <w:b/>
                <w:sz w:val="20"/>
                <w:szCs w:val="20"/>
              </w:rPr>
              <w:t>Sytem</w:t>
            </w:r>
          </w:p>
        </w:tc>
      </w:tr>
      <w:tr w:rsidR="006274A8" w:rsidRPr="00FC2A0E" w14:paraId="0BAE0733"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5A22E5FE" w14:textId="77777777" w:rsidR="006274A8" w:rsidRPr="00633BAB" w:rsidRDefault="006274A8"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07DE1B6A" w14:textId="77777777" w:rsidR="006274A8" w:rsidRDefault="006274A8" w:rsidP="00B0001E">
            <w:pPr>
              <w:spacing w:after="40"/>
              <w:rPr>
                <w:i/>
                <w:sz w:val="20"/>
                <w:szCs w:val="20"/>
              </w:rPr>
            </w:pPr>
            <w:r>
              <w:rPr>
                <w:i/>
                <w:sz w:val="20"/>
                <w:szCs w:val="20"/>
              </w:rPr>
              <w:t>1.</w:t>
            </w:r>
            <w:r w:rsidRPr="007202AB">
              <w:rPr>
                <w:i/>
                <w:sz w:val="20"/>
                <w:szCs w:val="20"/>
              </w:rPr>
              <w:t>The user selects the product search function by name.</w:t>
            </w:r>
          </w:p>
          <w:p w14:paraId="6ECE78B0" w14:textId="77777777" w:rsidR="006274A8" w:rsidRPr="007202AB" w:rsidRDefault="006274A8" w:rsidP="00B0001E">
            <w:pPr>
              <w:spacing w:after="40"/>
              <w:rPr>
                <w:i/>
                <w:sz w:val="20"/>
                <w:szCs w:val="20"/>
              </w:rPr>
            </w:pPr>
          </w:p>
          <w:p w14:paraId="01F8E736" w14:textId="77777777" w:rsidR="006274A8" w:rsidRPr="00FC2A0E" w:rsidRDefault="006274A8" w:rsidP="00B0001E">
            <w:pPr>
              <w:spacing w:after="40"/>
              <w:rPr>
                <w:i/>
                <w:sz w:val="20"/>
                <w:szCs w:val="20"/>
              </w:rPr>
            </w:pPr>
            <w:r>
              <w:rPr>
                <w:i/>
                <w:sz w:val="20"/>
                <w:szCs w:val="20"/>
              </w:rPr>
              <w:t>2.</w:t>
            </w:r>
            <w:r w:rsidRPr="007202AB">
              <w:rPr>
                <w:i/>
                <w:sz w:val="20"/>
                <w:szCs w:val="20"/>
              </w:rPr>
              <w:t>The user enters the search keyword in the search box.</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44CAAC0D" w14:textId="77777777" w:rsidR="006274A8" w:rsidRDefault="006274A8" w:rsidP="00B0001E">
            <w:pPr>
              <w:spacing w:after="40"/>
              <w:rPr>
                <w:i/>
                <w:sz w:val="20"/>
                <w:szCs w:val="20"/>
              </w:rPr>
            </w:pPr>
            <w:r>
              <w:rPr>
                <w:i/>
                <w:sz w:val="20"/>
                <w:szCs w:val="20"/>
              </w:rPr>
              <w:t>1.</w:t>
            </w:r>
            <w:r w:rsidRPr="007202AB">
              <w:rPr>
                <w:i/>
                <w:sz w:val="20"/>
                <w:szCs w:val="20"/>
              </w:rPr>
              <w:t>The system displays the product search page.</w:t>
            </w:r>
          </w:p>
          <w:p w14:paraId="2E3759B9" w14:textId="77777777" w:rsidR="006274A8" w:rsidRPr="007202AB" w:rsidRDefault="006274A8" w:rsidP="00B0001E">
            <w:pPr>
              <w:spacing w:after="40"/>
              <w:rPr>
                <w:i/>
                <w:sz w:val="20"/>
                <w:szCs w:val="20"/>
              </w:rPr>
            </w:pPr>
          </w:p>
          <w:p w14:paraId="1C79E760" w14:textId="77777777" w:rsidR="006274A8" w:rsidRPr="00FC2A0E" w:rsidRDefault="006274A8" w:rsidP="00B0001E">
            <w:pPr>
              <w:spacing w:after="40"/>
              <w:rPr>
                <w:i/>
                <w:sz w:val="20"/>
                <w:szCs w:val="20"/>
              </w:rPr>
            </w:pPr>
            <w:r>
              <w:rPr>
                <w:i/>
                <w:sz w:val="20"/>
                <w:szCs w:val="20"/>
              </w:rPr>
              <w:t>2.</w:t>
            </w:r>
            <w:r w:rsidRPr="007202AB">
              <w:rPr>
                <w:i/>
                <w:sz w:val="20"/>
                <w:szCs w:val="20"/>
              </w:rPr>
              <w:t>The system displays a list of products matching the search keyword.</w:t>
            </w:r>
          </w:p>
        </w:tc>
      </w:tr>
      <w:tr w:rsidR="006274A8" w:rsidRPr="00E63CC7" w14:paraId="4AC5B007"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E56E148" w14:textId="77777777" w:rsidR="006274A8" w:rsidRPr="00633BAB" w:rsidRDefault="006274A8" w:rsidP="00B0001E">
            <w:pPr>
              <w:spacing w:after="40"/>
              <w:rPr>
                <w:b/>
              </w:rPr>
            </w:pPr>
            <w:r w:rsidRPr="00633BAB">
              <w:rPr>
                <w:b/>
              </w:rPr>
              <w:t>Exception</w:t>
            </w:r>
          </w:p>
          <w:p w14:paraId="560D5202" w14:textId="77777777" w:rsidR="006274A8" w:rsidRPr="00633BAB" w:rsidRDefault="006274A8"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5810022C" w14:textId="77777777" w:rsidR="006274A8" w:rsidRPr="007202AB" w:rsidRDefault="006274A8" w:rsidP="00B0001E">
            <w:pPr>
              <w:spacing w:after="40"/>
              <w:rPr>
                <w:i/>
                <w:sz w:val="20"/>
                <w:szCs w:val="20"/>
              </w:rPr>
            </w:pPr>
            <w:r w:rsidRPr="007202AB">
              <w:rPr>
                <w:i/>
                <w:sz w:val="20"/>
                <w:szCs w:val="20"/>
              </w:rPr>
              <w:t>If no product is found with a similar name to the search term, t</w:t>
            </w:r>
            <w:r>
              <w:rPr>
                <w:i/>
                <w:sz w:val="20"/>
                <w:szCs w:val="20"/>
              </w:rPr>
              <w:t>he system will notify the user.</w:t>
            </w:r>
          </w:p>
          <w:p w14:paraId="79303DF4" w14:textId="77777777" w:rsidR="006274A8" w:rsidRPr="00E63CC7" w:rsidRDefault="006274A8" w:rsidP="00B0001E">
            <w:pPr>
              <w:spacing w:after="40"/>
              <w:rPr>
                <w:i/>
                <w:sz w:val="20"/>
                <w:szCs w:val="20"/>
              </w:rPr>
            </w:pPr>
            <w:r w:rsidRPr="007202AB">
              <w:rPr>
                <w:i/>
                <w:sz w:val="20"/>
                <w:szCs w:val="20"/>
              </w:rPr>
              <w:t>If the database cannot be connected, the system will notify the user.</w:t>
            </w:r>
          </w:p>
        </w:tc>
      </w:tr>
    </w:tbl>
    <w:p w14:paraId="02B3971A" w14:textId="1410592C" w:rsidR="006274A8" w:rsidRDefault="006274A8" w:rsidP="006274A8">
      <w:pPr>
        <w:pStyle w:val="Tiumccp2"/>
        <w:tabs>
          <w:tab w:val="clear" w:pos="6379"/>
          <w:tab w:val="left" w:pos="1800"/>
        </w:tabs>
      </w:pPr>
    </w:p>
    <w:p w14:paraId="47199BD2" w14:textId="77777777" w:rsidR="006274A8" w:rsidRDefault="006274A8" w:rsidP="00B0001E">
      <w:r>
        <w:br w:type="column"/>
      </w:r>
      <w:bookmarkStart w:id="84" w:name="_Toc134222975"/>
      <w:r w:rsidRPr="000E5F45">
        <w:rPr>
          <w:i/>
          <w:sz w:val="20"/>
          <w:szCs w:val="20"/>
        </w:rPr>
        <w:lastRenderedPageBreak/>
        <w:t>View Phones</w:t>
      </w:r>
      <w:bookmarkEnd w:id="84"/>
    </w:p>
    <w:tbl>
      <w:tblPr>
        <w:tblStyle w:val="TableGrid"/>
        <w:tblW w:w="0" w:type="auto"/>
        <w:tblLook w:val="04A0" w:firstRow="1" w:lastRow="0" w:firstColumn="1" w:lastColumn="0" w:noHBand="0" w:noVBand="1"/>
      </w:tblPr>
      <w:tblGrid>
        <w:gridCol w:w="2825"/>
        <w:gridCol w:w="2974"/>
        <w:gridCol w:w="3302"/>
      </w:tblGrid>
      <w:tr w:rsidR="006274A8" w:rsidRPr="00FC2A0E" w14:paraId="04D0AA68"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C7BB1D6" w14:textId="77777777" w:rsidR="006274A8" w:rsidRPr="00633BAB" w:rsidRDefault="006274A8"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06243D1" w14:textId="77777777" w:rsidR="006274A8" w:rsidRPr="00FC2A0E" w:rsidRDefault="006274A8" w:rsidP="00B0001E">
            <w:pPr>
              <w:spacing w:after="40"/>
              <w:rPr>
                <w:i/>
                <w:sz w:val="20"/>
                <w:szCs w:val="20"/>
              </w:rPr>
            </w:pPr>
            <w:r w:rsidRPr="000E5F45">
              <w:rPr>
                <w:i/>
                <w:sz w:val="20"/>
                <w:szCs w:val="20"/>
              </w:rPr>
              <w:t>View Phones</w:t>
            </w:r>
          </w:p>
        </w:tc>
      </w:tr>
      <w:tr w:rsidR="006274A8" w:rsidRPr="00FC2A0E" w14:paraId="1CA6A4B2"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4260676" w14:textId="77777777" w:rsidR="006274A8" w:rsidRPr="00633BAB" w:rsidRDefault="006274A8"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1D2BCED" w14:textId="77777777" w:rsidR="006274A8" w:rsidRPr="00FC2A0E" w:rsidRDefault="006274A8" w:rsidP="00B0001E">
            <w:pPr>
              <w:spacing w:after="40"/>
              <w:rPr>
                <w:i/>
                <w:sz w:val="20"/>
                <w:szCs w:val="20"/>
              </w:rPr>
            </w:pPr>
            <w:r w:rsidRPr="000E5F45">
              <w:rPr>
                <w:i/>
                <w:sz w:val="20"/>
                <w:szCs w:val="20"/>
              </w:rPr>
              <w:t>User can see the list of mobile phones currently in the system.</w:t>
            </w:r>
          </w:p>
        </w:tc>
      </w:tr>
      <w:tr w:rsidR="006274A8" w:rsidRPr="00FC2A0E" w14:paraId="04241F19"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008F6EA" w14:textId="77777777" w:rsidR="006274A8" w:rsidRPr="00633BAB" w:rsidRDefault="006274A8"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2F535F7" w14:textId="77777777" w:rsidR="006274A8" w:rsidRPr="00FC2A0E" w:rsidRDefault="006274A8" w:rsidP="00B0001E">
            <w:pPr>
              <w:spacing w:after="40"/>
              <w:rPr>
                <w:i/>
                <w:sz w:val="20"/>
                <w:szCs w:val="20"/>
              </w:rPr>
            </w:pPr>
            <w:r>
              <w:rPr>
                <w:i/>
                <w:sz w:val="20"/>
                <w:szCs w:val="20"/>
              </w:rPr>
              <w:t>User</w:t>
            </w:r>
          </w:p>
        </w:tc>
      </w:tr>
      <w:tr w:rsidR="006274A8" w:rsidRPr="00FC2A0E" w14:paraId="03C3E58E"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8C9B7CD" w14:textId="77777777" w:rsidR="006274A8" w:rsidRPr="00633BAB" w:rsidRDefault="006274A8"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D9D3CBD" w14:textId="77777777" w:rsidR="006274A8" w:rsidRPr="000E5F45" w:rsidRDefault="006274A8" w:rsidP="00B0001E">
            <w:pPr>
              <w:spacing w:after="40"/>
              <w:rPr>
                <w:i/>
                <w:sz w:val="20"/>
                <w:szCs w:val="20"/>
              </w:rPr>
            </w:pPr>
            <w:r w:rsidRPr="000E5F45">
              <w:rPr>
                <w:i/>
                <w:sz w:val="20"/>
                <w:szCs w:val="20"/>
              </w:rPr>
              <w:t>Users: want to search and view information about existing mobile phones in the system.</w:t>
            </w:r>
          </w:p>
          <w:p w14:paraId="443015DF" w14:textId="77777777" w:rsidR="006274A8" w:rsidRPr="00FC2A0E" w:rsidRDefault="006274A8" w:rsidP="00B0001E">
            <w:pPr>
              <w:spacing w:after="40"/>
              <w:rPr>
                <w:i/>
                <w:sz w:val="20"/>
                <w:szCs w:val="20"/>
              </w:rPr>
            </w:pPr>
            <w:r w:rsidRPr="000E5F45">
              <w:rPr>
                <w:i/>
                <w:sz w:val="20"/>
                <w:szCs w:val="20"/>
              </w:rPr>
              <w:t>Admin: want to update and manage the list of existing mobile phones in the system.</w:t>
            </w:r>
          </w:p>
        </w:tc>
      </w:tr>
      <w:tr w:rsidR="006274A8" w:rsidRPr="00FC2A0E" w14:paraId="120FC80D"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D4A2E63" w14:textId="77777777" w:rsidR="006274A8" w:rsidRPr="00633BAB" w:rsidRDefault="006274A8"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1E24F79" w14:textId="77777777" w:rsidR="006274A8" w:rsidRPr="00FC2A0E" w:rsidRDefault="006274A8" w:rsidP="00B0001E">
            <w:pPr>
              <w:spacing w:after="40"/>
              <w:rPr>
                <w:i/>
                <w:sz w:val="20"/>
                <w:szCs w:val="20"/>
              </w:rPr>
            </w:pPr>
            <w:r w:rsidRPr="000E5F45">
              <w:rPr>
                <w:i/>
                <w:sz w:val="20"/>
                <w:szCs w:val="20"/>
              </w:rPr>
              <w:t>Logged in to the system.</w:t>
            </w:r>
          </w:p>
        </w:tc>
      </w:tr>
      <w:tr w:rsidR="006274A8" w:rsidRPr="00FC2A0E" w14:paraId="6AA499EB"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27A4E34" w14:textId="77777777" w:rsidR="006274A8" w:rsidRPr="00633BAB" w:rsidRDefault="006274A8"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916CC33" w14:textId="77777777" w:rsidR="006274A8" w:rsidRPr="00FC2A0E" w:rsidRDefault="006274A8" w:rsidP="00B0001E">
            <w:pPr>
              <w:spacing w:after="40"/>
              <w:rPr>
                <w:i/>
                <w:sz w:val="20"/>
                <w:szCs w:val="20"/>
              </w:rPr>
            </w:pPr>
            <w:r w:rsidRPr="000E5F45">
              <w:rPr>
                <w:i/>
                <w:sz w:val="20"/>
                <w:szCs w:val="20"/>
              </w:rPr>
              <w:t>The user has seen the list of mobile phones.</w:t>
            </w:r>
          </w:p>
        </w:tc>
      </w:tr>
      <w:tr w:rsidR="006274A8" w:rsidRPr="00352E67" w14:paraId="0251497B"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47B1B199" w14:textId="77777777" w:rsidR="006274A8" w:rsidRPr="00633BAB" w:rsidRDefault="006274A8"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6F723A3" w14:textId="77777777" w:rsidR="006274A8" w:rsidRPr="00352E67" w:rsidRDefault="006274A8"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21ECAA7" w14:textId="77777777" w:rsidR="006274A8" w:rsidRPr="00352E67" w:rsidRDefault="006274A8" w:rsidP="00B0001E">
            <w:pPr>
              <w:spacing w:after="40"/>
              <w:jc w:val="center"/>
              <w:rPr>
                <w:b/>
                <w:sz w:val="20"/>
                <w:szCs w:val="20"/>
              </w:rPr>
            </w:pPr>
            <w:r w:rsidRPr="00352E67">
              <w:rPr>
                <w:b/>
                <w:sz w:val="20"/>
                <w:szCs w:val="20"/>
              </w:rPr>
              <w:t>Sytem</w:t>
            </w:r>
          </w:p>
        </w:tc>
      </w:tr>
      <w:tr w:rsidR="006274A8" w:rsidRPr="00FC2A0E" w14:paraId="7F99325A"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037C9AE0" w14:textId="77777777" w:rsidR="006274A8" w:rsidRPr="00633BAB" w:rsidRDefault="006274A8"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5E4E36C7" w14:textId="77777777" w:rsidR="006274A8" w:rsidRDefault="006274A8" w:rsidP="00B0001E">
            <w:pPr>
              <w:spacing w:after="40"/>
              <w:rPr>
                <w:i/>
                <w:sz w:val="20"/>
                <w:szCs w:val="20"/>
              </w:rPr>
            </w:pPr>
            <w:r>
              <w:rPr>
                <w:i/>
                <w:sz w:val="20"/>
                <w:szCs w:val="20"/>
              </w:rPr>
              <w:t>1.</w:t>
            </w:r>
            <w:r w:rsidRPr="000E5F45">
              <w:rPr>
                <w:i/>
                <w:sz w:val="20"/>
                <w:szCs w:val="20"/>
              </w:rPr>
              <w:t>The user accesses the system's website.</w:t>
            </w:r>
          </w:p>
          <w:p w14:paraId="799851FD" w14:textId="77777777" w:rsidR="006274A8" w:rsidRPr="000E5F45" w:rsidRDefault="006274A8" w:rsidP="00B0001E">
            <w:pPr>
              <w:spacing w:after="40"/>
              <w:rPr>
                <w:i/>
                <w:sz w:val="20"/>
                <w:szCs w:val="20"/>
              </w:rPr>
            </w:pPr>
          </w:p>
          <w:p w14:paraId="638E426E" w14:textId="77777777" w:rsidR="006274A8" w:rsidRDefault="006274A8" w:rsidP="00B0001E">
            <w:pPr>
              <w:spacing w:after="40"/>
              <w:rPr>
                <w:i/>
                <w:sz w:val="20"/>
                <w:szCs w:val="20"/>
              </w:rPr>
            </w:pPr>
            <w:r>
              <w:rPr>
                <w:i/>
                <w:sz w:val="20"/>
                <w:szCs w:val="20"/>
              </w:rPr>
              <w:t>2.</w:t>
            </w:r>
            <w:r w:rsidRPr="000E5F45">
              <w:rPr>
                <w:i/>
                <w:sz w:val="20"/>
                <w:szCs w:val="20"/>
              </w:rPr>
              <w:t>User logs in to the system.</w:t>
            </w:r>
          </w:p>
          <w:p w14:paraId="639768F9" w14:textId="77777777" w:rsidR="006274A8" w:rsidRPr="000E5F45" w:rsidRDefault="006274A8" w:rsidP="00B0001E">
            <w:pPr>
              <w:spacing w:after="40"/>
              <w:rPr>
                <w:i/>
                <w:sz w:val="20"/>
                <w:szCs w:val="20"/>
              </w:rPr>
            </w:pPr>
          </w:p>
          <w:p w14:paraId="42A311B1" w14:textId="77777777" w:rsidR="006274A8" w:rsidRDefault="006274A8" w:rsidP="00B0001E">
            <w:pPr>
              <w:spacing w:after="40"/>
              <w:rPr>
                <w:i/>
                <w:sz w:val="20"/>
                <w:szCs w:val="20"/>
              </w:rPr>
            </w:pPr>
            <w:r>
              <w:rPr>
                <w:i/>
                <w:sz w:val="20"/>
                <w:szCs w:val="20"/>
              </w:rPr>
              <w:t>3.</w:t>
            </w:r>
            <w:r w:rsidRPr="000E5F45">
              <w:rPr>
                <w:i/>
                <w:sz w:val="20"/>
                <w:szCs w:val="20"/>
              </w:rPr>
              <w:t>The user selects the "View Phones" item from the menu.</w:t>
            </w:r>
          </w:p>
          <w:p w14:paraId="04EA8919" w14:textId="77777777" w:rsidR="006274A8" w:rsidRPr="000E5F45" w:rsidRDefault="006274A8" w:rsidP="00B0001E">
            <w:pPr>
              <w:spacing w:after="40"/>
              <w:rPr>
                <w:i/>
                <w:sz w:val="20"/>
                <w:szCs w:val="20"/>
              </w:rPr>
            </w:pPr>
          </w:p>
          <w:p w14:paraId="349A36BC" w14:textId="77777777" w:rsidR="006274A8" w:rsidRPr="00FC2A0E" w:rsidRDefault="006274A8" w:rsidP="00B0001E">
            <w:pPr>
              <w:spacing w:after="40"/>
              <w:rPr>
                <w:i/>
                <w:sz w:val="20"/>
                <w:szCs w:val="20"/>
              </w:rPr>
            </w:pPr>
            <w:r>
              <w:rPr>
                <w:i/>
                <w:sz w:val="20"/>
                <w:szCs w:val="20"/>
              </w:rPr>
              <w:t>4.</w:t>
            </w:r>
            <w:r w:rsidRPr="000E5F45">
              <w:rPr>
                <w:i/>
                <w:sz w:val="20"/>
                <w:szCs w:val="20"/>
              </w:rPr>
              <w:t>User can see detailed information about each mobile in the list.</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1B329C0C" w14:textId="77777777" w:rsidR="006274A8" w:rsidRPr="00FC2A0E" w:rsidRDefault="006274A8" w:rsidP="00B0001E">
            <w:pPr>
              <w:spacing w:after="40"/>
              <w:rPr>
                <w:i/>
                <w:sz w:val="20"/>
                <w:szCs w:val="20"/>
              </w:rPr>
            </w:pPr>
            <w:r>
              <w:rPr>
                <w:i/>
                <w:sz w:val="20"/>
                <w:szCs w:val="20"/>
              </w:rPr>
              <w:t>3.1.</w:t>
            </w:r>
            <w:r w:rsidRPr="000E5F45">
              <w:rPr>
                <w:i/>
                <w:sz w:val="20"/>
                <w:szCs w:val="20"/>
              </w:rPr>
              <w:t>The system displays the list of mobile phones currently in the system to the user.</w:t>
            </w:r>
          </w:p>
        </w:tc>
      </w:tr>
      <w:tr w:rsidR="006274A8" w:rsidRPr="00E63CC7" w14:paraId="11B3CD68"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32D972A" w14:textId="77777777" w:rsidR="006274A8" w:rsidRPr="00633BAB" w:rsidRDefault="006274A8" w:rsidP="00B0001E">
            <w:pPr>
              <w:spacing w:after="40"/>
              <w:rPr>
                <w:b/>
              </w:rPr>
            </w:pPr>
            <w:r w:rsidRPr="00633BAB">
              <w:rPr>
                <w:b/>
              </w:rPr>
              <w:t>Exception</w:t>
            </w:r>
          </w:p>
          <w:p w14:paraId="770CF275" w14:textId="77777777" w:rsidR="006274A8" w:rsidRPr="00633BAB" w:rsidRDefault="006274A8"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46BE684B" w14:textId="77777777" w:rsidR="006274A8" w:rsidRPr="00E63CC7" w:rsidRDefault="006274A8" w:rsidP="00B0001E">
            <w:pPr>
              <w:spacing w:after="40"/>
              <w:rPr>
                <w:i/>
                <w:sz w:val="20"/>
                <w:szCs w:val="20"/>
              </w:rPr>
            </w:pPr>
            <w:r w:rsidRPr="000E5F45">
              <w:rPr>
                <w:i/>
                <w:sz w:val="20"/>
                <w:szCs w:val="20"/>
              </w:rPr>
              <w:t>There are no mobile phones in the system. The system will display an error message and no list will be displayed.</w:t>
            </w:r>
          </w:p>
        </w:tc>
      </w:tr>
    </w:tbl>
    <w:p w14:paraId="6FF7E4C5" w14:textId="30B48D7E" w:rsidR="00E44530" w:rsidRDefault="00E44530" w:rsidP="006274A8">
      <w:pPr>
        <w:pStyle w:val="Tiumccp2"/>
        <w:tabs>
          <w:tab w:val="clear" w:pos="6379"/>
          <w:tab w:val="left" w:pos="1800"/>
        </w:tabs>
      </w:pPr>
    </w:p>
    <w:p w14:paraId="441714FE" w14:textId="77777777" w:rsidR="00E44530" w:rsidRDefault="00E44530" w:rsidP="00B0001E">
      <w:r>
        <w:br w:type="column"/>
      </w:r>
      <w:bookmarkStart w:id="85" w:name="_Toc134222976"/>
      <w:r w:rsidRPr="00FF5389">
        <w:rPr>
          <w:i/>
          <w:sz w:val="20"/>
          <w:szCs w:val="20"/>
        </w:rPr>
        <w:lastRenderedPageBreak/>
        <w:t>Search by Manufacturer</w:t>
      </w:r>
      <w:bookmarkEnd w:id="85"/>
    </w:p>
    <w:tbl>
      <w:tblPr>
        <w:tblStyle w:val="TableGrid"/>
        <w:tblW w:w="0" w:type="auto"/>
        <w:tblLook w:val="04A0" w:firstRow="1" w:lastRow="0" w:firstColumn="1" w:lastColumn="0" w:noHBand="0" w:noVBand="1"/>
      </w:tblPr>
      <w:tblGrid>
        <w:gridCol w:w="2818"/>
        <w:gridCol w:w="2972"/>
        <w:gridCol w:w="3311"/>
      </w:tblGrid>
      <w:tr w:rsidR="00E44530" w:rsidRPr="00FC2A0E" w14:paraId="33728C73"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48D1C6E" w14:textId="77777777" w:rsidR="00E44530" w:rsidRPr="00633BAB" w:rsidRDefault="00E44530"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4887EBA" w14:textId="77777777" w:rsidR="00E44530" w:rsidRPr="00FC2A0E" w:rsidRDefault="00E44530" w:rsidP="00B0001E">
            <w:pPr>
              <w:spacing w:after="40"/>
              <w:rPr>
                <w:i/>
                <w:sz w:val="20"/>
                <w:szCs w:val="20"/>
              </w:rPr>
            </w:pPr>
            <w:r w:rsidRPr="00FF5389">
              <w:rPr>
                <w:i/>
                <w:sz w:val="20"/>
                <w:szCs w:val="20"/>
              </w:rPr>
              <w:t>Search by Manufacturer</w:t>
            </w:r>
          </w:p>
        </w:tc>
      </w:tr>
      <w:tr w:rsidR="00E44530" w:rsidRPr="00FC2A0E" w14:paraId="66A3ADD2"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C82DA63" w14:textId="77777777" w:rsidR="00E44530" w:rsidRPr="00633BAB" w:rsidRDefault="00E44530"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300F429" w14:textId="77777777" w:rsidR="00E44530" w:rsidRPr="00FC2A0E" w:rsidRDefault="00E44530" w:rsidP="00B0001E">
            <w:pPr>
              <w:spacing w:after="40"/>
              <w:rPr>
                <w:i/>
                <w:sz w:val="20"/>
                <w:szCs w:val="20"/>
              </w:rPr>
            </w:pPr>
            <w:r w:rsidRPr="00FF5389">
              <w:rPr>
                <w:i/>
                <w:sz w:val="20"/>
                <w:szCs w:val="20"/>
              </w:rPr>
              <w:t>It allows customers to search for phone products from different manufacturers.</w:t>
            </w:r>
          </w:p>
        </w:tc>
      </w:tr>
      <w:tr w:rsidR="00E44530" w:rsidRPr="00FC2A0E" w14:paraId="0794A749"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05044D4" w14:textId="77777777" w:rsidR="00E44530" w:rsidRPr="00633BAB" w:rsidRDefault="00E44530"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26D564E" w14:textId="77777777" w:rsidR="00E44530" w:rsidRPr="00FC2A0E" w:rsidRDefault="00E44530" w:rsidP="00B0001E">
            <w:pPr>
              <w:spacing w:after="40"/>
              <w:rPr>
                <w:i/>
                <w:sz w:val="20"/>
                <w:szCs w:val="20"/>
              </w:rPr>
            </w:pPr>
            <w:r>
              <w:rPr>
                <w:i/>
                <w:sz w:val="20"/>
                <w:szCs w:val="20"/>
              </w:rPr>
              <w:t>User</w:t>
            </w:r>
          </w:p>
        </w:tc>
      </w:tr>
      <w:tr w:rsidR="00E44530" w:rsidRPr="00FC2A0E" w14:paraId="29B1C39E"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CE250CB" w14:textId="77777777" w:rsidR="00E44530" w:rsidRPr="00633BAB" w:rsidRDefault="00E44530"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1425B34" w14:textId="77777777" w:rsidR="00E44530" w:rsidRPr="00FC2A0E" w:rsidRDefault="00E44530" w:rsidP="00B0001E">
            <w:pPr>
              <w:spacing w:after="40"/>
              <w:rPr>
                <w:i/>
                <w:sz w:val="20"/>
                <w:szCs w:val="20"/>
              </w:rPr>
            </w:pPr>
            <w:r>
              <w:rPr>
                <w:i/>
                <w:sz w:val="20"/>
                <w:szCs w:val="20"/>
              </w:rPr>
              <w:t>Customer</w:t>
            </w:r>
          </w:p>
        </w:tc>
      </w:tr>
      <w:tr w:rsidR="00E44530" w:rsidRPr="00FC2A0E" w14:paraId="03CAA199"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3AA4331" w14:textId="77777777" w:rsidR="00E44530" w:rsidRPr="00633BAB" w:rsidRDefault="00E44530"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5E06A85" w14:textId="77777777" w:rsidR="00E44530" w:rsidRPr="00FF5389" w:rsidRDefault="00E44530" w:rsidP="00B0001E">
            <w:pPr>
              <w:spacing w:after="40"/>
              <w:rPr>
                <w:i/>
                <w:sz w:val="20"/>
                <w:szCs w:val="20"/>
              </w:rPr>
            </w:pPr>
            <w:r w:rsidRPr="00FF5389">
              <w:rPr>
                <w:i/>
                <w:sz w:val="20"/>
                <w:szCs w:val="20"/>
              </w:rPr>
              <w:t>The system displayed the home page with the product search option.</w:t>
            </w:r>
          </w:p>
          <w:p w14:paraId="1D63413E" w14:textId="77777777" w:rsidR="00E44530" w:rsidRPr="00FC2A0E" w:rsidRDefault="00E44530" w:rsidP="00B0001E">
            <w:pPr>
              <w:spacing w:after="40"/>
              <w:rPr>
                <w:i/>
                <w:sz w:val="20"/>
                <w:szCs w:val="20"/>
              </w:rPr>
            </w:pPr>
            <w:r w:rsidRPr="00FF5389">
              <w:rPr>
                <w:i/>
                <w:sz w:val="20"/>
                <w:szCs w:val="20"/>
              </w:rPr>
              <w:t>The customer has visited the product search page.</w:t>
            </w:r>
          </w:p>
        </w:tc>
      </w:tr>
      <w:tr w:rsidR="00E44530" w:rsidRPr="00FC2A0E" w14:paraId="6463E22B"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FA6154B" w14:textId="77777777" w:rsidR="00E44530" w:rsidRPr="00633BAB" w:rsidRDefault="00E44530"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18BA640" w14:textId="77777777" w:rsidR="00E44530" w:rsidRPr="00FF5389" w:rsidRDefault="00E44530" w:rsidP="00B0001E">
            <w:pPr>
              <w:spacing w:after="40"/>
              <w:rPr>
                <w:i/>
                <w:sz w:val="20"/>
                <w:szCs w:val="20"/>
              </w:rPr>
            </w:pPr>
            <w:r w:rsidRPr="00FF5389">
              <w:rPr>
                <w:i/>
                <w:sz w:val="20"/>
                <w:szCs w:val="20"/>
              </w:rPr>
              <w:t>A list of phone products from the selected manufacturer is displayed.</w:t>
            </w:r>
          </w:p>
          <w:p w14:paraId="1575D472" w14:textId="77777777" w:rsidR="00E44530" w:rsidRPr="00FC2A0E" w:rsidRDefault="00E44530" w:rsidP="00B0001E">
            <w:pPr>
              <w:spacing w:after="40"/>
              <w:rPr>
                <w:i/>
                <w:sz w:val="20"/>
                <w:szCs w:val="20"/>
              </w:rPr>
            </w:pPr>
            <w:r w:rsidRPr="00FF5389">
              <w:rPr>
                <w:i/>
                <w:sz w:val="20"/>
                <w:szCs w:val="20"/>
              </w:rPr>
              <w:t>Customers can continue to search or choose to buy products.</w:t>
            </w:r>
          </w:p>
        </w:tc>
      </w:tr>
      <w:tr w:rsidR="00E44530" w:rsidRPr="00352E67" w14:paraId="062D3DA3"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66E873C5" w14:textId="77777777" w:rsidR="00E44530" w:rsidRPr="00633BAB" w:rsidRDefault="00E44530"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EAE38D6" w14:textId="77777777" w:rsidR="00E44530" w:rsidRPr="00352E67" w:rsidRDefault="00E44530"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CC755A3" w14:textId="77777777" w:rsidR="00E44530" w:rsidRPr="00352E67" w:rsidRDefault="00E44530" w:rsidP="00B0001E">
            <w:pPr>
              <w:spacing w:after="40"/>
              <w:jc w:val="center"/>
              <w:rPr>
                <w:b/>
                <w:sz w:val="20"/>
                <w:szCs w:val="20"/>
              </w:rPr>
            </w:pPr>
            <w:r w:rsidRPr="00352E67">
              <w:rPr>
                <w:b/>
                <w:sz w:val="20"/>
                <w:szCs w:val="20"/>
              </w:rPr>
              <w:t>Sytem</w:t>
            </w:r>
          </w:p>
        </w:tc>
      </w:tr>
      <w:tr w:rsidR="00E44530" w:rsidRPr="00FC2A0E" w14:paraId="58479340"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10A24D97" w14:textId="77777777" w:rsidR="00E44530" w:rsidRPr="00633BAB" w:rsidRDefault="00E44530"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3D875640" w14:textId="77777777" w:rsidR="00E44530" w:rsidRDefault="00E44530" w:rsidP="00B0001E">
            <w:pPr>
              <w:spacing w:after="40"/>
              <w:rPr>
                <w:i/>
                <w:sz w:val="20"/>
                <w:szCs w:val="20"/>
              </w:rPr>
            </w:pPr>
            <w:r>
              <w:rPr>
                <w:i/>
                <w:sz w:val="20"/>
                <w:szCs w:val="20"/>
              </w:rPr>
              <w:t>1.</w:t>
            </w:r>
            <w:r w:rsidRPr="00FF5389">
              <w:rPr>
                <w:i/>
                <w:sz w:val="20"/>
                <w:szCs w:val="20"/>
              </w:rPr>
              <w:t>The customer visits the product search page.</w:t>
            </w:r>
          </w:p>
          <w:p w14:paraId="0C04982A" w14:textId="77777777" w:rsidR="00E44530" w:rsidRPr="00FF5389" w:rsidRDefault="00E44530" w:rsidP="00B0001E">
            <w:pPr>
              <w:spacing w:after="40"/>
              <w:rPr>
                <w:i/>
                <w:sz w:val="20"/>
                <w:szCs w:val="20"/>
              </w:rPr>
            </w:pPr>
          </w:p>
          <w:p w14:paraId="274E3E9A" w14:textId="77777777" w:rsidR="00E44530" w:rsidRDefault="00E44530" w:rsidP="00B0001E">
            <w:pPr>
              <w:spacing w:after="40"/>
              <w:rPr>
                <w:i/>
                <w:sz w:val="20"/>
                <w:szCs w:val="20"/>
              </w:rPr>
            </w:pPr>
            <w:r>
              <w:rPr>
                <w:i/>
                <w:sz w:val="20"/>
                <w:szCs w:val="20"/>
              </w:rPr>
              <w:t>2.</w:t>
            </w:r>
            <w:r w:rsidRPr="00FF5389">
              <w:rPr>
                <w:i/>
                <w:sz w:val="20"/>
                <w:szCs w:val="20"/>
              </w:rPr>
              <w:t>Customers choose to search by manufacturer.</w:t>
            </w:r>
          </w:p>
          <w:p w14:paraId="7FC46E63" w14:textId="77777777" w:rsidR="00E44530" w:rsidRPr="00FF5389" w:rsidRDefault="00E44530" w:rsidP="00B0001E">
            <w:pPr>
              <w:spacing w:after="40"/>
              <w:rPr>
                <w:i/>
                <w:sz w:val="20"/>
                <w:szCs w:val="20"/>
              </w:rPr>
            </w:pPr>
          </w:p>
          <w:p w14:paraId="2DCBC101" w14:textId="77777777" w:rsidR="00E44530" w:rsidRDefault="00E44530" w:rsidP="00B0001E">
            <w:pPr>
              <w:spacing w:after="40"/>
              <w:rPr>
                <w:i/>
                <w:sz w:val="20"/>
                <w:szCs w:val="20"/>
              </w:rPr>
            </w:pPr>
            <w:r>
              <w:rPr>
                <w:i/>
                <w:sz w:val="20"/>
                <w:szCs w:val="20"/>
              </w:rPr>
              <w:t>3.</w:t>
            </w:r>
            <w:r w:rsidRPr="00FF5389">
              <w:rPr>
                <w:i/>
                <w:sz w:val="20"/>
                <w:szCs w:val="20"/>
              </w:rPr>
              <w:t>The customer chooses the manufacturer to look for.</w:t>
            </w:r>
          </w:p>
          <w:p w14:paraId="7CB812B5" w14:textId="77777777" w:rsidR="00E44530" w:rsidRPr="00FF5389" w:rsidRDefault="00E44530" w:rsidP="00B0001E">
            <w:pPr>
              <w:spacing w:after="40"/>
              <w:rPr>
                <w:i/>
                <w:sz w:val="20"/>
                <w:szCs w:val="20"/>
              </w:rPr>
            </w:pPr>
          </w:p>
          <w:p w14:paraId="3CB2B7AB" w14:textId="77777777" w:rsidR="00E44530" w:rsidRPr="00FC2A0E" w:rsidRDefault="00E44530" w:rsidP="00B0001E">
            <w:pPr>
              <w:spacing w:after="40"/>
              <w:rPr>
                <w:i/>
                <w:sz w:val="20"/>
                <w:szCs w:val="20"/>
              </w:rPr>
            </w:pPr>
            <w:r>
              <w:rPr>
                <w:i/>
                <w:sz w:val="20"/>
                <w:szCs w:val="20"/>
              </w:rPr>
              <w:t>4.</w:t>
            </w:r>
            <w:r w:rsidRPr="00FF5389">
              <w:rPr>
                <w:i/>
                <w:sz w:val="20"/>
                <w:szCs w:val="20"/>
              </w:rPr>
              <w:t>Customers can continue to search or choose to buy products.</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2F3CF629" w14:textId="77777777" w:rsidR="00E44530" w:rsidRDefault="00E44530" w:rsidP="00B0001E">
            <w:pPr>
              <w:spacing w:after="40"/>
              <w:rPr>
                <w:i/>
                <w:sz w:val="20"/>
                <w:szCs w:val="20"/>
              </w:rPr>
            </w:pPr>
            <w:r>
              <w:rPr>
                <w:i/>
                <w:sz w:val="20"/>
                <w:szCs w:val="20"/>
              </w:rPr>
              <w:t>1.1.</w:t>
            </w:r>
            <w:r w:rsidRPr="00FF5389">
              <w:rPr>
                <w:i/>
                <w:sz w:val="20"/>
                <w:szCs w:val="20"/>
              </w:rPr>
              <w:t>The system displays search options, including search by name, manufacturer, price, ...</w:t>
            </w:r>
          </w:p>
          <w:p w14:paraId="50BC50F8" w14:textId="77777777" w:rsidR="00E44530" w:rsidRPr="00FF5389" w:rsidRDefault="00E44530" w:rsidP="00B0001E">
            <w:pPr>
              <w:spacing w:after="40"/>
              <w:rPr>
                <w:i/>
                <w:sz w:val="20"/>
                <w:szCs w:val="20"/>
              </w:rPr>
            </w:pPr>
          </w:p>
          <w:p w14:paraId="637B1E45" w14:textId="77777777" w:rsidR="00E44530" w:rsidRDefault="00E44530" w:rsidP="00B0001E">
            <w:pPr>
              <w:spacing w:after="40"/>
              <w:rPr>
                <w:i/>
                <w:sz w:val="20"/>
                <w:szCs w:val="20"/>
              </w:rPr>
            </w:pPr>
            <w:r>
              <w:rPr>
                <w:i/>
                <w:sz w:val="20"/>
                <w:szCs w:val="20"/>
              </w:rPr>
              <w:t>2.1.</w:t>
            </w:r>
            <w:r w:rsidRPr="00FF5389">
              <w:rPr>
                <w:i/>
                <w:sz w:val="20"/>
                <w:szCs w:val="20"/>
              </w:rPr>
              <w:t>The system displays a list of available manufacturers.</w:t>
            </w:r>
          </w:p>
          <w:p w14:paraId="054537A7" w14:textId="77777777" w:rsidR="00E44530" w:rsidRPr="00FF5389" w:rsidRDefault="00E44530" w:rsidP="00B0001E">
            <w:pPr>
              <w:spacing w:after="40"/>
              <w:rPr>
                <w:i/>
                <w:sz w:val="20"/>
                <w:szCs w:val="20"/>
              </w:rPr>
            </w:pPr>
          </w:p>
          <w:p w14:paraId="4B74BB70" w14:textId="77777777" w:rsidR="00E44530" w:rsidRPr="00FC2A0E" w:rsidRDefault="00E44530" w:rsidP="00B0001E">
            <w:pPr>
              <w:spacing w:after="40"/>
              <w:rPr>
                <w:i/>
                <w:sz w:val="20"/>
                <w:szCs w:val="20"/>
              </w:rPr>
            </w:pPr>
            <w:r>
              <w:rPr>
                <w:i/>
                <w:sz w:val="20"/>
                <w:szCs w:val="20"/>
              </w:rPr>
              <w:t>3.1.</w:t>
            </w:r>
            <w:r w:rsidRPr="00FF5389">
              <w:rPr>
                <w:i/>
                <w:sz w:val="20"/>
                <w:szCs w:val="20"/>
              </w:rPr>
              <w:t>The system displays a list of products of the selected manufacturer.</w:t>
            </w:r>
          </w:p>
        </w:tc>
      </w:tr>
      <w:tr w:rsidR="00E44530" w:rsidRPr="00E63CC7" w14:paraId="586ED5D5"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CE8D6BD" w14:textId="77777777" w:rsidR="00E44530" w:rsidRPr="00633BAB" w:rsidRDefault="00E44530" w:rsidP="00B0001E">
            <w:pPr>
              <w:spacing w:after="40"/>
              <w:rPr>
                <w:b/>
              </w:rPr>
            </w:pPr>
            <w:r w:rsidRPr="00633BAB">
              <w:rPr>
                <w:b/>
              </w:rPr>
              <w:t>Exception</w:t>
            </w:r>
          </w:p>
          <w:p w14:paraId="1B82FE5C" w14:textId="77777777" w:rsidR="00E44530" w:rsidRPr="00633BAB" w:rsidRDefault="00E44530"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0B64BFE7" w14:textId="77777777" w:rsidR="00E44530" w:rsidRPr="00FF5389" w:rsidRDefault="00E44530" w:rsidP="00B0001E">
            <w:pPr>
              <w:spacing w:after="40"/>
              <w:rPr>
                <w:i/>
                <w:sz w:val="20"/>
                <w:szCs w:val="20"/>
              </w:rPr>
            </w:pPr>
            <w:r w:rsidRPr="00FF5389">
              <w:rPr>
                <w:i/>
                <w:sz w:val="20"/>
                <w:szCs w:val="20"/>
              </w:rPr>
              <w:t>If the product of the selected manufacturer is not found, the system will notify the customer and ask the customer to choose another manufacturer.</w:t>
            </w:r>
          </w:p>
          <w:p w14:paraId="3322C867" w14:textId="77777777" w:rsidR="00E44530" w:rsidRPr="00E63CC7" w:rsidRDefault="00E44530" w:rsidP="00B0001E">
            <w:pPr>
              <w:spacing w:after="40"/>
              <w:rPr>
                <w:i/>
                <w:sz w:val="20"/>
                <w:szCs w:val="20"/>
              </w:rPr>
            </w:pPr>
            <w:r w:rsidRPr="00FF5389">
              <w:rPr>
                <w:i/>
                <w:sz w:val="20"/>
                <w:szCs w:val="20"/>
              </w:rPr>
              <w:t>If the system encounters an error during the search</w:t>
            </w:r>
            <w:r>
              <w:rPr>
                <w:i/>
                <w:sz w:val="20"/>
                <w:szCs w:val="20"/>
              </w:rPr>
              <w:t>.</w:t>
            </w:r>
          </w:p>
        </w:tc>
      </w:tr>
    </w:tbl>
    <w:p w14:paraId="42DCEE73" w14:textId="5D485BE0" w:rsidR="00E44530" w:rsidRDefault="00E44530" w:rsidP="006274A8">
      <w:pPr>
        <w:pStyle w:val="Tiumccp2"/>
        <w:tabs>
          <w:tab w:val="clear" w:pos="6379"/>
          <w:tab w:val="left" w:pos="1800"/>
        </w:tabs>
      </w:pPr>
    </w:p>
    <w:p w14:paraId="2B95D190" w14:textId="77777777" w:rsidR="00E44530" w:rsidRDefault="00E44530" w:rsidP="00B0001E">
      <w:r>
        <w:br w:type="column"/>
      </w:r>
      <w:bookmarkStart w:id="86" w:name="_Toc134222977"/>
      <w:r w:rsidRPr="00F96171">
        <w:rPr>
          <w:i/>
          <w:sz w:val="20"/>
          <w:szCs w:val="20"/>
        </w:rPr>
        <w:lastRenderedPageBreak/>
        <w:t>Choose Reseller Order</w:t>
      </w:r>
      <w:bookmarkEnd w:id="86"/>
    </w:p>
    <w:tbl>
      <w:tblPr>
        <w:tblStyle w:val="TableGrid"/>
        <w:tblW w:w="0" w:type="auto"/>
        <w:tblLook w:val="04A0" w:firstRow="1" w:lastRow="0" w:firstColumn="1" w:lastColumn="0" w:noHBand="0" w:noVBand="1"/>
      </w:tblPr>
      <w:tblGrid>
        <w:gridCol w:w="2827"/>
        <w:gridCol w:w="2968"/>
        <w:gridCol w:w="3306"/>
      </w:tblGrid>
      <w:tr w:rsidR="00E44530" w:rsidRPr="00FC2A0E" w14:paraId="122EC44E"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D954E44" w14:textId="77777777" w:rsidR="00E44530" w:rsidRPr="00633BAB" w:rsidRDefault="00E44530"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3E84F15" w14:textId="77777777" w:rsidR="00E44530" w:rsidRPr="00FC2A0E" w:rsidRDefault="00E44530" w:rsidP="00B0001E">
            <w:pPr>
              <w:spacing w:after="40"/>
              <w:rPr>
                <w:i/>
                <w:sz w:val="20"/>
                <w:szCs w:val="20"/>
              </w:rPr>
            </w:pPr>
            <w:r w:rsidRPr="00F96171">
              <w:rPr>
                <w:i/>
                <w:sz w:val="20"/>
                <w:szCs w:val="20"/>
              </w:rPr>
              <w:t>Choose Reseller Order</w:t>
            </w:r>
          </w:p>
        </w:tc>
      </w:tr>
      <w:tr w:rsidR="00E44530" w:rsidRPr="00FC2A0E" w14:paraId="765F0833"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72D987D" w14:textId="77777777" w:rsidR="00E44530" w:rsidRPr="00633BAB" w:rsidRDefault="00E44530"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B3FB713" w14:textId="77777777" w:rsidR="00E44530" w:rsidRPr="00FC2A0E" w:rsidRDefault="00E44530" w:rsidP="00B0001E">
            <w:pPr>
              <w:spacing w:after="40"/>
              <w:rPr>
                <w:i/>
                <w:sz w:val="20"/>
                <w:szCs w:val="20"/>
              </w:rPr>
            </w:pPr>
            <w:r w:rsidRPr="00F96171">
              <w:rPr>
                <w:i/>
                <w:sz w:val="20"/>
                <w:szCs w:val="20"/>
              </w:rPr>
              <w:t>This use case allows the user to choose a reseller order from a list of available orders.</w:t>
            </w:r>
          </w:p>
        </w:tc>
      </w:tr>
      <w:tr w:rsidR="00E44530" w:rsidRPr="00FC2A0E" w14:paraId="29097A99"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6CA847D" w14:textId="77777777" w:rsidR="00E44530" w:rsidRPr="00633BAB" w:rsidRDefault="00E44530"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24981E9" w14:textId="77777777" w:rsidR="00E44530" w:rsidRPr="00FC2A0E" w:rsidRDefault="00E44530" w:rsidP="00B0001E">
            <w:pPr>
              <w:spacing w:after="40"/>
              <w:rPr>
                <w:i/>
                <w:sz w:val="20"/>
                <w:szCs w:val="20"/>
              </w:rPr>
            </w:pPr>
            <w:r>
              <w:rPr>
                <w:i/>
                <w:sz w:val="20"/>
                <w:szCs w:val="20"/>
              </w:rPr>
              <w:t>User</w:t>
            </w:r>
          </w:p>
        </w:tc>
      </w:tr>
      <w:tr w:rsidR="00E44530" w:rsidRPr="00FC2A0E" w14:paraId="6303A9EF"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BB106D6" w14:textId="77777777" w:rsidR="00E44530" w:rsidRPr="00633BAB" w:rsidRDefault="00E44530"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16035FC" w14:textId="77777777" w:rsidR="00E44530" w:rsidRPr="00FC2A0E" w:rsidRDefault="00E44530" w:rsidP="00B0001E">
            <w:pPr>
              <w:spacing w:after="40"/>
              <w:rPr>
                <w:i/>
                <w:sz w:val="20"/>
                <w:szCs w:val="20"/>
              </w:rPr>
            </w:pPr>
            <w:r>
              <w:rPr>
                <w:i/>
                <w:sz w:val="20"/>
                <w:szCs w:val="20"/>
              </w:rPr>
              <w:t xml:space="preserve">Supplie, </w:t>
            </w:r>
            <w:r w:rsidRPr="001A4187">
              <w:rPr>
                <w:i/>
                <w:sz w:val="20"/>
                <w:szCs w:val="20"/>
              </w:rPr>
              <w:t>Warehouse staff</w:t>
            </w:r>
            <w:r>
              <w:rPr>
                <w:i/>
                <w:sz w:val="20"/>
                <w:szCs w:val="20"/>
              </w:rPr>
              <w:t>, Sytem</w:t>
            </w:r>
          </w:p>
        </w:tc>
      </w:tr>
      <w:tr w:rsidR="00E44530" w:rsidRPr="00FC2A0E" w14:paraId="131F1580"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E9B282B" w14:textId="77777777" w:rsidR="00E44530" w:rsidRPr="00633BAB" w:rsidRDefault="00E44530"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160BF9B" w14:textId="77777777" w:rsidR="00E44530" w:rsidRPr="00F96171" w:rsidRDefault="00E44530" w:rsidP="00B0001E">
            <w:pPr>
              <w:spacing w:after="40"/>
              <w:rPr>
                <w:i/>
                <w:sz w:val="20"/>
                <w:szCs w:val="20"/>
              </w:rPr>
            </w:pPr>
            <w:r w:rsidRPr="00F96171">
              <w:rPr>
                <w:i/>
                <w:sz w:val="20"/>
                <w:szCs w:val="20"/>
              </w:rPr>
              <w:t>The user must be logged in to the system.</w:t>
            </w:r>
          </w:p>
          <w:p w14:paraId="37A369D0" w14:textId="77777777" w:rsidR="00E44530" w:rsidRPr="00FC2A0E" w:rsidRDefault="00E44530" w:rsidP="00B0001E">
            <w:pPr>
              <w:spacing w:after="40"/>
              <w:rPr>
                <w:i/>
                <w:sz w:val="20"/>
                <w:szCs w:val="20"/>
              </w:rPr>
            </w:pPr>
            <w:r w:rsidRPr="00F96171">
              <w:rPr>
                <w:i/>
                <w:sz w:val="20"/>
                <w:szCs w:val="20"/>
              </w:rPr>
              <w:t>There must be at least one reseller order available.</w:t>
            </w:r>
          </w:p>
        </w:tc>
      </w:tr>
      <w:tr w:rsidR="00E44530" w:rsidRPr="00FC2A0E" w14:paraId="35EAA5D7"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A88872C" w14:textId="77777777" w:rsidR="00E44530" w:rsidRPr="00633BAB" w:rsidRDefault="00E44530"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2B67B40" w14:textId="77777777" w:rsidR="00E44530" w:rsidRPr="00F96171" w:rsidRDefault="00E44530" w:rsidP="00B0001E">
            <w:pPr>
              <w:spacing w:after="40"/>
              <w:rPr>
                <w:i/>
                <w:sz w:val="20"/>
                <w:szCs w:val="20"/>
              </w:rPr>
            </w:pPr>
            <w:r w:rsidRPr="00F96171">
              <w:rPr>
                <w:i/>
                <w:sz w:val="20"/>
                <w:szCs w:val="20"/>
              </w:rPr>
              <w:t>If the user chooses to add the reseller order to the cart, the system adds the selected order to the cart and updates the cart total.</w:t>
            </w:r>
          </w:p>
          <w:p w14:paraId="3DA31F0A" w14:textId="77777777" w:rsidR="00E44530" w:rsidRPr="00FC2A0E" w:rsidRDefault="00E44530" w:rsidP="00B0001E">
            <w:pPr>
              <w:spacing w:after="40"/>
              <w:rPr>
                <w:i/>
                <w:sz w:val="20"/>
                <w:szCs w:val="20"/>
              </w:rPr>
            </w:pPr>
            <w:r w:rsidRPr="00F96171">
              <w:rPr>
                <w:i/>
                <w:sz w:val="20"/>
                <w:szCs w:val="20"/>
              </w:rPr>
              <w:t>If the user chooses to return to the list of available orders, the system displays the list of available orders again.</w:t>
            </w:r>
          </w:p>
        </w:tc>
      </w:tr>
      <w:tr w:rsidR="00E44530" w:rsidRPr="00352E67" w14:paraId="69FBE59B"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05E8EF78" w14:textId="77777777" w:rsidR="00E44530" w:rsidRPr="00633BAB" w:rsidRDefault="00E44530"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4377136" w14:textId="77777777" w:rsidR="00E44530" w:rsidRPr="00352E67" w:rsidRDefault="00E44530"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DFEFB4F" w14:textId="77777777" w:rsidR="00E44530" w:rsidRPr="00352E67" w:rsidRDefault="00E44530" w:rsidP="00B0001E">
            <w:pPr>
              <w:spacing w:after="40"/>
              <w:jc w:val="center"/>
              <w:rPr>
                <w:b/>
                <w:sz w:val="20"/>
                <w:szCs w:val="20"/>
              </w:rPr>
            </w:pPr>
            <w:r w:rsidRPr="00352E67">
              <w:rPr>
                <w:b/>
                <w:sz w:val="20"/>
                <w:szCs w:val="20"/>
              </w:rPr>
              <w:t>Sytem</w:t>
            </w:r>
          </w:p>
        </w:tc>
      </w:tr>
      <w:tr w:rsidR="00E44530" w:rsidRPr="00FC2A0E" w14:paraId="53D2A60E"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7FA45853" w14:textId="77777777" w:rsidR="00E44530" w:rsidRPr="00633BAB" w:rsidRDefault="00E44530"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5EDD735E" w14:textId="77777777" w:rsidR="00E44530" w:rsidRDefault="00E44530" w:rsidP="00B0001E">
            <w:pPr>
              <w:spacing w:after="40"/>
              <w:rPr>
                <w:i/>
                <w:sz w:val="20"/>
                <w:szCs w:val="20"/>
              </w:rPr>
            </w:pPr>
            <w:r>
              <w:rPr>
                <w:i/>
                <w:sz w:val="20"/>
                <w:szCs w:val="20"/>
              </w:rPr>
              <w:t>1.</w:t>
            </w:r>
            <w:r w:rsidRPr="001A4187">
              <w:rPr>
                <w:i/>
                <w:sz w:val="20"/>
                <w:szCs w:val="20"/>
              </w:rPr>
              <w:t>The user selects a reseller order from the list.</w:t>
            </w:r>
          </w:p>
          <w:p w14:paraId="709FC9DE" w14:textId="77777777" w:rsidR="00E44530" w:rsidRDefault="00E44530" w:rsidP="00B0001E">
            <w:pPr>
              <w:spacing w:after="40"/>
              <w:rPr>
                <w:i/>
                <w:sz w:val="20"/>
                <w:szCs w:val="20"/>
              </w:rPr>
            </w:pPr>
          </w:p>
          <w:p w14:paraId="3D1038FE" w14:textId="77777777" w:rsidR="00E44530" w:rsidRPr="00FC2A0E" w:rsidRDefault="00E44530" w:rsidP="00B0001E">
            <w:pPr>
              <w:spacing w:after="40"/>
              <w:rPr>
                <w:i/>
                <w:sz w:val="20"/>
                <w:szCs w:val="20"/>
              </w:rPr>
            </w:pPr>
            <w:r>
              <w:rPr>
                <w:i/>
                <w:sz w:val="20"/>
                <w:szCs w:val="20"/>
              </w:rPr>
              <w:t>2.</w:t>
            </w:r>
            <w:r w:rsidRPr="001A4187">
              <w:rPr>
                <w:i/>
                <w:sz w:val="20"/>
                <w:szCs w:val="20"/>
              </w:rPr>
              <w:t>The user can choose to add the reseller order to the cart or return to the list of available orders.</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32673F1E" w14:textId="77777777" w:rsidR="00E44530" w:rsidRDefault="00E44530" w:rsidP="00B0001E">
            <w:pPr>
              <w:spacing w:after="40"/>
              <w:rPr>
                <w:i/>
                <w:sz w:val="20"/>
                <w:szCs w:val="20"/>
              </w:rPr>
            </w:pPr>
            <w:r>
              <w:rPr>
                <w:i/>
                <w:sz w:val="20"/>
                <w:szCs w:val="20"/>
              </w:rPr>
              <w:t>1.</w:t>
            </w:r>
            <w:r w:rsidRPr="001A4187">
              <w:rPr>
                <w:i/>
                <w:sz w:val="20"/>
                <w:szCs w:val="20"/>
              </w:rPr>
              <w:t>The system displays a list of available reseller orders.</w:t>
            </w:r>
          </w:p>
          <w:p w14:paraId="3DED2961" w14:textId="77777777" w:rsidR="00E44530" w:rsidRDefault="00E44530" w:rsidP="00B0001E">
            <w:pPr>
              <w:spacing w:after="40"/>
              <w:rPr>
                <w:i/>
                <w:sz w:val="20"/>
                <w:szCs w:val="20"/>
              </w:rPr>
            </w:pPr>
          </w:p>
          <w:p w14:paraId="4E595304" w14:textId="77777777" w:rsidR="00E44530" w:rsidRPr="00FC2A0E" w:rsidRDefault="00E44530" w:rsidP="00B0001E">
            <w:pPr>
              <w:spacing w:after="40"/>
              <w:rPr>
                <w:i/>
                <w:sz w:val="20"/>
                <w:szCs w:val="20"/>
              </w:rPr>
            </w:pPr>
            <w:r>
              <w:rPr>
                <w:i/>
                <w:sz w:val="20"/>
                <w:szCs w:val="20"/>
              </w:rPr>
              <w:t>2.</w:t>
            </w:r>
            <w:r>
              <w:t xml:space="preserve"> </w:t>
            </w:r>
            <w:r w:rsidRPr="001A4187">
              <w:rPr>
                <w:i/>
                <w:sz w:val="20"/>
                <w:szCs w:val="20"/>
              </w:rPr>
              <w:t>The system displays the details of the selected reseller order.</w:t>
            </w:r>
          </w:p>
        </w:tc>
      </w:tr>
      <w:tr w:rsidR="00E44530" w:rsidRPr="00E63CC7" w14:paraId="7154E8BF"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3394C9D" w14:textId="77777777" w:rsidR="00E44530" w:rsidRPr="00633BAB" w:rsidRDefault="00E44530" w:rsidP="00B0001E">
            <w:pPr>
              <w:spacing w:after="40"/>
              <w:rPr>
                <w:b/>
              </w:rPr>
            </w:pPr>
            <w:r w:rsidRPr="00633BAB">
              <w:rPr>
                <w:b/>
              </w:rPr>
              <w:t>Exception</w:t>
            </w:r>
          </w:p>
          <w:p w14:paraId="583D0198" w14:textId="77777777" w:rsidR="00E44530" w:rsidRPr="00633BAB" w:rsidRDefault="00E44530"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377306E6" w14:textId="77777777" w:rsidR="00E44530" w:rsidRPr="00F96171" w:rsidRDefault="00E44530" w:rsidP="00B0001E">
            <w:pPr>
              <w:spacing w:after="40"/>
              <w:rPr>
                <w:i/>
                <w:sz w:val="20"/>
                <w:szCs w:val="20"/>
              </w:rPr>
            </w:pPr>
            <w:r w:rsidRPr="00F96171">
              <w:rPr>
                <w:i/>
                <w:sz w:val="20"/>
                <w:szCs w:val="20"/>
              </w:rPr>
              <w:t>If there are no available reseller orders, the system displays a message indicating that there are no orders available.</w:t>
            </w:r>
          </w:p>
          <w:p w14:paraId="52DC87DC" w14:textId="77777777" w:rsidR="00E44530" w:rsidRPr="00E63CC7" w:rsidRDefault="00E44530" w:rsidP="00B0001E">
            <w:pPr>
              <w:spacing w:after="40"/>
              <w:rPr>
                <w:i/>
                <w:sz w:val="20"/>
                <w:szCs w:val="20"/>
              </w:rPr>
            </w:pPr>
            <w:r w:rsidRPr="00F96171">
              <w:rPr>
                <w:i/>
                <w:sz w:val="20"/>
                <w:szCs w:val="20"/>
              </w:rPr>
              <w:t>If the user is not logged in to the system</w:t>
            </w:r>
            <w:r>
              <w:rPr>
                <w:i/>
                <w:sz w:val="20"/>
                <w:szCs w:val="20"/>
              </w:rPr>
              <w:t>, the system displays a message.</w:t>
            </w:r>
          </w:p>
        </w:tc>
      </w:tr>
    </w:tbl>
    <w:p w14:paraId="6171E1D1" w14:textId="77777777" w:rsidR="00E44530" w:rsidRDefault="00E44530" w:rsidP="00E44530"/>
    <w:p w14:paraId="2BBAB4E3" w14:textId="77777777" w:rsidR="00E44530" w:rsidRDefault="00E44530" w:rsidP="00B0001E">
      <w:r>
        <w:br w:type="column"/>
      </w:r>
      <w:bookmarkStart w:id="87" w:name="_Toc134222978"/>
      <w:r>
        <w:rPr>
          <w:i/>
          <w:sz w:val="20"/>
          <w:szCs w:val="20"/>
        </w:rPr>
        <w:lastRenderedPageBreak/>
        <w:t>Update O</w:t>
      </w:r>
      <w:r w:rsidRPr="009D303B">
        <w:rPr>
          <w:i/>
          <w:sz w:val="20"/>
          <w:szCs w:val="20"/>
        </w:rPr>
        <w:t>rder Status</w:t>
      </w:r>
      <w:bookmarkEnd w:id="87"/>
    </w:p>
    <w:tbl>
      <w:tblPr>
        <w:tblStyle w:val="TableGrid"/>
        <w:tblW w:w="0" w:type="auto"/>
        <w:tblLook w:val="04A0" w:firstRow="1" w:lastRow="0" w:firstColumn="1" w:lastColumn="0" w:noHBand="0" w:noVBand="1"/>
      </w:tblPr>
      <w:tblGrid>
        <w:gridCol w:w="2823"/>
        <w:gridCol w:w="2970"/>
        <w:gridCol w:w="3308"/>
      </w:tblGrid>
      <w:tr w:rsidR="00E44530" w:rsidRPr="00FC2A0E" w14:paraId="0C93E690"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4BA2AB4" w14:textId="77777777" w:rsidR="00E44530" w:rsidRPr="00633BAB" w:rsidRDefault="00E44530"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50504BE" w14:textId="77777777" w:rsidR="00E44530" w:rsidRPr="00FC2A0E" w:rsidRDefault="00E44530" w:rsidP="00B0001E">
            <w:pPr>
              <w:spacing w:after="40"/>
              <w:rPr>
                <w:i/>
                <w:sz w:val="20"/>
                <w:szCs w:val="20"/>
              </w:rPr>
            </w:pPr>
            <w:r>
              <w:rPr>
                <w:i/>
                <w:sz w:val="20"/>
                <w:szCs w:val="20"/>
              </w:rPr>
              <w:t>Update O</w:t>
            </w:r>
            <w:r w:rsidRPr="009D303B">
              <w:rPr>
                <w:i/>
                <w:sz w:val="20"/>
                <w:szCs w:val="20"/>
              </w:rPr>
              <w:t>rder Status</w:t>
            </w:r>
          </w:p>
        </w:tc>
      </w:tr>
      <w:tr w:rsidR="00E44530" w:rsidRPr="00FC2A0E" w14:paraId="3FAC4BB0"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100C741" w14:textId="77777777" w:rsidR="00E44530" w:rsidRPr="00633BAB" w:rsidRDefault="00E44530"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5E8D125" w14:textId="77777777" w:rsidR="00E44530" w:rsidRPr="00FC2A0E" w:rsidRDefault="00E44530" w:rsidP="00B0001E">
            <w:pPr>
              <w:spacing w:after="40"/>
              <w:rPr>
                <w:i/>
                <w:sz w:val="20"/>
                <w:szCs w:val="20"/>
              </w:rPr>
            </w:pPr>
            <w:r w:rsidRPr="009D303B">
              <w:rPr>
                <w:i/>
                <w:sz w:val="20"/>
                <w:szCs w:val="20"/>
              </w:rPr>
              <w:t>Describes the operations required to update the status of an order in the system.</w:t>
            </w:r>
          </w:p>
        </w:tc>
      </w:tr>
      <w:tr w:rsidR="00E44530" w:rsidRPr="00FC2A0E" w14:paraId="43EF852A"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FE07135" w14:textId="77777777" w:rsidR="00E44530" w:rsidRPr="00633BAB" w:rsidRDefault="00E44530"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063E906" w14:textId="77777777" w:rsidR="00E44530" w:rsidRPr="00FC2A0E" w:rsidRDefault="00E44530" w:rsidP="00B0001E">
            <w:pPr>
              <w:spacing w:after="40"/>
              <w:rPr>
                <w:i/>
                <w:sz w:val="20"/>
                <w:szCs w:val="20"/>
              </w:rPr>
            </w:pPr>
            <w:r>
              <w:rPr>
                <w:i/>
                <w:sz w:val="20"/>
                <w:szCs w:val="20"/>
              </w:rPr>
              <w:t xml:space="preserve">Customer support staff, </w:t>
            </w:r>
            <w:r w:rsidRPr="009D303B">
              <w:rPr>
                <w:i/>
                <w:sz w:val="20"/>
                <w:szCs w:val="20"/>
              </w:rPr>
              <w:t>Store manager</w:t>
            </w:r>
          </w:p>
        </w:tc>
      </w:tr>
      <w:tr w:rsidR="00E44530" w:rsidRPr="00FC2A0E" w14:paraId="36C783AF"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6D46B02" w14:textId="77777777" w:rsidR="00E44530" w:rsidRPr="00633BAB" w:rsidRDefault="00E44530"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E1A01E5" w14:textId="77777777" w:rsidR="00E44530" w:rsidRPr="00FC2A0E" w:rsidRDefault="00E44530" w:rsidP="00B0001E">
            <w:pPr>
              <w:spacing w:after="40"/>
              <w:rPr>
                <w:i/>
                <w:sz w:val="20"/>
                <w:szCs w:val="20"/>
              </w:rPr>
            </w:pPr>
          </w:p>
        </w:tc>
      </w:tr>
      <w:tr w:rsidR="00E44530" w:rsidRPr="00FC2A0E" w14:paraId="6584C9D3"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F13B415" w14:textId="77777777" w:rsidR="00E44530" w:rsidRPr="00633BAB" w:rsidRDefault="00E44530"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1F0457F" w14:textId="77777777" w:rsidR="00E44530" w:rsidRPr="009D303B" w:rsidRDefault="00E44530" w:rsidP="00B0001E">
            <w:pPr>
              <w:spacing w:after="40"/>
              <w:rPr>
                <w:i/>
                <w:sz w:val="20"/>
                <w:szCs w:val="20"/>
              </w:rPr>
            </w:pPr>
            <w:r w:rsidRPr="009D303B">
              <w:rPr>
                <w:i/>
                <w:sz w:val="20"/>
                <w:szCs w:val="20"/>
              </w:rPr>
              <w:t>Order has been created in the system</w:t>
            </w:r>
            <w:r>
              <w:rPr>
                <w:i/>
                <w:sz w:val="20"/>
                <w:szCs w:val="20"/>
              </w:rPr>
              <w:t>.</w:t>
            </w:r>
          </w:p>
          <w:p w14:paraId="09A6F800" w14:textId="77777777" w:rsidR="00E44530" w:rsidRPr="00FC2A0E" w:rsidRDefault="00E44530" w:rsidP="00B0001E">
            <w:pPr>
              <w:spacing w:after="40"/>
              <w:rPr>
                <w:i/>
                <w:sz w:val="20"/>
                <w:szCs w:val="20"/>
              </w:rPr>
            </w:pPr>
            <w:r w:rsidRPr="009D303B">
              <w:rPr>
                <w:i/>
                <w:sz w:val="20"/>
                <w:szCs w:val="20"/>
              </w:rPr>
              <w:t>Permission is required for this feature</w:t>
            </w:r>
            <w:r>
              <w:rPr>
                <w:i/>
                <w:sz w:val="20"/>
                <w:szCs w:val="20"/>
              </w:rPr>
              <w:t>.</w:t>
            </w:r>
          </w:p>
        </w:tc>
      </w:tr>
      <w:tr w:rsidR="00E44530" w:rsidRPr="00FC2A0E" w14:paraId="35BBA086"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23F9BD7" w14:textId="77777777" w:rsidR="00E44530" w:rsidRPr="00633BAB" w:rsidRDefault="00E44530"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D4A4811" w14:textId="77777777" w:rsidR="00E44530" w:rsidRPr="00FC2A0E" w:rsidRDefault="00E44530" w:rsidP="00B0001E">
            <w:pPr>
              <w:spacing w:after="40"/>
              <w:rPr>
                <w:i/>
                <w:sz w:val="20"/>
                <w:szCs w:val="20"/>
              </w:rPr>
            </w:pPr>
            <w:r w:rsidRPr="009D303B">
              <w:rPr>
                <w:i/>
                <w:sz w:val="20"/>
                <w:szCs w:val="20"/>
              </w:rPr>
              <w:t>The status of the order has been successfully updated in the database.</w:t>
            </w:r>
          </w:p>
        </w:tc>
      </w:tr>
      <w:tr w:rsidR="00E44530" w:rsidRPr="00352E67" w14:paraId="7C46A82D"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7A0A012E" w14:textId="77777777" w:rsidR="00E44530" w:rsidRPr="00633BAB" w:rsidRDefault="00E44530"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CDC2D01" w14:textId="77777777" w:rsidR="00E44530" w:rsidRPr="00352E67" w:rsidRDefault="00E44530"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5B783C3" w14:textId="77777777" w:rsidR="00E44530" w:rsidRPr="00352E67" w:rsidRDefault="00E44530" w:rsidP="00B0001E">
            <w:pPr>
              <w:spacing w:after="40"/>
              <w:jc w:val="center"/>
              <w:rPr>
                <w:b/>
                <w:sz w:val="20"/>
                <w:szCs w:val="20"/>
              </w:rPr>
            </w:pPr>
            <w:r w:rsidRPr="00352E67">
              <w:rPr>
                <w:b/>
                <w:sz w:val="20"/>
                <w:szCs w:val="20"/>
              </w:rPr>
              <w:t>Sytem</w:t>
            </w:r>
          </w:p>
        </w:tc>
      </w:tr>
      <w:tr w:rsidR="00E44530" w:rsidRPr="00FC2A0E" w14:paraId="599E6245"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3DAECC78" w14:textId="77777777" w:rsidR="00E44530" w:rsidRPr="00633BAB" w:rsidRDefault="00E44530"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75E6F6D3" w14:textId="77777777" w:rsidR="00E44530" w:rsidRDefault="00E44530" w:rsidP="00B0001E">
            <w:pPr>
              <w:spacing w:after="40"/>
              <w:rPr>
                <w:i/>
                <w:sz w:val="20"/>
                <w:szCs w:val="20"/>
              </w:rPr>
            </w:pPr>
            <w:r>
              <w:rPr>
                <w:i/>
                <w:sz w:val="20"/>
                <w:szCs w:val="20"/>
              </w:rPr>
              <w:t>1.</w:t>
            </w:r>
            <w:r w:rsidRPr="009D303B">
              <w:rPr>
                <w:i/>
                <w:sz w:val="20"/>
                <w:szCs w:val="20"/>
              </w:rPr>
              <w:t>Customer support staff or store managers access the order status update feature.</w:t>
            </w:r>
          </w:p>
          <w:p w14:paraId="3897F7AF" w14:textId="77777777" w:rsidR="00E44530" w:rsidRPr="009D303B" w:rsidRDefault="00E44530" w:rsidP="00B0001E">
            <w:pPr>
              <w:spacing w:after="40"/>
              <w:rPr>
                <w:i/>
                <w:sz w:val="20"/>
                <w:szCs w:val="20"/>
              </w:rPr>
            </w:pPr>
          </w:p>
          <w:p w14:paraId="3905D84E" w14:textId="77777777" w:rsidR="00E44530" w:rsidRPr="00FC2A0E" w:rsidRDefault="00E44530" w:rsidP="00B0001E">
            <w:pPr>
              <w:spacing w:after="40"/>
              <w:rPr>
                <w:i/>
                <w:sz w:val="20"/>
                <w:szCs w:val="20"/>
              </w:rPr>
            </w:pPr>
            <w:r>
              <w:rPr>
                <w:i/>
                <w:sz w:val="20"/>
                <w:szCs w:val="20"/>
              </w:rPr>
              <w:t>2.</w:t>
            </w:r>
            <w:r w:rsidRPr="009D303B">
              <w:rPr>
                <w:i/>
                <w:sz w:val="20"/>
                <w:szCs w:val="20"/>
              </w:rPr>
              <w:t>The customer support staff or the store manager chooses a new status for the order.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3047F91C" w14:textId="77777777" w:rsidR="00E44530" w:rsidRDefault="00E44530" w:rsidP="00B0001E">
            <w:pPr>
              <w:spacing w:after="40"/>
              <w:rPr>
                <w:i/>
                <w:sz w:val="20"/>
                <w:szCs w:val="20"/>
              </w:rPr>
            </w:pPr>
            <w:r>
              <w:rPr>
                <w:i/>
                <w:sz w:val="20"/>
                <w:szCs w:val="20"/>
              </w:rPr>
              <w:t>1.</w:t>
            </w:r>
            <w:r w:rsidRPr="009D303B">
              <w:rPr>
                <w:i/>
                <w:sz w:val="20"/>
                <w:szCs w:val="20"/>
              </w:rPr>
              <w:t>The system displays a list of orders that have been created in the system.</w:t>
            </w:r>
          </w:p>
          <w:p w14:paraId="542C79AB" w14:textId="77777777" w:rsidR="00E44530" w:rsidRPr="009D303B" w:rsidRDefault="00E44530" w:rsidP="00B0001E">
            <w:pPr>
              <w:spacing w:after="40"/>
              <w:rPr>
                <w:i/>
                <w:sz w:val="20"/>
                <w:szCs w:val="20"/>
              </w:rPr>
            </w:pPr>
          </w:p>
          <w:p w14:paraId="49446E6F" w14:textId="77777777" w:rsidR="00E44530" w:rsidRDefault="00E44530" w:rsidP="00B0001E">
            <w:pPr>
              <w:spacing w:after="40"/>
              <w:rPr>
                <w:i/>
                <w:sz w:val="20"/>
                <w:szCs w:val="20"/>
              </w:rPr>
            </w:pPr>
            <w:r>
              <w:rPr>
                <w:i/>
                <w:sz w:val="20"/>
                <w:szCs w:val="20"/>
              </w:rPr>
              <w:t>2.</w:t>
            </w:r>
            <w:r w:rsidRPr="009D303B">
              <w:rPr>
                <w:i/>
                <w:sz w:val="20"/>
                <w:szCs w:val="20"/>
              </w:rPr>
              <w:t>The system displays detailed information of the order, including the current status of the order.</w:t>
            </w:r>
          </w:p>
          <w:p w14:paraId="614D85F1" w14:textId="77777777" w:rsidR="00E44530" w:rsidRPr="009D303B" w:rsidRDefault="00E44530" w:rsidP="00B0001E">
            <w:pPr>
              <w:spacing w:after="40"/>
              <w:rPr>
                <w:i/>
                <w:sz w:val="20"/>
                <w:szCs w:val="20"/>
              </w:rPr>
            </w:pPr>
          </w:p>
          <w:p w14:paraId="761864C9" w14:textId="77777777" w:rsidR="00E44530" w:rsidRDefault="00E44530" w:rsidP="00B0001E">
            <w:pPr>
              <w:spacing w:after="40"/>
              <w:rPr>
                <w:i/>
                <w:sz w:val="20"/>
                <w:szCs w:val="20"/>
              </w:rPr>
            </w:pPr>
            <w:r>
              <w:rPr>
                <w:i/>
                <w:sz w:val="20"/>
                <w:szCs w:val="20"/>
              </w:rPr>
              <w:t>3.</w:t>
            </w:r>
            <w:r w:rsidRPr="009D303B">
              <w:rPr>
                <w:i/>
                <w:sz w:val="20"/>
                <w:szCs w:val="20"/>
              </w:rPr>
              <w:t>The system updates the new status for the order in the database.</w:t>
            </w:r>
          </w:p>
          <w:p w14:paraId="20DF64FD" w14:textId="77777777" w:rsidR="00E44530" w:rsidRPr="009D303B" w:rsidRDefault="00E44530" w:rsidP="00B0001E">
            <w:pPr>
              <w:spacing w:after="40"/>
              <w:rPr>
                <w:i/>
                <w:sz w:val="20"/>
                <w:szCs w:val="20"/>
              </w:rPr>
            </w:pPr>
          </w:p>
          <w:p w14:paraId="3531FC07" w14:textId="77777777" w:rsidR="00E44530" w:rsidRPr="00FC2A0E" w:rsidRDefault="00E44530" w:rsidP="00B0001E">
            <w:pPr>
              <w:spacing w:after="40"/>
              <w:rPr>
                <w:i/>
                <w:sz w:val="20"/>
                <w:szCs w:val="20"/>
              </w:rPr>
            </w:pPr>
            <w:r>
              <w:rPr>
                <w:i/>
                <w:sz w:val="20"/>
                <w:szCs w:val="20"/>
              </w:rPr>
              <w:t>4.</w:t>
            </w:r>
            <w:r w:rsidRPr="009D303B">
              <w:rPr>
                <w:i/>
                <w:sz w:val="20"/>
                <w:szCs w:val="20"/>
              </w:rPr>
              <w:t>The system notifies the customer of the new status of the order</w:t>
            </w:r>
          </w:p>
        </w:tc>
      </w:tr>
      <w:tr w:rsidR="00E44530" w:rsidRPr="00E63CC7" w14:paraId="03C5A0DA"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C2CE714" w14:textId="77777777" w:rsidR="00E44530" w:rsidRPr="00633BAB" w:rsidRDefault="00E44530" w:rsidP="00B0001E">
            <w:pPr>
              <w:spacing w:after="40"/>
              <w:rPr>
                <w:b/>
              </w:rPr>
            </w:pPr>
            <w:r w:rsidRPr="00633BAB">
              <w:rPr>
                <w:b/>
              </w:rPr>
              <w:t>Exception</w:t>
            </w:r>
          </w:p>
          <w:p w14:paraId="51A9C753" w14:textId="77777777" w:rsidR="00E44530" w:rsidRPr="00633BAB" w:rsidRDefault="00E44530"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7950ABEB" w14:textId="77777777" w:rsidR="00E44530" w:rsidRPr="009D303B" w:rsidRDefault="00E44530" w:rsidP="00B0001E">
            <w:pPr>
              <w:spacing w:after="40"/>
              <w:rPr>
                <w:i/>
                <w:sz w:val="20"/>
                <w:szCs w:val="20"/>
              </w:rPr>
            </w:pPr>
            <w:r w:rsidRPr="009D303B">
              <w:rPr>
                <w:i/>
                <w:sz w:val="20"/>
                <w:szCs w:val="20"/>
              </w:rPr>
              <w:t>If the order does not exist in the system.</w:t>
            </w:r>
          </w:p>
          <w:p w14:paraId="26E03E60" w14:textId="77777777" w:rsidR="00E44530" w:rsidRPr="00E63CC7" w:rsidRDefault="00E44530" w:rsidP="00B0001E">
            <w:pPr>
              <w:spacing w:after="40"/>
              <w:rPr>
                <w:i/>
                <w:sz w:val="20"/>
                <w:szCs w:val="20"/>
              </w:rPr>
            </w:pPr>
            <w:r w:rsidRPr="009D303B">
              <w:rPr>
                <w:i/>
                <w:sz w:val="20"/>
                <w:szCs w:val="20"/>
              </w:rPr>
              <w:t>If the order status cannot be updated due to a system error or a network error.</w:t>
            </w:r>
          </w:p>
        </w:tc>
      </w:tr>
    </w:tbl>
    <w:p w14:paraId="0AA45472" w14:textId="67512AEE" w:rsidR="00E44530" w:rsidRDefault="00E44530" w:rsidP="006274A8">
      <w:pPr>
        <w:pStyle w:val="Tiumccp2"/>
        <w:tabs>
          <w:tab w:val="clear" w:pos="6379"/>
          <w:tab w:val="left" w:pos="1800"/>
        </w:tabs>
      </w:pPr>
    </w:p>
    <w:p w14:paraId="28F0D371" w14:textId="77777777" w:rsidR="00E44530" w:rsidRDefault="00E44530" w:rsidP="00B0001E">
      <w:r>
        <w:br w:type="column"/>
      </w:r>
      <w:bookmarkStart w:id="88" w:name="_Toc134222979"/>
      <w:r>
        <w:rPr>
          <w:i/>
          <w:sz w:val="20"/>
          <w:szCs w:val="20"/>
        </w:rPr>
        <w:lastRenderedPageBreak/>
        <w:t>U</w:t>
      </w:r>
      <w:r w:rsidRPr="00BC7CF0">
        <w:rPr>
          <w:i/>
          <w:sz w:val="20"/>
          <w:szCs w:val="20"/>
        </w:rPr>
        <w:t>pdate payment status</w:t>
      </w:r>
      <w:bookmarkEnd w:id="88"/>
    </w:p>
    <w:tbl>
      <w:tblPr>
        <w:tblStyle w:val="TableGrid"/>
        <w:tblW w:w="0" w:type="auto"/>
        <w:tblLook w:val="04A0" w:firstRow="1" w:lastRow="0" w:firstColumn="1" w:lastColumn="0" w:noHBand="0" w:noVBand="1"/>
      </w:tblPr>
      <w:tblGrid>
        <w:gridCol w:w="2825"/>
        <w:gridCol w:w="2964"/>
        <w:gridCol w:w="3312"/>
      </w:tblGrid>
      <w:tr w:rsidR="00E44530" w:rsidRPr="00FC2A0E" w14:paraId="1F917081"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9EC561D" w14:textId="77777777" w:rsidR="00E44530" w:rsidRPr="00633BAB" w:rsidRDefault="00E44530"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AB07BFD" w14:textId="77777777" w:rsidR="00E44530" w:rsidRPr="00FC2A0E" w:rsidRDefault="00E44530" w:rsidP="00B0001E">
            <w:pPr>
              <w:spacing w:after="40"/>
              <w:rPr>
                <w:i/>
                <w:sz w:val="20"/>
                <w:szCs w:val="20"/>
              </w:rPr>
            </w:pPr>
            <w:r>
              <w:rPr>
                <w:i/>
                <w:sz w:val="20"/>
                <w:szCs w:val="20"/>
              </w:rPr>
              <w:t>U</w:t>
            </w:r>
            <w:r w:rsidRPr="00BC7CF0">
              <w:rPr>
                <w:i/>
                <w:sz w:val="20"/>
                <w:szCs w:val="20"/>
              </w:rPr>
              <w:t>pdate payment status</w:t>
            </w:r>
          </w:p>
        </w:tc>
      </w:tr>
      <w:tr w:rsidR="00E44530" w:rsidRPr="00FC2A0E" w14:paraId="46F91344"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995C54E" w14:textId="77777777" w:rsidR="00E44530" w:rsidRPr="00633BAB" w:rsidRDefault="00E44530"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1BEFCE7" w14:textId="77777777" w:rsidR="00E44530" w:rsidRPr="00FC2A0E" w:rsidRDefault="00E44530" w:rsidP="00B0001E">
            <w:pPr>
              <w:spacing w:after="40"/>
              <w:rPr>
                <w:i/>
                <w:sz w:val="20"/>
                <w:szCs w:val="20"/>
              </w:rPr>
            </w:pPr>
            <w:r w:rsidRPr="00BC7CF0">
              <w:rPr>
                <w:i/>
                <w:sz w:val="20"/>
                <w:szCs w:val="20"/>
              </w:rPr>
              <w:t>This use case describes the steps involved in updating the payment status of an order.</w:t>
            </w:r>
          </w:p>
        </w:tc>
      </w:tr>
      <w:tr w:rsidR="00E44530" w:rsidRPr="00FC2A0E" w14:paraId="7C218C24"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C650087" w14:textId="77777777" w:rsidR="00E44530" w:rsidRPr="00633BAB" w:rsidRDefault="00E44530"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9D2194E" w14:textId="77777777" w:rsidR="00E44530" w:rsidRPr="00FC2A0E" w:rsidRDefault="00E44530" w:rsidP="00B0001E">
            <w:pPr>
              <w:spacing w:after="40"/>
              <w:rPr>
                <w:i/>
                <w:sz w:val="20"/>
                <w:szCs w:val="20"/>
              </w:rPr>
            </w:pPr>
            <w:r w:rsidRPr="00BC7CF0">
              <w:rPr>
                <w:i/>
                <w:sz w:val="20"/>
                <w:szCs w:val="20"/>
              </w:rPr>
              <w:t>Admin</w:t>
            </w:r>
          </w:p>
        </w:tc>
      </w:tr>
      <w:tr w:rsidR="00E44530" w:rsidRPr="00FC2A0E" w14:paraId="0F8FEBFB"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E0A33DF" w14:textId="77777777" w:rsidR="00E44530" w:rsidRPr="00633BAB" w:rsidRDefault="00E44530"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874AFFA" w14:textId="77777777" w:rsidR="00E44530" w:rsidRPr="00FC2A0E" w:rsidRDefault="00E44530" w:rsidP="00B0001E">
            <w:pPr>
              <w:spacing w:after="40"/>
              <w:rPr>
                <w:i/>
                <w:sz w:val="20"/>
                <w:szCs w:val="20"/>
              </w:rPr>
            </w:pPr>
            <w:r w:rsidRPr="003521CA">
              <w:rPr>
                <w:i/>
                <w:sz w:val="20"/>
                <w:szCs w:val="20"/>
              </w:rPr>
              <w:t>Customer</w:t>
            </w:r>
            <w:r>
              <w:rPr>
                <w:i/>
                <w:sz w:val="20"/>
                <w:szCs w:val="20"/>
              </w:rPr>
              <w:t xml:space="preserve">, </w:t>
            </w:r>
            <w:r w:rsidRPr="003521CA">
              <w:rPr>
                <w:i/>
                <w:sz w:val="20"/>
                <w:szCs w:val="20"/>
              </w:rPr>
              <w:t>Administrator</w:t>
            </w:r>
          </w:p>
        </w:tc>
      </w:tr>
      <w:tr w:rsidR="00E44530" w:rsidRPr="00FC2A0E" w14:paraId="7AF6D713"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F5CADB7" w14:textId="77777777" w:rsidR="00E44530" w:rsidRPr="00633BAB" w:rsidRDefault="00E44530"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180FB6E" w14:textId="77777777" w:rsidR="00E44530" w:rsidRPr="003521CA" w:rsidRDefault="00E44530" w:rsidP="00B0001E">
            <w:pPr>
              <w:spacing w:after="40"/>
              <w:rPr>
                <w:i/>
                <w:sz w:val="20"/>
                <w:szCs w:val="20"/>
              </w:rPr>
            </w:pPr>
            <w:r w:rsidRPr="003521CA">
              <w:rPr>
                <w:i/>
                <w:sz w:val="20"/>
                <w:szCs w:val="20"/>
              </w:rPr>
              <w:t>The admin must be logged in to the system.</w:t>
            </w:r>
          </w:p>
          <w:p w14:paraId="0C3A7C69" w14:textId="77777777" w:rsidR="00E44530" w:rsidRPr="003521CA" w:rsidRDefault="00E44530" w:rsidP="00B0001E">
            <w:pPr>
              <w:spacing w:after="40"/>
              <w:rPr>
                <w:i/>
                <w:sz w:val="20"/>
                <w:szCs w:val="20"/>
              </w:rPr>
            </w:pPr>
            <w:r w:rsidRPr="003521CA">
              <w:rPr>
                <w:i/>
                <w:sz w:val="20"/>
                <w:szCs w:val="20"/>
              </w:rPr>
              <w:t>An order must exist in the system.</w:t>
            </w:r>
          </w:p>
          <w:p w14:paraId="3AC38CA1" w14:textId="77777777" w:rsidR="00E44530" w:rsidRPr="00FC2A0E" w:rsidRDefault="00E44530" w:rsidP="00B0001E">
            <w:pPr>
              <w:spacing w:after="40"/>
              <w:rPr>
                <w:i/>
                <w:sz w:val="20"/>
                <w:szCs w:val="20"/>
              </w:rPr>
            </w:pPr>
            <w:r w:rsidRPr="003521CA">
              <w:rPr>
                <w:i/>
                <w:sz w:val="20"/>
                <w:szCs w:val="20"/>
              </w:rPr>
              <w:t>The payment for the order must have been made.</w:t>
            </w:r>
          </w:p>
        </w:tc>
      </w:tr>
      <w:tr w:rsidR="00E44530" w:rsidRPr="00FC2A0E" w14:paraId="4CA82D45"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AA5E4E4" w14:textId="77777777" w:rsidR="00E44530" w:rsidRPr="00633BAB" w:rsidRDefault="00E44530"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94AFBBB" w14:textId="77777777" w:rsidR="00E44530" w:rsidRPr="00FC2A0E" w:rsidRDefault="00E44530" w:rsidP="00B0001E">
            <w:pPr>
              <w:spacing w:after="40"/>
              <w:rPr>
                <w:i/>
                <w:sz w:val="20"/>
                <w:szCs w:val="20"/>
              </w:rPr>
            </w:pPr>
            <w:r w:rsidRPr="003521CA">
              <w:rPr>
                <w:i/>
                <w:sz w:val="20"/>
                <w:szCs w:val="20"/>
              </w:rPr>
              <w:t>The payment status of the order is updated in the system.</w:t>
            </w:r>
          </w:p>
        </w:tc>
      </w:tr>
      <w:tr w:rsidR="00E44530" w:rsidRPr="00352E67" w14:paraId="2F8ECFAD"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6ADD7F1D" w14:textId="77777777" w:rsidR="00E44530" w:rsidRPr="00633BAB" w:rsidRDefault="00E44530"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E626D93" w14:textId="77777777" w:rsidR="00E44530" w:rsidRPr="00352E67" w:rsidRDefault="00E44530"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1128BED" w14:textId="77777777" w:rsidR="00E44530" w:rsidRPr="00352E67" w:rsidRDefault="00E44530" w:rsidP="00B0001E">
            <w:pPr>
              <w:spacing w:after="40"/>
              <w:jc w:val="center"/>
              <w:rPr>
                <w:b/>
                <w:sz w:val="20"/>
                <w:szCs w:val="20"/>
              </w:rPr>
            </w:pPr>
            <w:r w:rsidRPr="00352E67">
              <w:rPr>
                <w:b/>
                <w:sz w:val="20"/>
                <w:szCs w:val="20"/>
              </w:rPr>
              <w:t>Sytem</w:t>
            </w:r>
          </w:p>
        </w:tc>
      </w:tr>
      <w:tr w:rsidR="00E44530" w:rsidRPr="00FC2A0E" w14:paraId="474DC7AB"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14C1EBC1" w14:textId="77777777" w:rsidR="00E44530" w:rsidRPr="00633BAB" w:rsidRDefault="00E44530"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6E7DFEA9" w14:textId="77777777" w:rsidR="00E44530" w:rsidRDefault="00E44530" w:rsidP="00B0001E">
            <w:pPr>
              <w:spacing w:after="40"/>
              <w:rPr>
                <w:i/>
                <w:sz w:val="20"/>
                <w:szCs w:val="20"/>
              </w:rPr>
            </w:pPr>
            <w:r>
              <w:rPr>
                <w:i/>
                <w:sz w:val="20"/>
                <w:szCs w:val="20"/>
              </w:rPr>
              <w:t>1.</w:t>
            </w:r>
            <w:r w:rsidRPr="003521CA">
              <w:rPr>
                <w:i/>
                <w:sz w:val="20"/>
                <w:szCs w:val="20"/>
              </w:rPr>
              <w:t>The admin navigates to the "Orders" section of the system.</w:t>
            </w:r>
          </w:p>
          <w:p w14:paraId="729F9865" w14:textId="77777777" w:rsidR="00E44530" w:rsidRPr="003521CA" w:rsidRDefault="00E44530" w:rsidP="00B0001E">
            <w:pPr>
              <w:spacing w:after="40"/>
              <w:rPr>
                <w:i/>
                <w:sz w:val="20"/>
                <w:szCs w:val="20"/>
              </w:rPr>
            </w:pPr>
          </w:p>
          <w:p w14:paraId="6FA65665" w14:textId="77777777" w:rsidR="00E44530" w:rsidRDefault="00E44530" w:rsidP="00B0001E">
            <w:pPr>
              <w:spacing w:after="40"/>
              <w:rPr>
                <w:i/>
                <w:sz w:val="20"/>
                <w:szCs w:val="20"/>
              </w:rPr>
            </w:pPr>
            <w:r>
              <w:rPr>
                <w:i/>
                <w:sz w:val="20"/>
                <w:szCs w:val="20"/>
              </w:rPr>
              <w:t>2.</w:t>
            </w:r>
            <w:r w:rsidRPr="003521CA">
              <w:rPr>
                <w:i/>
                <w:sz w:val="20"/>
                <w:szCs w:val="20"/>
              </w:rPr>
              <w:t>The admin selects the order for which the payment status needs to be updated.</w:t>
            </w:r>
          </w:p>
          <w:p w14:paraId="5B4D5CB2" w14:textId="77777777" w:rsidR="00E44530" w:rsidRPr="003521CA" w:rsidRDefault="00E44530" w:rsidP="00B0001E">
            <w:pPr>
              <w:spacing w:after="40"/>
              <w:rPr>
                <w:i/>
                <w:sz w:val="20"/>
                <w:szCs w:val="20"/>
              </w:rPr>
            </w:pPr>
          </w:p>
          <w:p w14:paraId="41EA0A2E" w14:textId="77777777" w:rsidR="00E44530" w:rsidRDefault="00E44530" w:rsidP="00B0001E">
            <w:pPr>
              <w:spacing w:after="40"/>
              <w:rPr>
                <w:i/>
                <w:sz w:val="20"/>
                <w:szCs w:val="20"/>
              </w:rPr>
            </w:pPr>
            <w:r>
              <w:rPr>
                <w:i/>
                <w:sz w:val="20"/>
                <w:szCs w:val="20"/>
              </w:rPr>
              <w:t>3.</w:t>
            </w:r>
            <w:r w:rsidRPr="003521CA">
              <w:rPr>
                <w:i/>
                <w:sz w:val="20"/>
                <w:szCs w:val="20"/>
              </w:rPr>
              <w:t>The admin opens the order details and looks for the payment status field.</w:t>
            </w:r>
          </w:p>
          <w:p w14:paraId="4A9567AB" w14:textId="77777777" w:rsidR="00E44530" w:rsidRDefault="00E44530" w:rsidP="00B0001E">
            <w:pPr>
              <w:spacing w:after="40"/>
              <w:rPr>
                <w:i/>
                <w:sz w:val="20"/>
                <w:szCs w:val="20"/>
              </w:rPr>
            </w:pPr>
          </w:p>
          <w:p w14:paraId="60B6E69B" w14:textId="77777777" w:rsidR="00E44530" w:rsidRPr="00FC2A0E" w:rsidRDefault="00E44530" w:rsidP="00B0001E">
            <w:pPr>
              <w:spacing w:after="40"/>
              <w:rPr>
                <w:i/>
                <w:sz w:val="20"/>
                <w:szCs w:val="20"/>
              </w:rPr>
            </w:pPr>
            <w:r>
              <w:rPr>
                <w:i/>
                <w:sz w:val="20"/>
                <w:szCs w:val="20"/>
              </w:rPr>
              <w:t>4.</w:t>
            </w:r>
            <w:r w:rsidRPr="003521CA">
              <w:rPr>
                <w:i/>
                <w:sz w:val="20"/>
                <w:szCs w:val="20"/>
              </w:rPr>
              <w:t>The admin saves the changes.</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63B9C031" w14:textId="77777777" w:rsidR="00E44530" w:rsidRDefault="00E44530" w:rsidP="00B0001E">
            <w:pPr>
              <w:spacing w:after="40"/>
              <w:rPr>
                <w:i/>
                <w:sz w:val="20"/>
                <w:szCs w:val="20"/>
              </w:rPr>
            </w:pPr>
            <w:r>
              <w:rPr>
                <w:i/>
                <w:sz w:val="20"/>
                <w:szCs w:val="20"/>
              </w:rPr>
              <w:t>1.s</w:t>
            </w:r>
            <w:r w:rsidRPr="003521CA">
              <w:rPr>
                <w:i/>
                <w:sz w:val="20"/>
                <w:szCs w:val="20"/>
              </w:rPr>
              <w:t>ystem retrieves the payment information associated with the order.</w:t>
            </w:r>
          </w:p>
          <w:p w14:paraId="680F099D" w14:textId="77777777" w:rsidR="00E44530" w:rsidRPr="003521CA" w:rsidRDefault="00E44530" w:rsidP="00B0001E">
            <w:pPr>
              <w:spacing w:after="40"/>
              <w:rPr>
                <w:i/>
                <w:sz w:val="20"/>
                <w:szCs w:val="20"/>
              </w:rPr>
            </w:pPr>
          </w:p>
          <w:p w14:paraId="23F0C8DE" w14:textId="77777777" w:rsidR="00E44530" w:rsidRDefault="00E44530" w:rsidP="00B0001E">
            <w:pPr>
              <w:spacing w:after="40"/>
              <w:rPr>
                <w:i/>
                <w:sz w:val="20"/>
                <w:szCs w:val="20"/>
              </w:rPr>
            </w:pPr>
            <w:r>
              <w:rPr>
                <w:i/>
                <w:sz w:val="20"/>
                <w:szCs w:val="20"/>
              </w:rPr>
              <w:t>2.</w:t>
            </w:r>
            <w:r w:rsidRPr="003521CA">
              <w:rPr>
                <w:i/>
                <w:sz w:val="20"/>
                <w:szCs w:val="20"/>
              </w:rPr>
              <w:t>System verifies the payment status of the order.</w:t>
            </w:r>
          </w:p>
          <w:p w14:paraId="6756B7A6" w14:textId="77777777" w:rsidR="00E44530" w:rsidRPr="003521CA" w:rsidRDefault="00E44530" w:rsidP="00B0001E">
            <w:pPr>
              <w:spacing w:after="40"/>
              <w:rPr>
                <w:i/>
                <w:sz w:val="20"/>
                <w:szCs w:val="20"/>
              </w:rPr>
            </w:pPr>
          </w:p>
          <w:p w14:paraId="04D054B1" w14:textId="77777777" w:rsidR="00E44530" w:rsidRPr="00FC2A0E" w:rsidRDefault="00E44530" w:rsidP="00B0001E">
            <w:pPr>
              <w:spacing w:after="40"/>
              <w:rPr>
                <w:i/>
                <w:sz w:val="20"/>
                <w:szCs w:val="20"/>
              </w:rPr>
            </w:pPr>
            <w:r>
              <w:rPr>
                <w:i/>
                <w:sz w:val="20"/>
                <w:szCs w:val="20"/>
              </w:rPr>
              <w:t>3.</w:t>
            </w:r>
            <w:r w:rsidRPr="003521CA">
              <w:rPr>
                <w:i/>
                <w:sz w:val="20"/>
                <w:szCs w:val="20"/>
              </w:rPr>
              <w:t>System updates the payment status of the order based on the payment information.</w:t>
            </w:r>
          </w:p>
        </w:tc>
      </w:tr>
      <w:tr w:rsidR="00E44530" w:rsidRPr="00E63CC7" w14:paraId="6FB25511"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DF1BBE6" w14:textId="77777777" w:rsidR="00E44530" w:rsidRPr="00633BAB" w:rsidRDefault="00E44530" w:rsidP="00B0001E">
            <w:pPr>
              <w:spacing w:after="40"/>
              <w:rPr>
                <w:b/>
              </w:rPr>
            </w:pPr>
            <w:r w:rsidRPr="00633BAB">
              <w:rPr>
                <w:b/>
              </w:rPr>
              <w:t>Exception</w:t>
            </w:r>
          </w:p>
          <w:p w14:paraId="0DC212B1" w14:textId="77777777" w:rsidR="00E44530" w:rsidRPr="00633BAB" w:rsidRDefault="00E44530"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6953C340" w14:textId="77777777" w:rsidR="00E44530" w:rsidRDefault="00E44530" w:rsidP="00B0001E">
            <w:pPr>
              <w:spacing w:after="40"/>
              <w:rPr>
                <w:i/>
                <w:sz w:val="20"/>
                <w:szCs w:val="20"/>
              </w:rPr>
            </w:pPr>
            <w:r w:rsidRPr="003521CA">
              <w:rPr>
                <w:i/>
                <w:sz w:val="20"/>
                <w:szCs w:val="20"/>
              </w:rPr>
              <w:t>If the admin is not logged in to the system, they cannot update the payment status of an order.</w:t>
            </w:r>
          </w:p>
          <w:p w14:paraId="4D765BDF" w14:textId="77777777" w:rsidR="00E44530" w:rsidRDefault="00E44530" w:rsidP="00B0001E">
            <w:pPr>
              <w:spacing w:after="40"/>
              <w:rPr>
                <w:i/>
                <w:sz w:val="20"/>
                <w:szCs w:val="20"/>
              </w:rPr>
            </w:pPr>
            <w:r w:rsidRPr="003521CA">
              <w:rPr>
                <w:i/>
                <w:sz w:val="20"/>
                <w:szCs w:val="20"/>
              </w:rPr>
              <w:t>If the order does not exist in the system</w:t>
            </w:r>
            <w:r>
              <w:rPr>
                <w:i/>
                <w:sz w:val="20"/>
                <w:szCs w:val="20"/>
              </w:rPr>
              <w:t>.</w:t>
            </w:r>
          </w:p>
          <w:p w14:paraId="50AF49E2" w14:textId="77777777" w:rsidR="00E44530" w:rsidRPr="00E63CC7" w:rsidRDefault="00E44530" w:rsidP="00B0001E">
            <w:pPr>
              <w:spacing w:after="40"/>
              <w:rPr>
                <w:i/>
                <w:sz w:val="20"/>
                <w:szCs w:val="20"/>
              </w:rPr>
            </w:pPr>
            <w:r w:rsidRPr="003521CA">
              <w:rPr>
                <w:i/>
                <w:sz w:val="20"/>
                <w:szCs w:val="20"/>
              </w:rPr>
              <w:t>the payment for the order has not been made</w:t>
            </w:r>
            <w:r>
              <w:rPr>
                <w:i/>
                <w:sz w:val="20"/>
                <w:szCs w:val="20"/>
              </w:rPr>
              <w:t>.</w:t>
            </w:r>
          </w:p>
        </w:tc>
      </w:tr>
    </w:tbl>
    <w:p w14:paraId="24658FFA" w14:textId="3B468261" w:rsidR="00E44530" w:rsidRDefault="00E44530" w:rsidP="006274A8">
      <w:pPr>
        <w:pStyle w:val="Tiumccp2"/>
        <w:tabs>
          <w:tab w:val="clear" w:pos="6379"/>
          <w:tab w:val="left" w:pos="1800"/>
        </w:tabs>
      </w:pPr>
    </w:p>
    <w:p w14:paraId="4508A7F3" w14:textId="77777777" w:rsidR="00E44530" w:rsidRDefault="00E44530" w:rsidP="00B0001E">
      <w:r>
        <w:br w:type="column"/>
      </w:r>
      <w:bookmarkStart w:id="89" w:name="_Toc134222980"/>
      <w:r>
        <w:rPr>
          <w:i/>
          <w:sz w:val="20"/>
          <w:szCs w:val="20"/>
        </w:rPr>
        <w:lastRenderedPageBreak/>
        <w:t>V</w:t>
      </w:r>
      <w:r w:rsidRPr="001C7BC4">
        <w:rPr>
          <w:i/>
          <w:sz w:val="20"/>
          <w:szCs w:val="20"/>
        </w:rPr>
        <w:t>iew Best-Selling product</w:t>
      </w:r>
      <w:bookmarkEnd w:id="89"/>
    </w:p>
    <w:tbl>
      <w:tblPr>
        <w:tblStyle w:val="TableGrid"/>
        <w:tblW w:w="0" w:type="auto"/>
        <w:tblLook w:val="04A0" w:firstRow="1" w:lastRow="0" w:firstColumn="1" w:lastColumn="0" w:noHBand="0" w:noVBand="1"/>
      </w:tblPr>
      <w:tblGrid>
        <w:gridCol w:w="2825"/>
        <w:gridCol w:w="2976"/>
        <w:gridCol w:w="3300"/>
      </w:tblGrid>
      <w:tr w:rsidR="00E44530" w:rsidRPr="00FC2A0E" w14:paraId="45FC79B3"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81FDFE7" w14:textId="77777777" w:rsidR="00E44530" w:rsidRPr="00633BAB" w:rsidRDefault="00E44530"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9DD9DD2" w14:textId="77777777" w:rsidR="00E44530" w:rsidRPr="00FC2A0E" w:rsidRDefault="00E44530" w:rsidP="00B0001E">
            <w:pPr>
              <w:spacing w:after="40"/>
              <w:rPr>
                <w:i/>
                <w:sz w:val="20"/>
                <w:szCs w:val="20"/>
              </w:rPr>
            </w:pPr>
            <w:r>
              <w:rPr>
                <w:i/>
                <w:sz w:val="20"/>
                <w:szCs w:val="20"/>
              </w:rPr>
              <w:t>V</w:t>
            </w:r>
            <w:r w:rsidRPr="001C7BC4">
              <w:rPr>
                <w:i/>
                <w:sz w:val="20"/>
                <w:szCs w:val="20"/>
              </w:rPr>
              <w:t>iew Best-Selling product</w:t>
            </w:r>
          </w:p>
        </w:tc>
      </w:tr>
      <w:tr w:rsidR="00E44530" w:rsidRPr="00FC2A0E" w14:paraId="336607DE"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1D59DF9" w14:textId="77777777" w:rsidR="00E44530" w:rsidRPr="00633BAB" w:rsidRDefault="00E44530"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B1A1A0B" w14:textId="77777777" w:rsidR="00E44530" w:rsidRPr="00FC2A0E" w:rsidRDefault="00E44530" w:rsidP="00B0001E">
            <w:pPr>
              <w:spacing w:after="40"/>
              <w:rPr>
                <w:i/>
                <w:sz w:val="20"/>
                <w:szCs w:val="20"/>
              </w:rPr>
            </w:pPr>
            <w:r w:rsidRPr="001C7BC4">
              <w:rPr>
                <w:i/>
                <w:sz w:val="20"/>
                <w:szCs w:val="20"/>
              </w:rPr>
              <w:t>View information about the best-selling products for a certain period of time, providing the user with a list of products sorted in descending order of the number of products sold.</w:t>
            </w:r>
          </w:p>
        </w:tc>
      </w:tr>
      <w:tr w:rsidR="00E44530" w:rsidRPr="00FC2A0E" w14:paraId="5F913CFA"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C48A165" w14:textId="77777777" w:rsidR="00E44530" w:rsidRPr="00633BAB" w:rsidRDefault="00E44530"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964800D" w14:textId="77777777" w:rsidR="00E44530" w:rsidRPr="00FC2A0E" w:rsidRDefault="00E44530" w:rsidP="00B0001E">
            <w:pPr>
              <w:spacing w:after="40"/>
              <w:rPr>
                <w:i/>
                <w:sz w:val="20"/>
                <w:szCs w:val="20"/>
              </w:rPr>
            </w:pPr>
            <w:r w:rsidRPr="001C7BC4">
              <w:rPr>
                <w:i/>
                <w:sz w:val="20"/>
                <w:szCs w:val="20"/>
              </w:rPr>
              <w:t>Manager</w:t>
            </w:r>
          </w:p>
        </w:tc>
      </w:tr>
      <w:tr w:rsidR="00E44530" w:rsidRPr="00FC2A0E" w14:paraId="6483103C"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1DD1CE2" w14:textId="77777777" w:rsidR="00E44530" w:rsidRPr="00633BAB" w:rsidRDefault="00E44530"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AA9F0AD" w14:textId="77777777" w:rsidR="00E44530" w:rsidRPr="00FC2A0E" w:rsidRDefault="00E44530" w:rsidP="00B0001E">
            <w:pPr>
              <w:spacing w:after="40"/>
              <w:rPr>
                <w:i/>
                <w:sz w:val="20"/>
                <w:szCs w:val="20"/>
              </w:rPr>
            </w:pPr>
            <w:r w:rsidRPr="001C7BC4">
              <w:rPr>
                <w:i/>
                <w:sz w:val="20"/>
                <w:szCs w:val="20"/>
              </w:rPr>
              <w:t>Customers</w:t>
            </w:r>
            <w:r>
              <w:rPr>
                <w:i/>
                <w:sz w:val="20"/>
                <w:szCs w:val="20"/>
              </w:rPr>
              <w:t xml:space="preserve">, </w:t>
            </w:r>
            <w:r w:rsidRPr="001C7BC4">
              <w:rPr>
                <w:i/>
                <w:sz w:val="20"/>
                <w:szCs w:val="20"/>
              </w:rPr>
              <w:t>Marketing</w:t>
            </w:r>
          </w:p>
        </w:tc>
      </w:tr>
      <w:tr w:rsidR="00E44530" w:rsidRPr="00FC2A0E" w14:paraId="152C622F"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312C383" w14:textId="77777777" w:rsidR="00E44530" w:rsidRPr="00633BAB" w:rsidRDefault="00E44530"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1E339C7" w14:textId="77777777" w:rsidR="00E44530" w:rsidRPr="00FC2A0E" w:rsidRDefault="00E44530" w:rsidP="00B0001E">
            <w:pPr>
              <w:spacing w:after="40"/>
              <w:rPr>
                <w:i/>
                <w:sz w:val="20"/>
                <w:szCs w:val="20"/>
              </w:rPr>
            </w:pPr>
            <w:r w:rsidRPr="001C7BC4">
              <w:rPr>
                <w:i/>
                <w:sz w:val="20"/>
                <w:szCs w:val="20"/>
              </w:rPr>
              <w:t>The system has collected sufficient data on the sales and inventory of products.</w:t>
            </w:r>
          </w:p>
        </w:tc>
      </w:tr>
      <w:tr w:rsidR="00E44530" w:rsidRPr="00FC2A0E" w14:paraId="06B010A0"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2BF6536" w14:textId="77777777" w:rsidR="00E44530" w:rsidRPr="00633BAB" w:rsidRDefault="00E44530"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39AB509" w14:textId="77777777" w:rsidR="00E44530" w:rsidRPr="001C7BC4" w:rsidRDefault="00E44530" w:rsidP="00B0001E">
            <w:pPr>
              <w:spacing w:after="40"/>
              <w:rPr>
                <w:i/>
                <w:sz w:val="20"/>
                <w:szCs w:val="20"/>
              </w:rPr>
            </w:pPr>
            <w:r w:rsidRPr="001C7BC4">
              <w:rPr>
                <w:i/>
                <w:sz w:val="20"/>
                <w:szCs w:val="20"/>
              </w:rPr>
              <w:t>The best-selling products are displayed to the manager.</w:t>
            </w:r>
          </w:p>
          <w:p w14:paraId="4120141A" w14:textId="77777777" w:rsidR="00E44530" w:rsidRPr="00FC2A0E" w:rsidRDefault="00E44530" w:rsidP="00B0001E">
            <w:pPr>
              <w:spacing w:after="40"/>
              <w:rPr>
                <w:i/>
                <w:sz w:val="20"/>
                <w:szCs w:val="20"/>
              </w:rPr>
            </w:pPr>
            <w:r w:rsidRPr="001C7BC4">
              <w:rPr>
                <w:i/>
                <w:sz w:val="20"/>
                <w:szCs w:val="20"/>
              </w:rPr>
              <w:t>The manager can use the information to make decisions on inventory management and product promotion.</w:t>
            </w:r>
          </w:p>
        </w:tc>
      </w:tr>
      <w:tr w:rsidR="00E44530" w:rsidRPr="00352E67" w14:paraId="68CF1BF9"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2B7A822C" w14:textId="77777777" w:rsidR="00E44530" w:rsidRPr="00633BAB" w:rsidRDefault="00E44530"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5E0A6BB" w14:textId="77777777" w:rsidR="00E44530" w:rsidRPr="00352E67" w:rsidRDefault="00E44530"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669181E" w14:textId="77777777" w:rsidR="00E44530" w:rsidRPr="00352E67" w:rsidRDefault="00E44530" w:rsidP="00B0001E">
            <w:pPr>
              <w:spacing w:after="40"/>
              <w:jc w:val="center"/>
              <w:rPr>
                <w:b/>
                <w:sz w:val="20"/>
                <w:szCs w:val="20"/>
              </w:rPr>
            </w:pPr>
            <w:r w:rsidRPr="00352E67">
              <w:rPr>
                <w:b/>
                <w:sz w:val="20"/>
                <w:szCs w:val="20"/>
              </w:rPr>
              <w:t>Sytem</w:t>
            </w:r>
          </w:p>
        </w:tc>
      </w:tr>
      <w:tr w:rsidR="00E44530" w:rsidRPr="00FC2A0E" w14:paraId="51EDABDE"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6C7120EE" w14:textId="77777777" w:rsidR="00E44530" w:rsidRPr="00633BAB" w:rsidRDefault="00E44530"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4B0945DE" w14:textId="77777777" w:rsidR="00E44530" w:rsidRDefault="00E44530" w:rsidP="00B0001E">
            <w:pPr>
              <w:spacing w:after="40"/>
              <w:rPr>
                <w:i/>
                <w:sz w:val="20"/>
                <w:szCs w:val="20"/>
              </w:rPr>
            </w:pPr>
            <w:r>
              <w:rPr>
                <w:i/>
                <w:sz w:val="20"/>
                <w:szCs w:val="20"/>
              </w:rPr>
              <w:t>1.</w:t>
            </w:r>
            <w:r w:rsidRPr="001C7BC4">
              <w:rPr>
                <w:i/>
                <w:sz w:val="20"/>
                <w:szCs w:val="20"/>
              </w:rPr>
              <w:t>Users access the sales management system.</w:t>
            </w:r>
          </w:p>
          <w:p w14:paraId="3DCA35C8" w14:textId="77777777" w:rsidR="00E44530" w:rsidRPr="001C7BC4" w:rsidRDefault="00E44530" w:rsidP="00B0001E">
            <w:pPr>
              <w:spacing w:after="40"/>
              <w:rPr>
                <w:i/>
                <w:sz w:val="20"/>
                <w:szCs w:val="20"/>
              </w:rPr>
            </w:pPr>
          </w:p>
          <w:p w14:paraId="117E1539" w14:textId="77777777" w:rsidR="00E44530" w:rsidRDefault="00E44530" w:rsidP="00B0001E">
            <w:pPr>
              <w:spacing w:after="40"/>
              <w:rPr>
                <w:i/>
                <w:sz w:val="20"/>
                <w:szCs w:val="20"/>
              </w:rPr>
            </w:pPr>
            <w:r>
              <w:rPr>
                <w:i/>
                <w:sz w:val="20"/>
                <w:szCs w:val="20"/>
              </w:rPr>
              <w:t>2.</w:t>
            </w:r>
            <w:r w:rsidRPr="001C7BC4">
              <w:rPr>
                <w:i/>
                <w:sz w:val="20"/>
                <w:szCs w:val="20"/>
              </w:rPr>
              <w:t>The user chooses the function to view the best-selling products.</w:t>
            </w:r>
          </w:p>
          <w:p w14:paraId="2D00DDD6" w14:textId="77777777" w:rsidR="00E44530" w:rsidRPr="001C7BC4" w:rsidRDefault="00E44530" w:rsidP="00B0001E">
            <w:pPr>
              <w:spacing w:after="40"/>
              <w:rPr>
                <w:i/>
                <w:sz w:val="20"/>
                <w:szCs w:val="20"/>
              </w:rPr>
            </w:pPr>
          </w:p>
          <w:p w14:paraId="154B2214" w14:textId="77777777" w:rsidR="00E44530" w:rsidRPr="00FC2A0E" w:rsidRDefault="00E44530" w:rsidP="00B0001E">
            <w:pPr>
              <w:spacing w:after="40"/>
              <w:rPr>
                <w:i/>
                <w:sz w:val="20"/>
                <w:szCs w:val="20"/>
              </w:rPr>
            </w:pPr>
            <w:r>
              <w:rPr>
                <w:i/>
                <w:sz w:val="20"/>
                <w:szCs w:val="20"/>
              </w:rPr>
              <w:t>3.</w:t>
            </w:r>
            <w:r w:rsidRPr="001C7BC4">
              <w:rPr>
                <w:i/>
                <w:sz w:val="20"/>
                <w:szCs w:val="20"/>
              </w:rPr>
              <w:t>Users can choose to see details about each product in the list.</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7E6709BE" w14:textId="77777777" w:rsidR="00E44530" w:rsidRPr="00FC2A0E" w:rsidRDefault="00E44530" w:rsidP="00B0001E">
            <w:pPr>
              <w:spacing w:after="40"/>
              <w:rPr>
                <w:i/>
                <w:sz w:val="20"/>
                <w:szCs w:val="20"/>
              </w:rPr>
            </w:pPr>
            <w:r>
              <w:rPr>
                <w:i/>
                <w:sz w:val="20"/>
                <w:szCs w:val="20"/>
              </w:rPr>
              <w:t>1.</w:t>
            </w:r>
            <w:r w:rsidRPr="001C7BC4">
              <w:rPr>
                <w:i/>
                <w:sz w:val="20"/>
                <w:szCs w:val="20"/>
              </w:rPr>
              <w:t>The system updates the list of best-selling products if there is a change.</w:t>
            </w:r>
          </w:p>
        </w:tc>
      </w:tr>
      <w:tr w:rsidR="00E44530" w:rsidRPr="00E63CC7" w14:paraId="2DE0750D"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5E74894" w14:textId="77777777" w:rsidR="00E44530" w:rsidRPr="00633BAB" w:rsidRDefault="00E44530" w:rsidP="00B0001E">
            <w:pPr>
              <w:spacing w:after="40"/>
              <w:rPr>
                <w:b/>
              </w:rPr>
            </w:pPr>
            <w:r w:rsidRPr="00633BAB">
              <w:rPr>
                <w:b/>
              </w:rPr>
              <w:t>Exception</w:t>
            </w:r>
          </w:p>
          <w:p w14:paraId="34D822F1" w14:textId="77777777" w:rsidR="00E44530" w:rsidRPr="00633BAB" w:rsidRDefault="00E44530"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62C154D6" w14:textId="77777777" w:rsidR="00E44530" w:rsidRPr="00E63CC7" w:rsidRDefault="00E44530" w:rsidP="00B0001E">
            <w:pPr>
              <w:spacing w:after="40"/>
              <w:rPr>
                <w:i/>
                <w:sz w:val="20"/>
                <w:szCs w:val="20"/>
              </w:rPr>
            </w:pPr>
            <w:r w:rsidRPr="001C7BC4">
              <w:rPr>
                <w:i/>
                <w:sz w:val="20"/>
                <w:szCs w:val="20"/>
              </w:rPr>
              <w:t>Store Manager, Salesperson</w:t>
            </w:r>
          </w:p>
        </w:tc>
      </w:tr>
    </w:tbl>
    <w:p w14:paraId="2CF7D8D7" w14:textId="0BFB3EBC" w:rsidR="00E44530" w:rsidRDefault="00E44530" w:rsidP="006274A8">
      <w:pPr>
        <w:pStyle w:val="Tiumccp2"/>
        <w:tabs>
          <w:tab w:val="clear" w:pos="6379"/>
          <w:tab w:val="left" w:pos="1800"/>
        </w:tabs>
      </w:pPr>
    </w:p>
    <w:p w14:paraId="5AB50045" w14:textId="77777777" w:rsidR="00E44530" w:rsidRDefault="00E44530" w:rsidP="00B0001E">
      <w:r>
        <w:br w:type="column"/>
      </w:r>
      <w:bookmarkStart w:id="90" w:name="_Toc134222981"/>
      <w:r w:rsidRPr="001B2329">
        <w:rPr>
          <w:i/>
          <w:sz w:val="20"/>
          <w:szCs w:val="20"/>
        </w:rPr>
        <w:lastRenderedPageBreak/>
        <w:t>View Monthly Income</w:t>
      </w:r>
      <w:bookmarkEnd w:id="90"/>
    </w:p>
    <w:tbl>
      <w:tblPr>
        <w:tblStyle w:val="TableGrid"/>
        <w:tblW w:w="0" w:type="auto"/>
        <w:tblLook w:val="04A0" w:firstRow="1" w:lastRow="0" w:firstColumn="1" w:lastColumn="0" w:noHBand="0" w:noVBand="1"/>
      </w:tblPr>
      <w:tblGrid>
        <w:gridCol w:w="2827"/>
        <w:gridCol w:w="2970"/>
        <w:gridCol w:w="3304"/>
      </w:tblGrid>
      <w:tr w:rsidR="00E44530" w:rsidRPr="00FC2A0E" w14:paraId="3903E86A"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CD8474E" w14:textId="77777777" w:rsidR="00E44530" w:rsidRPr="00633BAB" w:rsidRDefault="00E44530" w:rsidP="00B0001E">
            <w:pPr>
              <w:spacing w:after="40"/>
              <w:rPr>
                <w:b/>
              </w:rPr>
            </w:pPr>
            <w:r w:rsidRPr="00633BAB">
              <w:rPr>
                <w:b/>
              </w:rPr>
              <w:t>Use case name :</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0347F49" w14:textId="77777777" w:rsidR="00E44530" w:rsidRPr="00FC2A0E" w:rsidRDefault="00E44530" w:rsidP="00B0001E">
            <w:pPr>
              <w:spacing w:after="40"/>
              <w:rPr>
                <w:i/>
                <w:sz w:val="20"/>
                <w:szCs w:val="20"/>
              </w:rPr>
            </w:pPr>
            <w:r w:rsidRPr="001B2329">
              <w:rPr>
                <w:i/>
                <w:sz w:val="20"/>
                <w:szCs w:val="20"/>
              </w:rPr>
              <w:t>View Monthly Income</w:t>
            </w:r>
          </w:p>
        </w:tc>
      </w:tr>
      <w:tr w:rsidR="00E44530" w:rsidRPr="00FC2A0E" w14:paraId="1DD81104" w14:textId="77777777" w:rsidTr="00B0001E">
        <w:trPr>
          <w:trHeight w:val="772"/>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5F7FCA1" w14:textId="77777777" w:rsidR="00E44530" w:rsidRPr="00633BAB" w:rsidRDefault="00E44530" w:rsidP="00B0001E">
            <w:pPr>
              <w:spacing w:after="40"/>
              <w:rPr>
                <w:b/>
              </w:rPr>
            </w:pPr>
            <w:r w:rsidRPr="00633BAB">
              <w:rPr>
                <w:b/>
              </w:rPr>
              <w:t>Brief description:</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5A38952" w14:textId="77777777" w:rsidR="00E44530" w:rsidRPr="00FC2A0E" w:rsidRDefault="00E44530" w:rsidP="00B0001E">
            <w:pPr>
              <w:spacing w:after="40"/>
              <w:rPr>
                <w:i/>
                <w:sz w:val="20"/>
                <w:szCs w:val="20"/>
              </w:rPr>
            </w:pPr>
            <w:r>
              <w:rPr>
                <w:i/>
                <w:sz w:val="20"/>
                <w:szCs w:val="20"/>
              </w:rPr>
              <w:t>A</w:t>
            </w:r>
            <w:r w:rsidRPr="001B2329">
              <w:rPr>
                <w:i/>
                <w:sz w:val="20"/>
                <w:szCs w:val="20"/>
              </w:rPr>
              <w:t>llows the user to see the total sales of the store for each month.</w:t>
            </w:r>
          </w:p>
        </w:tc>
      </w:tr>
      <w:tr w:rsidR="00E44530" w:rsidRPr="00FC2A0E" w14:paraId="300F3FD2" w14:textId="77777777" w:rsidTr="00B0001E">
        <w:trPr>
          <w:trHeight w:val="340"/>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511949B" w14:textId="77777777" w:rsidR="00E44530" w:rsidRPr="00633BAB" w:rsidRDefault="00E44530" w:rsidP="00B0001E">
            <w:pPr>
              <w:spacing w:after="40"/>
              <w:rPr>
                <w:b/>
              </w:rPr>
            </w:pPr>
            <w:r w:rsidRPr="00633BAB">
              <w:rPr>
                <w:b/>
              </w:rPr>
              <w:t>Actors: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E7EC319" w14:textId="77777777" w:rsidR="00E44530" w:rsidRPr="00FC2A0E" w:rsidRDefault="00E44530" w:rsidP="00B0001E">
            <w:pPr>
              <w:spacing w:after="40"/>
              <w:rPr>
                <w:i/>
                <w:sz w:val="20"/>
                <w:szCs w:val="20"/>
              </w:rPr>
            </w:pPr>
            <w:r>
              <w:rPr>
                <w:i/>
                <w:sz w:val="20"/>
                <w:szCs w:val="20"/>
              </w:rPr>
              <w:t xml:space="preserve">Shop steward, </w:t>
            </w:r>
            <w:r w:rsidRPr="00EE6EA2">
              <w:rPr>
                <w:i/>
                <w:sz w:val="20"/>
                <w:szCs w:val="20"/>
              </w:rPr>
              <w:t>Cashier Manager</w:t>
            </w:r>
          </w:p>
        </w:tc>
      </w:tr>
      <w:tr w:rsidR="00E44530" w:rsidRPr="00FC2A0E" w14:paraId="600DA908" w14:textId="77777777" w:rsidTr="00B0001E">
        <w:trPr>
          <w:trHeight w:val="385"/>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410156F" w14:textId="77777777" w:rsidR="00E44530" w:rsidRPr="00633BAB" w:rsidRDefault="00E44530" w:rsidP="00B0001E">
            <w:pPr>
              <w:spacing w:after="40"/>
              <w:rPr>
                <w:b/>
              </w:rPr>
            </w:pPr>
            <w:r w:rsidRPr="00633BAB">
              <w:rPr>
                <w:b/>
              </w:rPr>
              <w:t>Stakeholders: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8131B5E" w14:textId="77777777" w:rsidR="00E44530" w:rsidRPr="00FC2A0E" w:rsidRDefault="00E44530" w:rsidP="00B0001E">
            <w:pPr>
              <w:spacing w:after="40"/>
              <w:rPr>
                <w:i/>
                <w:sz w:val="20"/>
                <w:szCs w:val="20"/>
              </w:rPr>
            </w:pPr>
            <w:r>
              <w:rPr>
                <w:i/>
                <w:sz w:val="20"/>
                <w:szCs w:val="20"/>
              </w:rPr>
              <w:t xml:space="preserve">Store owner, Client, </w:t>
            </w:r>
            <w:r w:rsidRPr="00EE6EA2">
              <w:rPr>
                <w:i/>
                <w:sz w:val="20"/>
                <w:szCs w:val="20"/>
              </w:rPr>
              <w:t>Staff</w:t>
            </w:r>
          </w:p>
        </w:tc>
      </w:tr>
      <w:tr w:rsidR="00E44530" w:rsidRPr="00FC2A0E" w14:paraId="73D6D321" w14:textId="77777777" w:rsidTr="00B0001E">
        <w:trPr>
          <w:trHeight w:val="673"/>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71A877A" w14:textId="77777777" w:rsidR="00E44530" w:rsidRPr="00633BAB" w:rsidRDefault="00E44530" w:rsidP="00B0001E">
            <w:pPr>
              <w:spacing w:after="40"/>
              <w:rPr>
                <w:b/>
              </w:rPr>
            </w:pPr>
            <w:r w:rsidRPr="00633BAB">
              <w:rPr>
                <w:b/>
              </w:rPr>
              <w:t>Preconditions: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FCC188E" w14:textId="77777777" w:rsidR="00E44530" w:rsidRPr="00FC2A0E" w:rsidRDefault="00E44530" w:rsidP="00B0001E">
            <w:pPr>
              <w:spacing w:after="40"/>
              <w:rPr>
                <w:i/>
                <w:sz w:val="20"/>
                <w:szCs w:val="20"/>
              </w:rPr>
            </w:pPr>
            <w:r w:rsidRPr="00EE6EA2">
              <w:rPr>
                <w:i/>
                <w:sz w:val="20"/>
                <w:szCs w:val="20"/>
              </w:rPr>
              <w:t>User has logged into the system</w:t>
            </w:r>
            <w:r>
              <w:rPr>
                <w:i/>
                <w:sz w:val="20"/>
                <w:szCs w:val="20"/>
              </w:rPr>
              <w:t>.</w:t>
            </w:r>
          </w:p>
        </w:tc>
      </w:tr>
      <w:tr w:rsidR="00E44530" w:rsidRPr="00FC2A0E" w14:paraId="2F0F1170" w14:textId="77777777" w:rsidTr="00B0001E">
        <w:trPr>
          <w:trHeight w:val="1429"/>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36E8723" w14:textId="77777777" w:rsidR="00E44530" w:rsidRPr="00633BAB" w:rsidRDefault="00E44530" w:rsidP="00B0001E">
            <w:pPr>
              <w:spacing w:after="40"/>
              <w:rPr>
                <w:b/>
              </w:rPr>
            </w:pPr>
            <w:r w:rsidRPr="00633BAB">
              <w:rPr>
                <w:b/>
              </w:rPr>
              <w:t>Postconditions: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242FDCB" w14:textId="77777777" w:rsidR="00E44530" w:rsidRPr="00FC2A0E" w:rsidRDefault="00E44530" w:rsidP="00B0001E">
            <w:pPr>
              <w:spacing w:after="40"/>
              <w:rPr>
                <w:i/>
                <w:sz w:val="20"/>
                <w:szCs w:val="20"/>
              </w:rPr>
            </w:pPr>
            <w:r w:rsidRPr="00EE6EA2">
              <w:rPr>
                <w:i/>
                <w:sz w:val="20"/>
                <w:szCs w:val="20"/>
              </w:rPr>
              <w:t>Users can view the store's total sales for each month.</w:t>
            </w:r>
          </w:p>
        </w:tc>
      </w:tr>
      <w:tr w:rsidR="00E44530" w:rsidRPr="00352E67" w14:paraId="42D06E9F" w14:textId="77777777" w:rsidTr="00B0001E">
        <w:trPr>
          <w:trHeight w:val="360"/>
        </w:trPr>
        <w:tc>
          <w:tcPr>
            <w:tcW w:w="287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701CD478" w14:textId="77777777" w:rsidR="00E44530" w:rsidRPr="00633BAB" w:rsidRDefault="00E44530" w:rsidP="00B0001E">
            <w:pPr>
              <w:spacing w:after="40"/>
              <w:rPr>
                <w:b/>
              </w:rPr>
            </w:pPr>
            <w:r w:rsidRPr="00633BAB">
              <w:rPr>
                <w:b/>
              </w:rPr>
              <w:t>Flow of activities:</w:t>
            </w: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D0FF72F" w14:textId="77777777" w:rsidR="00E44530" w:rsidRPr="00352E67" w:rsidRDefault="00E44530" w:rsidP="00B0001E">
            <w:pPr>
              <w:spacing w:after="40"/>
              <w:jc w:val="center"/>
              <w:rPr>
                <w:b/>
                <w:sz w:val="20"/>
                <w:szCs w:val="20"/>
              </w:rPr>
            </w:pPr>
            <w:r w:rsidRPr="00352E67">
              <w:rPr>
                <w:b/>
                <w:sz w:val="20"/>
                <w:szCs w:val="20"/>
              </w:rPr>
              <w:t>Actor</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88A75A8" w14:textId="77777777" w:rsidR="00E44530" w:rsidRPr="00352E67" w:rsidRDefault="00E44530" w:rsidP="00B0001E">
            <w:pPr>
              <w:spacing w:after="40"/>
              <w:jc w:val="center"/>
              <w:rPr>
                <w:b/>
                <w:sz w:val="20"/>
                <w:szCs w:val="20"/>
              </w:rPr>
            </w:pPr>
            <w:r w:rsidRPr="00352E67">
              <w:rPr>
                <w:b/>
                <w:sz w:val="20"/>
                <w:szCs w:val="20"/>
              </w:rPr>
              <w:t>Sytem</w:t>
            </w:r>
          </w:p>
        </w:tc>
      </w:tr>
      <w:tr w:rsidR="00E44530" w:rsidRPr="00FC2A0E" w14:paraId="1110DDCE" w14:textId="77777777" w:rsidTr="00B0001E">
        <w:trPr>
          <w:trHeight w:val="3535"/>
        </w:trPr>
        <w:tc>
          <w:tcPr>
            <w:tcW w:w="2873" w:type="dxa"/>
            <w:vMerge/>
            <w:tcBorders>
              <w:left w:val="single" w:sz="8" w:space="0" w:color="auto"/>
              <w:bottom w:val="single" w:sz="8" w:space="0" w:color="auto"/>
              <w:right w:val="single" w:sz="8" w:space="0" w:color="auto"/>
            </w:tcBorders>
            <w:shd w:val="clear" w:color="auto" w:fill="CCC0D9" w:themeFill="accent4" w:themeFillTint="66"/>
            <w:vAlign w:val="center"/>
          </w:tcPr>
          <w:p w14:paraId="51309344" w14:textId="77777777" w:rsidR="00E44530" w:rsidRPr="00633BAB" w:rsidRDefault="00E44530" w:rsidP="00B0001E">
            <w:pPr>
              <w:spacing w:after="40"/>
              <w:rPr>
                <w:b/>
              </w:rPr>
            </w:pPr>
          </w:p>
        </w:tc>
        <w:tc>
          <w:tcPr>
            <w:tcW w:w="305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4F8E78CF" w14:textId="77777777" w:rsidR="00E44530" w:rsidRDefault="00E44530" w:rsidP="00B0001E">
            <w:pPr>
              <w:spacing w:after="40"/>
              <w:rPr>
                <w:i/>
                <w:sz w:val="20"/>
                <w:szCs w:val="20"/>
              </w:rPr>
            </w:pPr>
            <w:r>
              <w:rPr>
                <w:i/>
                <w:sz w:val="20"/>
                <w:szCs w:val="20"/>
              </w:rPr>
              <w:t>1.</w:t>
            </w:r>
            <w:r w:rsidRPr="00EE6EA2">
              <w:rPr>
                <w:i/>
                <w:sz w:val="20"/>
                <w:szCs w:val="20"/>
              </w:rPr>
              <w:t>Users access the View Monthly Income feature on the system interface.</w:t>
            </w:r>
          </w:p>
          <w:p w14:paraId="27BD86A0" w14:textId="77777777" w:rsidR="00E44530" w:rsidRPr="00EE6EA2" w:rsidRDefault="00E44530" w:rsidP="00B0001E">
            <w:pPr>
              <w:spacing w:after="40"/>
              <w:rPr>
                <w:i/>
                <w:sz w:val="20"/>
                <w:szCs w:val="20"/>
              </w:rPr>
            </w:pPr>
          </w:p>
          <w:p w14:paraId="2CE27168" w14:textId="77777777" w:rsidR="00E44530" w:rsidRPr="00FC2A0E" w:rsidRDefault="00E44530" w:rsidP="00B0001E">
            <w:pPr>
              <w:spacing w:after="40"/>
              <w:rPr>
                <w:i/>
                <w:sz w:val="20"/>
                <w:szCs w:val="20"/>
              </w:rPr>
            </w:pPr>
            <w:r>
              <w:rPr>
                <w:i/>
                <w:sz w:val="20"/>
                <w:szCs w:val="20"/>
              </w:rPr>
              <w:t>2.</w:t>
            </w:r>
            <w:r w:rsidRPr="00EE6EA2">
              <w:rPr>
                <w:i/>
                <w:sz w:val="20"/>
                <w:szCs w:val="20"/>
              </w:rPr>
              <w:t>The user selects the month he wants to see the revenue.</w:t>
            </w:r>
          </w:p>
        </w:tc>
        <w:tc>
          <w:tcPr>
            <w:tcW w:w="34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06256EFD" w14:textId="77777777" w:rsidR="00E44530" w:rsidRDefault="00E44530" w:rsidP="00B0001E">
            <w:pPr>
              <w:spacing w:after="40"/>
              <w:rPr>
                <w:i/>
                <w:sz w:val="20"/>
                <w:szCs w:val="20"/>
              </w:rPr>
            </w:pPr>
            <w:r>
              <w:rPr>
                <w:i/>
                <w:sz w:val="20"/>
                <w:szCs w:val="20"/>
              </w:rPr>
              <w:t>1.2.</w:t>
            </w:r>
            <w:r>
              <w:t xml:space="preserve"> </w:t>
            </w:r>
            <w:r w:rsidRPr="00EE6EA2">
              <w:rPr>
                <w:i/>
                <w:sz w:val="20"/>
                <w:szCs w:val="20"/>
              </w:rPr>
              <w:t>The system displays the list of months and the total sales of the store in each month.</w:t>
            </w:r>
          </w:p>
          <w:p w14:paraId="651F88F8" w14:textId="77777777" w:rsidR="00E44530" w:rsidRDefault="00E44530" w:rsidP="00B0001E">
            <w:pPr>
              <w:spacing w:after="40"/>
              <w:rPr>
                <w:i/>
                <w:sz w:val="20"/>
                <w:szCs w:val="20"/>
              </w:rPr>
            </w:pPr>
          </w:p>
          <w:p w14:paraId="05D6809E" w14:textId="77777777" w:rsidR="00E44530" w:rsidRPr="00FC2A0E" w:rsidRDefault="00E44530" w:rsidP="00B0001E">
            <w:pPr>
              <w:spacing w:after="40"/>
              <w:rPr>
                <w:i/>
                <w:sz w:val="20"/>
                <w:szCs w:val="20"/>
              </w:rPr>
            </w:pPr>
            <w:r>
              <w:rPr>
                <w:i/>
                <w:sz w:val="20"/>
                <w:szCs w:val="20"/>
              </w:rPr>
              <w:t>2.1.</w:t>
            </w:r>
            <w:r>
              <w:t xml:space="preserve"> </w:t>
            </w:r>
            <w:r w:rsidRPr="00EE6EA2">
              <w:rPr>
                <w:i/>
                <w:sz w:val="20"/>
                <w:szCs w:val="20"/>
              </w:rPr>
              <w:t>The system displays the total sales of the store in the selected month.</w:t>
            </w:r>
          </w:p>
        </w:tc>
      </w:tr>
      <w:tr w:rsidR="00E44530" w:rsidRPr="00E63CC7" w14:paraId="55D38771" w14:textId="77777777" w:rsidTr="00B0001E">
        <w:trPr>
          <w:trHeight w:val="317"/>
        </w:trPr>
        <w:tc>
          <w:tcPr>
            <w:tcW w:w="28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F19E859" w14:textId="77777777" w:rsidR="00E44530" w:rsidRPr="00633BAB" w:rsidRDefault="00E44530" w:rsidP="00B0001E">
            <w:pPr>
              <w:spacing w:after="40"/>
              <w:rPr>
                <w:b/>
              </w:rPr>
            </w:pPr>
            <w:r w:rsidRPr="00633BAB">
              <w:rPr>
                <w:b/>
              </w:rPr>
              <w:t>Exception</w:t>
            </w:r>
          </w:p>
          <w:p w14:paraId="2FF3873C" w14:textId="77777777" w:rsidR="00E44530" w:rsidRPr="00633BAB" w:rsidRDefault="00E44530" w:rsidP="00B0001E">
            <w:pPr>
              <w:spacing w:after="40"/>
              <w:rPr>
                <w:b/>
              </w:rPr>
            </w:pPr>
            <w:r w:rsidRPr="00633BAB">
              <w:rPr>
                <w:b/>
              </w:rPr>
              <w:t>Conditions:</w:t>
            </w:r>
          </w:p>
        </w:tc>
        <w:tc>
          <w:tcPr>
            <w:tcW w:w="646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2C97C7AA" w14:textId="77777777" w:rsidR="00E44530" w:rsidRPr="00E63CC7" w:rsidRDefault="00E44530" w:rsidP="00B0001E">
            <w:pPr>
              <w:spacing w:after="40"/>
              <w:rPr>
                <w:i/>
                <w:sz w:val="20"/>
                <w:szCs w:val="20"/>
              </w:rPr>
            </w:pPr>
            <w:r w:rsidRPr="00EE6EA2">
              <w:rPr>
                <w:i/>
                <w:sz w:val="20"/>
                <w:szCs w:val="20"/>
              </w:rPr>
              <w:t>If there is not any revenue in the selected month, the system will display a message that there is no corresponding data.</w:t>
            </w:r>
          </w:p>
        </w:tc>
      </w:tr>
    </w:tbl>
    <w:p w14:paraId="2D9D70C0" w14:textId="2F2B5250" w:rsidR="00E44530" w:rsidRDefault="00E44530" w:rsidP="006274A8">
      <w:pPr>
        <w:pStyle w:val="Tiumccp2"/>
        <w:tabs>
          <w:tab w:val="clear" w:pos="6379"/>
          <w:tab w:val="left" w:pos="1800"/>
        </w:tabs>
      </w:pPr>
    </w:p>
    <w:p w14:paraId="6FCBB060" w14:textId="77777777" w:rsidR="00E44530" w:rsidRDefault="00E44530" w:rsidP="006274A8">
      <w:pPr>
        <w:pStyle w:val="Tiumccp2"/>
        <w:tabs>
          <w:tab w:val="clear" w:pos="6379"/>
          <w:tab w:val="left" w:pos="1800"/>
        </w:tabs>
      </w:pPr>
      <w:r>
        <w:br w:type="column"/>
      </w:r>
    </w:p>
    <w:p w14:paraId="6A6E93DC" w14:textId="5D7FB1DB" w:rsidR="006274A8" w:rsidRPr="00E44530" w:rsidRDefault="00E44530" w:rsidP="00B0001E">
      <w:pPr>
        <w:rPr>
          <w:i/>
          <w:sz w:val="20"/>
          <w:szCs w:val="20"/>
        </w:rPr>
      </w:pPr>
      <w:bookmarkStart w:id="91" w:name="_Toc134222982"/>
      <w:r w:rsidRPr="00004E6E">
        <w:rPr>
          <w:i/>
          <w:sz w:val="20"/>
          <w:szCs w:val="20"/>
        </w:rPr>
        <w:t>View Product Data</w:t>
      </w:r>
      <w:bookmarkEnd w:id="91"/>
    </w:p>
    <w:tbl>
      <w:tblPr>
        <w:tblStyle w:val="TableGrid"/>
        <w:tblpPr w:leftFromText="180" w:rightFromText="180" w:vertAnchor="page" w:horzAnchor="margin" w:tblpY="2845"/>
        <w:tblW w:w="0" w:type="auto"/>
        <w:tblLook w:val="04A0" w:firstRow="1" w:lastRow="0" w:firstColumn="1" w:lastColumn="0" w:noHBand="0" w:noVBand="1"/>
      </w:tblPr>
      <w:tblGrid>
        <w:gridCol w:w="2814"/>
        <w:gridCol w:w="2974"/>
        <w:gridCol w:w="3313"/>
      </w:tblGrid>
      <w:tr w:rsidR="00B0001E" w:rsidRPr="00FC2A0E" w14:paraId="69F79ABC" w14:textId="77777777" w:rsidTr="00B0001E">
        <w:trPr>
          <w:trHeight w:val="310"/>
        </w:trPr>
        <w:tc>
          <w:tcPr>
            <w:tcW w:w="2814"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BDA2FE9" w14:textId="77777777" w:rsidR="00B0001E" w:rsidRPr="00633BAB" w:rsidRDefault="00B0001E" w:rsidP="00B0001E">
            <w:pPr>
              <w:spacing w:after="40"/>
              <w:rPr>
                <w:b/>
              </w:rPr>
            </w:pPr>
            <w:r w:rsidRPr="00633BAB">
              <w:rPr>
                <w:b/>
              </w:rPr>
              <w:t>Use case name :</w:t>
            </w:r>
          </w:p>
        </w:tc>
        <w:tc>
          <w:tcPr>
            <w:tcW w:w="628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C6CEE1D" w14:textId="77777777" w:rsidR="00B0001E" w:rsidRPr="00FC2A0E" w:rsidRDefault="00B0001E" w:rsidP="00B0001E">
            <w:pPr>
              <w:spacing w:after="40"/>
              <w:rPr>
                <w:i/>
                <w:sz w:val="20"/>
                <w:szCs w:val="20"/>
              </w:rPr>
            </w:pPr>
            <w:r w:rsidRPr="00004E6E">
              <w:rPr>
                <w:i/>
                <w:sz w:val="20"/>
                <w:szCs w:val="20"/>
              </w:rPr>
              <w:t>View Product Data</w:t>
            </w:r>
          </w:p>
        </w:tc>
      </w:tr>
      <w:tr w:rsidR="00B0001E" w:rsidRPr="00FC2A0E" w14:paraId="526D8092" w14:textId="77777777" w:rsidTr="00B0001E">
        <w:trPr>
          <w:trHeight w:val="755"/>
        </w:trPr>
        <w:tc>
          <w:tcPr>
            <w:tcW w:w="2814"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AF81415" w14:textId="77777777" w:rsidR="00B0001E" w:rsidRPr="00633BAB" w:rsidRDefault="00B0001E" w:rsidP="00B0001E">
            <w:pPr>
              <w:spacing w:after="40"/>
              <w:rPr>
                <w:b/>
              </w:rPr>
            </w:pPr>
            <w:r w:rsidRPr="00633BAB">
              <w:rPr>
                <w:b/>
              </w:rPr>
              <w:t>Brief description:</w:t>
            </w:r>
          </w:p>
        </w:tc>
        <w:tc>
          <w:tcPr>
            <w:tcW w:w="628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A275825" w14:textId="77777777" w:rsidR="00B0001E" w:rsidRPr="00FC2A0E" w:rsidRDefault="00B0001E" w:rsidP="00B0001E">
            <w:pPr>
              <w:spacing w:after="40"/>
              <w:rPr>
                <w:i/>
                <w:sz w:val="20"/>
                <w:szCs w:val="20"/>
              </w:rPr>
            </w:pPr>
            <w:r>
              <w:rPr>
                <w:i/>
                <w:sz w:val="20"/>
                <w:szCs w:val="20"/>
              </w:rPr>
              <w:t>A</w:t>
            </w:r>
            <w:r w:rsidRPr="00004E6E">
              <w:rPr>
                <w:i/>
                <w:sz w:val="20"/>
                <w:szCs w:val="20"/>
              </w:rPr>
              <w:t>llows users to view detailed product information, including price, description, inventory, customer ratings and comments.</w:t>
            </w:r>
          </w:p>
        </w:tc>
      </w:tr>
      <w:tr w:rsidR="00B0001E" w:rsidRPr="00FC2A0E" w14:paraId="137CB14B" w14:textId="77777777" w:rsidTr="00B0001E">
        <w:trPr>
          <w:trHeight w:val="332"/>
        </w:trPr>
        <w:tc>
          <w:tcPr>
            <w:tcW w:w="2814"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DEA4811" w14:textId="77777777" w:rsidR="00B0001E" w:rsidRPr="00633BAB" w:rsidRDefault="00B0001E" w:rsidP="00B0001E">
            <w:pPr>
              <w:spacing w:after="40"/>
              <w:rPr>
                <w:b/>
              </w:rPr>
            </w:pPr>
            <w:r w:rsidRPr="00633BAB">
              <w:rPr>
                <w:b/>
              </w:rPr>
              <w:t>Actors:</w:t>
            </w:r>
          </w:p>
        </w:tc>
        <w:tc>
          <w:tcPr>
            <w:tcW w:w="628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FDB84A6" w14:textId="77777777" w:rsidR="00B0001E" w:rsidRPr="00FC2A0E" w:rsidRDefault="00B0001E" w:rsidP="00B0001E">
            <w:pPr>
              <w:spacing w:after="40"/>
              <w:rPr>
                <w:i/>
                <w:sz w:val="20"/>
                <w:szCs w:val="20"/>
              </w:rPr>
            </w:pPr>
            <w:r>
              <w:rPr>
                <w:i/>
                <w:sz w:val="20"/>
                <w:szCs w:val="20"/>
              </w:rPr>
              <w:t>Customer</w:t>
            </w:r>
          </w:p>
        </w:tc>
      </w:tr>
      <w:tr w:rsidR="00B0001E" w:rsidRPr="00FC2A0E" w14:paraId="6EADB2D6" w14:textId="77777777" w:rsidTr="00B0001E">
        <w:trPr>
          <w:trHeight w:val="376"/>
        </w:trPr>
        <w:tc>
          <w:tcPr>
            <w:tcW w:w="2814"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1AA4DAF" w14:textId="77777777" w:rsidR="00B0001E" w:rsidRPr="00633BAB" w:rsidRDefault="00B0001E" w:rsidP="00B0001E">
            <w:pPr>
              <w:spacing w:after="40"/>
              <w:rPr>
                <w:b/>
              </w:rPr>
            </w:pPr>
            <w:r w:rsidRPr="00633BAB">
              <w:rPr>
                <w:b/>
              </w:rPr>
              <w:t>Stakeholders:</w:t>
            </w:r>
          </w:p>
        </w:tc>
        <w:tc>
          <w:tcPr>
            <w:tcW w:w="628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D72F854" w14:textId="77777777" w:rsidR="00B0001E" w:rsidRPr="00FC2A0E" w:rsidRDefault="00B0001E" w:rsidP="00B0001E">
            <w:pPr>
              <w:spacing w:after="40"/>
              <w:rPr>
                <w:i/>
                <w:sz w:val="20"/>
                <w:szCs w:val="20"/>
              </w:rPr>
            </w:pPr>
            <w:r>
              <w:rPr>
                <w:i/>
                <w:sz w:val="20"/>
                <w:szCs w:val="20"/>
              </w:rPr>
              <w:t xml:space="preserve">Client, </w:t>
            </w:r>
            <w:r w:rsidRPr="00004E6E">
              <w:rPr>
                <w:i/>
                <w:sz w:val="20"/>
                <w:szCs w:val="20"/>
              </w:rPr>
              <w:t>Store owner</w:t>
            </w:r>
          </w:p>
        </w:tc>
      </w:tr>
      <w:tr w:rsidR="00B0001E" w:rsidRPr="00FC2A0E" w14:paraId="63AE53FF" w14:textId="77777777" w:rsidTr="00B0001E">
        <w:trPr>
          <w:trHeight w:val="658"/>
        </w:trPr>
        <w:tc>
          <w:tcPr>
            <w:tcW w:w="2814"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8B2B38E" w14:textId="77777777" w:rsidR="00B0001E" w:rsidRPr="00633BAB" w:rsidRDefault="00B0001E" w:rsidP="00B0001E">
            <w:pPr>
              <w:spacing w:after="40"/>
              <w:rPr>
                <w:b/>
              </w:rPr>
            </w:pPr>
            <w:r w:rsidRPr="00633BAB">
              <w:rPr>
                <w:b/>
              </w:rPr>
              <w:t>Preconditions:</w:t>
            </w:r>
          </w:p>
        </w:tc>
        <w:tc>
          <w:tcPr>
            <w:tcW w:w="628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A9F1326" w14:textId="77777777" w:rsidR="00B0001E" w:rsidRPr="00FC2A0E" w:rsidRDefault="00B0001E" w:rsidP="00B0001E">
            <w:pPr>
              <w:spacing w:after="40"/>
              <w:rPr>
                <w:i/>
                <w:sz w:val="20"/>
                <w:szCs w:val="20"/>
              </w:rPr>
            </w:pPr>
            <w:r w:rsidRPr="00004E6E">
              <w:rPr>
                <w:i/>
                <w:sz w:val="20"/>
                <w:szCs w:val="20"/>
              </w:rPr>
              <w:t>The user has logged into the system.</w:t>
            </w:r>
          </w:p>
        </w:tc>
      </w:tr>
      <w:tr w:rsidR="00B0001E" w:rsidRPr="00FC2A0E" w14:paraId="07393DE5" w14:textId="77777777" w:rsidTr="00B0001E">
        <w:trPr>
          <w:trHeight w:val="1397"/>
        </w:trPr>
        <w:tc>
          <w:tcPr>
            <w:tcW w:w="2814"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1D94A82" w14:textId="77777777" w:rsidR="00B0001E" w:rsidRPr="00633BAB" w:rsidRDefault="00B0001E" w:rsidP="00B0001E">
            <w:pPr>
              <w:spacing w:after="40"/>
              <w:rPr>
                <w:b/>
              </w:rPr>
            </w:pPr>
            <w:r w:rsidRPr="00633BAB">
              <w:rPr>
                <w:b/>
              </w:rPr>
              <w:t>Postconditions:</w:t>
            </w:r>
          </w:p>
        </w:tc>
        <w:tc>
          <w:tcPr>
            <w:tcW w:w="628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80C3424" w14:textId="77777777" w:rsidR="00B0001E" w:rsidRPr="00FC2A0E" w:rsidRDefault="00B0001E" w:rsidP="00B0001E">
            <w:pPr>
              <w:spacing w:after="40"/>
              <w:rPr>
                <w:i/>
                <w:sz w:val="20"/>
                <w:szCs w:val="20"/>
              </w:rPr>
            </w:pPr>
            <w:r w:rsidRPr="00004E6E">
              <w:rPr>
                <w:i/>
                <w:sz w:val="20"/>
                <w:szCs w:val="20"/>
              </w:rPr>
              <w:t>Users can view detailed product information.</w:t>
            </w:r>
          </w:p>
        </w:tc>
      </w:tr>
      <w:tr w:rsidR="00B0001E" w:rsidRPr="00352E67" w14:paraId="33618A98" w14:textId="77777777" w:rsidTr="00B0001E">
        <w:trPr>
          <w:trHeight w:val="352"/>
        </w:trPr>
        <w:tc>
          <w:tcPr>
            <w:tcW w:w="2814"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3A083490" w14:textId="77777777" w:rsidR="00B0001E" w:rsidRPr="00633BAB" w:rsidRDefault="00B0001E" w:rsidP="00B0001E">
            <w:pPr>
              <w:spacing w:after="40"/>
              <w:rPr>
                <w:b/>
              </w:rPr>
            </w:pPr>
            <w:r w:rsidRPr="00633BAB">
              <w:rPr>
                <w:b/>
              </w:rPr>
              <w:t>Flow of activities:</w:t>
            </w:r>
          </w:p>
        </w:tc>
        <w:tc>
          <w:tcPr>
            <w:tcW w:w="2974"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7D53EE5" w14:textId="77777777" w:rsidR="00B0001E" w:rsidRPr="00352E67" w:rsidRDefault="00B0001E" w:rsidP="00B0001E">
            <w:pPr>
              <w:spacing w:after="40"/>
              <w:jc w:val="center"/>
              <w:rPr>
                <w:b/>
                <w:sz w:val="20"/>
                <w:szCs w:val="20"/>
              </w:rPr>
            </w:pPr>
            <w:r w:rsidRPr="00352E67">
              <w:rPr>
                <w:b/>
                <w:sz w:val="20"/>
                <w:szCs w:val="20"/>
              </w:rPr>
              <w:t>Actor</w:t>
            </w:r>
          </w:p>
        </w:tc>
        <w:tc>
          <w:tcPr>
            <w:tcW w:w="331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ADAB513" w14:textId="77777777" w:rsidR="00B0001E" w:rsidRPr="00352E67" w:rsidRDefault="00B0001E" w:rsidP="00B0001E">
            <w:pPr>
              <w:spacing w:after="40"/>
              <w:jc w:val="center"/>
              <w:rPr>
                <w:b/>
                <w:sz w:val="20"/>
                <w:szCs w:val="20"/>
              </w:rPr>
            </w:pPr>
            <w:r w:rsidRPr="00352E67">
              <w:rPr>
                <w:b/>
                <w:sz w:val="20"/>
                <w:szCs w:val="20"/>
              </w:rPr>
              <w:t>Sytem</w:t>
            </w:r>
          </w:p>
        </w:tc>
      </w:tr>
      <w:tr w:rsidR="00B0001E" w:rsidRPr="00FC2A0E" w14:paraId="0BD0A4EA" w14:textId="77777777" w:rsidTr="00B0001E">
        <w:trPr>
          <w:trHeight w:val="3457"/>
        </w:trPr>
        <w:tc>
          <w:tcPr>
            <w:tcW w:w="2814" w:type="dxa"/>
            <w:vMerge/>
            <w:tcBorders>
              <w:left w:val="single" w:sz="8" w:space="0" w:color="auto"/>
              <w:bottom w:val="single" w:sz="8" w:space="0" w:color="auto"/>
              <w:right w:val="single" w:sz="8" w:space="0" w:color="auto"/>
            </w:tcBorders>
            <w:shd w:val="clear" w:color="auto" w:fill="CCC0D9" w:themeFill="accent4" w:themeFillTint="66"/>
            <w:vAlign w:val="center"/>
          </w:tcPr>
          <w:p w14:paraId="400ECA40" w14:textId="77777777" w:rsidR="00B0001E" w:rsidRPr="00633BAB" w:rsidRDefault="00B0001E" w:rsidP="00B0001E">
            <w:pPr>
              <w:spacing w:after="40"/>
              <w:rPr>
                <w:b/>
              </w:rPr>
            </w:pPr>
          </w:p>
        </w:tc>
        <w:tc>
          <w:tcPr>
            <w:tcW w:w="2974"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1271DBB5" w14:textId="77777777" w:rsidR="00B0001E" w:rsidRDefault="00B0001E" w:rsidP="00B0001E">
            <w:pPr>
              <w:spacing w:after="40"/>
              <w:rPr>
                <w:i/>
                <w:sz w:val="20"/>
                <w:szCs w:val="20"/>
              </w:rPr>
            </w:pPr>
            <w:r>
              <w:rPr>
                <w:i/>
                <w:sz w:val="20"/>
                <w:szCs w:val="20"/>
              </w:rPr>
              <w:t>1.</w:t>
            </w:r>
            <w:r w:rsidRPr="00004E6E">
              <w:rPr>
                <w:i/>
                <w:sz w:val="20"/>
                <w:szCs w:val="20"/>
              </w:rPr>
              <w:t>The user visits the store's website.</w:t>
            </w:r>
          </w:p>
          <w:p w14:paraId="35067C28" w14:textId="77777777" w:rsidR="00B0001E" w:rsidRPr="00004E6E" w:rsidRDefault="00B0001E" w:rsidP="00B0001E">
            <w:pPr>
              <w:spacing w:after="40"/>
              <w:rPr>
                <w:i/>
                <w:sz w:val="20"/>
                <w:szCs w:val="20"/>
              </w:rPr>
            </w:pPr>
          </w:p>
          <w:p w14:paraId="54D5D65C" w14:textId="77777777" w:rsidR="00B0001E" w:rsidRPr="00FC2A0E" w:rsidRDefault="00B0001E" w:rsidP="00B0001E">
            <w:pPr>
              <w:spacing w:after="40"/>
              <w:rPr>
                <w:i/>
                <w:sz w:val="20"/>
                <w:szCs w:val="20"/>
              </w:rPr>
            </w:pPr>
            <w:r>
              <w:rPr>
                <w:i/>
                <w:sz w:val="20"/>
                <w:szCs w:val="20"/>
              </w:rPr>
              <w:t>2.</w:t>
            </w:r>
            <w:r w:rsidRPr="00004E6E">
              <w:rPr>
                <w:i/>
                <w:sz w:val="20"/>
                <w:szCs w:val="20"/>
              </w:rPr>
              <w:t>Users searching for products need to see detailed information.</w:t>
            </w:r>
          </w:p>
        </w:tc>
        <w:tc>
          <w:tcPr>
            <w:tcW w:w="3313"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2A8D5A5E" w14:textId="77777777" w:rsidR="00B0001E" w:rsidRPr="00FC2A0E" w:rsidRDefault="00B0001E" w:rsidP="00B0001E">
            <w:pPr>
              <w:spacing w:after="40"/>
              <w:rPr>
                <w:i/>
                <w:sz w:val="20"/>
                <w:szCs w:val="20"/>
              </w:rPr>
            </w:pPr>
            <w:r>
              <w:rPr>
                <w:i/>
                <w:sz w:val="20"/>
                <w:szCs w:val="20"/>
              </w:rPr>
              <w:t>2.1.</w:t>
            </w:r>
            <w:r w:rsidRPr="00004E6E">
              <w:rPr>
                <w:i/>
                <w:sz w:val="20"/>
                <w:szCs w:val="20"/>
              </w:rPr>
              <w:t>The system displays detailed product information, including price, description, inventory, customer ratings and comments.</w:t>
            </w:r>
          </w:p>
        </w:tc>
      </w:tr>
      <w:tr w:rsidR="00B0001E" w:rsidRPr="00E63CC7" w14:paraId="6301E9BA" w14:textId="77777777" w:rsidTr="00B0001E">
        <w:trPr>
          <w:trHeight w:val="310"/>
        </w:trPr>
        <w:tc>
          <w:tcPr>
            <w:tcW w:w="2814"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E535389" w14:textId="77777777" w:rsidR="00B0001E" w:rsidRPr="00633BAB" w:rsidRDefault="00B0001E" w:rsidP="00B0001E">
            <w:pPr>
              <w:spacing w:after="40"/>
              <w:rPr>
                <w:b/>
              </w:rPr>
            </w:pPr>
            <w:r w:rsidRPr="00633BAB">
              <w:rPr>
                <w:b/>
              </w:rPr>
              <w:t>Exception</w:t>
            </w:r>
          </w:p>
          <w:p w14:paraId="3DB8A741" w14:textId="77777777" w:rsidR="00B0001E" w:rsidRPr="00633BAB" w:rsidRDefault="00B0001E" w:rsidP="00B0001E">
            <w:pPr>
              <w:spacing w:after="40"/>
              <w:rPr>
                <w:b/>
              </w:rPr>
            </w:pPr>
            <w:r w:rsidRPr="00633BAB">
              <w:rPr>
                <w:b/>
              </w:rPr>
              <w:t>Conditions:</w:t>
            </w:r>
          </w:p>
        </w:tc>
        <w:tc>
          <w:tcPr>
            <w:tcW w:w="628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6FF54572" w14:textId="77777777" w:rsidR="00B0001E" w:rsidRPr="00004E6E" w:rsidRDefault="00B0001E" w:rsidP="00B0001E">
            <w:pPr>
              <w:spacing w:after="40"/>
              <w:rPr>
                <w:i/>
                <w:sz w:val="20"/>
                <w:szCs w:val="20"/>
              </w:rPr>
            </w:pPr>
            <w:r w:rsidRPr="00004E6E">
              <w:rPr>
                <w:i/>
                <w:sz w:val="20"/>
                <w:szCs w:val="20"/>
              </w:rPr>
              <w:t>If the product does not exist or is no longer in stock, the system will notify the user and not display the product information.</w:t>
            </w:r>
          </w:p>
          <w:p w14:paraId="2F7628A4" w14:textId="77777777" w:rsidR="00B0001E" w:rsidRPr="00E63CC7" w:rsidRDefault="00B0001E" w:rsidP="00B0001E">
            <w:pPr>
              <w:spacing w:after="40"/>
              <w:rPr>
                <w:i/>
                <w:sz w:val="20"/>
                <w:szCs w:val="20"/>
              </w:rPr>
            </w:pPr>
            <w:r w:rsidRPr="00004E6E">
              <w:rPr>
                <w:i/>
                <w:sz w:val="20"/>
                <w:szCs w:val="20"/>
              </w:rPr>
              <w:t>If the user is not logged in, the system will ask the user to log in to continue viewing product information.</w:t>
            </w:r>
          </w:p>
        </w:tc>
      </w:tr>
    </w:tbl>
    <w:p w14:paraId="53BBAE53" w14:textId="77777777" w:rsidR="001130F2" w:rsidRDefault="001130F2" w:rsidP="006274A8">
      <w:pPr>
        <w:pStyle w:val="Tiumccp2"/>
      </w:pPr>
    </w:p>
    <w:p w14:paraId="72EBCD02" w14:textId="77777777" w:rsidR="001130F2" w:rsidRDefault="001130F2" w:rsidP="00B0001E">
      <w:r>
        <w:br w:type="column"/>
      </w:r>
      <w:r>
        <w:rPr>
          <w:i/>
          <w:sz w:val="20"/>
          <w:szCs w:val="20"/>
        </w:rPr>
        <w:lastRenderedPageBreak/>
        <w:t>Warehouse manager</w:t>
      </w:r>
    </w:p>
    <w:tbl>
      <w:tblPr>
        <w:tblStyle w:val="TableGrid"/>
        <w:tblpPr w:leftFromText="180" w:rightFromText="180" w:vertAnchor="page" w:horzAnchor="margin" w:tblpY="2365"/>
        <w:tblW w:w="0" w:type="auto"/>
        <w:tblLook w:val="04A0" w:firstRow="1" w:lastRow="0" w:firstColumn="1" w:lastColumn="0" w:noHBand="0" w:noVBand="1"/>
      </w:tblPr>
      <w:tblGrid>
        <w:gridCol w:w="2816"/>
        <w:gridCol w:w="2974"/>
        <w:gridCol w:w="3311"/>
      </w:tblGrid>
      <w:tr w:rsidR="001130F2" w:rsidRPr="00FC2A0E" w14:paraId="3DD0E8DA" w14:textId="77777777" w:rsidTr="001130F2">
        <w:trPr>
          <w:trHeight w:val="310"/>
        </w:trPr>
        <w:tc>
          <w:tcPr>
            <w:tcW w:w="2816"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F75E37A" w14:textId="77777777" w:rsidR="001130F2" w:rsidRPr="00633BAB" w:rsidRDefault="001130F2" w:rsidP="001130F2">
            <w:pPr>
              <w:spacing w:after="40"/>
              <w:rPr>
                <w:b/>
              </w:rPr>
            </w:pPr>
            <w:r w:rsidRPr="00633BAB">
              <w:rPr>
                <w:b/>
              </w:rPr>
              <w:t>Use case name :</w:t>
            </w:r>
          </w:p>
        </w:tc>
        <w:tc>
          <w:tcPr>
            <w:tcW w:w="6285"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8A49ABB" w14:textId="77777777" w:rsidR="001130F2" w:rsidRPr="00FC2A0E" w:rsidRDefault="001130F2" w:rsidP="001130F2">
            <w:pPr>
              <w:spacing w:after="40"/>
              <w:rPr>
                <w:i/>
                <w:sz w:val="20"/>
                <w:szCs w:val="20"/>
              </w:rPr>
            </w:pPr>
            <w:r w:rsidRPr="003B11F0">
              <w:rPr>
                <w:i/>
                <w:sz w:val="20"/>
                <w:szCs w:val="20"/>
              </w:rPr>
              <w:t>Warehouse manager trong use case</w:t>
            </w:r>
          </w:p>
        </w:tc>
      </w:tr>
      <w:tr w:rsidR="001130F2" w:rsidRPr="00FC2A0E" w14:paraId="552682EB" w14:textId="77777777" w:rsidTr="001130F2">
        <w:trPr>
          <w:trHeight w:val="755"/>
        </w:trPr>
        <w:tc>
          <w:tcPr>
            <w:tcW w:w="2816"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281C2C6" w14:textId="77777777" w:rsidR="001130F2" w:rsidRPr="00633BAB" w:rsidRDefault="001130F2" w:rsidP="001130F2">
            <w:pPr>
              <w:spacing w:after="40"/>
              <w:rPr>
                <w:b/>
              </w:rPr>
            </w:pPr>
            <w:r w:rsidRPr="00633BAB">
              <w:rPr>
                <w:b/>
              </w:rPr>
              <w:t>Brief description:</w:t>
            </w:r>
          </w:p>
        </w:tc>
        <w:tc>
          <w:tcPr>
            <w:tcW w:w="6285"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719D5A9" w14:textId="77777777" w:rsidR="001130F2" w:rsidRPr="00FC2A0E" w:rsidRDefault="001130F2" w:rsidP="001130F2">
            <w:pPr>
              <w:spacing w:after="40"/>
              <w:rPr>
                <w:i/>
                <w:sz w:val="20"/>
                <w:szCs w:val="20"/>
              </w:rPr>
            </w:pPr>
            <w:r w:rsidRPr="003B11F0">
              <w:rPr>
                <w:i/>
                <w:sz w:val="20"/>
                <w:szCs w:val="20"/>
              </w:rPr>
              <w:t>Responsible for managing inventory, making sure all items are properly stored and delivered to the correct locations. In the process of using the system</w:t>
            </w:r>
            <w:r>
              <w:rPr>
                <w:i/>
                <w:sz w:val="20"/>
                <w:szCs w:val="20"/>
              </w:rPr>
              <w:t>.</w:t>
            </w:r>
          </w:p>
        </w:tc>
      </w:tr>
      <w:tr w:rsidR="001130F2" w:rsidRPr="00FC2A0E" w14:paraId="387D9428" w14:textId="77777777" w:rsidTr="001130F2">
        <w:trPr>
          <w:trHeight w:val="332"/>
        </w:trPr>
        <w:tc>
          <w:tcPr>
            <w:tcW w:w="2816"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17958FF" w14:textId="77777777" w:rsidR="001130F2" w:rsidRPr="00633BAB" w:rsidRDefault="001130F2" w:rsidP="001130F2">
            <w:pPr>
              <w:spacing w:after="40"/>
              <w:rPr>
                <w:b/>
              </w:rPr>
            </w:pPr>
            <w:r w:rsidRPr="00633BAB">
              <w:rPr>
                <w:b/>
              </w:rPr>
              <w:t>Actors:</w:t>
            </w:r>
          </w:p>
        </w:tc>
        <w:tc>
          <w:tcPr>
            <w:tcW w:w="6285"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758107E" w14:textId="77777777" w:rsidR="001130F2" w:rsidRPr="00FC2A0E" w:rsidRDefault="001130F2" w:rsidP="001130F2">
            <w:pPr>
              <w:spacing w:after="40"/>
              <w:rPr>
                <w:i/>
                <w:sz w:val="20"/>
                <w:szCs w:val="20"/>
              </w:rPr>
            </w:pPr>
            <w:r w:rsidRPr="003B11F0">
              <w:rPr>
                <w:i/>
                <w:sz w:val="20"/>
                <w:szCs w:val="20"/>
              </w:rPr>
              <w:t>Warehouse manager</w:t>
            </w:r>
          </w:p>
        </w:tc>
      </w:tr>
      <w:tr w:rsidR="001130F2" w:rsidRPr="00FC2A0E" w14:paraId="6C1654C8" w14:textId="77777777" w:rsidTr="001130F2">
        <w:trPr>
          <w:trHeight w:val="376"/>
        </w:trPr>
        <w:tc>
          <w:tcPr>
            <w:tcW w:w="2816"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4A988F7" w14:textId="77777777" w:rsidR="001130F2" w:rsidRPr="00633BAB" w:rsidRDefault="001130F2" w:rsidP="001130F2">
            <w:pPr>
              <w:spacing w:after="40"/>
              <w:rPr>
                <w:b/>
              </w:rPr>
            </w:pPr>
            <w:r w:rsidRPr="00633BAB">
              <w:rPr>
                <w:b/>
              </w:rPr>
              <w:t>Stakeholders:</w:t>
            </w:r>
          </w:p>
        </w:tc>
        <w:tc>
          <w:tcPr>
            <w:tcW w:w="6285"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6F83BAE" w14:textId="77777777" w:rsidR="001130F2" w:rsidRPr="00FC2A0E" w:rsidRDefault="001130F2" w:rsidP="001130F2">
            <w:pPr>
              <w:spacing w:after="40"/>
              <w:rPr>
                <w:i/>
                <w:sz w:val="20"/>
                <w:szCs w:val="20"/>
              </w:rPr>
            </w:pPr>
            <w:r w:rsidRPr="003B11F0">
              <w:rPr>
                <w:i/>
                <w:sz w:val="20"/>
                <w:szCs w:val="20"/>
              </w:rPr>
              <w:t>Warehouse manager</w:t>
            </w:r>
            <w:r>
              <w:rPr>
                <w:i/>
                <w:sz w:val="20"/>
                <w:szCs w:val="20"/>
              </w:rPr>
              <w:t>, admin</w:t>
            </w:r>
          </w:p>
        </w:tc>
      </w:tr>
      <w:tr w:rsidR="001130F2" w:rsidRPr="00FC2A0E" w14:paraId="4C0BAF51" w14:textId="77777777" w:rsidTr="001130F2">
        <w:trPr>
          <w:trHeight w:val="658"/>
        </w:trPr>
        <w:tc>
          <w:tcPr>
            <w:tcW w:w="2816"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FBF5CF1" w14:textId="77777777" w:rsidR="001130F2" w:rsidRPr="00633BAB" w:rsidRDefault="001130F2" w:rsidP="001130F2">
            <w:pPr>
              <w:spacing w:after="40"/>
              <w:rPr>
                <w:b/>
              </w:rPr>
            </w:pPr>
            <w:r w:rsidRPr="00633BAB">
              <w:rPr>
                <w:b/>
              </w:rPr>
              <w:t>Preconditions:</w:t>
            </w:r>
          </w:p>
        </w:tc>
        <w:tc>
          <w:tcPr>
            <w:tcW w:w="6285"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B5D4CC3" w14:textId="77777777" w:rsidR="001130F2" w:rsidRPr="003B11F0" w:rsidRDefault="001130F2" w:rsidP="001130F2">
            <w:pPr>
              <w:spacing w:after="40"/>
              <w:rPr>
                <w:i/>
                <w:sz w:val="20"/>
                <w:szCs w:val="20"/>
              </w:rPr>
            </w:pPr>
            <w:r w:rsidRPr="003B11F0">
              <w:rPr>
                <w:i/>
                <w:sz w:val="20"/>
                <w:szCs w:val="20"/>
              </w:rPr>
              <w:t>The warehouse manager must be logged in to the system.</w:t>
            </w:r>
          </w:p>
          <w:p w14:paraId="2556AC0F" w14:textId="77777777" w:rsidR="001130F2" w:rsidRPr="003B11F0" w:rsidRDefault="001130F2" w:rsidP="001130F2">
            <w:pPr>
              <w:spacing w:after="40"/>
              <w:rPr>
                <w:i/>
                <w:sz w:val="20"/>
                <w:szCs w:val="20"/>
              </w:rPr>
            </w:pPr>
            <w:r w:rsidRPr="003B11F0">
              <w:rPr>
                <w:i/>
                <w:sz w:val="20"/>
                <w:szCs w:val="20"/>
              </w:rPr>
              <w:t>There must be inventory data available in the system.</w:t>
            </w:r>
          </w:p>
          <w:p w14:paraId="09137F6A" w14:textId="77777777" w:rsidR="001130F2" w:rsidRPr="00FC2A0E" w:rsidRDefault="001130F2" w:rsidP="001130F2">
            <w:pPr>
              <w:spacing w:after="40"/>
              <w:rPr>
                <w:i/>
                <w:sz w:val="20"/>
                <w:szCs w:val="20"/>
              </w:rPr>
            </w:pPr>
            <w:r w:rsidRPr="003B11F0">
              <w:rPr>
                <w:i/>
                <w:sz w:val="20"/>
                <w:szCs w:val="20"/>
              </w:rPr>
              <w:t>There must be an existing order placed by a customer that needs to be fulfilled.</w:t>
            </w:r>
          </w:p>
        </w:tc>
      </w:tr>
      <w:tr w:rsidR="001130F2" w:rsidRPr="00FC2A0E" w14:paraId="1BCF8F60" w14:textId="77777777" w:rsidTr="001130F2">
        <w:trPr>
          <w:trHeight w:val="1397"/>
        </w:trPr>
        <w:tc>
          <w:tcPr>
            <w:tcW w:w="2816"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7519DE6" w14:textId="77777777" w:rsidR="001130F2" w:rsidRPr="00633BAB" w:rsidRDefault="001130F2" w:rsidP="001130F2">
            <w:pPr>
              <w:spacing w:after="40"/>
              <w:rPr>
                <w:b/>
              </w:rPr>
            </w:pPr>
            <w:r w:rsidRPr="00633BAB">
              <w:rPr>
                <w:b/>
              </w:rPr>
              <w:t>Postconditions:</w:t>
            </w:r>
          </w:p>
        </w:tc>
        <w:tc>
          <w:tcPr>
            <w:tcW w:w="6285"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1237AD7" w14:textId="77777777" w:rsidR="001130F2" w:rsidRPr="003B11F0" w:rsidRDefault="001130F2" w:rsidP="001130F2">
            <w:pPr>
              <w:spacing w:after="40"/>
              <w:rPr>
                <w:i/>
                <w:sz w:val="20"/>
                <w:szCs w:val="20"/>
              </w:rPr>
            </w:pPr>
            <w:r w:rsidRPr="003B11F0">
              <w:rPr>
                <w:i/>
                <w:sz w:val="20"/>
                <w:szCs w:val="20"/>
              </w:rPr>
              <w:t>The inventory data will be updated based on the order placed by the customer.</w:t>
            </w:r>
          </w:p>
          <w:p w14:paraId="192C4E5E" w14:textId="77777777" w:rsidR="001130F2" w:rsidRPr="003B11F0" w:rsidRDefault="001130F2" w:rsidP="001130F2">
            <w:pPr>
              <w:spacing w:after="40"/>
              <w:rPr>
                <w:i/>
                <w:sz w:val="20"/>
                <w:szCs w:val="20"/>
              </w:rPr>
            </w:pPr>
            <w:r w:rsidRPr="003B11F0">
              <w:rPr>
                <w:i/>
                <w:sz w:val="20"/>
                <w:szCs w:val="20"/>
              </w:rPr>
              <w:t>The order status will be updated to "fulfilled".</w:t>
            </w:r>
          </w:p>
          <w:p w14:paraId="53C731D5" w14:textId="77777777" w:rsidR="001130F2" w:rsidRPr="00FC2A0E" w:rsidRDefault="001130F2" w:rsidP="001130F2">
            <w:pPr>
              <w:spacing w:after="40"/>
              <w:rPr>
                <w:i/>
                <w:sz w:val="20"/>
                <w:szCs w:val="20"/>
              </w:rPr>
            </w:pPr>
            <w:r w:rsidRPr="003B11F0">
              <w:rPr>
                <w:i/>
                <w:sz w:val="20"/>
                <w:szCs w:val="20"/>
              </w:rPr>
              <w:t>The warehouse manager can view the updated inventory data.</w:t>
            </w:r>
          </w:p>
        </w:tc>
      </w:tr>
      <w:tr w:rsidR="001130F2" w:rsidRPr="00352E67" w14:paraId="7FBF3E64" w14:textId="77777777" w:rsidTr="001130F2">
        <w:trPr>
          <w:trHeight w:val="352"/>
        </w:trPr>
        <w:tc>
          <w:tcPr>
            <w:tcW w:w="2816"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04BC04EF" w14:textId="77777777" w:rsidR="001130F2" w:rsidRPr="00633BAB" w:rsidRDefault="001130F2" w:rsidP="001130F2">
            <w:pPr>
              <w:spacing w:after="40"/>
              <w:rPr>
                <w:b/>
              </w:rPr>
            </w:pPr>
            <w:r>
              <w:rPr>
                <w:b/>
              </w:rPr>
              <w:t>Flow of activities</w:t>
            </w:r>
          </w:p>
        </w:tc>
        <w:tc>
          <w:tcPr>
            <w:tcW w:w="2974"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C15FAFF" w14:textId="77777777" w:rsidR="001130F2" w:rsidRPr="00352E67" w:rsidRDefault="001130F2" w:rsidP="001130F2">
            <w:pPr>
              <w:spacing w:after="40"/>
              <w:jc w:val="center"/>
              <w:rPr>
                <w:b/>
                <w:sz w:val="20"/>
                <w:szCs w:val="20"/>
              </w:rPr>
            </w:pPr>
            <w:r w:rsidRPr="00352E67">
              <w:rPr>
                <w:b/>
                <w:sz w:val="20"/>
                <w:szCs w:val="20"/>
              </w:rPr>
              <w:t>Actor</w:t>
            </w:r>
          </w:p>
        </w:tc>
        <w:tc>
          <w:tcPr>
            <w:tcW w:w="3311"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24AEEFD" w14:textId="77777777" w:rsidR="001130F2" w:rsidRPr="00352E67" w:rsidRDefault="001130F2" w:rsidP="001130F2">
            <w:pPr>
              <w:spacing w:after="40"/>
              <w:jc w:val="center"/>
              <w:rPr>
                <w:b/>
                <w:sz w:val="20"/>
                <w:szCs w:val="20"/>
              </w:rPr>
            </w:pPr>
            <w:r w:rsidRPr="00352E67">
              <w:rPr>
                <w:b/>
                <w:sz w:val="20"/>
                <w:szCs w:val="20"/>
              </w:rPr>
              <w:t>Sytem</w:t>
            </w:r>
          </w:p>
        </w:tc>
      </w:tr>
      <w:tr w:rsidR="001130F2" w:rsidRPr="00FC2A0E" w14:paraId="5933D131" w14:textId="77777777" w:rsidTr="001130F2">
        <w:trPr>
          <w:trHeight w:val="3457"/>
        </w:trPr>
        <w:tc>
          <w:tcPr>
            <w:tcW w:w="2816" w:type="dxa"/>
            <w:vMerge/>
            <w:tcBorders>
              <w:left w:val="single" w:sz="8" w:space="0" w:color="auto"/>
              <w:bottom w:val="single" w:sz="8" w:space="0" w:color="auto"/>
              <w:right w:val="single" w:sz="8" w:space="0" w:color="auto"/>
            </w:tcBorders>
            <w:shd w:val="clear" w:color="auto" w:fill="CCC0D9" w:themeFill="accent4" w:themeFillTint="66"/>
            <w:vAlign w:val="center"/>
          </w:tcPr>
          <w:p w14:paraId="66C98467" w14:textId="77777777" w:rsidR="001130F2" w:rsidRPr="00633BAB" w:rsidRDefault="001130F2" w:rsidP="001130F2">
            <w:pPr>
              <w:spacing w:after="40"/>
              <w:rPr>
                <w:b/>
              </w:rPr>
            </w:pPr>
          </w:p>
        </w:tc>
        <w:tc>
          <w:tcPr>
            <w:tcW w:w="2974"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5BE949D8" w14:textId="77777777" w:rsidR="001130F2" w:rsidRDefault="001130F2" w:rsidP="001130F2">
            <w:pPr>
              <w:spacing w:after="40"/>
              <w:rPr>
                <w:i/>
                <w:sz w:val="20"/>
                <w:szCs w:val="20"/>
              </w:rPr>
            </w:pPr>
            <w:r>
              <w:rPr>
                <w:i/>
                <w:sz w:val="20"/>
                <w:szCs w:val="20"/>
              </w:rPr>
              <w:t>1.</w:t>
            </w:r>
            <w:r w:rsidRPr="003B11F0">
              <w:rPr>
                <w:i/>
                <w:sz w:val="20"/>
                <w:szCs w:val="20"/>
              </w:rPr>
              <w:t>The warehouse manager selects an order to fulfill.</w:t>
            </w:r>
          </w:p>
          <w:p w14:paraId="1FC2C8ED" w14:textId="77777777" w:rsidR="001130F2" w:rsidRDefault="001130F2" w:rsidP="001130F2">
            <w:pPr>
              <w:spacing w:after="40"/>
              <w:rPr>
                <w:i/>
                <w:sz w:val="20"/>
                <w:szCs w:val="20"/>
              </w:rPr>
            </w:pPr>
          </w:p>
          <w:p w14:paraId="0EA2DD54" w14:textId="77777777" w:rsidR="001130F2" w:rsidRDefault="001130F2" w:rsidP="001130F2">
            <w:pPr>
              <w:spacing w:after="40"/>
              <w:rPr>
                <w:i/>
                <w:sz w:val="20"/>
                <w:szCs w:val="20"/>
              </w:rPr>
            </w:pPr>
            <w:r>
              <w:rPr>
                <w:i/>
                <w:sz w:val="20"/>
                <w:szCs w:val="20"/>
              </w:rPr>
              <w:t>2.</w:t>
            </w:r>
            <w:r w:rsidRPr="003B11F0">
              <w:rPr>
                <w:i/>
                <w:sz w:val="20"/>
                <w:szCs w:val="20"/>
              </w:rPr>
              <w:t>The warehouse manager verifies the inventory data to ensure that there is sufficient stock to fulfill the order.</w:t>
            </w:r>
          </w:p>
          <w:p w14:paraId="19119FF5" w14:textId="77777777" w:rsidR="001130F2" w:rsidRDefault="001130F2" w:rsidP="001130F2">
            <w:pPr>
              <w:spacing w:after="40"/>
              <w:rPr>
                <w:i/>
                <w:sz w:val="20"/>
                <w:szCs w:val="20"/>
              </w:rPr>
            </w:pPr>
          </w:p>
          <w:p w14:paraId="54323592" w14:textId="77777777" w:rsidR="001130F2" w:rsidRPr="00FC2A0E" w:rsidRDefault="001130F2" w:rsidP="001130F2">
            <w:pPr>
              <w:spacing w:after="40"/>
              <w:rPr>
                <w:i/>
                <w:sz w:val="20"/>
                <w:szCs w:val="20"/>
              </w:rPr>
            </w:pPr>
            <w:r>
              <w:rPr>
                <w:i/>
                <w:sz w:val="20"/>
                <w:szCs w:val="20"/>
              </w:rPr>
              <w:t>3.</w:t>
            </w:r>
            <w:r>
              <w:t xml:space="preserve"> </w:t>
            </w:r>
            <w:r w:rsidRPr="003B11F0">
              <w:rPr>
                <w:i/>
                <w:sz w:val="20"/>
                <w:szCs w:val="20"/>
              </w:rPr>
              <w:t>The warehouse manager can view the updated inventory data to ensure that the stock has been updated correctly.</w:t>
            </w:r>
          </w:p>
        </w:tc>
        <w:tc>
          <w:tcPr>
            <w:tcW w:w="3311"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253E0B64" w14:textId="77777777" w:rsidR="001130F2" w:rsidRDefault="001130F2" w:rsidP="001130F2">
            <w:pPr>
              <w:spacing w:after="40"/>
              <w:rPr>
                <w:i/>
                <w:sz w:val="20"/>
                <w:szCs w:val="20"/>
              </w:rPr>
            </w:pPr>
            <w:r>
              <w:rPr>
                <w:i/>
                <w:sz w:val="20"/>
                <w:szCs w:val="20"/>
              </w:rPr>
              <w:t>1.</w:t>
            </w:r>
            <w:r w:rsidRPr="003B11F0">
              <w:rPr>
                <w:i/>
                <w:sz w:val="20"/>
                <w:szCs w:val="20"/>
              </w:rPr>
              <w:t>The system displays a list of pending orders that need to be fulfilled.</w:t>
            </w:r>
          </w:p>
          <w:p w14:paraId="5847BDA3" w14:textId="77777777" w:rsidR="001130F2" w:rsidRDefault="001130F2" w:rsidP="001130F2">
            <w:pPr>
              <w:spacing w:after="40"/>
              <w:rPr>
                <w:i/>
                <w:sz w:val="20"/>
                <w:szCs w:val="20"/>
              </w:rPr>
            </w:pPr>
          </w:p>
          <w:p w14:paraId="53430CE7" w14:textId="77777777" w:rsidR="001130F2" w:rsidRDefault="001130F2" w:rsidP="001130F2">
            <w:pPr>
              <w:spacing w:after="40"/>
              <w:rPr>
                <w:i/>
                <w:sz w:val="20"/>
                <w:szCs w:val="20"/>
              </w:rPr>
            </w:pPr>
            <w:r>
              <w:rPr>
                <w:i/>
                <w:sz w:val="20"/>
                <w:szCs w:val="20"/>
              </w:rPr>
              <w:t>2.</w:t>
            </w:r>
            <w:r w:rsidRPr="003B11F0">
              <w:rPr>
                <w:i/>
                <w:sz w:val="20"/>
                <w:szCs w:val="20"/>
              </w:rPr>
              <w:t>The system displays the details of the selected order, including the product name, quantity, and delivery address.</w:t>
            </w:r>
          </w:p>
          <w:p w14:paraId="4E52C8F7" w14:textId="77777777" w:rsidR="001130F2" w:rsidRDefault="001130F2" w:rsidP="001130F2">
            <w:pPr>
              <w:spacing w:after="40"/>
              <w:rPr>
                <w:i/>
                <w:sz w:val="20"/>
                <w:szCs w:val="20"/>
              </w:rPr>
            </w:pPr>
          </w:p>
          <w:p w14:paraId="58F49DC5" w14:textId="77777777" w:rsidR="001130F2" w:rsidRDefault="001130F2" w:rsidP="001130F2">
            <w:pPr>
              <w:spacing w:after="40"/>
              <w:rPr>
                <w:i/>
                <w:sz w:val="20"/>
                <w:szCs w:val="20"/>
              </w:rPr>
            </w:pPr>
          </w:p>
          <w:p w14:paraId="3B5579F0" w14:textId="77777777" w:rsidR="001130F2" w:rsidRPr="00FC2A0E" w:rsidRDefault="001130F2" w:rsidP="001130F2">
            <w:pPr>
              <w:spacing w:after="40"/>
              <w:rPr>
                <w:i/>
                <w:sz w:val="20"/>
                <w:szCs w:val="20"/>
              </w:rPr>
            </w:pPr>
          </w:p>
        </w:tc>
      </w:tr>
      <w:tr w:rsidR="001130F2" w:rsidRPr="00E63CC7" w14:paraId="7AFE5E8B" w14:textId="77777777" w:rsidTr="001130F2">
        <w:trPr>
          <w:trHeight w:val="310"/>
        </w:trPr>
        <w:tc>
          <w:tcPr>
            <w:tcW w:w="2816"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3ED18F2" w14:textId="77777777" w:rsidR="001130F2" w:rsidRPr="00633BAB" w:rsidRDefault="001130F2" w:rsidP="001130F2">
            <w:pPr>
              <w:spacing w:after="40"/>
              <w:rPr>
                <w:b/>
              </w:rPr>
            </w:pPr>
            <w:r w:rsidRPr="00633BAB">
              <w:rPr>
                <w:b/>
              </w:rPr>
              <w:t>Exception</w:t>
            </w:r>
          </w:p>
          <w:p w14:paraId="29E2D515" w14:textId="77777777" w:rsidR="001130F2" w:rsidRPr="00633BAB" w:rsidRDefault="001130F2" w:rsidP="001130F2">
            <w:pPr>
              <w:spacing w:after="40"/>
              <w:rPr>
                <w:b/>
              </w:rPr>
            </w:pPr>
            <w:r w:rsidRPr="00633BAB">
              <w:rPr>
                <w:b/>
              </w:rPr>
              <w:t>Conditions:</w:t>
            </w:r>
          </w:p>
        </w:tc>
        <w:tc>
          <w:tcPr>
            <w:tcW w:w="6285"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7E153FF2" w14:textId="77777777" w:rsidR="001130F2" w:rsidRPr="00BF2D23" w:rsidRDefault="001130F2" w:rsidP="001130F2">
            <w:pPr>
              <w:spacing w:after="40"/>
              <w:rPr>
                <w:i/>
                <w:sz w:val="20"/>
                <w:szCs w:val="20"/>
              </w:rPr>
            </w:pPr>
            <w:r w:rsidRPr="00BF2D23">
              <w:rPr>
                <w:i/>
                <w:sz w:val="20"/>
                <w:szCs w:val="20"/>
              </w:rPr>
              <w:t>If there is not sufficient stock to fulfill the order, the warehouse manager must inform the customer about the delay and update the order status accordingly.</w:t>
            </w:r>
          </w:p>
          <w:p w14:paraId="10432565" w14:textId="77777777" w:rsidR="001130F2" w:rsidRPr="00E63CC7" w:rsidRDefault="001130F2" w:rsidP="001130F2">
            <w:pPr>
              <w:spacing w:after="40"/>
              <w:rPr>
                <w:i/>
                <w:sz w:val="20"/>
                <w:szCs w:val="20"/>
              </w:rPr>
            </w:pPr>
            <w:r w:rsidRPr="00BF2D23">
              <w:rPr>
                <w:i/>
                <w:sz w:val="20"/>
                <w:szCs w:val="20"/>
              </w:rPr>
              <w:t>If the warehouse manager encounters any technical issues while updating the inventory data or the order status</w:t>
            </w:r>
            <w:r>
              <w:rPr>
                <w:i/>
                <w:sz w:val="20"/>
                <w:szCs w:val="20"/>
              </w:rPr>
              <w:t>.</w:t>
            </w:r>
          </w:p>
        </w:tc>
      </w:tr>
    </w:tbl>
    <w:p w14:paraId="6E50981B" w14:textId="77777777" w:rsidR="001130F2" w:rsidRDefault="001130F2" w:rsidP="006274A8">
      <w:pPr>
        <w:pStyle w:val="Tiumccp2"/>
      </w:pPr>
    </w:p>
    <w:p w14:paraId="789A1515" w14:textId="77777777" w:rsidR="001130F2" w:rsidRDefault="001130F2" w:rsidP="00B0001E">
      <w:r>
        <w:br w:type="column"/>
      </w:r>
      <w:r>
        <w:rPr>
          <w:i/>
          <w:sz w:val="20"/>
          <w:szCs w:val="20"/>
        </w:rPr>
        <w:lastRenderedPageBreak/>
        <w:t>P</w:t>
      </w:r>
      <w:r w:rsidRPr="00EB382E">
        <w:rPr>
          <w:i/>
          <w:sz w:val="20"/>
          <w:szCs w:val="20"/>
        </w:rPr>
        <w:t>roduct management</w:t>
      </w:r>
    </w:p>
    <w:tbl>
      <w:tblPr>
        <w:tblStyle w:val="TableGrid"/>
        <w:tblpPr w:leftFromText="180" w:rightFromText="180" w:vertAnchor="page" w:horzAnchor="margin" w:tblpY="2317"/>
        <w:tblW w:w="0" w:type="auto"/>
        <w:tblLook w:val="04A0" w:firstRow="1" w:lastRow="0" w:firstColumn="1" w:lastColumn="0" w:noHBand="0" w:noVBand="1"/>
      </w:tblPr>
      <w:tblGrid>
        <w:gridCol w:w="2813"/>
        <w:gridCol w:w="2973"/>
        <w:gridCol w:w="3315"/>
      </w:tblGrid>
      <w:tr w:rsidR="001130F2" w:rsidRPr="00FC2A0E" w14:paraId="6E67B297" w14:textId="77777777" w:rsidTr="001130F2">
        <w:trPr>
          <w:trHeight w:val="310"/>
        </w:trPr>
        <w:tc>
          <w:tcPr>
            <w:tcW w:w="281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890FBEF" w14:textId="77777777" w:rsidR="001130F2" w:rsidRPr="00633BAB" w:rsidRDefault="001130F2" w:rsidP="001130F2">
            <w:pPr>
              <w:spacing w:after="40"/>
              <w:rPr>
                <w:b/>
              </w:rPr>
            </w:pPr>
            <w:r w:rsidRPr="00633BAB">
              <w:rPr>
                <w:b/>
              </w:rPr>
              <w:t>Use case name :</w:t>
            </w:r>
          </w:p>
        </w:tc>
        <w:tc>
          <w:tcPr>
            <w:tcW w:w="6288"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D1DE1AF" w14:textId="77777777" w:rsidR="001130F2" w:rsidRPr="00FC2A0E" w:rsidRDefault="001130F2" w:rsidP="001130F2">
            <w:pPr>
              <w:spacing w:after="40"/>
              <w:rPr>
                <w:i/>
                <w:sz w:val="20"/>
                <w:szCs w:val="20"/>
              </w:rPr>
            </w:pPr>
            <w:r>
              <w:rPr>
                <w:i/>
                <w:sz w:val="20"/>
                <w:szCs w:val="20"/>
              </w:rPr>
              <w:t>P</w:t>
            </w:r>
            <w:r w:rsidRPr="00EB382E">
              <w:rPr>
                <w:i/>
                <w:sz w:val="20"/>
                <w:szCs w:val="20"/>
              </w:rPr>
              <w:t>roduct management</w:t>
            </w:r>
          </w:p>
        </w:tc>
      </w:tr>
      <w:tr w:rsidR="001130F2" w:rsidRPr="00FC2A0E" w14:paraId="6C214660" w14:textId="77777777" w:rsidTr="001130F2">
        <w:trPr>
          <w:trHeight w:val="755"/>
        </w:trPr>
        <w:tc>
          <w:tcPr>
            <w:tcW w:w="281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B3B37A7" w14:textId="77777777" w:rsidR="001130F2" w:rsidRPr="00633BAB" w:rsidRDefault="001130F2" w:rsidP="001130F2">
            <w:pPr>
              <w:spacing w:after="40"/>
              <w:rPr>
                <w:b/>
              </w:rPr>
            </w:pPr>
            <w:r w:rsidRPr="00633BAB">
              <w:rPr>
                <w:b/>
              </w:rPr>
              <w:t>Brief description:</w:t>
            </w:r>
          </w:p>
        </w:tc>
        <w:tc>
          <w:tcPr>
            <w:tcW w:w="6288"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9D2D19E" w14:textId="77777777" w:rsidR="001130F2" w:rsidRPr="00DE2224" w:rsidRDefault="001130F2" w:rsidP="001130F2">
            <w:pPr>
              <w:spacing w:after="40"/>
              <w:rPr>
                <w:i/>
                <w:sz w:val="20"/>
                <w:szCs w:val="20"/>
              </w:rPr>
            </w:pPr>
            <w:r w:rsidRPr="00DE2224">
              <w:rPr>
                <w:i/>
                <w:sz w:val="20"/>
                <w:szCs w:val="20"/>
              </w:rPr>
              <w:t>Describe the activities related to product management in the system. This use case can include activities like adding a new product, editing product information, deleting a product, viewing a product listing, searching for a product, and more.</w:t>
            </w:r>
          </w:p>
          <w:p w14:paraId="37C06CF8" w14:textId="77777777" w:rsidR="001130F2" w:rsidRPr="00DE2224" w:rsidRDefault="001130F2" w:rsidP="001130F2">
            <w:pPr>
              <w:spacing w:after="40"/>
              <w:rPr>
                <w:i/>
                <w:sz w:val="20"/>
                <w:szCs w:val="20"/>
              </w:rPr>
            </w:pPr>
          </w:p>
        </w:tc>
      </w:tr>
      <w:tr w:rsidR="001130F2" w:rsidRPr="00FC2A0E" w14:paraId="6E6624B4" w14:textId="77777777" w:rsidTr="001130F2">
        <w:trPr>
          <w:trHeight w:val="332"/>
        </w:trPr>
        <w:tc>
          <w:tcPr>
            <w:tcW w:w="281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395BA60" w14:textId="77777777" w:rsidR="001130F2" w:rsidRPr="00633BAB" w:rsidRDefault="001130F2" w:rsidP="001130F2">
            <w:pPr>
              <w:spacing w:after="40"/>
              <w:rPr>
                <w:b/>
              </w:rPr>
            </w:pPr>
            <w:r w:rsidRPr="00633BAB">
              <w:rPr>
                <w:b/>
              </w:rPr>
              <w:t>Actors:</w:t>
            </w:r>
          </w:p>
        </w:tc>
        <w:tc>
          <w:tcPr>
            <w:tcW w:w="6288"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21BC520" w14:textId="77777777" w:rsidR="001130F2" w:rsidRPr="00FC2A0E" w:rsidRDefault="001130F2" w:rsidP="001130F2">
            <w:pPr>
              <w:spacing w:after="40"/>
              <w:rPr>
                <w:i/>
                <w:sz w:val="20"/>
                <w:szCs w:val="20"/>
              </w:rPr>
            </w:pPr>
            <w:r w:rsidRPr="00DE2224">
              <w:rPr>
                <w:i/>
                <w:sz w:val="20"/>
                <w:szCs w:val="20"/>
              </w:rPr>
              <w:t>Admin, Product Manager.</w:t>
            </w:r>
          </w:p>
        </w:tc>
      </w:tr>
      <w:tr w:rsidR="001130F2" w:rsidRPr="00FC2A0E" w14:paraId="432AE3BD" w14:textId="77777777" w:rsidTr="001130F2">
        <w:trPr>
          <w:trHeight w:val="376"/>
        </w:trPr>
        <w:tc>
          <w:tcPr>
            <w:tcW w:w="281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F9B038D" w14:textId="77777777" w:rsidR="001130F2" w:rsidRPr="00633BAB" w:rsidRDefault="001130F2" w:rsidP="001130F2">
            <w:pPr>
              <w:spacing w:after="40"/>
              <w:rPr>
                <w:b/>
              </w:rPr>
            </w:pPr>
            <w:r w:rsidRPr="00633BAB">
              <w:rPr>
                <w:b/>
              </w:rPr>
              <w:t>Stakeholders:</w:t>
            </w:r>
          </w:p>
        </w:tc>
        <w:tc>
          <w:tcPr>
            <w:tcW w:w="6288"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8E4234B" w14:textId="77777777" w:rsidR="001130F2" w:rsidRPr="00FC2A0E" w:rsidRDefault="001130F2" w:rsidP="001130F2">
            <w:pPr>
              <w:spacing w:after="40"/>
              <w:rPr>
                <w:i/>
                <w:sz w:val="20"/>
                <w:szCs w:val="20"/>
              </w:rPr>
            </w:pPr>
          </w:p>
        </w:tc>
      </w:tr>
      <w:tr w:rsidR="001130F2" w:rsidRPr="00FC2A0E" w14:paraId="344CFCA1" w14:textId="77777777" w:rsidTr="001130F2">
        <w:trPr>
          <w:trHeight w:val="658"/>
        </w:trPr>
        <w:tc>
          <w:tcPr>
            <w:tcW w:w="281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F6FAE4A" w14:textId="77777777" w:rsidR="001130F2" w:rsidRPr="00633BAB" w:rsidRDefault="001130F2" w:rsidP="001130F2">
            <w:pPr>
              <w:spacing w:after="40"/>
              <w:rPr>
                <w:b/>
              </w:rPr>
            </w:pPr>
            <w:r w:rsidRPr="00633BAB">
              <w:rPr>
                <w:b/>
              </w:rPr>
              <w:t>Preconditions:</w:t>
            </w:r>
          </w:p>
        </w:tc>
        <w:tc>
          <w:tcPr>
            <w:tcW w:w="6288"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A7E248C" w14:textId="77777777" w:rsidR="001130F2" w:rsidRPr="00FC2A0E" w:rsidRDefault="001130F2" w:rsidP="001130F2">
            <w:pPr>
              <w:spacing w:after="40"/>
              <w:rPr>
                <w:i/>
                <w:sz w:val="20"/>
                <w:szCs w:val="20"/>
              </w:rPr>
            </w:pPr>
            <w:r w:rsidRPr="00DE2224">
              <w:rPr>
                <w:i/>
                <w:sz w:val="20"/>
                <w:szCs w:val="20"/>
              </w:rPr>
              <w:t>The user is logged in to the system and has access to the product management functionality.</w:t>
            </w:r>
          </w:p>
        </w:tc>
      </w:tr>
      <w:tr w:rsidR="001130F2" w:rsidRPr="00FC2A0E" w14:paraId="1A5E5BD6" w14:textId="77777777" w:rsidTr="001130F2">
        <w:trPr>
          <w:trHeight w:val="1397"/>
        </w:trPr>
        <w:tc>
          <w:tcPr>
            <w:tcW w:w="281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8848A4D" w14:textId="77777777" w:rsidR="001130F2" w:rsidRPr="00633BAB" w:rsidRDefault="001130F2" w:rsidP="001130F2">
            <w:pPr>
              <w:spacing w:after="40"/>
              <w:rPr>
                <w:b/>
              </w:rPr>
            </w:pPr>
            <w:r w:rsidRPr="00633BAB">
              <w:rPr>
                <w:b/>
              </w:rPr>
              <w:t>Postconditions:</w:t>
            </w:r>
          </w:p>
        </w:tc>
        <w:tc>
          <w:tcPr>
            <w:tcW w:w="6288"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FBA6F55" w14:textId="77777777" w:rsidR="001130F2" w:rsidRPr="00DE2224" w:rsidRDefault="001130F2" w:rsidP="001130F2">
            <w:pPr>
              <w:spacing w:after="40"/>
              <w:rPr>
                <w:i/>
                <w:sz w:val="20"/>
                <w:szCs w:val="20"/>
              </w:rPr>
            </w:pPr>
            <w:r w:rsidRPr="00DE2224">
              <w:rPr>
                <w:i/>
                <w:sz w:val="20"/>
                <w:szCs w:val="20"/>
              </w:rPr>
              <w:t>New products have been added to the system.</w:t>
            </w:r>
          </w:p>
          <w:p w14:paraId="0E4DF509" w14:textId="77777777" w:rsidR="001130F2" w:rsidRPr="00DE2224" w:rsidRDefault="001130F2" w:rsidP="001130F2">
            <w:pPr>
              <w:spacing w:after="40"/>
              <w:rPr>
                <w:i/>
                <w:sz w:val="20"/>
                <w:szCs w:val="20"/>
              </w:rPr>
            </w:pPr>
            <w:r w:rsidRPr="00DE2224">
              <w:rPr>
                <w:i/>
                <w:sz w:val="20"/>
                <w:szCs w:val="20"/>
              </w:rPr>
              <w:t>Product information has been successfully updated.</w:t>
            </w:r>
          </w:p>
          <w:p w14:paraId="5FBE15FC" w14:textId="77777777" w:rsidR="001130F2" w:rsidRPr="00FC2A0E" w:rsidRDefault="001130F2" w:rsidP="001130F2">
            <w:pPr>
              <w:spacing w:after="40"/>
              <w:rPr>
                <w:i/>
                <w:sz w:val="20"/>
                <w:szCs w:val="20"/>
              </w:rPr>
            </w:pPr>
            <w:r w:rsidRPr="00DE2224">
              <w:rPr>
                <w:i/>
                <w:sz w:val="20"/>
                <w:szCs w:val="20"/>
              </w:rPr>
              <w:t>The product has been removed from the system.</w:t>
            </w:r>
          </w:p>
        </w:tc>
      </w:tr>
      <w:tr w:rsidR="001130F2" w:rsidRPr="00352E67" w14:paraId="0529B28B" w14:textId="77777777" w:rsidTr="001130F2">
        <w:trPr>
          <w:trHeight w:val="352"/>
        </w:trPr>
        <w:tc>
          <w:tcPr>
            <w:tcW w:w="2813"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30F5DAD0" w14:textId="77777777" w:rsidR="001130F2" w:rsidRPr="00633BAB" w:rsidRDefault="001130F2" w:rsidP="001130F2">
            <w:pPr>
              <w:spacing w:after="40"/>
              <w:rPr>
                <w:b/>
              </w:rPr>
            </w:pPr>
            <w:r>
              <w:rPr>
                <w:b/>
              </w:rPr>
              <w:t>Flow of activities</w:t>
            </w:r>
          </w:p>
        </w:tc>
        <w:tc>
          <w:tcPr>
            <w:tcW w:w="297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2D82EA2" w14:textId="77777777" w:rsidR="001130F2" w:rsidRPr="00352E67" w:rsidRDefault="001130F2" w:rsidP="001130F2">
            <w:pPr>
              <w:spacing w:after="40"/>
              <w:jc w:val="center"/>
              <w:rPr>
                <w:b/>
                <w:sz w:val="20"/>
                <w:szCs w:val="20"/>
              </w:rPr>
            </w:pPr>
            <w:r w:rsidRPr="00352E67">
              <w:rPr>
                <w:b/>
                <w:sz w:val="20"/>
                <w:szCs w:val="20"/>
              </w:rPr>
              <w:t>Actor</w:t>
            </w:r>
          </w:p>
        </w:tc>
        <w:tc>
          <w:tcPr>
            <w:tcW w:w="3315"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A81EB39" w14:textId="77777777" w:rsidR="001130F2" w:rsidRPr="00352E67" w:rsidRDefault="001130F2" w:rsidP="001130F2">
            <w:pPr>
              <w:spacing w:after="40"/>
              <w:jc w:val="center"/>
              <w:rPr>
                <w:b/>
                <w:sz w:val="20"/>
                <w:szCs w:val="20"/>
              </w:rPr>
            </w:pPr>
            <w:r w:rsidRPr="00352E67">
              <w:rPr>
                <w:b/>
                <w:sz w:val="20"/>
                <w:szCs w:val="20"/>
              </w:rPr>
              <w:t>Sytem</w:t>
            </w:r>
          </w:p>
        </w:tc>
      </w:tr>
      <w:tr w:rsidR="001130F2" w:rsidRPr="00FC2A0E" w14:paraId="29C94ABF" w14:textId="77777777" w:rsidTr="001130F2">
        <w:trPr>
          <w:trHeight w:val="3457"/>
        </w:trPr>
        <w:tc>
          <w:tcPr>
            <w:tcW w:w="2813" w:type="dxa"/>
            <w:vMerge/>
            <w:tcBorders>
              <w:left w:val="single" w:sz="8" w:space="0" w:color="auto"/>
              <w:bottom w:val="single" w:sz="8" w:space="0" w:color="auto"/>
              <w:right w:val="single" w:sz="8" w:space="0" w:color="auto"/>
            </w:tcBorders>
            <w:shd w:val="clear" w:color="auto" w:fill="CCC0D9" w:themeFill="accent4" w:themeFillTint="66"/>
            <w:vAlign w:val="center"/>
          </w:tcPr>
          <w:p w14:paraId="2BB320E4" w14:textId="77777777" w:rsidR="001130F2" w:rsidRPr="00633BAB" w:rsidRDefault="001130F2" w:rsidP="001130F2">
            <w:pPr>
              <w:spacing w:after="40"/>
              <w:rPr>
                <w:b/>
              </w:rPr>
            </w:pPr>
          </w:p>
        </w:tc>
        <w:tc>
          <w:tcPr>
            <w:tcW w:w="2973"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12018C9E" w14:textId="77777777" w:rsidR="001130F2" w:rsidRDefault="001130F2" w:rsidP="001130F2">
            <w:pPr>
              <w:spacing w:after="40"/>
              <w:rPr>
                <w:i/>
                <w:sz w:val="20"/>
                <w:szCs w:val="20"/>
              </w:rPr>
            </w:pPr>
            <w:r>
              <w:rPr>
                <w:i/>
                <w:sz w:val="20"/>
                <w:szCs w:val="20"/>
              </w:rPr>
              <w:t>1.</w:t>
            </w:r>
            <w:r w:rsidRPr="00DE2224">
              <w:rPr>
                <w:i/>
                <w:sz w:val="20"/>
                <w:szCs w:val="20"/>
              </w:rPr>
              <w:t>User access to product management functionality.</w:t>
            </w:r>
          </w:p>
          <w:p w14:paraId="607C4F4E" w14:textId="77777777" w:rsidR="001130F2" w:rsidRPr="00DE2224" w:rsidRDefault="001130F2" w:rsidP="001130F2">
            <w:pPr>
              <w:spacing w:after="40"/>
              <w:rPr>
                <w:i/>
                <w:sz w:val="20"/>
                <w:szCs w:val="20"/>
              </w:rPr>
            </w:pPr>
          </w:p>
          <w:p w14:paraId="1BFB4F3C" w14:textId="77777777" w:rsidR="001130F2" w:rsidRDefault="001130F2" w:rsidP="001130F2">
            <w:pPr>
              <w:spacing w:after="40"/>
              <w:rPr>
                <w:i/>
                <w:sz w:val="20"/>
                <w:szCs w:val="20"/>
              </w:rPr>
            </w:pPr>
            <w:r>
              <w:rPr>
                <w:i/>
                <w:sz w:val="20"/>
                <w:szCs w:val="20"/>
              </w:rPr>
              <w:t>2.</w:t>
            </w:r>
            <w:r w:rsidRPr="00DE2224">
              <w:rPr>
                <w:i/>
                <w:sz w:val="20"/>
                <w:szCs w:val="20"/>
              </w:rPr>
              <w:t>Users choose to add new products, edit product information, delete products, view product listings, search for products, and more.</w:t>
            </w:r>
          </w:p>
          <w:p w14:paraId="131B79DB" w14:textId="77777777" w:rsidR="001130F2" w:rsidRDefault="001130F2" w:rsidP="001130F2">
            <w:pPr>
              <w:spacing w:after="40"/>
              <w:rPr>
                <w:i/>
                <w:sz w:val="20"/>
                <w:szCs w:val="20"/>
              </w:rPr>
            </w:pPr>
          </w:p>
          <w:p w14:paraId="201E7DDC" w14:textId="77777777" w:rsidR="001130F2" w:rsidRPr="00FC2A0E" w:rsidRDefault="001130F2" w:rsidP="001130F2">
            <w:pPr>
              <w:spacing w:after="40"/>
              <w:rPr>
                <w:i/>
                <w:sz w:val="20"/>
                <w:szCs w:val="20"/>
              </w:rPr>
            </w:pPr>
            <w:r>
              <w:rPr>
                <w:i/>
                <w:sz w:val="20"/>
                <w:szCs w:val="20"/>
              </w:rPr>
              <w:t>3.</w:t>
            </w:r>
            <w:r w:rsidRPr="00DE2224">
              <w:rPr>
                <w:i/>
                <w:sz w:val="20"/>
                <w:szCs w:val="20"/>
              </w:rPr>
              <w:t>If the user chooses to delete the product, they will delete the product from the system.</w:t>
            </w:r>
          </w:p>
        </w:tc>
        <w:tc>
          <w:tcPr>
            <w:tcW w:w="3315"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4CCF1658" w14:textId="77777777" w:rsidR="001130F2" w:rsidRDefault="001130F2" w:rsidP="001130F2">
            <w:pPr>
              <w:spacing w:after="40"/>
              <w:rPr>
                <w:i/>
                <w:sz w:val="20"/>
                <w:szCs w:val="20"/>
              </w:rPr>
            </w:pPr>
            <w:r>
              <w:rPr>
                <w:i/>
                <w:sz w:val="20"/>
                <w:szCs w:val="20"/>
              </w:rPr>
              <w:t>1.</w:t>
            </w:r>
            <w:r w:rsidRPr="00DE2224">
              <w:rPr>
                <w:i/>
                <w:sz w:val="20"/>
                <w:szCs w:val="20"/>
              </w:rPr>
              <w:t>The system displays a list of products currently in stock.</w:t>
            </w:r>
          </w:p>
          <w:p w14:paraId="3F991B5D" w14:textId="77777777" w:rsidR="001130F2" w:rsidRPr="00DE2224" w:rsidRDefault="001130F2" w:rsidP="001130F2">
            <w:pPr>
              <w:spacing w:after="40"/>
              <w:rPr>
                <w:i/>
                <w:sz w:val="20"/>
                <w:szCs w:val="20"/>
              </w:rPr>
            </w:pPr>
          </w:p>
          <w:p w14:paraId="6FBBA01D" w14:textId="77777777" w:rsidR="001130F2" w:rsidRDefault="001130F2" w:rsidP="001130F2">
            <w:pPr>
              <w:spacing w:after="40"/>
              <w:rPr>
                <w:i/>
                <w:sz w:val="20"/>
                <w:szCs w:val="20"/>
              </w:rPr>
            </w:pPr>
            <w:r>
              <w:rPr>
                <w:i/>
                <w:sz w:val="20"/>
                <w:szCs w:val="20"/>
              </w:rPr>
              <w:t>2.</w:t>
            </w:r>
            <w:r w:rsidRPr="00DE2224">
              <w:rPr>
                <w:i/>
                <w:sz w:val="20"/>
                <w:szCs w:val="20"/>
              </w:rPr>
              <w:t>The system displays detailed product information, including name, description, price, quantity in stock, product image, and other specifications.</w:t>
            </w:r>
          </w:p>
          <w:p w14:paraId="0BFA76DE" w14:textId="77777777" w:rsidR="001130F2" w:rsidRPr="00DE2224" w:rsidRDefault="001130F2" w:rsidP="001130F2">
            <w:pPr>
              <w:spacing w:after="40"/>
              <w:rPr>
                <w:i/>
                <w:sz w:val="20"/>
                <w:szCs w:val="20"/>
              </w:rPr>
            </w:pPr>
          </w:p>
          <w:p w14:paraId="22AEDFB8" w14:textId="77777777" w:rsidR="001130F2" w:rsidRPr="00FC2A0E" w:rsidRDefault="001130F2" w:rsidP="001130F2">
            <w:pPr>
              <w:spacing w:after="40"/>
              <w:rPr>
                <w:i/>
                <w:sz w:val="20"/>
                <w:szCs w:val="20"/>
              </w:rPr>
            </w:pPr>
            <w:r>
              <w:rPr>
                <w:i/>
                <w:sz w:val="20"/>
                <w:szCs w:val="20"/>
              </w:rPr>
              <w:t>3.</w:t>
            </w:r>
            <w:r w:rsidRPr="00DE2224">
              <w:rPr>
                <w:i/>
                <w:sz w:val="20"/>
                <w:szCs w:val="20"/>
              </w:rPr>
              <w:t>The system saves the changes and updates the product's information in the database.</w:t>
            </w:r>
          </w:p>
        </w:tc>
      </w:tr>
      <w:tr w:rsidR="001130F2" w:rsidRPr="00E63CC7" w14:paraId="65E0054A" w14:textId="77777777" w:rsidTr="001130F2">
        <w:trPr>
          <w:trHeight w:val="310"/>
        </w:trPr>
        <w:tc>
          <w:tcPr>
            <w:tcW w:w="281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A453E01" w14:textId="77777777" w:rsidR="001130F2" w:rsidRPr="00633BAB" w:rsidRDefault="001130F2" w:rsidP="001130F2">
            <w:pPr>
              <w:spacing w:after="40"/>
              <w:rPr>
                <w:b/>
              </w:rPr>
            </w:pPr>
            <w:r w:rsidRPr="00633BAB">
              <w:rPr>
                <w:b/>
              </w:rPr>
              <w:t>Exception</w:t>
            </w:r>
          </w:p>
          <w:p w14:paraId="3D68842E" w14:textId="77777777" w:rsidR="001130F2" w:rsidRPr="00633BAB" w:rsidRDefault="001130F2" w:rsidP="001130F2">
            <w:pPr>
              <w:spacing w:after="40"/>
              <w:rPr>
                <w:b/>
              </w:rPr>
            </w:pPr>
            <w:r w:rsidRPr="00633BAB">
              <w:rPr>
                <w:b/>
              </w:rPr>
              <w:t>Conditions:</w:t>
            </w:r>
          </w:p>
        </w:tc>
        <w:tc>
          <w:tcPr>
            <w:tcW w:w="6288"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6DA3AE0D" w14:textId="77777777" w:rsidR="001130F2" w:rsidRPr="00DE2224" w:rsidRDefault="001130F2" w:rsidP="001130F2">
            <w:pPr>
              <w:spacing w:after="40"/>
              <w:rPr>
                <w:i/>
                <w:sz w:val="20"/>
                <w:szCs w:val="20"/>
              </w:rPr>
            </w:pPr>
            <w:r w:rsidRPr="00DE2224">
              <w:rPr>
                <w:i/>
                <w:sz w:val="20"/>
                <w:szCs w:val="20"/>
              </w:rPr>
              <w:t>If the user does not have access to the product management functionality, they will not be able to access this use case.</w:t>
            </w:r>
          </w:p>
          <w:p w14:paraId="3B5924A8" w14:textId="77777777" w:rsidR="001130F2" w:rsidRPr="00E63CC7" w:rsidRDefault="001130F2" w:rsidP="001130F2">
            <w:pPr>
              <w:spacing w:after="40"/>
              <w:rPr>
                <w:i/>
                <w:sz w:val="20"/>
                <w:szCs w:val="20"/>
              </w:rPr>
            </w:pPr>
            <w:r w:rsidRPr="00DE2224">
              <w:rPr>
                <w:i/>
                <w:sz w:val="20"/>
                <w:szCs w:val="20"/>
              </w:rPr>
              <w:t>If the user does not enter all the required information when adding or editing a product, they will receive an error message.</w:t>
            </w:r>
          </w:p>
        </w:tc>
      </w:tr>
    </w:tbl>
    <w:p w14:paraId="1DAD9CF0" w14:textId="77777777" w:rsidR="001130F2" w:rsidRDefault="001130F2" w:rsidP="001130F2"/>
    <w:p w14:paraId="469FECF4" w14:textId="31A44F26" w:rsidR="001130F2" w:rsidRPr="00B0001E" w:rsidRDefault="001130F2" w:rsidP="001130F2">
      <w:pPr>
        <w:pStyle w:val="Tiumccp2"/>
        <w:rPr>
          <w:b w:val="0"/>
          <w:sz w:val="24"/>
          <w:szCs w:val="24"/>
        </w:rPr>
      </w:pPr>
      <w:r>
        <w:br w:type="column"/>
      </w:r>
      <w:bookmarkStart w:id="92" w:name="_Toc134553928"/>
      <w:r w:rsidRPr="00B0001E">
        <w:rPr>
          <w:b w:val="0"/>
          <w:sz w:val="24"/>
          <w:szCs w:val="24"/>
        </w:rPr>
        <w:lastRenderedPageBreak/>
        <w:t>Storage management</w:t>
      </w:r>
      <w:bookmarkEnd w:id="92"/>
    </w:p>
    <w:tbl>
      <w:tblPr>
        <w:tblStyle w:val="TableGrid"/>
        <w:tblpPr w:leftFromText="180" w:rightFromText="180" w:vertAnchor="page" w:horzAnchor="margin" w:tblpY="2713"/>
        <w:tblW w:w="0" w:type="auto"/>
        <w:tblLook w:val="04A0" w:firstRow="1" w:lastRow="0" w:firstColumn="1" w:lastColumn="0" w:noHBand="0" w:noVBand="1"/>
      </w:tblPr>
      <w:tblGrid>
        <w:gridCol w:w="2814"/>
        <w:gridCol w:w="2974"/>
        <w:gridCol w:w="3313"/>
      </w:tblGrid>
      <w:tr w:rsidR="001130F2" w:rsidRPr="00FC2A0E" w14:paraId="3592F1CE" w14:textId="77777777" w:rsidTr="001130F2">
        <w:trPr>
          <w:trHeight w:val="310"/>
        </w:trPr>
        <w:tc>
          <w:tcPr>
            <w:tcW w:w="2814"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0523A1D" w14:textId="77777777" w:rsidR="001130F2" w:rsidRPr="00633BAB" w:rsidRDefault="001130F2" w:rsidP="001130F2">
            <w:pPr>
              <w:spacing w:after="40"/>
              <w:rPr>
                <w:b/>
              </w:rPr>
            </w:pPr>
            <w:r w:rsidRPr="00633BAB">
              <w:rPr>
                <w:b/>
              </w:rPr>
              <w:t>Use case name :</w:t>
            </w:r>
          </w:p>
        </w:tc>
        <w:tc>
          <w:tcPr>
            <w:tcW w:w="628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D8C2C78" w14:textId="77777777" w:rsidR="001130F2" w:rsidRPr="00FC2A0E" w:rsidRDefault="001130F2" w:rsidP="001130F2">
            <w:pPr>
              <w:spacing w:after="40"/>
              <w:rPr>
                <w:i/>
                <w:sz w:val="20"/>
                <w:szCs w:val="20"/>
              </w:rPr>
            </w:pPr>
            <w:r w:rsidRPr="00F70B8E">
              <w:rPr>
                <w:i/>
                <w:sz w:val="20"/>
                <w:szCs w:val="20"/>
              </w:rPr>
              <w:t>Storage management</w:t>
            </w:r>
          </w:p>
        </w:tc>
      </w:tr>
      <w:tr w:rsidR="001130F2" w:rsidRPr="00DE2224" w14:paraId="1C043744" w14:textId="77777777" w:rsidTr="001130F2">
        <w:trPr>
          <w:trHeight w:val="755"/>
        </w:trPr>
        <w:tc>
          <w:tcPr>
            <w:tcW w:w="2814"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1533796" w14:textId="77777777" w:rsidR="001130F2" w:rsidRPr="00633BAB" w:rsidRDefault="001130F2" w:rsidP="001130F2">
            <w:pPr>
              <w:spacing w:after="40"/>
              <w:rPr>
                <w:b/>
              </w:rPr>
            </w:pPr>
            <w:r w:rsidRPr="00633BAB">
              <w:rPr>
                <w:b/>
              </w:rPr>
              <w:t>Brief description:</w:t>
            </w:r>
          </w:p>
        </w:tc>
        <w:tc>
          <w:tcPr>
            <w:tcW w:w="628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08867D5" w14:textId="77777777" w:rsidR="001130F2" w:rsidRPr="00DE2224" w:rsidRDefault="001130F2" w:rsidP="001130F2">
            <w:pPr>
              <w:spacing w:after="40"/>
              <w:rPr>
                <w:i/>
                <w:sz w:val="20"/>
                <w:szCs w:val="20"/>
              </w:rPr>
            </w:pPr>
            <w:r w:rsidRPr="00F70B8E">
              <w:rPr>
                <w:i/>
                <w:sz w:val="20"/>
                <w:szCs w:val="20"/>
              </w:rPr>
              <w:t>Describe the warehouse manager's inventory management process. When an order is received from a customer, the warehouse manager will confirm receipt of the order, make a list of necessary products to store, and arrange storage locations for each product.</w:t>
            </w:r>
          </w:p>
        </w:tc>
      </w:tr>
      <w:tr w:rsidR="001130F2" w:rsidRPr="00FC2A0E" w14:paraId="3C1B5FC1" w14:textId="77777777" w:rsidTr="001130F2">
        <w:trPr>
          <w:trHeight w:val="332"/>
        </w:trPr>
        <w:tc>
          <w:tcPr>
            <w:tcW w:w="2814"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8C8D9DB" w14:textId="77777777" w:rsidR="001130F2" w:rsidRPr="00633BAB" w:rsidRDefault="001130F2" w:rsidP="001130F2">
            <w:pPr>
              <w:spacing w:after="40"/>
              <w:rPr>
                <w:b/>
              </w:rPr>
            </w:pPr>
            <w:r w:rsidRPr="00633BAB">
              <w:rPr>
                <w:b/>
              </w:rPr>
              <w:t>Actors:</w:t>
            </w:r>
          </w:p>
        </w:tc>
        <w:tc>
          <w:tcPr>
            <w:tcW w:w="628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C5AA290" w14:textId="77777777" w:rsidR="001130F2" w:rsidRPr="00FC2A0E" w:rsidRDefault="001130F2" w:rsidP="001130F2">
            <w:pPr>
              <w:spacing w:after="40"/>
              <w:rPr>
                <w:i/>
                <w:sz w:val="20"/>
                <w:szCs w:val="20"/>
              </w:rPr>
            </w:pPr>
            <w:r w:rsidRPr="00F70B8E">
              <w:rPr>
                <w:i/>
                <w:sz w:val="20"/>
                <w:szCs w:val="20"/>
              </w:rPr>
              <w:t>Storage manager</w:t>
            </w:r>
          </w:p>
        </w:tc>
      </w:tr>
      <w:tr w:rsidR="001130F2" w:rsidRPr="00FC2A0E" w14:paraId="0AACA005" w14:textId="77777777" w:rsidTr="001130F2">
        <w:trPr>
          <w:trHeight w:val="376"/>
        </w:trPr>
        <w:tc>
          <w:tcPr>
            <w:tcW w:w="2814"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1354942" w14:textId="77777777" w:rsidR="001130F2" w:rsidRPr="00633BAB" w:rsidRDefault="001130F2" w:rsidP="001130F2">
            <w:pPr>
              <w:spacing w:after="40"/>
              <w:rPr>
                <w:b/>
              </w:rPr>
            </w:pPr>
            <w:r w:rsidRPr="00633BAB">
              <w:rPr>
                <w:b/>
              </w:rPr>
              <w:t>Stakeholders:</w:t>
            </w:r>
          </w:p>
        </w:tc>
        <w:tc>
          <w:tcPr>
            <w:tcW w:w="628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44809CB" w14:textId="77777777" w:rsidR="001130F2" w:rsidRPr="00FC2A0E" w:rsidRDefault="001130F2" w:rsidP="001130F2">
            <w:pPr>
              <w:spacing w:after="40"/>
              <w:rPr>
                <w:i/>
                <w:sz w:val="20"/>
                <w:szCs w:val="20"/>
              </w:rPr>
            </w:pPr>
            <w:r w:rsidRPr="00F70B8E">
              <w:rPr>
                <w:i/>
                <w:sz w:val="20"/>
                <w:szCs w:val="20"/>
              </w:rPr>
              <w:t>Warehouse manager</w:t>
            </w:r>
            <w:r>
              <w:rPr>
                <w:i/>
                <w:sz w:val="20"/>
                <w:szCs w:val="20"/>
              </w:rPr>
              <w:t xml:space="preserve">, </w:t>
            </w:r>
            <w:r>
              <w:t xml:space="preserve"> </w:t>
            </w:r>
            <w:r w:rsidRPr="00F70B8E">
              <w:rPr>
                <w:i/>
                <w:sz w:val="20"/>
                <w:szCs w:val="20"/>
              </w:rPr>
              <w:t>Inventory manager</w:t>
            </w:r>
            <w:r>
              <w:rPr>
                <w:i/>
                <w:sz w:val="20"/>
                <w:szCs w:val="20"/>
              </w:rPr>
              <w:t xml:space="preserve">, </w:t>
            </w:r>
            <w:r>
              <w:t xml:space="preserve"> </w:t>
            </w:r>
            <w:r w:rsidRPr="00F70B8E">
              <w:rPr>
                <w:i/>
                <w:sz w:val="20"/>
                <w:szCs w:val="20"/>
              </w:rPr>
              <w:t>IT department</w:t>
            </w:r>
          </w:p>
        </w:tc>
      </w:tr>
      <w:tr w:rsidR="001130F2" w:rsidRPr="00FC2A0E" w14:paraId="5798F81F" w14:textId="77777777" w:rsidTr="001130F2">
        <w:trPr>
          <w:trHeight w:val="658"/>
        </w:trPr>
        <w:tc>
          <w:tcPr>
            <w:tcW w:w="2814"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B8394CB" w14:textId="77777777" w:rsidR="001130F2" w:rsidRPr="00633BAB" w:rsidRDefault="001130F2" w:rsidP="001130F2">
            <w:pPr>
              <w:spacing w:after="40"/>
              <w:rPr>
                <w:b/>
              </w:rPr>
            </w:pPr>
            <w:r w:rsidRPr="00633BAB">
              <w:rPr>
                <w:b/>
              </w:rPr>
              <w:t>Preconditions:</w:t>
            </w:r>
          </w:p>
        </w:tc>
        <w:tc>
          <w:tcPr>
            <w:tcW w:w="628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1EFF355" w14:textId="77777777" w:rsidR="001130F2" w:rsidRPr="00F70B8E" w:rsidRDefault="001130F2" w:rsidP="001130F2">
            <w:pPr>
              <w:spacing w:after="40"/>
              <w:rPr>
                <w:i/>
                <w:sz w:val="20"/>
                <w:szCs w:val="20"/>
              </w:rPr>
            </w:pPr>
            <w:r w:rsidRPr="00F70B8E">
              <w:rPr>
                <w:i/>
                <w:sz w:val="20"/>
                <w:szCs w:val="20"/>
              </w:rPr>
              <w:t>Products that need to be stored in the warehouse have been ordered and confirmed by the customer.</w:t>
            </w:r>
          </w:p>
          <w:p w14:paraId="0D56D794" w14:textId="77777777" w:rsidR="001130F2" w:rsidRPr="00FC2A0E" w:rsidRDefault="001130F2" w:rsidP="001130F2">
            <w:pPr>
              <w:spacing w:after="40"/>
              <w:rPr>
                <w:i/>
                <w:sz w:val="20"/>
                <w:szCs w:val="20"/>
              </w:rPr>
            </w:pPr>
            <w:r w:rsidRPr="00F70B8E">
              <w:rPr>
                <w:i/>
                <w:sz w:val="20"/>
                <w:szCs w:val="20"/>
              </w:rPr>
              <w:t>The storage locations in the warehouse have been prepared and marked.</w:t>
            </w:r>
          </w:p>
        </w:tc>
      </w:tr>
      <w:tr w:rsidR="001130F2" w:rsidRPr="00FC2A0E" w14:paraId="3BE8EA05" w14:textId="77777777" w:rsidTr="001130F2">
        <w:trPr>
          <w:trHeight w:val="1397"/>
        </w:trPr>
        <w:tc>
          <w:tcPr>
            <w:tcW w:w="2814"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2738F4F" w14:textId="77777777" w:rsidR="001130F2" w:rsidRPr="00633BAB" w:rsidRDefault="001130F2" w:rsidP="001130F2">
            <w:pPr>
              <w:spacing w:after="40"/>
              <w:rPr>
                <w:b/>
              </w:rPr>
            </w:pPr>
            <w:r w:rsidRPr="00633BAB">
              <w:rPr>
                <w:b/>
              </w:rPr>
              <w:t>Postconditions:</w:t>
            </w:r>
          </w:p>
        </w:tc>
        <w:tc>
          <w:tcPr>
            <w:tcW w:w="628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64D9F91" w14:textId="77777777" w:rsidR="001130F2" w:rsidRPr="00F70B8E" w:rsidRDefault="001130F2" w:rsidP="001130F2">
            <w:pPr>
              <w:spacing w:after="40"/>
              <w:rPr>
                <w:i/>
                <w:sz w:val="20"/>
                <w:szCs w:val="20"/>
              </w:rPr>
            </w:pPr>
            <w:r w:rsidRPr="00F70B8E">
              <w:rPr>
                <w:i/>
                <w:sz w:val="20"/>
                <w:szCs w:val="20"/>
              </w:rPr>
              <w:t>The products have been arranged to be stored in the warehouse.</w:t>
            </w:r>
          </w:p>
          <w:p w14:paraId="2AEF5DA9" w14:textId="77777777" w:rsidR="001130F2" w:rsidRPr="00FC2A0E" w:rsidRDefault="001130F2" w:rsidP="001130F2">
            <w:pPr>
              <w:spacing w:after="40"/>
              <w:rPr>
                <w:i/>
                <w:sz w:val="20"/>
                <w:szCs w:val="20"/>
              </w:rPr>
            </w:pPr>
            <w:r w:rsidRPr="00F70B8E">
              <w:rPr>
                <w:i/>
                <w:sz w:val="20"/>
                <w:szCs w:val="20"/>
              </w:rPr>
              <w:t>Product information has been completely and accurately updated.</w:t>
            </w:r>
          </w:p>
        </w:tc>
      </w:tr>
      <w:tr w:rsidR="001130F2" w:rsidRPr="00352E67" w14:paraId="11B41848" w14:textId="77777777" w:rsidTr="001130F2">
        <w:trPr>
          <w:trHeight w:val="352"/>
        </w:trPr>
        <w:tc>
          <w:tcPr>
            <w:tcW w:w="2814"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7166A28C" w14:textId="77777777" w:rsidR="001130F2" w:rsidRPr="00633BAB" w:rsidRDefault="001130F2" w:rsidP="001130F2">
            <w:pPr>
              <w:spacing w:after="40"/>
              <w:rPr>
                <w:b/>
              </w:rPr>
            </w:pPr>
            <w:r>
              <w:rPr>
                <w:b/>
              </w:rPr>
              <w:t>Flow of activities</w:t>
            </w:r>
          </w:p>
        </w:tc>
        <w:tc>
          <w:tcPr>
            <w:tcW w:w="2974"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976C1CF" w14:textId="77777777" w:rsidR="001130F2" w:rsidRPr="00352E67" w:rsidRDefault="001130F2" w:rsidP="001130F2">
            <w:pPr>
              <w:spacing w:after="40"/>
              <w:jc w:val="center"/>
              <w:rPr>
                <w:b/>
                <w:sz w:val="20"/>
                <w:szCs w:val="20"/>
              </w:rPr>
            </w:pPr>
            <w:r w:rsidRPr="00352E67">
              <w:rPr>
                <w:b/>
                <w:sz w:val="20"/>
                <w:szCs w:val="20"/>
              </w:rPr>
              <w:t>Actor</w:t>
            </w:r>
          </w:p>
        </w:tc>
        <w:tc>
          <w:tcPr>
            <w:tcW w:w="3313"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BF5D9DF" w14:textId="77777777" w:rsidR="001130F2" w:rsidRPr="00352E67" w:rsidRDefault="001130F2" w:rsidP="001130F2">
            <w:pPr>
              <w:spacing w:after="40"/>
              <w:jc w:val="center"/>
              <w:rPr>
                <w:b/>
                <w:sz w:val="20"/>
                <w:szCs w:val="20"/>
              </w:rPr>
            </w:pPr>
            <w:r w:rsidRPr="00352E67">
              <w:rPr>
                <w:b/>
                <w:sz w:val="20"/>
                <w:szCs w:val="20"/>
              </w:rPr>
              <w:t>Sytem</w:t>
            </w:r>
          </w:p>
        </w:tc>
      </w:tr>
      <w:tr w:rsidR="001130F2" w:rsidRPr="00FC2A0E" w14:paraId="3AABFD9B" w14:textId="77777777" w:rsidTr="001130F2">
        <w:trPr>
          <w:trHeight w:val="3457"/>
        </w:trPr>
        <w:tc>
          <w:tcPr>
            <w:tcW w:w="2814" w:type="dxa"/>
            <w:vMerge/>
            <w:tcBorders>
              <w:left w:val="single" w:sz="8" w:space="0" w:color="auto"/>
              <w:bottom w:val="single" w:sz="8" w:space="0" w:color="auto"/>
              <w:right w:val="single" w:sz="8" w:space="0" w:color="auto"/>
            </w:tcBorders>
            <w:shd w:val="clear" w:color="auto" w:fill="CCC0D9" w:themeFill="accent4" w:themeFillTint="66"/>
            <w:vAlign w:val="center"/>
          </w:tcPr>
          <w:p w14:paraId="45143495" w14:textId="77777777" w:rsidR="001130F2" w:rsidRPr="00633BAB" w:rsidRDefault="001130F2" w:rsidP="001130F2">
            <w:pPr>
              <w:spacing w:after="40"/>
              <w:rPr>
                <w:b/>
              </w:rPr>
            </w:pPr>
          </w:p>
        </w:tc>
        <w:tc>
          <w:tcPr>
            <w:tcW w:w="2974"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33321B56" w14:textId="77777777" w:rsidR="001130F2" w:rsidRDefault="001130F2" w:rsidP="001130F2">
            <w:pPr>
              <w:spacing w:after="40"/>
              <w:rPr>
                <w:i/>
                <w:sz w:val="20"/>
                <w:szCs w:val="20"/>
              </w:rPr>
            </w:pPr>
            <w:r>
              <w:rPr>
                <w:i/>
                <w:sz w:val="20"/>
                <w:szCs w:val="20"/>
              </w:rPr>
              <w:t xml:space="preserve">1.The user </w:t>
            </w:r>
            <w:r w:rsidRPr="00155A0A">
              <w:rPr>
                <w:i/>
                <w:sz w:val="20"/>
                <w:szCs w:val="20"/>
              </w:rPr>
              <w:t>accesses the warehouse management software.</w:t>
            </w:r>
          </w:p>
          <w:p w14:paraId="244F789A" w14:textId="77777777" w:rsidR="001130F2" w:rsidRPr="00155A0A" w:rsidRDefault="001130F2" w:rsidP="001130F2">
            <w:pPr>
              <w:spacing w:after="40"/>
              <w:rPr>
                <w:i/>
                <w:sz w:val="20"/>
                <w:szCs w:val="20"/>
              </w:rPr>
            </w:pPr>
          </w:p>
          <w:p w14:paraId="17D274EE" w14:textId="77777777" w:rsidR="001130F2" w:rsidRDefault="001130F2" w:rsidP="001130F2">
            <w:pPr>
              <w:spacing w:after="40"/>
              <w:rPr>
                <w:i/>
                <w:sz w:val="20"/>
                <w:szCs w:val="20"/>
              </w:rPr>
            </w:pPr>
            <w:r>
              <w:rPr>
                <w:i/>
                <w:sz w:val="20"/>
                <w:szCs w:val="20"/>
              </w:rPr>
              <w:t xml:space="preserve">2.User </w:t>
            </w:r>
            <w:r w:rsidRPr="00155A0A">
              <w:rPr>
                <w:i/>
                <w:sz w:val="20"/>
                <w:szCs w:val="20"/>
              </w:rPr>
              <w:t>logs into his account to perform inventory management activities.</w:t>
            </w:r>
          </w:p>
          <w:p w14:paraId="7FDC7EC9" w14:textId="77777777" w:rsidR="001130F2" w:rsidRDefault="001130F2" w:rsidP="001130F2">
            <w:pPr>
              <w:spacing w:after="40"/>
              <w:rPr>
                <w:i/>
                <w:sz w:val="20"/>
                <w:szCs w:val="20"/>
              </w:rPr>
            </w:pPr>
          </w:p>
          <w:p w14:paraId="48F8EB4A" w14:textId="77777777" w:rsidR="001130F2" w:rsidRDefault="001130F2" w:rsidP="001130F2">
            <w:pPr>
              <w:spacing w:after="40"/>
              <w:rPr>
                <w:i/>
                <w:sz w:val="20"/>
                <w:szCs w:val="20"/>
              </w:rPr>
            </w:pPr>
            <w:r>
              <w:rPr>
                <w:i/>
                <w:sz w:val="20"/>
                <w:szCs w:val="20"/>
              </w:rPr>
              <w:t>3.</w:t>
            </w:r>
            <w:r w:rsidRPr="00155A0A">
              <w:rPr>
                <w:i/>
                <w:sz w:val="20"/>
                <w:szCs w:val="20"/>
              </w:rPr>
              <w:t>The user selects the repository to be managed and accesses it.</w:t>
            </w:r>
          </w:p>
          <w:p w14:paraId="106762E8" w14:textId="77777777" w:rsidR="001130F2" w:rsidRDefault="001130F2" w:rsidP="001130F2">
            <w:pPr>
              <w:spacing w:after="40"/>
              <w:rPr>
                <w:i/>
                <w:sz w:val="20"/>
                <w:szCs w:val="20"/>
              </w:rPr>
            </w:pPr>
          </w:p>
          <w:p w14:paraId="694A1CC5" w14:textId="77777777" w:rsidR="001130F2" w:rsidRDefault="001130F2" w:rsidP="001130F2">
            <w:pPr>
              <w:spacing w:after="40"/>
              <w:rPr>
                <w:i/>
                <w:sz w:val="20"/>
                <w:szCs w:val="20"/>
              </w:rPr>
            </w:pPr>
            <w:r>
              <w:rPr>
                <w:i/>
                <w:sz w:val="20"/>
                <w:szCs w:val="20"/>
              </w:rPr>
              <w:t>4.</w:t>
            </w:r>
            <w:r w:rsidRPr="00155A0A">
              <w:rPr>
                <w:i/>
                <w:sz w:val="20"/>
                <w:szCs w:val="20"/>
              </w:rPr>
              <w:t>Users can search for information about goods, orders, import and export slips in the warehouse.</w:t>
            </w:r>
          </w:p>
          <w:p w14:paraId="5B3E9E23" w14:textId="77777777" w:rsidR="001130F2" w:rsidRDefault="001130F2" w:rsidP="001130F2">
            <w:pPr>
              <w:spacing w:after="40"/>
              <w:rPr>
                <w:i/>
                <w:sz w:val="20"/>
                <w:szCs w:val="20"/>
              </w:rPr>
            </w:pPr>
          </w:p>
          <w:p w14:paraId="0C458620" w14:textId="77777777" w:rsidR="001130F2" w:rsidRPr="00FC2A0E" w:rsidRDefault="001130F2" w:rsidP="001130F2">
            <w:pPr>
              <w:spacing w:after="40"/>
              <w:rPr>
                <w:i/>
                <w:sz w:val="20"/>
                <w:szCs w:val="20"/>
              </w:rPr>
            </w:pPr>
            <w:r>
              <w:rPr>
                <w:i/>
                <w:sz w:val="20"/>
                <w:szCs w:val="20"/>
              </w:rPr>
              <w:t>5.</w:t>
            </w:r>
            <w:r w:rsidRPr="00155A0A">
              <w:rPr>
                <w:i/>
                <w:sz w:val="20"/>
                <w:szCs w:val="20"/>
              </w:rPr>
              <w:t>The user logs out of his account after completing the inventory management operations.</w:t>
            </w:r>
          </w:p>
        </w:tc>
        <w:tc>
          <w:tcPr>
            <w:tcW w:w="3313"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62373232" w14:textId="77777777" w:rsidR="001130F2" w:rsidRDefault="001130F2" w:rsidP="001130F2">
            <w:pPr>
              <w:spacing w:after="40"/>
              <w:rPr>
                <w:i/>
                <w:sz w:val="20"/>
                <w:szCs w:val="20"/>
              </w:rPr>
            </w:pPr>
            <w:r>
              <w:rPr>
                <w:i/>
                <w:sz w:val="20"/>
                <w:szCs w:val="20"/>
              </w:rPr>
              <w:t xml:space="preserve">1.The system requires the user </w:t>
            </w:r>
            <w:r w:rsidRPr="00155A0A">
              <w:rPr>
                <w:i/>
                <w:sz w:val="20"/>
                <w:szCs w:val="20"/>
              </w:rPr>
              <w:t>to define the warehouse to be managed.</w:t>
            </w:r>
          </w:p>
          <w:p w14:paraId="7A8D8752" w14:textId="77777777" w:rsidR="001130F2" w:rsidRDefault="001130F2" w:rsidP="001130F2">
            <w:pPr>
              <w:spacing w:after="40"/>
              <w:rPr>
                <w:i/>
                <w:sz w:val="20"/>
                <w:szCs w:val="20"/>
              </w:rPr>
            </w:pPr>
          </w:p>
          <w:p w14:paraId="228D48DB" w14:textId="77777777" w:rsidR="001130F2" w:rsidRDefault="001130F2" w:rsidP="001130F2">
            <w:pPr>
              <w:spacing w:after="40"/>
              <w:rPr>
                <w:i/>
                <w:sz w:val="20"/>
                <w:szCs w:val="20"/>
              </w:rPr>
            </w:pPr>
            <w:r>
              <w:rPr>
                <w:i/>
                <w:sz w:val="20"/>
                <w:szCs w:val="20"/>
              </w:rPr>
              <w:t>2.</w:t>
            </w:r>
            <w:r w:rsidRPr="00155A0A">
              <w:rPr>
                <w:i/>
                <w:sz w:val="20"/>
                <w:szCs w:val="20"/>
              </w:rPr>
              <w:t>The system updates information about the warehouse after each user</w:t>
            </w:r>
            <w:r>
              <w:rPr>
                <w:i/>
                <w:sz w:val="20"/>
                <w:szCs w:val="20"/>
              </w:rPr>
              <w:t xml:space="preserve"> </w:t>
            </w:r>
            <w:r w:rsidRPr="00155A0A">
              <w:rPr>
                <w:i/>
                <w:sz w:val="20"/>
                <w:szCs w:val="20"/>
              </w:rPr>
              <w:t>performs a warehouse management operation.</w:t>
            </w:r>
          </w:p>
          <w:p w14:paraId="2130BAF9" w14:textId="77777777" w:rsidR="001130F2" w:rsidRDefault="001130F2" w:rsidP="001130F2">
            <w:pPr>
              <w:spacing w:after="40"/>
              <w:rPr>
                <w:i/>
                <w:sz w:val="20"/>
                <w:szCs w:val="20"/>
              </w:rPr>
            </w:pPr>
          </w:p>
          <w:p w14:paraId="6581ABE3" w14:textId="77777777" w:rsidR="001130F2" w:rsidRPr="00FC2A0E" w:rsidRDefault="001130F2" w:rsidP="001130F2">
            <w:pPr>
              <w:spacing w:after="40"/>
              <w:rPr>
                <w:i/>
                <w:sz w:val="20"/>
                <w:szCs w:val="20"/>
              </w:rPr>
            </w:pPr>
            <w:r>
              <w:rPr>
                <w:i/>
                <w:sz w:val="20"/>
                <w:szCs w:val="20"/>
              </w:rPr>
              <w:t xml:space="preserve">3.The system allows users </w:t>
            </w:r>
            <w:r w:rsidRPr="00155A0A">
              <w:rPr>
                <w:i/>
                <w:sz w:val="20"/>
                <w:szCs w:val="20"/>
              </w:rPr>
              <w:t>to add, edit and delete information about goods, orders, import and export slips in the warehouse.</w:t>
            </w:r>
          </w:p>
        </w:tc>
      </w:tr>
      <w:tr w:rsidR="001130F2" w:rsidRPr="00E63CC7" w14:paraId="057E33BC" w14:textId="77777777" w:rsidTr="001130F2">
        <w:trPr>
          <w:trHeight w:val="310"/>
        </w:trPr>
        <w:tc>
          <w:tcPr>
            <w:tcW w:w="2814"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32CEA7D" w14:textId="77777777" w:rsidR="001130F2" w:rsidRPr="00633BAB" w:rsidRDefault="001130F2" w:rsidP="001130F2">
            <w:pPr>
              <w:spacing w:after="40"/>
              <w:rPr>
                <w:b/>
              </w:rPr>
            </w:pPr>
            <w:r w:rsidRPr="00633BAB">
              <w:rPr>
                <w:b/>
              </w:rPr>
              <w:t>Exception</w:t>
            </w:r>
          </w:p>
          <w:p w14:paraId="1D2CACAE" w14:textId="77777777" w:rsidR="001130F2" w:rsidRPr="00633BAB" w:rsidRDefault="001130F2" w:rsidP="001130F2">
            <w:pPr>
              <w:spacing w:after="40"/>
              <w:rPr>
                <w:b/>
              </w:rPr>
            </w:pPr>
            <w:r w:rsidRPr="00633BAB">
              <w:rPr>
                <w:b/>
              </w:rPr>
              <w:t>Conditions:</w:t>
            </w:r>
          </w:p>
        </w:tc>
        <w:tc>
          <w:tcPr>
            <w:tcW w:w="6287"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55E95F02" w14:textId="77777777" w:rsidR="001130F2" w:rsidRPr="00155A0A" w:rsidRDefault="001130F2" w:rsidP="001130F2">
            <w:pPr>
              <w:spacing w:after="40"/>
              <w:rPr>
                <w:i/>
                <w:sz w:val="20"/>
                <w:szCs w:val="20"/>
              </w:rPr>
            </w:pPr>
            <w:r w:rsidRPr="00155A0A">
              <w:rPr>
                <w:i/>
                <w:sz w:val="20"/>
                <w:szCs w:val="20"/>
              </w:rPr>
              <w:t>The product cannot be added to the inventory because it is out of st</w:t>
            </w:r>
            <w:r>
              <w:rPr>
                <w:i/>
                <w:sz w:val="20"/>
                <w:szCs w:val="20"/>
              </w:rPr>
              <w:t>ock or no longer in production.</w:t>
            </w:r>
          </w:p>
          <w:p w14:paraId="74EEBAB9" w14:textId="77777777" w:rsidR="001130F2" w:rsidRPr="00E63CC7" w:rsidRDefault="001130F2" w:rsidP="001130F2">
            <w:pPr>
              <w:spacing w:after="40"/>
              <w:rPr>
                <w:i/>
                <w:sz w:val="20"/>
                <w:szCs w:val="20"/>
              </w:rPr>
            </w:pPr>
            <w:r w:rsidRPr="00155A0A">
              <w:rPr>
                <w:i/>
                <w:sz w:val="20"/>
                <w:szCs w:val="20"/>
              </w:rPr>
              <w:t>A product cannot be removed from the inventory because it has been sold and no longer exists in stock.</w:t>
            </w:r>
          </w:p>
        </w:tc>
      </w:tr>
    </w:tbl>
    <w:p w14:paraId="1697C1C3" w14:textId="77777777" w:rsidR="001130F2" w:rsidRDefault="001130F2" w:rsidP="001130F2">
      <w:pPr>
        <w:pStyle w:val="Tiumccp2"/>
      </w:pPr>
    </w:p>
    <w:p w14:paraId="0EF4470C" w14:textId="77777777" w:rsidR="001130F2" w:rsidRDefault="001130F2" w:rsidP="00B0001E">
      <w:r>
        <w:br w:type="column"/>
      </w:r>
      <w:r>
        <w:rPr>
          <w:i/>
          <w:sz w:val="20"/>
          <w:szCs w:val="20"/>
        </w:rPr>
        <w:lastRenderedPageBreak/>
        <w:t>M</w:t>
      </w:r>
      <w:r w:rsidRPr="00EF189F">
        <w:rPr>
          <w:i/>
          <w:sz w:val="20"/>
          <w:szCs w:val="20"/>
        </w:rPr>
        <w:t>anufacturing management</w:t>
      </w:r>
    </w:p>
    <w:tbl>
      <w:tblPr>
        <w:tblStyle w:val="TableGrid"/>
        <w:tblpPr w:leftFromText="180" w:rightFromText="180" w:vertAnchor="page" w:horzAnchor="margin" w:tblpY="2569"/>
        <w:tblW w:w="0" w:type="auto"/>
        <w:tblLook w:val="04A0" w:firstRow="1" w:lastRow="0" w:firstColumn="1" w:lastColumn="0" w:noHBand="0" w:noVBand="1"/>
      </w:tblPr>
      <w:tblGrid>
        <w:gridCol w:w="2812"/>
        <w:gridCol w:w="2977"/>
        <w:gridCol w:w="3312"/>
      </w:tblGrid>
      <w:tr w:rsidR="001130F2" w:rsidRPr="00FC2A0E" w14:paraId="46D014F9" w14:textId="77777777" w:rsidTr="001130F2">
        <w:trPr>
          <w:trHeight w:val="310"/>
        </w:trPr>
        <w:tc>
          <w:tcPr>
            <w:tcW w:w="281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C5660B7" w14:textId="77777777" w:rsidR="001130F2" w:rsidRPr="00633BAB" w:rsidRDefault="001130F2" w:rsidP="001130F2">
            <w:pPr>
              <w:spacing w:after="40"/>
              <w:rPr>
                <w:b/>
              </w:rPr>
            </w:pPr>
            <w:r w:rsidRPr="00633BAB">
              <w:rPr>
                <w:b/>
              </w:rPr>
              <w:t>Use case name :</w:t>
            </w:r>
          </w:p>
        </w:tc>
        <w:tc>
          <w:tcPr>
            <w:tcW w:w="6289"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8C91FA7" w14:textId="77777777" w:rsidR="001130F2" w:rsidRPr="00FC2A0E" w:rsidRDefault="001130F2" w:rsidP="001130F2">
            <w:pPr>
              <w:spacing w:after="40"/>
              <w:rPr>
                <w:i/>
                <w:sz w:val="20"/>
                <w:szCs w:val="20"/>
              </w:rPr>
            </w:pPr>
            <w:r>
              <w:rPr>
                <w:i/>
                <w:sz w:val="20"/>
                <w:szCs w:val="20"/>
              </w:rPr>
              <w:t>M</w:t>
            </w:r>
            <w:r w:rsidRPr="00EF189F">
              <w:rPr>
                <w:i/>
                <w:sz w:val="20"/>
                <w:szCs w:val="20"/>
              </w:rPr>
              <w:t>anufacturing management</w:t>
            </w:r>
          </w:p>
        </w:tc>
      </w:tr>
      <w:tr w:rsidR="001130F2" w:rsidRPr="00DE2224" w14:paraId="304CB5CE" w14:textId="77777777" w:rsidTr="001130F2">
        <w:trPr>
          <w:trHeight w:val="755"/>
        </w:trPr>
        <w:tc>
          <w:tcPr>
            <w:tcW w:w="281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7C15CFD" w14:textId="77777777" w:rsidR="001130F2" w:rsidRPr="00633BAB" w:rsidRDefault="001130F2" w:rsidP="001130F2">
            <w:pPr>
              <w:spacing w:after="40"/>
              <w:rPr>
                <w:b/>
              </w:rPr>
            </w:pPr>
            <w:r w:rsidRPr="00633BAB">
              <w:rPr>
                <w:b/>
              </w:rPr>
              <w:t>Brief description:</w:t>
            </w:r>
          </w:p>
        </w:tc>
        <w:tc>
          <w:tcPr>
            <w:tcW w:w="6289"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0192929" w14:textId="77777777" w:rsidR="001130F2" w:rsidRPr="00DE2224" w:rsidRDefault="001130F2" w:rsidP="001130F2">
            <w:pPr>
              <w:spacing w:after="40"/>
              <w:rPr>
                <w:i/>
                <w:sz w:val="20"/>
                <w:szCs w:val="20"/>
              </w:rPr>
            </w:pPr>
            <w:r>
              <w:rPr>
                <w:i/>
                <w:sz w:val="20"/>
                <w:szCs w:val="20"/>
              </w:rPr>
              <w:t>I</w:t>
            </w:r>
            <w:r w:rsidRPr="00311E6C">
              <w:rPr>
                <w:i/>
                <w:sz w:val="20"/>
                <w:szCs w:val="20"/>
              </w:rPr>
              <w:t>s a process that describes how the manufacturing process is managed in a system</w:t>
            </w:r>
          </w:p>
        </w:tc>
      </w:tr>
      <w:tr w:rsidR="001130F2" w:rsidRPr="00FC2A0E" w14:paraId="77D081F9" w14:textId="77777777" w:rsidTr="001130F2">
        <w:trPr>
          <w:trHeight w:val="332"/>
        </w:trPr>
        <w:tc>
          <w:tcPr>
            <w:tcW w:w="281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9E76440" w14:textId="77777777" w:rsidR="001130F2" w:rsidRPr="00633BAB" w:rsidRDefault="001130F2" w:rsidP="001130F2">
            <w:pPr>
              <w:spacing w:after="40"/>
              <w:rPr>
                <w:b/>
              </w:rPr>
            </w:pPr>
            <w:r w:rsidRPr="00633BAB">
              <w:rPr>
                <w:b/>
              </w:rPr>
              <w:t>Actors:</w:t>
            </w:r>
          </w:p>
        </w:tc>
        <w:tc>
          <w:tcPr>
            <w:tcW w:w="6289"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CFD9883" w14:textId="77777777" w:rsidR="001130F2" w:rsidRPr="00FC2A0E" w:rsidRDefault="001130F2" w:rsidP="001130F2">
            <w:pPr>
              <w:spacing w:after="40"/>
              <w:rPr>
                <w:i/>
                <w:sz w:val="20"/>
                <w:szCs w:val="20"/>
              </w:rPr>
            </w:pPr>
            <w:r w:rsidRPr="007F0DE8">
              <w:rPr>
                <w:i/>
                <w:sz w:val="20"/>
                <w:szCs w:val="20"/>
              </w:rPr>
              <w:t>Manufacturing Manager</w:t>
            </w:r>
            <w:r>
              <w:rPr>
                <w:i/>
                <w:sz w:val="20"/>
                <w:szCs w:val="20"/>
              </w:rPr>
              <w:t xml:space="preserve">, </w:t>
            </w:r>
            <w:r w:rsidRPr="007F0DE8">
              <w:rPr>
                <w:i/>
                <w:sz w:val="20"/>
                <w:szCs w:val="20"/>
              </w:rPr>
              <w:t>Production Supervisor</w:t>
            </w:r>
          </w:p>
        </w:tc>
      </w:tr>
      <w:tr w:rsidR="001130F2" w:rsidRPr="00FC2A0E" w14:paraId="445FA6AA" w14:textId="77777777" w:rsidTr="001130F2">
        <w:trPr>
          <w:trHeight w:val="376"/>
        </w:trPr>
        <w:tc>
          <w:tcPr>
            <w:tcW w:w="281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151729FE" w14:textId="77777777" w:rsidR="001130F2" w:rsidRPr="00633BAB" w:rsidRDefault="001130F2" w:rsidP="001130F2">
            <w:pPr>
              <w:spacing w:after="40"/>
              <w:rPr>
                <w:b/>
              </w:rPr>
            </w:pPr>
            <w:r w:rsidRPr="00633BAB">
              <w:rPr>
                <w:b/>
              </w:rPr>
              <w:t>Stakeholders:</w:t>
            </w:r>
          </w:p>
        </w:tc>
        <w:tc>
          <w:tcPr>
            <w:tcW w:w="6289"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4B2A48E" w14:textId="77777777" w:rsidR="001130F2" w:rsidRPr="00FC2A0E" w:rsidRDefault="001130F2" w:rsidP="001130F2">
            <w:pPr>
              <w:spacing w:after="40"/>
              <w:rPr>
                <w:i/>
                <w:sz w:val="20"/>
                <w:szCs w:val="20"/>
              </w:rPr>
            </w:pPr>
            <w:r w:rsidRPr="007F0DE8">
              <w:rPr>
                <w:i/>
                <w:sz w:val="20"/>
                <w:szCs w:val="20"/>
              </w:rPr>
              <w:t>Manufacturing Manager</w:t>
            </w:r>
            <w:r>
              <w:rPr>
                <w:i/>
                <w:sz w:val="20"/>
                <w:szCs w:val="20"/>
              </w:rPr>
              <w:t xml:space="preserve">, </w:t>
            </w:r>
            <w:r w:rsidRPr="007F0DE8">
              <w:rPr>
                <w:i/>
                <w:sz w:val="20"/>
                <w:szCs w:val="20"/>
              </w:rPr>
              <w:t>Production Supervisor</w:t>
            </w:r>
          </w:p>
        </w:tc>
      </w:tr>
      <w:tr w:rsidR="001130F2" w:rsidRPr="00FC2A0E" w14:paraId="76D08BFE" w14:textId="77777777" w:rsidTr="001130F2">
        <w:trPr>
          <w:trHeight w:val="658"/>
        </w:trPr>
        <w:tc>
          <w:tcPr>
            <w:tcW w:w="281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489A1C0" w14:textId="77777777" w:rsidR="001130F2" w:rsidRPr="00633BAB" w:rsidRDefault="001130F2" w:rsidP="001130F2">
            <w:pPr>
              <w:spacing w:after="40"/>
              <w:rPr>
                <w:b/>
              </w:rPr>
            </w:pPr>
            <w:r w:rsidRPr="00633BAB">
              <w:rPr>
                <w:b/>
              </w:rPr>
              <w:t>Preconditions:</w:t>
            </w:r>
          </w:p>
        </w:tc>
        <w:tc>
          <w:tcPr>
            <w:tcW w:w="6289"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F0EFBFF" w14:textId="77777777" w:rsidR="001130F2" w:rsidRPr="007F0DE8" w:rsidRDefault="001130F2" w:rsidP="001130F2">
            <w:pPr>
              <w:spacing w:after="40"/>
              <w:rPr>
                <w:i/>
                <w:sz w:val="20"/>
                <w:szCs w:val="20"/>
              </w:rPr>
            </w:pPr>
            <w:r w:rsidRPr="007F0DE8">
              <w:rPr>
                <w:i/>
                <w:sz w:val="20"/>
                <w:szCs w:val="20"/>
              </w:rPr>
              <w:t>The manufacturing process is designed and set up in the system</w:t>
            </w:r>
            <w:r>
              <w:rPr>
                <w:i/>
                <w:sz w:val="20"/>
                <w:szCs w:val="20"/>
              </w:rPr>
              <w:t>.</w:t>
            </w:r>
          </w:p>
          <w:p w14:paraId="0CE636CA" w14:textId="77777777" w:rsidR="001130F2" w:rsidRPr="00FC2A0E" w:rsidRDefault="001130F2" w:rsidP="001130F2">
            <w:pPr>
              <w:spacing w:after="40"/>
              <w:rPr>
                <w:i/>
                <w:sz w:val="20"/>
                <w:szCs w:val="20"/>
              </w:rPr>
            </w:pPr>
            <w:r w:rsidRPr="007F0DE8">
              <w:rPr>
                <w:i/>
                <w:sz w:val="20"/>
                <w:szCs w:val="20"/>
              </w:rPr>
              <w:t>The necessary raw materials are available</w:t>
            </w:r>
            <w:r>
              <w:rPr>
                <w:i/>
                <w:sz w:val="20"/>
                <w:szCs w:val="20"/>
              </w:rPr>
              <w:t>.</w:t>
            </w:r>
          </w:p>
        </w:tc>
      </w:tr>
      <w:tr w:rsidR="001130F2" w:rsidRPr="00FC2A0E" w14:paraId="7229B072" w14:textId="77777777" w:rsidTr="001130F2">
        <w:trPr>
          <w:trHeight w:val="1397"/>
        </w:trPr>
        <w:tc>
          <w:tcPr>
            <w:tcW w:w="281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9977A59" w14:textId="77777777" w:rsidR="001130F2" w:rsidRPr="00633BAB" w:rsidRDefault="001130F2" w:rsidP="001130F2">
            <w:pPr>
              <w:spacing w:after="40"/>
              <w:rPr>
                <w:b/>
              </w:rPr>
            </w:pPr>
            <w:r w:rsidRPr="00633BAB">
              <w:rPr>
                <w:b/>
              </w:rPr>
              <w:t>Postconditions:</w:t>
            </w:r>
          </w:p>
        </w:tc>
        <w:tc>
          <w:tcPr>
            <w:tcW w:w="6289"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33D718A" w14:textId="77777777" w:rsidR="001130F2" w:rsidRPr="007F0DE8" w:rsidRDefault="001130F2" w:rsidP="001130F2">
            <w:pPr>
              <w:spacing w:after="40"/>
              <w:rPr>
                <w:i/>
                <w:sz w:val="20"/>
                <w:szCs w:val="20"/>
              </w:rPr>
            </w:pPr>
            <w:r w:rsidRPr="007F0DE8">
              <w:rPr>
                <w:i/>
                <w:sz w:val="20"/>
                <w:szCs w:val="20"/>
              </w:rPr>
              <w:t>The manufacturing process is completed successfully</w:t>
            </w:r>
            <w:r>
              <w:rPr>
                <w:i/>
                <w:sz w:val="20"/>
                <w:szCs w:val="20"/>
              </w:rPr>
              <w:t>.</w:t>
            </w:r>
          </w:p>
          <w:p w14:paraId="6739805D" w14:textId="77777777" w:rsidR="001130F2" w:rsidRDefault="001130F2" w:rsidP="001130F2">
            <w:pPr>
              <w:spacing w:after="40"/>
              <w:rPr>
                <w:i/>
                <w:sz w:val="20"/>
                <w:szCs w:val="20"/>
              </w:rPr>
            </w:pPr>
            <w:r w:rsidRPr="007F0DE8">
              <w:rPr>
                <w:i/>
                <w:sz w:val="20"/>
                <w:szCs w:val="20"/>
              </w:rPr>
              <w:t>The finished product is ready for distribution</w:t>
            </w:r>
            <w:r>
              <w:rPr>
                <w:i/>
                <w:sz w:val="20"/>
                <w:szCs w:val="20"/>
              </w:rPr>
              <w:t>.</w:t>
            </w:r>
          </w:p>
          <w:p w14:paraId="23FE69B3" w14:textId="77777777" w:rsidR="001130F2" w:rsidRPr="00FC2A0E" w:rsidRDefault="001130F2" w:rsidP="001130F2">
            <w:pPr>
              <w:spacing w:after="40"/>
              <w:rPr>
                <w:i/>
                <w:sz w:val="20"/>
                <w:szCs w:val="20"/>
              </w:rPr>
            </w:pPr>
          </w:p>
        </w:tc>
      </w:tr>
      <w:tr w:rsidR="001130F2" w:rsidRPr="00352E67" w14:paraId="1671C05F" w14:textId="77777777" w:rsidTr="001130F2">
        <w:trPr>
          <w:trHeight w:val="352"/>
        </w:trPr>
        <w:tc>
          <w:tcPr>
            <w:tcW w:w="2812"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4462FD00" w14:textId="77777777" w:rsidR="001130F2" w:rsidRPr="00633BAB" w:rsidRDefault="001130F2" w:rsidP="001130F2">
            <w:pPr>
              <w:spacing w:after="40"/>
              <w:rPr>
                <w:b/>
              </w:rPr>
            </w:pPr>
            <w:r>
              <w:rPr>
                <w:b/>
              </w:rPr>
              <w:t>Flow of activities</w:t>
            </w:r>
          </w:p>
        </w:tc>
        <w:tc>
          <w:tcPr>
            <w:tcW w:w="2977"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2490BEF2" w14:textId="77777777" w:rsidR="001130F2" w:rsidRPr="00352E67" w:rsidRDefault="001130F2" w:rsidP="001130F2">
            <w:pPr>
              <w:spacing w:after="40"/>
              <w:jc w:val="center"/>
              <w:rPr>
                <w:b/>
                <w:sz w:val="20"/>
                <w:szCs w:val="20"/>
              </w:rPr>
            </w:pPr>
            <w:r w:rsidRPr="00352E67">
              <w:rPr>
                <w:b/>
                <w:sz w:val="20"/>
                <w:szCs w:val="20"/>
              </w:rPr>
              <w:t>Actor</w:t>
            </w:r>
          </w:p>
        </w:tc>
        <w:tc>
          <w:tcPr>
            <w:tcW w:w="331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FFA0A80" w14:textId="77777777" w:rsidR="001130F2" w:rsidRPr="00352E67" w:rsidRDefault="001130F2" w:rsidP="001130F2">
            <w:pPr>
              <w:spacing w:after="40"/>
              <w:jc w:val="center"/>
              <w:rPr>
                <w:b/>
                <w:sz w:val="20"/>
                <w:szCs w:val="20"/>
              </w:rPr>
            </w:pPr>
            <w:r w:rsidRPr="00352E67">
              <w:rPr>
                <w:b/>
                <w:sz w:val="20"/>
                <w:szCs w:val="20"/>
              </w:rPr>
              <w:t>Sytem</w:t>
            </w:r>
          </w:p>
        </w:tc>
      </w:tr>
      <w:tr w:rsidR="001130F2" w:rsidRPr="00FC2A0E" w14:paraId="53DA5A33" w14:textId="77777777" w:rsidTr="001130F2">
        <w:trPr>
          <w:trHeight w:val="3457"/>
        </w:trPr>
        <w:tc>
          <w:tcPr>
            <w:tcW w:w="2812" w:type="dxa"/>
            <w:vMerge/>
            <w:tcBorders>
              <w:left w:val="single" w:sz="8" w:space="0" w:color="auto"/>
              <w:bottom w:val="single" w:sz="8" w:space="0" w:color="auto"/>
              <w:right w:val="single" w:sz="8" w:space="0" w:color="auto"/>
            </w:tcBorders>
            <w:shd w:val="clear" w:color="auto" w:fill="CCC0D9" w:themeFill="accent4" w:themeFillTint="66"/>
            <w:vAlign w:val="center"/>
          </w:tcPr>
          <w:p w14:paraId="24EDB742" w14:textId="77777777" w:rsidR="001130F2" w:rsidRPr="00633BAB" w:rsidRDefault="001130F2" w:rsidP="001130F2">
            <w:pPr>
              <w:spacing w:after="40"/>
              <w:rPr>
                <w:b/>
              </w:rPr>
            </w:pPr>
          </w:p>
        </w:tc>
        <w:tc>
          <w:tcPr>
            <w:tcW w:w="2977"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4E9C2209" w14:textId="77777777" w:rsidR="001130F2" w:rsidRPr="00311E6C" w:rsidRDefault="001130F2" w:rsidP="001130F2">
            <w:pPr>
              <w:spacing w:after="40"/>
              <w:rPr>
                <w:i/>
                <w:sz w:val="20"/>
                <w:szCs w:val="20"/>
              </w:rPr>
            </w:pPr>
            <w:r>
              <w:rPr>
                <w:i/>
                <w:sz w:val="20"/>
                <w:szCs w:val="20"/>
              </w:rPr>
              <w:t>1.</w:t>
            </w:r>
            <w:r w:rsidRPr="00311E6C">
              <w:rPr>
                <w:i/>
                <w:sz w:val="20"/>
                <w:szCs w:val="20"/>
              </w:rPr>
              <w:t>Receive orders: The manufacturing manager receives orders for products from the sales department.</w:t>
            </w:r>
          </w:p>
          <w:p w14:paraId="56D2A2E9" w14:textId="77777777" w:rsidR="001130F2" w:rsidRPr="00311E6C" w:rsidRDefault="001130F2" w:rsidP="001130F2">
            <w:pPr>
              <w:spacing w:after="40"/>
              <w:rPr>
                <w:i/>
                <w:sz w:val="20"/>
                <w:szCs w:val="20"/>
              </w:rPr>
            </w:pPr>
            <w:r>
              <w:rPr>
                <w:i/>
                <w:sz w:val="20"/>
                <w:szCs w:val="20"/>
              </w:rPr>
              <w:t>2.</w:t>
            </w:r>
            <w:r w:rsidRPr="00311E6C">
              <w:rPr>
                <w:i/>
                <w:sz w:val="20"/>
                <w:szCs w:val="20"/>
              </w:rPr>
              <w:t>Review orders: The manufacturing manager reviews the orders to determine the quantity and type of products to be manufactured.</w:t>
            </w:r>
          </w:p>
          <w:p w14:paraId="69C0B735" w14:textId="77777777" w:rsidR="001130F2" w:rsidRDefault="001130F2" w:rsidP="001130F2">
            <w:pPr>
              <w:spacing w:after="40"/>
              <w:rPr>
                <w:i/>
                <w:sz w:val="20"/>
                <w:szCs w:val="20"/>
              </w:rPr>
            </w:pPr>
            <w:r>
              <w:rPr>
                <w:i/>
                <w:sz w:val="20"/>
                <w:szCs w:val="20"/>
              </w:rPr>
              <w:t>3.</w:t>
            </w:r>
            <w:r w:rsidRPr="00311E6C">
              <w:rPr>
                <w:i/>
                <w:sz w:val="20"/>
                <w:szCs w:val="20"/>
              </w:rPr>
              <w:t>Monitor production: The manufacturing manager monitors the production process to ensure that it is running smoothly and on schedule.</w:t>
            </w:r>
          </w:p>
          <w:p w14:paraId="2141620B" w14:textId="77777777" w:rsidR="001130F2" w:rsidRPr="00FC2A0E" w:rsidRDefault="001130F2" w:rsidP="001130F2">
            <w:pPr>
              <w:spacing w:after="40"/>
              <w:rPr>
                <w:i/>
                <w:sz w:val="20"/>
                <w:szCs w:val="20"/>
              </w:rPr>
            </w:pPr>
            <w:r>
              <w:rPr>
                <w:i/>
                <w:sz w:val="20"/>
                <w:szCs w:val="20"/>
              </w:rPr>
              <w:t>4.</w:t>
            </w:r>
            <w:r>
              <w:t xml:space="preserve"> </w:t>
            </w:r>
            <w:r w:rsidRPr="00311E6C">
              <w:rPr>
                <w:i/>
                <w:sz w:val="20"/>
                <w:szCs w:val="20"/>
              </w:rPr>
              <w:t>Store finished products: The manufacturing manager stores finished products in the warehouse until they are ready to be shipped to customers.</w:t>
            </w:r>
          </w:p>
        </w:tc>
        <w:tc>
          <w:tcPr>
            <w:tcW w:w="3312"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645B0826" w14:textId="77777777" w:rsidR="001130F2" w:rsidRDefault="001130F2" w:rsidP="001130F2">
            <w:pPr>
              <w:spacing w:after="40"/>
              <w:rPr>
                <w:i/>
                <w:sz w:val="20"/>
                <w:szCs w:val="20"/>
              </w:rPr>
            </w:pPr>
            <w:r>
              <w:rPr>
                <w:i/>
                <w:sz w:val="20"/>
                <w:szCs w:val="20"/>
              </w:rPr>
              <w:t>1.</w:t>
            </w:r>
            <w:r w:rsidRPr="00311E6C">
              <w:rPr>
                <w:i/>
                <w:sz w:val="20"/>
                <w:szCs w:val="20"/>
              </w:rPr>
              <w:t>Production planning: The system provides an interface for the user to plan production.</w:t>
            </w:r>
          </w:p>
          <w:p w14:paraId="135496F0" w14:textId="77777777" w:rsidR="001130F2" w:rsidRPr="00311E6C" w:rsidRDefault="001130F2" w:rsidP="001130F2">
            <w:pPr>
              <w:spacing w:after="40"/>
              <w:rPr>
                <w:i/>
                <w:sz w:val="20"/>
                <w:szCs w:val="20"/>
              </w:rPr>
            </w:pPr>
          </w:p>
          <w:p w14:paraId="2F2F35B4" w14:textId="77777777" w:rsidR="001130F2" w:rsidRDefault="001130F2" w:rsidP="001130F2">
            <w:pPr>
              <w:spacing w:after="40"/>
              <w:rPr>
                <w:i/>
                <w:sz w:val="20"/>
                <w:szCs w:val="20"/>
              </w:rPr>
            </w:pPr>
            <w:r>
              <w:rPr>
                <w:i/>
                <w:sz w:val="20"/>
                <w:szCs w:val="20"/>
              </w:rPr>
              <w:t>2.</w:t>
            </w:r>
            <w:r w:rsidRPr="00311E6C">
              <w:rPr>
                <w:i/>
                <w:sz w:val="20"/>
                <w:szCs w:val="20"/>
              </w:rPr>
              <w:t>Place work orders: After planning, the system needs to generate work orders for the products listed in the plan.</w:t>
            </w:r>
          </w:p>
          <w:p w14:paraId="412BFCED" w14:textId="77777777" w:rsidR="001130F2" w:rsidRPr="00311E6C" w:rsidRDefault="001130F2" w:rsidP="001130F2">
            <w:pPr>
              <w:spacing w:after="40"/>
              <w:rPr>
                <w:i/>
                <w:sz w:val="20"/>
                <w:szCs w:val="20"/>
              </w:rPr>
            </w:pPr>
          </w:p>
          <w:p w14:paraId="4F92F553" w14:textId="77777777" w:rsidR="001130F2" w:rsidRPr="00FC2A0E" w:rsidRDefault="001130F2" w:rsidP="001130F2">
            <w:pPr>
              <w:spacing w:after="40"/>
              <w:rPr>
                <w:i/>
                <w:sz w:val="20"/>
                <w:szCs w:val="20"/>
              </w:rPr>
            </w:pPr>
            <w:r>
              <w:rPr>
                <w:i/>
                <w:sz w:val="20"/>
                <w:szCs w:val="20"/>
              </w:rPr>
              <w:t>3.</w:t>
            </w:r>
            <w:r w:rsidRPr="00311E6C">
              <w:rPr>
                <w:i/>
                <w:sz w:val="20"/>
                <w:szCs w:val="20"/>
              </w:rPr>
              <w:t>Material warehouse management: The system needs to provide inventory management features, including inventory entry, exit and inventory update.</w:t>
            </w:r>
          </w:p>
        </w:tc>
      </w:tr>
      <w:tr w:rsidR="001130F2" w:rsidRPr="00E63CC7" w14:paraId="2D40F829" w14:textId="77777777" w:rsidTr="001130F2">
        <w:trPr>
          <w:trHeight w:val="310"/>
        </w:trPr>
        <w:tc>
          <w:tcPr>
            <w:tcW w:w="2812"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AC349B0" w14:textId="77777777" w:rsidR="001130F2" w:rsidRPr="00633BAB" w:rsidRDefault="001130F2" w:rsidP="001130F2">
            <w:pPr>
              <w:spacing w:after="40"/>
              <w:rPr>
                <w:b/>
              </w:rPr>
            </w:pPr>
            <w:r w:rsidRPr="00633BAB">
              <w:rPr>
                <w:b/>
              </w:rPr>
              <w:t>Exception</w:t>
            </w:r>
          </w:p>
          <w:p w14:paraId="30EEEC1C" w14:textId="77777777" w:rsidR="001130F2" w:rsidRPr="00633BAB" w:rsidRDefault="001130F2" w:rsidP="001130F2">
            <w:pPr>
              <w:spacing w:after="40"/>
              <w:rPr>
                <w:b/>
              </w:rPr>
            </w:pPr>
            <w:r w:rsidRPr="00633BAB">
              <w:rPr>
                <w:b/>
              </w:rPr>
              <w:t>Conditions:</w:t>
            </w:r>
          </w:p>
        </w:tc>
        <w:tc>
          <w:tcPr>
            <w:tcW w:w="6289"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58E4BBB9" w14:textId="77777777" w:rsidR="001130F2" w:rsidRPr="00311E6C" w:rsidRDefault="001130F2" w:rsidP="001130F2">
            <w:pPr>
              <w:spacing w:after="40"/>
              <w:rPr>
                <w:i/>
                <w:sz w:val="20"/>
                <w:szCs w:val="20"/>
              </w:rPr>
            </w:pPr>
            <w:r w:rsidRPr="00311E6C">
              <w:rPr>
                <w:i/>
                <w:sz w:val="20"/>
                <w:szCs w:val="20"/>
              </w:rPr>
              <w:t>Insufficient raw materials are available, which may result in delays or cancellation of the production run.</w:t>
            </w:r>
          </w:p>
          <w:p w14:paraId="5A0281F8" w14:textId="77777777" w:rsidR="001130F2" w:rsidRPr="00E63CC7" w:rsidRDefault="001130F2" w:rsidP="001130F2">
            <w:pPr>
              <w:spacing w:after="40"/>
              <w:rPr>
                <w:i/>
                <w:sz w:val="20"/>
                <w:szCs w:val="20"/>
              </w:rPr>
            </w:pPr>
            <w:r w:rsidRPr="00311E6C">
              <w:rPr>
                <w:i/>
                <w:sz w:val="20"/>
                <w:szCs w:val="20"/>
              </w:rPr>
              <w:t>Equipment failure or breakdown, which may result in delays or cancellation of the production run.</w:t>
            </w:r>
          </w:p>
        </w:tc>
      </w:tr>
    </w:tbl>
    <w:p w14:paraId="63C66D90" w14:textId="77777777" w:rsidR="001130F2" w:rsidRDefault="001130F2" w:rsidP="001130F2">
      <w:pPr>
        <w:pStyle w:val="Tiumccp2"/>
      </w:pPr>
    </w:p>
    <w:p w14:paraId="18219BA5" w14:textId="77777777" w:rsidR="001130F2" w:rsidRDefault="001130F2" w:rsidP="00B0001E">
      <w:r>
        <w:br w:type="column"/>
      </w:r>
      <w:r>
        <w:rPr>
          <w:i/>
          <w:sz w:val="20"/>
          <w:szCs w:val="20"/>
        </w:rPr>
        <w:lastRenderedPageBreak/>
        <w:t>R</w:t>
      </w:r>
      <w:r w:rsidRPr="001B4068">
        <w:rPr>
          <w:i/>
          <w:sz w:val="20"/>
          <w:szCs w:val="20"/>
        </w:rPr>
        <w:t>eseller management</w:t>
      </w:r>
    </w:p>
    <w:tbl>
      <w:tblPr>
        <w:tblStyle w:val="TableGrid"/>
        <w:tblpPr w:leftFromText="180" w:rightFromText="180" w:vertAnchor="page" w:horzAnchor="margin" w:tblpY="2461"/>
        <w:tblW w:w="0" w:type="auto"/>
        <w:tblLook w:val="04A0" w:firstRow="1" w:lastRow="0" w:firstColumn="1" w:lastColumn="0" w:noHBand="0" w:noVBand="1"/>
      </w:tblPr>
      <w:tblGrid>
        <w:gridCol w:w="2811"/>
        <w:gridCol w:w="2980"/>
        <w:gridCol w:w="3310"/>
      </w:tblGrid>
      <w:tr w:rsidR="001130F2" w:rsidRPr="00FC2A0E" w14:paraId="1015D8F5" w14:textId="77777777" w:rsidTr="001130F2">
        <w:trPr>
          <w:trHeight w:val="310"/>
        </w:trPr>
        <w:tc>
          <w:tcPr>
            <w:tcW w:w="2811"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C5CC3E9" w14:textId="77777777" w:rsidR="001130F2" w:rsidRPr="00633BAB" w:rsidRDefault="001130F2" w:rsidP="001130F2">
            <w:pPr>
              <w:spacing w:after="40"/>
              <w:rPr>
                <w:b/>
              </w:rPr>
            </w:pPr>
            <w:r w:rsidRPr="00633BAB">
              <w:rPr>
                <w:b/>
              </w:rPr>
              <w:t>Use case name :</w:t>
            </w:r>
          </w:p>
        </w:tc>
        <w:tc>
          <w:tcPr>
            <w:tcW w:w="6290"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DD4999C" w14:textId="77777777" w:rsidR="001130F2" w:rsidRPr="00FC2A0E" w:rsidRDefault="001130F2" w:rsidP="001130F2">
            <w:pPr>
              <w:spacing w:after="40"/>
              <w:rPr>
                <w:i/>
                <w:sz w:val="20"/>
                <w:szCs w:val="20"/>
              </w:rPr>
            </w:pPr>
            <w:r>
              <w:rPr>
                <w:i/>
                <w:sz w:val="20"/>
                <w:szCs w:val="20"/>
              </w:rPr>
              <w:t>R</w:t>
            </w:r>
            <w:r w:rsidRPr="001B4068">
              <w:rPr>
                <w:i/>
                <w:sz w:val="20"/>
                <w:szCs w:val="20"/>
              </w:rPr>
              <w:t>eseller management</w:t>
            </w:r>
          </w:p>
        </w:tc>
      </w:tr>
      <w:tr w:rsidR="001130F2" w:rsidRPr="00DE2224" w14:paraId="6B878498" w14:textId="77777777" w:rsidTr="001130F2">
        <w:trPr>
          <w:trHeight w:val="755"/>
        </w:trPr>
        <w:tc>
          <w:tcPr>
            <w:tcW w:w="2811"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130D60B" w14:textId="77777777" w:rsidR="001130F2" w:rsidRPr="00633BAB" w:rsidRDefault="001130F2" w:rsidP="001130F2">
            <w:pPr>
              <w:spacing w:after="40"/>
              <w:rPr>
                <w:b/>
              </w:rPr>
            </w:pPr>
            <w:r w:rsidRPr="00633BAB">
              <w:rPr>
                <w:b/>
              </w:rPr>
              <w:t>Brief description:</w:t>
            </w:r>
          </w:p>
        </w:tc>
        <w:tc>
          <w:tcPr>
            <w:tcW w:w="6290"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9902FD3" w14:textId="77777777" w:rsidR="001130F2" w:rsidRPr="00DE2224" w:rsidRDefault="001130F2" w:rsidP="001130F2">
            <w:pPr>
              <w:spacing w:after="40"/>
              <w:rPr>
                <w:i/>
                <w:sz w:val="20"/>
                <w:szCs w:val="20"/>
              </w:rPr>
            </w:pPr>
            <w:r>
              <w:rPr>
                <w:i/>
                <w:sz w:val="20"/>
                <w:szCs w:val="20"/>
              </w:rPr>
              <w:t>Reseller</w:t>
            </w:r>
            <w:r w:rsidRPr="0002676B">
              <w:rPr>
                <w:i/>
                <w:sz w:val="20"/>
                <w:szCs w:val="20"/>
              </w:rPr>
              <w:t xml:space="preserve"> management is a formulaic description of how to manage and interact with product distributors.</w:t>
            </w:r>
          </w:p>
        </w:tc>
      </w:tr>
      <w:tr w:rsidR="001130F2" w:rsidRPr="00FC2A0E" w14:paraId="06405227" w14:textId="77777777" w:rsidTr="001130F2">
        <w:trPr>
          <w:trHeight w:val="332"/>
        </w:trPr>
        <w:tc>
          <w:tcPr>
            <w:tcW w:w="2811"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8F6BE58" w14:textId="77777777" w:rsidR="001130F2" w:rsidRPr="00633BAB" w:rsidRDefault="001130F2" w:rsidP="001130F2">
            <w:pPr>
              <w:spacing w:after="40"/>
              <w:rPr>
                <w:b/>
              </w:rPr>
            </w:pPr>
            <w:r w:rsidRPr="00633BAB">
              <w:rPr>
                <w:b/>
              </w:rPr>
              <w:t>Actors:</w:t>
            </w:r>
          </w:p>
        </w:tc>
        <w:tc>
          <w:tcPr>
            <w:tcW w:w="6290"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CF10B03" w14:textId="77777777" w:rsidR="001130F2" w:rsidRPr="00FC2A0E" w:rsidRDefault="001130F2" w:rsidP="001130F2">
            <w:pPr>
              <w:spacing w:after="40"/>
              <w:rPr>
                <w:i/>
                <w:sz w:val="20"/>
                <w:szCs w:val="20"/>
              </w:rPr>
            </w:pPr>
            <w:r w:rsidRPr="0002676B">
              <w:rPr>
                <w:i/>
                <w:sz w:val="20"/>
                <w:szCs w:val="20"/>
              </w:rPr>
              <w:t>Administrator</w:t>
            </w:r>
            <w:r>
              <w:rPr>
                <w:i/>
                <w:sz w:val="20"/>
                <w:szCs w:val="20"/>
              </w:rPr>
              <w:t xml:space="preserve">, </w:t>
            </w:r>
            <w:r>
              <w:t xml:space="preserve"> </w:t>
            </w:r>
            <w:r w:rsidRPr="0002676B">
              <w:rPr>
                <w:i/>
                <w:sz w:val="20"/>
                <w:szCs w:val="20"/>
              </w:rPr>
              <w:t>Reseller</w:t>
            </w:r>
          </w:p>
        </w:tc>
      </w:tr>
      <w:tr w:rsidR="001130F2" w:rsidRPr="00FC2A0E" w14:paraId="7FA8A813" w14:textId="77777777" w:rsidTr="001130F2">
        <w:trPr>
          <w:trHeight w:val="376"/>
        </w:trPr>
        <w:tc>
          <w:tcPr>
            <w:tcW w:w="2811"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C9C5065" w14:textId="77777777" w:rsidR="001130F2" w:rsidRPr="00633BAB" w:rsidRDefault="001130F2" w:rsidP="001130F2">
            <w:pPr>
              <w:spacing w:after="40"/>
              <w:rPr>
                <w:b/>
              </w:rPr>
            </w:pPr>
            <w:r w:rsidRPr="00633BAB">
              <w:rPr>
                <w:b/>
              </w:rPr>
              <w:t>Stakeholders:</w:t>
            </w:r>
          </w:p>
        </w:tc>
        <w:tc>
          <w:tcPr>
            <w:tcW w:w="6290"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3C535AB" w14:textId="77777777" w:rsidR="001130F2" w:rsidRPr="00FC2A0E" w:rsidRDefault="001130F2" w:rsidP="001130F2">
            <w:pPr>
              <w:spacing w:after="40"/>
              <w:rPr>
                <w:i/>
                <w:sz w:val="20"/>
                <w:szCs w:val="20"/>
              </w:rPr>
            </w:pPr>
            <w:r w:rsidRPr="00712094">
              <w:rPr>
                <w:i/>
                <w:sz w:val="20"/>
                <w:szCs w:val="20"/>
              </w:rPr>
              <w:t>Producer</w:t>
            </w:r>
            <w:r>
              <w:rPr>
                <w:i/>
                <w:sz w:val="20"/>
                <w:szCs w:val="20"/>
              </w:rPr>
              <w:t xml:space="preserve">, User, </w:t>
            </w:r>
            <w:r>
              <w:t xml:space="preserve"> </w:t>
            </w:r>
            <w:r w:rsidRPr="00712094">
              <w:rPr>
                <w:i/>
                <w:sz w:val="20"/>
                <w:szCs w:val="20"/>
              </w:rPr>
              <w:t>Sales agent</w:t>
            </w:r>
          </w:p>
        </w:tc>
      </w:tr>
      <w:tr w:rsidR="001130F2" w:rsidRPr="00FC2A0E" w14:paraId="410076BB" w14:textId="77777777" w:rsidTr="001130F2">
        <w:trPr>
          <w:trHeight w:val="658"/>
        </w:trPr>
        <w:tc>
          <w:tcPr>
            <w:tcW w:w="2811"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444E1A2" w14:textId="77777777" w:rsidR="001130F2" w:rsidRPr="00633BAB" w:rsidRDefault="001130F2" w:rsidP="001130F2">
            <w:pPr>
              <w:spacing w:after="40"/>
              <w:rPr>
                <w:b/>
              </w:rPr>
            </w:pPr>
            <w:r w:rsidRPr="00633BAB">
              <w:rPr>
                <w:b/>
              </w:rPr>
              <w:t>Preconditions:</w:t>
            </w:r>
          </w:p>
        </w:tc>
        <w:tc>
          <w:tcPr>
            <w:tcW w:w="6290"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6190B9B9" w14:textId="77777777" w:rsidR="001130F2" w:rsidRPr="00712094" w:rsidRDefault="001130F2" w:rsidP="001130F2">
            <w:pPr>
              <w:spacing w:after="40"/>
              <w:rPr>
                <w:i/>
                <w:sz w:val="20"/>
                <w:szCs w:val="20"/>
              </w:rPr>
            </w:pPr>
            <w:r w:rsidRPr="00712094">
              <w:rPr>
                <w:i/>
                <w:sz w:val="20"/>
                <w:szCs w:val="20"/>
              </w:rPr>
              <w:t>The administrator has logged into the system</w:t>
            </w:r>
          </w:p>
          <w:p w14:paraId="0831DF0E" w14:textId="77777777" w:rsidR="001130F2" w:rsidRPr="00712094" w:rsidRDefault="001130F2" w:rsidP="001130F2">
            <w:pPr>
              <w:spacing w:after="40"/>
              <w:rPr>
                <w:i/>
                <w:sz w:val="20"/>
                <w:szCs w:val="20"/>
              </w:rPr>
            </w:pPr>
            <w:r w:rsidRPr="00712094">
              <w:rPr>
                <w:i/>
                <w:sz w:val="20"/>
                <w:szCs w:val="20"/>
              </w:rPr>
              <w:t>Registered Distributors and Admin Accepted</w:t>
            </w:r>
          </w:p>
          <w:p w14:paraId="7C46BE53" w14:textId="77777777" w:rsidR="001130F2" w:rsidRPr="00FC2A0E" w:rsidRDefault="001130F2" w:rsidP="001130F2">
            <w:pPr>
              <w:spacing w:after="40"/>
              <w:rPr>
                <w:i/>
                <w:sz w:val="20"/>
                <w:szCs w:val="20"/>
              </w:rPr>
            </w:pPr>
            <w:r w:rsidRPr="00712094">
              <w:rPr>
                <w:i/>
                <w:sz w:val="20"/>
                <w:szCs w:val="20"/>
              </w:rPr>
              <w:t>The information related to the distributors has been stored in the database of the system.</w:t>
            </w:r>
          </w:p>
        </w:tc>
      </w:tr>
      <w:tr w:rsidR="001130F2" w:rsidRPr="00FC2A0E" w14:paraId="59253464" w14:textId="77777777" w:rsidTr="001130F2">
        <w:trPr>
          <w:trHeight w:val="1397"/>
        </w:trPr>
        <w:tc>
          <w:tcPr>
            <w:tcW w:w="2811"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49D7B215" w14:textId="77777777" w:rsidR="001130F2" w:rsidRPr="00633BAB" w:rsidRDefault="001130F2" w:rsidP="001130F2">
            <w:pPr>
              <w:spacing w:after="40"/>
              <w:rPr>
                <w:b/>
              </w:rPr>
            </w:pPr>
            <w:r w:rsidRPr="00633BAB">
              <w:rPr>
                <w:b/>
              </w:rPr>
              <w:t>Postconditions:</w:t>
            </w:r>
          </w:p>
        </w:tc>
        <w:tc>
          <w:tcPr>
            <w:tcW w:w="6290"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72D7BAC6" w14:textId="77777777" w:rsidR="001130F2" w:rsidRPr="00FC2A0E" w:rsidRDefault="001130F2" w:rsidP="001130F2">
            <w:pPr>
              <w:spacing w:after="40"/>
              <w:rPr>
                <w:i/>
                <w:sz w:val="20"/>
                <w:szCs w:val="20"/>
              </w:rPr>
            </w:pPr>
            <w:r w:rsidRPr="00712094">
              <w:rPr>
                <w:i/>
                <w:sz w:val="20"/>
                <w:szCs w:val="20"/>
              </w:rPr>
              <w:t>The information of distributors has been successfully updated or added to the system.</w:t>
            </w:r>
          </w:p>
        </w:tc>
      </w:tr>
      <w:tr w:rsidR="001130F2" w:rsidRPr="00352E67" w14:paraId="0E9AA8B1" w14:textId="77777777" w:rsidTr="001130F2">
        <w:trPr>
          <w:trHeight w:val="352"/>
        </w:trPr>
        <w:tc>
          <w:tcPr>
            <w:tcW w:w="2811" w:type="dxa"/>
            <w:vMerge w:val="restart"/>
            <w:tcBorders>
              <w:top w:val="single" w:sz="8" w:space="0" w:color="auto"/>
              <w:left w:val="single" w:sz="8" w:space="0" w:color="auto"/>
              <w:right w:val="single" w:sz="8" w:space="0" w:color="auto"/>
            </w:tcBorders>
            <w:shd w:val="clear" w:color="auto" w:fill="CCC0D9" w:themeFill="accent4" w:themeFillTint="66"/>
            <w:vAlign w:val="center"/>
          </w:tcPr>
          <w:p w14:paraId="0357C0EA" w14:textId="77777777" w:rsidR="001130F2" w:rsidRPr="00633BAB" w:rsidRDefault="001130F2" w:rsidP="001130F2">
            <w:pPr>
              <w:spacing w:after="40"/>
              <w:rPr>
                <w:b/>
              </w:rPr>
            </w:pPr>
            <w:r>
              <w:rPr>
                <w:b/>
              </w:rPr>
              <w:t>Flow of activities</w:t>
            </w:r>
          </w:p>
        </w:tc>
        <w:tc>
          <w:tcPr>
            <w:tcW w:w="298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589089A7" w14:textId="77777777" w:rsidR="001130F2" w:rsidRPr="00352E67" w:rsidRDefault="001130F2" w:rsidP="001130F2">
            <w:pPr>
              <w:spacing w:after="40"/>
              <w:jc w:val="center"/>
              <w:rPr>
                <w:b/>
                <w:sz w:val="20"/>
                <w:szCs w:val="20"/>
              </w:rPr>
            </w:pPr>
            <w:r w:rsidRPr="00352E67">
              <w:rPr>
                <w:b/>
                <w:sz w:val="20"/>
                <w:szCs w:val="20"/>
              </w:rPr>
              <w:t>Actor</w:t>
            </w:r>
          </w:p>
        </w:tc>
        <w:tc>
          <w:tcPr>
            <w:tcW w:w="3310"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3BFDB1CC" w14:textId="77777777" w:rsidR="001130F2" w:rsidRPr="00352E67" w:rsidRDefault="001130F2" w:rsidP="001130F2">
            <w:pPr>
              <w:spacing w:after="40"/>
              <w:jc w:val="center"/>
              <w:rPr>
                <w:b/>
                <w:sz w:val="20"/>
                <w:szCs w:val="20"/>
              </w:rPr>
            </w:pPr>
            <w:r w:rsidRPr="00352E67">
              <w:rPr>
                <w:b/>
                <w:sz w:val="20"/>
                <w:szCs w:val="20"/>
              </w:rPr>
              <w:t>Sytem</w:t>
            </w:r>
          </w:p>
        </w:tc>
      </w:tr>
      <w:tr w:rsidR="001130F2" w:rsidRPr="00FC2A0E" w14:paraId="288B8B39" w14:textId="77777777" w:rsidTr="001130F2">
        <w:trPr>
          <w:trHeight w:val="3457"/>
        </w:trPr>
        <w:tc>
          <w:tcPr>
            <w:tcW w:w="2811" w:type="dxa"/>
            <w:vMerge/>
            <w:tcBorders>
              <w:left w:val="single" w:sz="8" w:space="0" w:color="auto"/>
              <w:bottom w:val="single" w:sz="8" w:space="0" w:color="auto"/>
              <w:right w:val="single" w:sz="8" w:space="0" w:color="auto"/>
            </w:tcBorders>
            <w:shd w:val="clear" w:color="auto" w:fill="CCC0D9" w:themeFill="accent4" w:themeFillTint="66"/>
            <w:vAlign w:val="center"/>
          </w:tcPr>
          <w:p w14:paraId="5E465003" w14:textId="77777777" w:rsidR="001130F2" w:rsidRPr="00633BAB" w:rsidRDefault="001130F2" w:rsidP="001130F2">
            <w:pPr>
              <w:spacing w:after="40"/>
              <w:rPr>
                <w:b/>
              </w:rPr>
            </w:pPr>
          </w:p>
        </w:tc>
        <w:tc>
          <w:tcPr>
            <w:tcW w:w="298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4A786865" w14:textId="77777777" w:rsidR="001130F2" w:rsidRDefault="001130F2" w:rsidP="001130F2">
            <w:pPr>
              <w:spacing w:after="40"/>
              <w:rPr>
                <w:i/>
                <w:sz w:val="20"/>
                <w:szCs w:val="20"/>
              </w:rPr>
            </w:pPr>
            <w:r>
              <w:rPr>
                <w:i/>
                <w:sz w:val="20"/>
                <w:szCs w:val="20"/>
              </w:rPr>
              <w:t>1.</w:t>
            </w:r>
            <w:r w:rsidRPr="00712094">
              <w:rPr>
                <w:i/>
                <w:sz w:val="20"/>
                <w:szCs w:val="20"/>
              </w:rPr>
              <w:t>The administrator logs into the system.</w:t>
            </w:r>
          </w:p>
          <w:p w14:paraId="0849B45A" w14:textId="77777777" w:rsidR="001130F2" w:rsidRPr="00712094" w:rsidRDefault="001130F2" w:rsidP="001130F2">
            <w:pPr>
              <w:spacing w:after="40"/>
              <w:rPr>
                <w:i/>
                <w:sz w:val="20"/>
                <w:szCs w:val="20"/>
              </w:rPr>
            </w:pPr>
          </w:p>
          <w:p w14:paraId="0E988304" w14:textId="77777777" w:rsidR="001130F2" w:rsidRDefault="001130F2" w:rsidP="001130F2">
            <w:pPr>
              <w:spacing w:after="40"/>
              <w:rPr>
                <w:i/>
                <w:sz w:val="20"/>
                <w:szCs w:val="20"/>
              </w:rPr>
            </w:pPr>
            <w:r>
              <w:rPr>
                <w:i/>
                <w:sz w:val="20"/>
                <w:szCs w:val="20"/>
              </w:rPr>
              <w:t>2.</w:t>
            </w:r>
            <w:r w:rsidRPr="00712094">
              <w:rPr>
                <w:i/>
                <w:sz w:val="20"/>
                <w:szCs w:val="20"/>
              </w:rPr>
              <w:t>Admin accesses the distributor management page.</w:t>
            </w:r>
          </w:p>
          <w:p w14:paraId="0BE6EB46" w14:textId="77777777" w:rsidR="001130F2" w:rsidRPr="00712094" w:rsidRDefault="001130F2" w:rsidP="001130F2">
            <w:pPr>
              <w:spacing w:after="40"/>
              <w:rPr>
                <w:i/>
                <w:sz w:val="20"/>
                <w:szCs w:val="20"/>
              </w:rPr>
            </w:pPr>
          </w:p>
          <w:p w14:paraId="34DCA676" w14:textId="77777777" w:rsidR="001130F2" w:rsidRDefault="001130F2" w:rsidP="001130F2">
            <w:pPr>
              <w:spacing w:after="40"/>
              <w:rPr>
                <w:i/>
                <w:sz w:val="20"/>
                <w:szCs w:val="20"/>
              </w:rPr>
            </w:pPr>
            <w:r>
              <w:rPr>
                <w:i/>
                <w:sz w:val="20"/>
                <w:szCs w:val="20"/>
              </w:rPr>
              <w:t>3.</w:t>
            </w:r>
            <w:r w:rsidRPr="00712094">
              <w:rPr>
                <w:i/>
                <w:sz w:val="20"/>
                <w:szCs w:val="20"/>
              </w:rPr>
              <w:t>The administrator selects a distributor from the list to view details.</w:t>
            </w:r>
          </w:p>
          <w:p w14:paraId="0FEAC207" w14:textId="77777777" w:rsidR="001130F2" w:rsidRPr="00712094" w:rsidRDefault="001130F2" w:rsidP="001130F2">
            <w:pPr>
              <w:spacing w:after="40"/>
              <w:rPr>
                <w:i/>
                <w:sz w:val="20"/>
                <w:szCs w:val="20"/>
              </w:rPr>
            </w:pPr>
          </w:p>
          <w:p w14:paraId="3C22531F" w14:textId="77777777" w:rsidR="001130F2" w:rsidRDefault="001130F2" w:rsidP="001130F2">
            <w:pPr>
              <w:spacing w:after="40"/>
              <w:rPr>
                <w:i/>
                <w:sz w:val="20"/>
                <w:szCs w:val="20"/>
              </w:rPr>
            </w:pPr>
            <w:r>
              <w:rPr>
                <w:i/>
                <w:sz w:val="20"/>
                <w:szCs w:val="20"/>
              </w:rPr>
              <w:t>4.</w:t>
            </w:r>
            <w:r w:rsidRPr="00712094">
              <w:rPr>
                <w:i/>
                <w:sz w:val="20"/>
                <w:szCs w:val="20"/>
              </w:rPr>
              <w:t>Administrators can add new or edit distributor information by selecting the corresponding options on the interface.</w:t>
            </w:r>
          </w:p>
          <w:p w14:paraId="0BDB982B" w14:textId="77777777" w:rsidR="001130F2" w:rsidRPr="00712094" w:rsidRDefault="001130F2" w:rsidP="001130F2">
            <w:pPr>
              <w:spacing w:after="40"/>
              <w:rPr>
                <w:i/>
                <w:sz w:val="20"/>
                <w:szCs w:val="20"/>
              </w:rPr>
            </w:pPr>
          </w:p>
          <w:p w14:paraId="02695D2D" w14:textId="77777777" w:rsidR="001130F2" w:rsidRPr="00FC2A0E" w:rsidRDefault="001130F2" w:rsidP="001130F2">
            <w:pPr>
              <w:spacing w:after="40"/>
              <w:rPr>
                <w:i/>
                <w:sz w:val="20"/>
                <w:szCs w:val="20"/>
              </w:rPr>
            </w:pPr>
            <w:r>
              <w:rPr>
                <w:i/>
                <w:sz w:val="20"/>
                <w:szCs w:val="20"/>
              </w:rPr>
              <w:t>5.</w:t>
            </w:r>
            <w:r w:rsidRPr="00712094">
              <w:rPr>
                <w:i/>
                <w:sz w:val="20"/>
                <w:szCs w:val="20"/>
              </w:rPr>
              <w:t>The administrator logs out of the system.</w:t>
            </w:r>
          </w:p>
        </w:tc>
        <w:tc>
          <w:tcPr>
            <w:tcW w:w="3310" w:type="dxa"/>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1F2839A0" w14:textId="77777777" w:rsidR="001130F2" w:rsidRDefault="001130F2" w:rsidP="001130F2">
            <w:pPr>
              <w:spacing w:after="40"/>
              <w:rPr>
                <w:i/>
                <w:sz w:val="20"/>
                <w:szCs w:val="20"/>
              </w:rPr>
            </w:pPr>
            <w:r>
              <w:rPr>
                <w:i/>
                <w:sz w:val="20"/>
                <w:szCs w:val="20"/>
              </w:rPr>
              <w:t>1.</w:t>
            </w:r>
            <w:r w:rsidRPr="00712094">
              <w:rPr>
                <w:i/>
                <w:sz w:val="20"/>
                <w:szCs w:val="20"/>
              </w:rPr>
              <w:t>The system displays a list of distributors currently managed by the system.</w:t>
            </w:r>
          </w:p>
          <w:p w14:paraId="65378465" w14:textId="77777777" w:rsidR="001130F2" w:rsidRPr="00712094" w:rsidRDefault="001130F2" w:rsidP="001130F2">
            <w:pPr>
              <w:spacing w:after="40"/>
              <w:rPr>
                <w:i/>
                <w:sz w:val="20"/>
                <w:szCs w:val="20"/>
              </w:rPr>
            </w:pPr>
          </w:p>
          <w:p w14:paraId="1DDEFC4C" w14:textId="77777777" w:rsidR="001130F2" w:rsidRDefault="001130F2" w:rsidP="001130F2">
            <w:pPr>
              <w:spacing w:after="40"/>
              <w:rPr>
                <w:i/>
                <w:sz w:val="20"/>
                <w:szCs w:val="20"/>
              </w:rPr>
            </w:pPr>
            <w:r>
              <w:rPr>
                <w:i/>
                <w:sz w:val="20"/>
                <w:szCs w:val="20"/>
              </w:rPr>
              <w:t>2.</w:t>
            </w:r>
            <w:r w:rsidRPr="00712094">
              <w:rPr>
                <w:i/>
                <w:sz w:val="20"/>
                <w:szCs w:val="20"/>
              </w:rPr>
              <w:t>The system displays the details of the distributor: Name and address, Phone number and email,...</w:t>
            </w:r>
          </w:p>
          <w:p w14:paraId="0E81AEC7" w14:textId="77777777" w:rsidR="001130F2" w:rsidRPr="00712094" w:rsidRDefault="001130F2" w:rsidP="001130F2">
            <w:pPr>
              <w:spacing w:after="40"/>
              <w:rPr>
                <w:i/>
                <w:sz w:val="20"/>
                <w:szCs w:val="20"/>
              </w:rPr>
            </w:pPr>
          </w:p>
          <w:p w14:paraId="201AC07E" w14:textId="77777777" w:rsidR="001130F2" w:rsidRDefault="001130F2" w:rsidP="001130F2">
            <w:pPr>
              <w:spacing w:after="40"/>
              <w:rPr>
                <w:i/>
                <w:sz w:val="20"/>
                <w:szCs w:val="20"/>
              </w:rPr>
            </w:pPr>
            <w:r>
              <w:rPr>
                <w:i/>
                <w:sz w:val="20"/>
                <w:szCs w:val="20"/>
              </w:rPr>
              <w:t>3.</w:t>
            </w:r>
            <w:r w:rsidRPr="00712094">
              <w:rPr>
                <w:i/>
                <w:sz w:val="20"/>
                <w:szCs w:val="20"/>
              </w:rPr>
              <w:t>The system stores the changes to the database and displays a successful update message.</w:t>
            </w:r>
          </w:p>
          <w:p w14:paraId="3D575E17" w14:textId="77777777" w:rsidR="001130F2" w:rsidRPr="00712094" w:rsidRDefault="001130F2" w:rsidP="001130F2">
            <w:pPr>
              <w:spacing w:after="40"/>
              <w:rPr>
                <w:i/>
                <w:sz w:val="20"/>
                <w:szCs w:val="20"/>
              </w:rPr>
            </w:pPr>
          </w:p>
          <w:p w14:paraId="5BC17AA9" w14:textId="77777777" w:rsidR="001130F2" w:rsidRPr="00FC2A0E" w:rsidRDefault="001130F2" w:rsidP="001130F2">
            <w:pPr>
              <w:spacing w:after="40"/>
              <w:rPr>
                <w:i/>
                <w:sz w:val="20"/>
                <w:szCs w:val="20"/>
              </w:rPr>
            </w:pPr>
            <w:r>
              <w:rPr>
                <w:i/>
                <w:sz w:val="20"/>
                <w:szCs w:val="20"/>
              </w:rPr>
              <w:t>4.</w:t>
            </w:r>
            <w:r w:rsidRPr="00712094">
              <w:rPr>
                <w:i/>
                <w:sz w:val="20"/>
                <w:szCs w:val="20"/>
              </w:rPr>
              <w:t>The system requires confirmation from the administrator and deletes distributor-related information from the database.</w:t>
            </w:r>
          </w:p>
        </w:tc>
      </w:tr>
      <w:tr w:rsidR="001130F2" w:rsidRPr="00E63CC7" w14:paraId="246EEDB9" w14:textId="77777777" w:rsidTr="001130F2">
        <w:trPr>
          <w:trHeight w:val="310"/>
        </w:trPr>
        <w:tc>
          <w:tcPr>
            <w:tcW w:w="2811" w:type="dxa"/>
            <w:tcBorders>
              <w:top w:val="single" w:sz="8" w:space="0" w:color="auto"/>
              <w:left w:val="single" w:sz="8" w:space="0" w:color="auto"/>
              <w:bottom w:val="single" w:sz="8" w:space="0" w:color="auto"/>
              <w:right w:val="single" w:sz="8" w:space="0" w:color="auto"/>
            </w:tcBorders>
            <w:shd w:val="clear" w:color="auto" w:fill="CCC0D9" w:themeFill="accent4" w:themeFillTint="66"/>
            <w:vAlign w:val="center"/>
          </w:tcPr>
          <w:p w14:paraId="0C68DDC8" w14:textId="77777777" w:rsidR="001130F2" w:rsidRPr="00633BAB" w:rsidRDefault="001130F2" w:rsidP="001130F2">
            <w:pPr>
              <w:spacing w:after="40"/>
              <w:rPr>
                <w:b/>
              </w:rPr>
            </w:pPr>
            <w:r w:rsidRPr="00633BAB">
              <w:rPr>
                <w:b/>
              </w:rPr>
              <w:t>Exception</w:t>
            </w:r>
          </w:p>
          <w:p w14:paraId="2E10ED7E" w14:textId="77777777" w:rsidR="001130F2" w:rsidRPr="00633BAB" w:rsidRDefault="001130F2" w:rsidP="001130F2">
            <w:pPr>
              <w:spacing w:after="40"/>
              <w:rPr>
                <w:b/>
              </w:rPr>
            </w:pPr>
            <w:r w:rsidRPr="00633BAB">
              <w:rPr>
                <w:b/>
              </w:rPr>
              <w:t>Conditions:</w:t>
            </w:r>
          </w:p>
        </w:tc>
        <w:tc>
          <w:tcPr>
            <w:tcW w:w="6290" w:type="dxa"/>
            <w:gridSpan w:val="2"/>
            <w:tcBorders>
              <w:top w:val="single" w:sz="8" w:space="0" w:color="auto"/>
              <w:left w:val="single" w:sz="8" w:space="0" w:color="auto"/>
              <w:bottom w:val="single" w:sz="8" w:space="0" w:color="auto"/>
              <w:right w:val="single" w:sz="8" w:space="0" w:color="auto"/>
            </w:tcBorders>
            <w:shd w:val="clear" w:color="auto" w:fill="CCC0D9" w:themeFill="accent4" w:themeFillTint="66"/>
          </w:tcPr>
          <w:p w14:paraId="5A73B837" w14:textId="77777777" w:rsidR="001130F2" w:rsidRPr="00E63CC7" w:rsidRDefault="001130F2" w:rsidP="001130F2">
            <w:pPr>
              <w:spacing w:after="40"/>
              <w:rPr>
                <w:i/>
                <w:sz w:val="20"/>
                <w:szCs w:val="20"/>
              </w:rPr>
            </w:pPr>
            <w:r w:rsidRPr="00712094">
              <w:rPr>
                <w:i/>
                <w:sz w:val="20"/>
                <w:szCs w:val="20"/>
              </w:rPr>
              <w:t>If no distributor is found in the database, the system displays a message that no data was found</w:t>
            </w:r>
            <w:r>
              <w:rPr>
                <w:i/>
                <w:sz w:val="20"/>
                <w:szCs w:val="20"/>
              </w:rPr>
              <w:t>.</w:t>
            </w:r>
          </w:p>
        </w:tc>
      </w:tr>
    </w:tbl>
    <w:p w14:paraId="025A8B55" w14:textId="4E661ED4" w:rsidR="004A7467" w:rsidRDefault="004A7467" w:rsidP="001130F2">
      <w:pPr>
        <w:pStyle w:val="Tiumccp2"/>
        <w:rPr>
          <w:b w:val="0"/>
          <w:i w:val="0"/>
          <w:iCs/>
          <w:sz w:val="26"/>
        </w:rPr>
      </w:pPr>
      <w:r w:rsidRPr="006274A8">
        <w:br w:type="column"/>
      </w:r>
    </w:p>
    <w:p w14:paraId="67AA5F94" w14:textId="5BF249B3" w:rsidR="002F01E3" w:rsidRPr="00B24095" w:rsidRDefault="002F01E3" w:rsidP="00885C96">
      <w:pPr>
        <w:pStyle w:val="Tiumccp2"/>
        <w:outlineLvl w:val="2"/>
      </w:pPr>
      <w:bookmarkStart w:id="93" w:name="_Toc134553929"/>
      <w:bookmarkStart w:id="94" w:name="_Toc134555260"/>
      <w:r w:rsidRPr="00B24095">
        <w:t>3.2.2. Textual Description for each use case:</w:t>
      </w:r>
      <w:bookmarkEnd w:id="93"/>
      <w:bookmarkEnd w:id="94"/>
    </w:p>
    <w:p w14:paraId="65C734BD" w14:textId="3EBFF48B" w:rsidR="00C375B2" w:rsidRPr="00C8303F" w:rsidRDefault="002942E5" w:rsidP="00C375B2">
      <w:pPr>
        <w:pStyle w:val="ListParagraph"/>
        <w:spacing w:after="80"/>
        <w:ind w:left="360"/>
        <w:rPr>
          <w:iCs/>
          <w:sz w:val="26"/>
          <w:szCs w:val="26"/>
        </w:rPr>
      </w:pPr>
      <w:bookmarkStart w:id="95" w:name="_Hlk134102859"/>
      <w:bookmarkEnd w:id="59"/>
      <w:r w:rsidRPr="002942E5">
        <w:rPr>
          <w:iCs/>
          <w:sz w:val="26"/>
          <w:szCs w:val="26"/>
        </w:rPr>
        <w:t>Textual description for each use case is a written description that provides a detailed explanation of each step or action involved in a use case. It describes what the system does in response to a user's request, and how it interacts with the user and other entities involved in the use case.</w:t>
      </w:r>
    </w:p>
    <w:p w14:paraId="263F246F" w14:textId="77777777" w:rsidR="00C375B2" w:rsidRPr="00C8303F" w:rsidRDefault="00C375B2" w:rsidP="00C375B2">
      <w:pPr>
        <w:pStyle w:val="ListParagraph"/>
        <w:spacing w:after="80"/>
        <w:ind w:left="360"/>
        <w:rPr>
          <w:iCs/>
          <w:sz w:val="26"/>
          <w:szCs w:val="26"/>
        </w:rPr>
      </w:pPr>
    </w:p>
    <w:p w14:paraId="5F656DC5" w14:textId="63B4AFF9" w:rsidR="00C375B2" w:rsidRPr="00C8303F" w:rsidRDefault="00C375B2" w:rsidP="00C375B2">
      <w:pPr>
        <w:pStyle w:val="ListParagraph"/>
        <w:spacing w:after="80"/>
        <w:ind w:left="360"/>
        <w:rPr>
          <w:iCs/>
          <w:sz w:val="26"/>
          <w:szCs w:val="26"/>
        </w:rPr>
      </w:pPr>
      <w:r w:rsidRPr="00C8303F">
        <w:rPr>
          <w:iCs/>
          <w:sz w:val="26"/>
          <w:szCs w:val="26"/>
        </w:rPr>
        <w:t>The textual description typically includes a brief summary of the use case, the main actors involved, the preconditions and postconditions of the use case, and a step-by-step descript</w:t>
      </w:r>
      <w:r w:rsidR="002942E5">
        <w:rPr>
          <w:iCs/>
          <w:sz w:val="26"/>
          <w:szCs w:val="26"/>
        </w:rPr>
        <w:t>ion of the activities involved.</w:t>
      </w:r>
    </w:p>
    <w:p w14:paraId="5131084A" w14:textId="77777777" w:rsidR="00C375B2" w:rsidRPr="00C8303F" w:rsidRDefault="00C375B2" w:rsidP="00C375B2">
      <w:pPr>
        <w:pStyle w:val="ListParagraph"/>
        <w:spacing w:after="80"/>
        <w:ind w:left="360"/>
        <w:rPr>
          <w:iCs/>
          <w:sz w:val="26"/>
          <w:szCs w:val="26"/>
        </w:rPr>
      </w:pPr>
    </w:p>
    <w:p w14:paraId="353ACD73" w14:textId="57AE2685" w:rsidR="002942E5" w:rsidRPr="002942E5" w:rsidRDefault="00C375B2" w:rsidP="002942E5">
      <w:pPr>
        <w:pStyle w:val="ListParagraph"/>
        <w:spacing w:after="80"/>
        <w:ind w:left="360"/>
        <w:rPr>
          <w:iCs/>
          <w:sz w:val="26"/>
          <w:szCs w:val="26"/>
        </w:rPr>
      </w:pPr>
      <w:r w:rsidRPr="00C8303F">
        <w:rPr>
          <w:iCs/>
          <w:sz w:val="26"/>
          <w:szCs w:val="26"/>
        </w:rPr>
        <w:t>Let's consider a use case for an online shopping system where a customer places an order:</w:t>
      </w:r>
    </w:p>
    <w:p w14:paraId="6C940F59" w14:textId="77777777" w:rsidR="00C375B2" w:rsidRPr="00C8303F" w:rsidRDefault="00C375B2" w:rsidP="00C375B2">
      <w:pPr>
        <w:pStyle w:val="ListParagraph"/>
        <w:spacing w:after="80"/>
        <w:ind w:left="360"/>
        <w:rPr>
          <w:iCs/>
          <w:sz w:val="26"/>
          <w:szCs w:val="26"/>
        </w:rPr>
      </w:pPr>
      <w:r w:rsidRPr="00C8303F">
        <w:rPr>
          <w:iCs/>
          <w:sz w:val="26"/>
          <w:szCs w:val="26"/>
        </w:rPr>
        <w:t>Use Case: Place Order</w:t>
      </w:r>
    </w:p>
    <w:p w14:paraId="071DC09F" w14:textId="77777777" w:rsidR="00C375B2" w:rsidRPr="00C8303F" w:rsidRDefault="00C375B2" w:rsidP="00C375B2">
      <w:pPr>
        <w:pStyle w:val="ListParagraph"/>
        <w:spacing w:after="80"/>
        <w:ind w:left="360"/>
        <w:rPr>
          <w:iCs/>
          <w:sz w:val="26"/>
          <w:szCs w:val="26"/>
        </w:rPr>
      </w:pPr>
      <w:r w:rsidRPr="00C8303F">
        <w:rPr>
          <w:iCs/>
          <w:sz w:val="26"/>
          <w:szCs w:val="26"/>
        </w:rPr>
        <w:t>Summary: The customer places an order for items they want to purchase.</w:t>
      </w:r>
    </w:p>
    <w:p w14:paraId="1B734DD5" w14:textId="77777777" w:rsidR="00C375B2" w:rsidRPr="00C8303F" w:rsidRDefault="00C375B2" w:rsidP="00C375B2">
      <w:pPr>
        <w:pStyle w:val="ListParagraph"/>
        <w:spacing w:after="80"/>
        <w:ind w:left="360"/>
        <w:rPr>
          <w:iCs/>
          <w:sz w:val="26"/>
          <w:szCs w:val="26"/>
        </w:rPr>
      </w:pPr>
      <w:r w:rsidRPr="00C8303F">
        <w:rPr>
          <w:iCs/>
          <w:sz w:val="26"/>
          <w:szCs w:val="26"/>
        </w:rPr>
        <w:t>Actors: Customer, Order Processing System, Payment System.</w:t>
      </w:r>
    </w:p>
    <w:p w14:paraId="317DB574" w14:textId="77777777" w:rsidR="00C375B2" w:rsidRPr="00C8303F" w:rsidRDefault="00C375B2" w:rsidP="00C375B2">
      <w:pPr>
        <w:pStyle w:val="ListParagraph"/>
        <w:spacing w:after="80"/>
        <w:ind w:left="360"/>
        <w:rPr>
          <w:iCs/>
          <w:sz w:val="26"/>
          <w:szCs w:val="26"/>
        </w:rPr>
      </w:pPr>
      <w:r w:rsidRPr="00C8303F">
        <w:rPr>
          <w:iCs/>
          <w:sz w:val="26"/>
          <w:szCs w:val="26"/>
        </w:rPr>
        <w:t>Preconditions: The customer has logged into their account and has added items to their cart.</w:t>
      </w:r>
    </w:p>
    <w:p w14:paraId="3EA6EB26" w14:textId="77777777" w:rsidR="00C375B2" w:rsidRPr="00C8303F" w:rsidRDefault="00C375B2" w:rsidP="00C375B2">
      <w:pPr>
        <w:pStyle w:val="ListParagraph"/>
        <w:spacing w:after="80"/>
        <w:ind w:left="360"/>
        <w:rPr>
          <w:iCs/>
          <w:sz w:val="26"/>
          <w:szCs w:val="26"/>
        </w:rPr>
      </w:pPr>
      <w:r w:rsidRPr="00C8303F">
        <w:rPr>
          <w:iCs/>
          <w:sz w:val="26"/>
          <w:szCs w:val="26"/>
        </w:rPr>
        <w:t>Postconditions: The order is saved in the Order Processing System and the customer is redirected to a confirmation page.</w:t>
      </w:r>
    </w:p>
    <w:p w14:paraId="2497D9A3" w14:textId="77777777" w:rsidR="00C375B2" w:rsidRPr="00C8303F" w:rsidRDefault="00C375B2" w:rsidP="00C375B2">
      <w:pPr>
        <w:pStyle w:val="ListParagraph"/>
        <w:spacing w:after="80"/>
        <w:ind w:left="360"/>
        <w:rPr>
          <w:iCs/>
          <w:sz w:val="26"/>
          <w:szCs w:val="26"/>
        </w:rPr>
      </w:pPr>
    </w:p>
    <w:p w14:paraId="70850AF8" w14:textId="77777777" w:rsidR="00C375B2" w:rsidRPr="00C8303F" w:rsidRDefault="00C375B2" w:rsidP="00C375B2">
      <w:pPr>
        <w:pStyle w:val="ListParagraph"/>
        <w:spacing w:after="80"/>
        <w:ind w:left="360"/>
        <w:rPr>
          <w:iCs/>
          <w:sz w:val="26"/>
          <w:szCs w:val="26"/>
        </w:rPr>
      </w:pPr>
      <w:r w:rsidRPr="00C8303F">
        <w:rPr>
          <w:iCs/>
          <w:sz w:val="26"/>
          <w:szCs w:val="26"/>
        </w:rPr>
        <w:t>Description:</w:t>
      </w:r>
    </w:p>
    <w:p w14:paraId="6EBA28F8" w14:textId="77777777" w:rsidR="002942E5" w:rsidRPr="002942E5" w:rsidRDefault="002942E5" w:rsidP="002942E5">
      <w:pPr>
        <w:pStyle w:val="ListParagraph"/>
        <w:spacing w:after="80"/>
        <w:ind w:left="360"/>
        <w:rPr>
          <w:iCs/>
          <w:sz w:val="26"/>
          <w:szCs w:val="26"/>
        </w:rPr>
      </w:pPr>
      <w:r w:rsidRPr="002942E5">
        <w:rPr>
          <w:iCs/>
          <w:sz w:val="26"/>
          <w:szCs w:val="26"/>
        </w:rPr>
        <w:t>1. The customer clicks on the "Checkout" button to place the order.</w:t>
      </w:r>
    </w:p>
    <w:p w14:paraId="76C299B7" w14:textId="77777777" w:rsidR="002942E5" w:rsidRPr="002942E5" w:rsidRDefault="002942E5" w:rsidP="002942E5">
      <w:pPr>
        <w:pStyle w:val="ListParagraph"/>
        <w:spacing w:after="80"/>
        <w:ind w:left="360"/>
        <w:rPr>
          <w:iCs/>
          <w:sz w:val="26"/>
          <w:szCs w:val="26"/>
        </w:rPr>
      </w:pPr>
      <w:r w:rsidRPr="002942E5">
        <w:rPr>
          <w:iCs/>
          <w:sz w:val="26"/>
          <w:szCs w:val="26"/>
        </w:rPr>
        <w:t>2. The system displays the customer's shipping and billing information.</w:t>
      </w:r>
    </w:p>
    <w:p w14:paraId="229009C7" w14:textId="77777777" w:rsidR="002942E5" w:rsidRPr="002942E5" w:rsidRDefault="002942E5" w:rsidP="002942E5">
      <w:pPr>
        <w:pStyle w:val="ListParagraph"/>
        <w:spacing w:after="80"/>
        <w:ind w:left="360"/>
        <w:rPr>
          <w:iCs/>
          <w:sz w:val="26"/>
          <w:szCs w:val="26"/>
        </w:rPr>
      </w:pPr>
      <w:r w:rsidRPr="002942E5">
        <w:rPr>
          <w:iCs/>
          <w:sz w:val="26"/>
          <w:szCs w:val="26"/>
        </w:rPr>
        <w:t>3. The customer confirms the shipping and billing information and proceeds to the payment page.</w:t>
      </w:r>
    </w:p>
    <w:p w14:paraId="0AD3DA5B" w14:textId="77777777" w:rsidR="002942E5" w:rsidRPr="002942E5" w:rsidRDefault="002942E5" w:rsidP="002942E5">
      <w:pPr>
        <w:pStyle w:val="ListParagraph"/>
        <w:spacing w:after="80"/>
        <w:ind w:left="360"/>
        <w:rPr>
          <w:iCs/>
          <w:sz w:val="26"/>
          <w:szCs w:val="26"/>
        </w:rPr>
      </w:pPr>
      <w:r w:rsidRPr="002942E5">
        <w:rPr>
          <w:iCs/>
          <w:sz w:val="26"/>
          <w:szCs w:val="26"/>
        </w:rPr>
        <w:t>4. The system redirects the customer to the Payment System.</w:t>
      </w:r>
    </w:p>
    <w:p w14:paraId="7C6C9E56" w14:textId="77777777" w:rsidR="002942E5" w:rsidRPr="002942E5" w:rsidRDefault="002942E5" w:rsidP="002942E5">
      <w:pPr>
        <w:pStyle w:val="ListParagraph"/>
        <w:spacing w:after="80"/>
        <w:ind w:left="360"/>
        <w:rPr>
          <w:iCs/>
          <w:sz w:val="26"/>
          <w:szCs w:val="26"/>
        </w:rPr>
      </w:pPr>
      <w:r w:rsidRPr="002942E5">
        <w:rPr>
          <w:iCs/>
          <w:sz w:val="26"/>
          <w:szCs w:val="26"/>
        </w:rPr>
        <w:t>5. The Payment System processes the payment and redirects the customer back to the Order Processing System.</w:t>
      </w:r>
    </w:p>
    <w:p w14:paraId="6E033BCE" w14:textId="77777777" w:rsidR="002942E5" w:rsidRPr="002942E5" w:rsidRDefault="002942E5" w:rsidP="002942E5">
      <w:pPr>
        <w:pStyle w:val="ListParagraph"/>
        <w:spacing w:after="80"/>
        <w:ind w:left="360"/>
        <w:rPr>
          <w:iCs/>
          <w:sz w:val="26"/>
          <w:szCs w:val="26"/>
        </w:rPr>
      </w:pPr>
      <w:r w:rsidRPr="002942E5">
        <w:rPr>
          <w:iCs/>
          <w:sz w:val="26"/>
          <w:szCs w:val="26"/>
        </w:rPr>
        <w:t>6. The Order Processing System saves the order and generates an order confirmation number.</w:t>
      </w:r>
    </w:p>
    <w:p w14:paraId="55474B1B" w14:textId="77777777" w:rsidR="002942E5" w:rsidRDefault="002942E5" w:rsidP="002942E5">
      <w:pPr>
        <w:pStyle w:val="ListParagraph"/>
        <w:spacing w:after="80"/>
        <w:ind w:left="360"/>
        <w:rPr>
          <w:iCs/>
          <w:sz w:val="26"/>
          <w:szCs w:val="26"/>
        </w:rPr>
      </w:pPr>
      <w:r w:rsidRPr="002942E5">
        <w:rPr>
          <w:iCs/>
          <w:sz w:val="26"/>
          <w:szCs w:val="26"/>
        </w:rPr>
        <w:t>7. The system displays a confirmation page with the order confirmation number and the estimated delivery date.</w:t>
      </w:r>
    </w:p>
    <w:p w14:paraId="44FC9E3E" w14:textId="0F83FB2B" w:rsidR="00C375B2" w:rsidRPr="00C8303F" w:rsidRDefault="00C375B2" w:rsidP="002942E5">
      <w:pPr>
        <w:pStyle w:val="ListParagraph"/>
        <w:spacing w:after="80"/>
        <w:ind w:left="360"/>
        <w:rPr>
          <w:iCs/>
          <w:sz w:val="26"/>
          <w:szCs w:val="26"/>
        </w:rPr>
      </w:pPr>
      <w:r w:rsidRPr="00C8303F">
        <w:rPr>
          <w:iCs/>
          <w:sz w:val="26"/>
          <w:szCs w:val="26"/>
        </w:rPr>
        <w:t>8. If the payment fails, the Payment System sends an error message to the Order Processing System and displays an error message to the customer, asking them to try again or choose another payment method.</w:t>
      </w:r>
    </w:p>
    <w:p w14:paraId="2A4F84AB" w14:textId="77777777" w:rsidR="00C375B2" w:rsidRPr="00C8303F" w:rsidRDefault="00C375B2" w:rsidP="00C375B2">
      <w:pPr>
        <w:pStyle w:val="ListParagraph"/>
        <w:spacing w:after="80"/>
        <w:ind w:left="360"/>
        <w:rPr>
          <w:iCs/>
          <w:sz w:val="26"/>
          <w:szCs w:val="26"/>
        </w:rPr>
      </w:pPr>
      <w:r w:rsidRPr="00C8303F">
        <w:rPr>
          <w:iCs/>
          <w:sz w:val="26"/>
          <w:szCs w:val="26"/>
        </w:rPr>
        <w:t>9. The Order Processing System receives the confirmation or error message from the Payment System and updates the order status accordingly.</w:t>
      </w:r>
    </w:p>
    <w:p w14:paraId="47A16D49" w14:textId="77777777" w:rsidR="00C375B2" w:rsidRPr="00C8303F" w:rsidRDefault="00C375B2" w:rsidP="00C375B2">
      <w:pPr>
        <w:pStyle w:val="ListParagraph"/>
        <w:spacing w:after="80"/>
        <w:ind w:left="360"/>
        <w:rPr>
          <w:iCs/>
          <w:sz w:val="26"/>
          <w:szCs w:val="26"/>
        </w:rPr>
      </w:pPr>
      <w:r w:rsidRPr="00C8303F">
        <w:rPr>
          <w:iCs/>
          <w:sz w:val="26"/>
          <w:szCs w:val="26"/>
        </w:rPr>
        <w:lastRenderedPageBreak/>
        <w:t>10. The system redirects the customer to a confirmation page, showing the order number, status, and details.</w:t>
      </w:r>
    </w:p>
    <w:p w14:paraId="691A3654" w14:textId="427D8917" w:rsidR="00C375B2" w:rsidRDefault="00C375B2" w:rsidP="002942E5">
      <w:pPr>
        <w:pStyle w:val="Nidungvnbn"/>
        <w:ind w:firstLine="360"/>
      </w:pPr>
      <w:r w:rsidRPr="00C8303F">
        <w:t>11. The system sends an email confirmation to the customer with the same information as above</w:t>
      </w:r>
      <w:r w:rsidR="002942E5">
        <w:t>.</w:t>
      </w:r>
    </w:p>
    <w:p w14:paraId="65011563" w14:textId="77777777" w:rsidR="002942E5" w:rsidRDefault="002942E5" w:rsidP="002942E5">
      <w:pPr>
        <w:pStyle w:val="Nidungvnbn"/>
        <w:ind w:firstLine="360"/>
      </w:pPr>
    </w:p>
    <w:p w14:paraId="2FA65671" w14:textId="01BE4F35" w:rsidR="002942E5" w:rsidRPr="003C04D6" w:rsidRDefault="002942E5" w:rsidP="00885C96">
      <w:pPr>
        <w:pStyle w:val="Nidungvnbn"/>
        <w:ind w:firstLine="0"/>
        <w:outlineLvl w:val="1"/>
        <w:rPr>
          <w:b/>
          <w:sz w:val="28"/>
          <w:szCs w:val="28"/>
        </w:rPr>
      </w:pPr>
      <w:bookmarkStart w:id="96" w:name="_Toc134555261"/>
      <w:r w:rsidRPr="003C04D6">
        <w:rPr>
          <w:b/>
          <w:sz w:val="28"/>
          <w:szCs w:val="28"/>
        </w:rPr>
        <w:t>3.3 Rationale for your use case model:</w:t>
      </w:r>
      <w:bookmarkEnd w:id="96"/>
    </w:p>
    <w:p w14:paraId="428E8194" w14:textId="29402D5C" w:rsidR="002942E5" w:rsidRDefault="002942E5" w:rsidP="002942E5">
      <w:pPr>
        <w:pStyle w:val="Nidungvnbn"/>
        <w:ind w:firstLine="0"/>
      </w:pPr>
      <w:r>
        <w:t>There are several reasons to use a use case model, including:</w:t>
      </w:r>
    </w:p>
    <w:p w14:paraId="1E18F6CB" w14:textId="77777777" w:rsidR="003C04D6" w:rsidRDefault="003C04D6" w:rsidP="002942E5">
      <w:pPr>
        <w:pStyle w:val="Nidungvnbn"/>
        <w:ind w:firstLine="0"/>
      </w:pPr>
    </w:p>
    <w:p w14:paraId="24F0C30A" w14:textId="77777777" w:rsidR="003C04D6" w:rsidRDefault="002942E5" w:rsidP="003C04D6">
      <w:pPr>
        <w:pStyle w:val="Nidungvnbn"/>
      </w:pPr>
      <w:r>
        <w:t>Directing the development process: Use case models help to direct the development process of a product or service by identifying the necessary functions and features required to meet user needs.</w:t>
      </w:r>
    </w:p>
    <w:p w14:paraId="5D981C0B" w14:textId="1CDB524B" w:rsidR="002942E5" w:rsidRDefault="002942E5" w:rsidP="003C04D6">
      <w:pPr>
        <w:pStyle w:val="Nidungvnbn"/>
      </w:pPr>
      <w:r>
        <w:t>Optimizing product design: Using a use case model helps to define the features, usage scenarios, and interaction processes between users and the product, allowing for the optimization of product design to better meet user needs.</w:t>
      </w:r>
    </w:p>
    <w:p w14:paraId="2F78B760" w14:textId="466F5C1F" w:rsidR="002942E5" w:rsidRDefault="002942E5" w:rsidP="002942E5">
      <w:pPr>
        <w:pStyle w:val="Nidungvnbn"/>
      </w:pPr>
      <w:r>
        <w:t>Minimizing risks and errors: Use case models help to detect and resolve risks and errors in the product or service development process. By identifying usage scenarios and interaction steps, developers can detect risks and errors earlier, minimizing costs associated with repairs and product improvements in the future.</w:t>
      </w:r>
    </w:p>
    <w:p w14:paraId="392DF61E" w14:textId="77777777" w:rsidR="002942E5" w:rsidRDefault="002942E5" w:rsidP="002942E5">
      <w:pPr>
        <w:pStyle w:val="Nidungvnbn"/>
      </w:pPr>
    </w:p>
    <w:p w14:paraId="451FAE7F" w14:textId="77777777" w:rsidR="002942E5" w:rsidRDefault="002942E5" w:rsidP="002942E5">
      <w:pPr>
        <w:pStyle w:val="Nidungvnbn"/>
      </w:pPr>
      <w:r>
        <w:t>Facilitating training and user support: Use case models help to effectively train and support users of a product or service. Usage scenarios and interaction processes are clearly defined, helping users better understand how to use the product or service and reducing user issues and concerns.</w:t>
      </w:r>
    </w:p>
    <w:p w14:paraId="14FD7A33" w14:textId="36A63C8E" w:rsidR="002942E5" w:rsidRDefault="002942E5" w:rsidP="002942E5">
      <w:pPr>
        <w:pStyle w:val="Nidungvnbn"/>
        <w:ind w:firstLine="0"/>
      </w:pPr>
      <w:r>
        <w:t>Increasing efficiency and productivity: Use case models help to increase the efficiency and productivity of the product or service development process, saving time and costs while ensuring quality and meeting user needs.</w:t>
      </w:r>
    </w:p>
    <w:p w14:paraId="226DD740" w14:textId="77777777" w:rsidR="003C04D6" w:rsidRDefault="003C04D6" w:rsidP="002942E5">
      <w:pPr>
        <w:pStyle w:val="Nidungvnbn"/>
        <w:ind w:firstLine="0"/>
      </w:pPr>
    </w:p>
    <w:p w14:paraId="271B4132" w14:textId="2957A7C4" w:rsidR="002F01E3" w:rsidRPr="00A20BB4" w:rsidRDefault="002F01E3" w:rsidP="00885C96">
      <w:pPr>
        <w:pStyle w:val="Tiumccp1"/>
        <w:outlineLvl w:val="1"/>
      </w:pPr>
      <w:bookmarkStart w:id="97" w:name="_Toc134553930"/>
      <w:bookmarkStart w:id="98" w:name="_Toc134555262"/>
      <w:r w:rsidRPr="00A20BB4">
        <w:lastRenderedPageBreak/>
        <w:t>3.</w:t>
      </w:r>
      <w:r w:rsidR="002942E5">
        <w:t>4</w:t>
      </w:r>
      <w:r w:rsidRPr="00A20BB4">
        <w:t xml:space="preserve"> Non-functional requirements:</w:t>
      </w:r>
      <w:bookmarkEnd w:id="97"/>
      <w:bookmarkEnd w:id="98"/>
    </w:p>
    <w:p w14:paraId="392B720D" w14:textId="77777777" w:rsidR="00C375B2" w:rsidRPr="00E97765" w:rsidRDefault="00C375B2" w:rsidP="00A20BB4">
      <w:pPr>
        <w:pStyle w:val="Nidungvnbn"/>
        <w:rPr>
          <w:lang w:val="vi-VN"/>
        </w:rPr>
      </w:pPr>
      <w:bookmarkStart w:id="99" w:name="_Hlk134103273"/>
      <w:bookmarkEnd w:id="95"/>
      <w:r w:rsidRPr="00E97765">
        <w:rPr>
          <w:lang w:val="vi-VN"/>
        </w:rPr>
        <w:t>Performance: A web application should have a maximum response time of 2 seconds when a user visits a website and loads content on mobile devices. This is because users expect fast and smooth interactions with web applications, and they may abandon the site if it takes too long to load . To achieve this performance goal, a web application should use various techniques such as caching, compression, minification, and optimization of images, scripts, and stylesheets  .</w:t>
      </w:r>
    </w:p>
    <w:p w14:paraId="52C32135" w14:textId="77777777" w:rsidR="00C375B2" w:rsidRPr="00E97765" w:rsidRDefault="00C375B2" w:rsidP="00A20BB4">
      <w:pPr>
        <w:pStyle w:val="Nidungvnbn"/>
        <w:rPr>
          <w:lang w:val="vi-VN"/>
        </w:rPr>
      </w:pPr>
    </w:p>
    <w:p w14:paraId="22DDC8D8" w14:textId="1C2469BC" w:rsidR="00C375B2" w:rsidRPr="003C04D6" w:rsidRDefault="00C375B2" w:rsidP="00A20BB4">
      <w:pPr>
        <w:pStyle w:val="Nidungvnbn"/>
      </w:pPr>
      <w:r w:rsidRPr="00E97765">
        <w:rPr>
          <w:lang w:val="vi-VN"/>
        </w:rPr>
        <w:t>Security: A customer management system (CRM) must be secured using SSL encryption to protect customer data during remote access. SSL encryption ensures that the data transmitted between the client and the server is encrypted and authenticated, preventing unauthorized access, modification, or interception</w:t>
      </w:r>
      <w:r w:rsidR="003C04D6">
        <w:t>.</w:t>
      </w:r>
    </w:p>
    <w:p w14:paraId="316ED119" w14:textId="77777777" w:rsidR="00C375B2" w:rsidRPr="00E97765" w:rsidRDefault="00C375B2" w:rsidP="00A20BB4">
      <w:pPr>
        <w:pStyle w:val="Nidungvnbn"/>
        <w:rPr>
          <w:lang w:val="vi-VN"/>
        </w:rPr>
      </w:pPr>
    </w:p>
    <w:p w14:paraId="035882A1" w14:textId="38149EEE" w:rsidR="00C375B2" w:rsidRPr="00E97765" w:rsidRDefault="00C375B2" w:rsidP="00A20BB4">
      <w:pPr>
        <w:pStyle w:val="Nidungvnbn"/>
        <w:rPr>
          <w:lang w:val="vi-VN"/>
        </w:rPr>
      </w:pPr>
      <w:r w:rsidRPr="00E97765">
        <w:rPr>
          <w:lang w:val="vi-VN"/>
        </w:rPr>
        <w:t xml:space="preserve">Scalability: </w:t>
      </w:r>
      <w:r w:rsidR="003C04D6">
        <w:t>A</w:t>
      </w:r>
      <w:r w:rsidR="003C04D6" w:rsidRPr="003C04D6">
        <w:rPr>
          <w:lang w:val="vi-VN"/>
        </w:rPr>
        <w:t>n application with scalability in mind is crucial for handling increasing website traffic or data. The use of cloud computing and web services technologies can aid in scalability by providing on-demand resources and modular components that can be distributed across various servers or platforms. Scalability ensures that the application can handle higher loads without affecti</w:t>
      </w:r>
      <w:r w:rsidR="003C04D6">
        <w:rPr>
          <w:lang w:val="vi-VN"/>
        </w:rPr>
        <w:t>ng performance or functionality</w:t>
      </w:r>
      <w:r w:rsidRPr="00E97765">
        <w:rPr>
          <w:lang w:val="vi-VN"/>
        </w:rPr>
        <w:t>.</w:t>
      </w:r>
    </w:p>
    <w:p w14:paraId="75980618" w14:textId="77777777" w:rsidR="00C375B2" w:rsidRPr="00E97765" w:rsidRDefault="00C375B2" w:rsidP="00A20BB4">
      <w:pPr>
        <w:pStyle w:val="Nidungvnbn"/>
        <w:rPr>
          <w:lang w:val="vi-VN"/>
        </w:rPr>
      </w:pPr>
    </w:p>
    <w:p w14:paraId="642EBBFB" w14:textId="1E21D457" w:rsidR="00C375B2" w:rsidRPr="00E97765" w:rsidRDefault="00C375B2" w:rsidP="00A20BB4">
      <w:pPr>
        <w:pStyle w:val="Nidungvnbn"/>
        <w:rPr>
          <w:lang w:val="vi-VN"/>
        </w:rPr>
      </w:pPr>
      <w:r w:rsidRPr="00E97765">
        <w:rPr>
          <w:lang w:val="vi-VN"/>
        </w:rPr>
        <w:t xml:space="preserve">Compatibility: </w:t>
      </w:r>
      <w:r w:rsidR="003C04D6" w:rsidRPr="003C04D6">
        <w:rPr>
          <w:lang w:val="vi-VN"/>
        </w:rPr>
        <w:t>For a mobile app to be successful, it needs to function well on both iOS and Android operating systems. This means that the app should run smoothly and without errors or crashes on a variety of devices and platforms. Achieving this requires adhering to the standards and guidelines of each operating system, utilizing responsive design methods to adapt to different screen sizes and orientations, and thoroughly testing the app on a range of devices and emulators.</w:t>
      </w:r>
    </w:p>
    <w:p w14:paraId="6FEE705C" w14:textId="77777777" w:rsidR="00C375B2" w:rsidRPr="00E97765" w:rsidRDefault="00C375B2" w:rsidP="00A20BB4">
      <w:pPr>
        <w:pStyle w:val="Nidungvnbn"/>
        <w:rPr>
          <w:lang w:val="vi-VN"/>
        </w:rPr>
      </w:pPr>
    </w:p>
    <w:p w14:paraId="67C42A7F" w14:textId="612ABC83" w:rsidR="00C375B2" w:rsidRDefault="00C375B2" w:rsidP="00A20BB4">
      <w:pPr>
        <w:pStyle w:val="Nidungvnbn"/>
        <w:rPr>
          <w:lang w:val="vi-VN"/>
        </w:rPr>
      </w:pPr>
      <w:r w:rsidRPr="00E97765">
        <w:rPr>
          <w:lang w:val="vi-VN"/>
        </w:rPr>
        <w:lastRenderedPageBreak/>
        <w:t xml:space="preserve">Reliability: </w:t>
      </w:r>
      <w:r w:rsidR="003C04D6" w:rsidRPr="003C04D6">
        <w:rPr>
          <w:lang w:val="vi-VN"/>
        </w:rPr>
        <w:t>To ensure that a network system is reliable, it must be able to recover from faults or errors and continue to function correctly even after a node failure or disconnection. Redundancy techniques, such as replication, backup, or failover, should be used to provide an alternative node that can take over in case of a failure and ensure that the network system can self-heal.</w:t>
      </w:r>
    </w:p>
    <w:p w14:paraId="3F8ECBED" w14:textId="77777777" w:rsidR="003C04D6" w:rsidRPr="00E97765" w:rsidRDefault="003C04D6" w:rsidP="00A20BB4">
      <w:pPr>
        <w:pStyle w:val="Nidungvnbn"/>
        <w:rPr>
          <w:lang w:val="vi-VN"/>
        </w:rPr>
      </w:pPr>
    </w:p>
    <w:p w14:paraId="53761C84" w14:textId="3C946FEC" w:rsidR="00C375B2" w:rsidRPr="00E97765" w:rsidRDefault="00C375B2" w:rsidP="00A20BB4">
      <w:pPr>
        <w:pStyle w:val="Nidungvnbn"/>
        <w:rPr>
          <w:lang w:val="vi-VN"/>
        </w:rPr>
      </w:pPr>
      <w:r w:rsidRPr="00E97765">
        <w:rPr>
          <w:lang w:val="vi-VN"/>
        </w:rPr>
        <w:t xml:space="preserve">Availability: </w:t>
      </w:r>
      <w:r w:rsidR="003C04D6" w:rsidRPr="003C04D6">
        <w:rPr>
          <w:lang w:val="vi-VN"/>
        </w:rPr>
        <w:t>Ensuring high availability is crucial for a web application, which means it should be accessible and responsive at all times, regardless of the number of concurrent users or any other external factors. Load balancing techniques can be used to distribute traffic evenly among multiple servers or clusters to prevent a single point of failure. Additionally, monitoring tools should be in place to keep track of the performance and health of the servers, with alerts set up to notify administrators of any issues.</w:t>
      </w:r>
    </w:p>
    <w:p w14:paraId="25AB34EB" w14:textId="77777777" w:rsidR="003C04D6" w:rsidRDefault="00C375B2" w:rsidP="003C04D6">
      <w:pPr>
        <w:pStyle w:val="Nidungvnbn"/>
      </w:pPr>
      <w:r w:rsidRPr="00A20BB4">
        <w:t xml:space="preserve">Manageability: </w:t>
      </w:r>
      <w:r w:rsidR="003C04D6" w:rsidRPr="003C04D6">
        <w:t>In order to improve the warehouse management process and support management decisions, the warehouse management system should be capable of monitoring and reporting on stock inventory, sales ratio, and order information. Additionally, the system should be easily controlled, configured, updated, and maintained by administrators or users. To achieve this, a warehouse management system should feature a user-friendly interface for easy data access and manipulation, a database system that securely and efficiently stores and organizes data, and a reporting tool that provides valuable insights and statistics from the data.</w:t>
      </w:r>
    </w:p>
    <w:p w14:paraId="2F4BF6CD" w14:textId="43977D35" w:rsidR="002F01E3" w:rsidRPr="003C04D6" w:rsidRDefault="002F01E3" w:rsidP="00885C96">
      <w:pPr>
        <w:pStyle w:val="Nidungvnbn"/>
        <w:ind w:firstLine="0"/>
        <w:outlineLvl w:val="0"/>
        <w:rPr>
          <w:b/>
          <w:sz w:val="30"/>
          <w:szCs w:val="30"/>
        </w:rPr>
      </w:pPr>
      <w:bookmarkStart w:id="100" w:name="_Toc134555263"/>
      <w:r w:rsidRPr="003C04D6">
        <w:rPr>
          <w:b/>
          <w:sz w:val="30"/>
          <w:szCs w:val="30"/>
        </w:rPr>
        <w:t>4. Architecture</w:t>
      </w:r>
      <w:bookmarkEnd w:id="100"/>
    </w:p>
    <w:p w14:paraId="1047F543" w14:textId="77777777" w:rsidR="002F01E3" w:rsidRPr="00880981" w:rsidRDefault="002F01E3" w:rsidP="00885C96">
      <w:pPr>
        <w:pStyle w:val="Tiumccp2"/>
        <w:outlineLvl w:val="1"/>
      </w:pPr>
      <w:bookmarkStart w:id="101" w:name="_Toc134553931"/>
      <w:bookmarkStart w:id="102" w:name="_Toc134555264"/>
      <w:r w:rsidRPr="00880981">
        <w:t>4.1. Architectural style(s) used:</w:t>
      </w:r>
      <w:bookmarkEnd w:id="101"/>
      <w:bookmarkEnd w:id="102"/>
    </w:p>
    <w:p w14:paraId="716D9062" w14:textId="77777777" w:rsidR="00DF4C6C" w:rsidRPr="00DF4C6C" w:rsidRDefault="00DF4C6C" w:rsidP="00DF4C6C">
      <w:pPr>
        <w:pStyle w:val="Nidungvnbn"/>
        <w:rPr>
          <w:lang w:val="vi-VN"/>
        </w:rPr>
      </w:pPr>
      <w:bookmarkStart w:id="103" w:name="_Hlk134103428"/>
      <w:bookmarkEnd w:id="99"/>
      <w:r w:rsidRPr="00DF4C6C">
        <w:rPr>
          <w:lang w:val="vi-VN"/>
        </w:rPr>
        <w:t>Layered architecture: This style divides the system into layers, with each layer responsible for a specific aspect of the system.</w:t>
      </w:r>
    </w:p>
    <w:p w14:paraId="1348F637" w14:textId="0455070E" w:rsidR="00DF4C6C" w:rsidRDefault="00DF4C6C" w:rsidP="00DF4C6C">
      <w:pPr>
        <w:pStyle w:val="Nidungvnbn"/>
        <w:rPr>
          <w:lang w:val="vi-VN"/>
        </w:rPr>
      </w:pPr>
      <w:r w:rsidRPr="00DF4C6C">
        <w:rPr>
          <w:lang w:val="vi-VN"/>
        </w:rPr>
        <w:t>There are several reasons why Layered architecture:</w:t>
      </w:r>
      <w:r w:rsidRPr="00DF4C6C">
        <w:rPr>
          <w:lang w:val="vi-VN"/>
        </w:rPr>
        <w:tab/>
      </w:r>
    </w:p>
    <w:p w14:paraId="4CFC5A7C" w14:textId="77777777" w:rsidR="00DF4C6C" w:rsidRPr="00DF4C6C" w:rsidRDefault="00DF4C6C" w:rsidP="00DF4C6C">
      <w:pPr>
        <w:pStyle w:val="Nidungvnbn"/>
        <w:rPr>
          <w:lang w:val="vi-VN"/>
        </w:rPr>
      </w:pPr>
    </w:p>
    <w:p w14:paraId="711A6422" w14:textId="296BA514" w:rsidR="00DF4C6C" w:rsidRDefault="00DF4C6C" w:rsidP="00DF4C6C">
      <w:pPr>
        <w:pStyle w:val="Nidungvnbn"/>
        <w:rPr>
          <w:lang w:val="vi-VN"/>
        </w:rPr>
      </w:pPr>
      <w:r>
        <w:lastRenderedPageBreak/>
        <w:t>+</w:t>
      </w:r>
      <w:r w:rsidRPr="00DF4C6C">
        <w:rPr>
          <w:lang w:val="vi-VN"/>
        </w:rPr>
        <w:t>Modularity: Layered architecture promotes modularity by dividing the system into layers, with each layer responsible for a specific aspect of the system. This makes it easier to manage and maintain the system, as changes can be made to one layer without affecting the other layers.</w:t>
      </w:r>
    </w:p>
    <w:p w14:paraId="307C0EFB" w14:textId="77777777" w:rsidR="00DF4C6C" w:rsidRPr="00DF4C6C" w:rsidRDefault="00DF4C6C" w:rsidP="00DF4C6C">
      <w:pPr>
        <w:pStyle w:val="Nidungvnbn"/>
        <w:rPr>
          <w:lang w:val="vi-VN"/>
        </w:rPr>
      </w:pPr>
    </w:p>
    <w:p w14:paraId="1C80697C" w14:textId="35B7B4F2" w:rsidR="00DF4C6C" w:rsidRDefault="00DF4C6C" w:rsidP="00DF4C6C">
      <w:pPr>
        <w:pStyle w:val="Nidungvnbn"/>
        <w:rPr>
          <w:lang w:val="vi-VN"/>
        </w:rPr>
      </w:pPr>
      <w:r>
        <w:t>+</w:t>
      </w:r>
      <w:r w:rsidRPr="00DF4C6C">
        <w:rPr>
          <w:lang w:val="vi-VN"/>
        </w:rPr>
        <w:t>Separation of concerns: Layered architecture promotes separation of concerns by separating the system into layers, with each layer responsible for a specific concern. This helps to reduce complexity and makes the system easier to understand and modify.</w:t>
      </w:r>
    </w:p>
    <w:p w14:paraId="0EF07602" w14:textId="77777777" w:rsidR="00DF4C6C" w:rsidRPr="00DF4C6C" w:rsidRDefault="00DF4C6C" w:rsidP="00DF4C6C">
      <w:pPr>
        <w:pStyle w:val="Nidungvnbn"/>
        <w:rPr>
          <w:lang w:val="vi-VN"/>
        </w:rPr>
      </w:pPr>
    </w:p>
    <w:p w14:paraId="055B7AB7" w14:textId="741009F6" w:rsidR="00DF4C6C" w:rsidRPr="00DF4C6C" w:rsidRDefault="00DF4C6C" w:rsidP="00DF4C6C">
      <w:pPr>
        <w:pStyle w:val="Nidungvnbn"/>
        <w:rPr>
          <w:lang w:val="vi-VN"/>
        </w:rPr>
      </w:pPr>
      <w:r>
        <w:t>+</w:t>
      </w:r>
      <w:r w:rsidRPr="00DF4C6C">
        <w:rPr>
          <w:lang w:val="vi-VN"/>
        </w:rPr>
        <w:t>Encapsulation: Each layer in Layered architecture encapsulates its implementation details, which provides a level of abstraction that allows other layers to interact with it without having to know its internal workings. This improves the system's overall maintainability and reduces dependencies between layers.</w:t>
      </w:r>
    </w:p>
    <w:p w14:paraId="217F6898" w14:textId="4B3F3FC8" w:rsidR="00DF4C6C" w:rsidRDefault="00DF4C6C" w:rsidP="00DF4C6C">
      <w:pPr>
        <w:pStyle w:val="Nidungvnbn"/>
        <w:rPr>
          <w:lang w:val="vi-VN"/>
        </w:rPr>
      </w:pPr>
      <w:r>
        <w:t>+</w:t>
      </w:r>
      <w:r w:rsidRPr="00DF4C6C">
        <w:rPr>
          <w:lang w:val="vi-VN"/>
        </w:rPr>
        <w:t>Scalability: Layered architecture is highly scalable, as new layers can be added or existing layers can be modified without affecting the other layers. This allows the system to grow and evolve over time as requirements change.</w:t>
      </w:r>
    </w:p>
    <w:p w14:paraId="1802FF75" w14:textId="77777777" w:rsidR="00DF4C6C" w:rsidRPr="00DF4C6C" w:rsidRDefault="00DF4C6C" w:rsidP="00DF4C6C">
      <w:pPr>
        <w:pStyle w:val="Nidungvnbn"/>
        <w:rPr>
          <w:lang w:val="vi-VN"/>
        </w:rPr>
      </w:pPr>
    </w:p>
    <w:p w14:paraId="70EE62BF" w14:textId="33CBA5C3" w:rsidR="00C375B2" w:rsidRDefault="00DF4C6C" w:rsidP="00DF4C6C">
      <w:pPr>
        <w:pStyle w:val="Nidungvnbn"/>
        <w:rPr>
          <w:lang w:val="vi-VN"/>
        </w:rPr>
      </w:pPr>
      <w:r>
        <w:t>+</w:t>
      </w:r>
      <w:r w:rsidRPr="00DF4C6C">
        <w:rPr>
          <w:lang w:val="vi-VN"/>
        </w:rPr>
        <w:t>Standardization: Layered architecture promotes standardization by separating the system into well-defined layers, each with its own set of responsibilities and interfaces. This helps to ensure that the system is consistent and maintainable over time</w:t>
      </w:r>
      <w:r w:rsidR="00C375B2" w:rsidRPr="00E97765">
        <w:rPr>
          <w:lang w:val="vi-VN"/>
        </w:rPr>
        <w:t>.</w:t>
      </w:r>
    </w:p>
    <w:p w14:paraId="26A2E9D5" w14:textId="77777777" w:rsidR="00C046CA" w:rsidRDefault="00C046CA" w:rsidP="00DF4C6C">
      <w:pPr>
        <w:pStyle w:val="Nidungvnbn"/>
        <w:rPr>
          <w:lang w:val="vi-VN"/>
        </w:rPr>
      </w:pPr>
    </w:p>
    <w:p w14:paraId="61CFA564" w14:textId="77777777" w:rsidR="002F01E3" w:rsidRPr="00880981" w:rsidRDefault="002F01E3" w:rsidP="00885C96">
      <w:pPr>
        <w:pStyle w:val="Tiumccp2"/>
        <w:outlineLvl w:val="1"/>
      </w:pPr>
      <w:bookmarkStart w:id="104" w:name="_Toc134553932"/>
      <w:bookmarkStart w:id="105" w:name="_Toc134555265"/>
      <w:r w:rsidRPr="00880981">
        <w:t>4.2. Architectural model:</w:t>
      </w:r>
      <w:bookmarkEnd w:id="104"/>
      <w:bookmarkEnd w:id="105"/>
    </w:p>
    <w:bookmarkEnd w:id="103"/>
    <w:p w14:paraId="5D508A94" w14:textId="51759030" w:rsidR="00C375B2" w:rsidRPr="00E67555" w:rsidRDefault="004A7467" w:rsidP="00A20BB4">
      <w:pPr>
        <w:pStyle w:val="Nidungvnbn"/>
        <w:rPr>
          <w:lang w:val="vi-VN"/>
        </w:rPr>
      </w:pPr>
      <w:r w:rsidRPr="004A7467">
        <w:rPr>
          <w:lang w:val="vi-VN"/>
        </w:rPr>
        <w:t xml:space="preserve">The Three-Tier Architecture is a widely used software architecture that separates applications into three distinct computing tiers: the presentation tier, the application tier, and the data tier. The presentation tier is responsible for handling user interaction and communication, while the application tier performs data processing using a set of </w:t>
      </w:r>
      <w:r w:rsidRPr="004A7467">
        <w:rPr>
          <w:lang w:val="vi-VN"/>
        </w:rPr>
        <w:lastRenderedPageBreak/>
        <w:t>predefined business rules. Finally, the data tier is where information is stored and managed by the application.</w:t>
      </w:r>
    </w:p>
    <w:p w14:paraId="75E13763" w14:textId="77777777" w:rsidR="00C375B2" w:rsidRPr="00E67555" w:rsidRDefault="00C375B2" w:rsidP="00A20BB4">
      <w:pPr>
        <w:pStyle w:val="Nidungvnbn"/>
        <w:rPr>
          <w:lang w:val="vi-VN"/>
        </w:rPr>
      </w:pPr>
      <w:r w:rsidRPr="00E67555">
        <w:rPr>
          <w:lang w:val="vi-VN"/>
        </w:rPr>
        <w:t>The Three-Tier Architecture provides several benefits such as:</w:t>
      </w:r>
    </w:p>
    <w:p w14:paraId="5C16D92F" w14:textId="77777777" w:rsidR="00C375B2" w:rsidRPr="00E67555" w:rsidRDefault="00C375B2" w:rsidP="00A20BB4">
      <w:pPr>
        <w:pStyle w:val="Nidungvnbn"/>
        <w:rPr>
          <w:lang w:val="vi-VN"/>
        </w:rPr>
      </w:pPr>
      <w:r w:rsidRPr="00E67555">
        <w:rPr>
          <w:lang w:val="vi-VN"/>
        </w:rPr>
        <w:t>+ Scalability: Each layer can be scaled independently, allowing for more efficient resource utilization.</w:t>
      </w:r>
    </w:p>
    <w:p w14:paraId="7396C29A" w14:textId="77777777" w:rsidR="00C375B2" w:rsidRPr="00E67555" w:rsidRDefault="00C375B2" w:rsidP="00A20BB4">
      <w:pPr>
        <w:pStyle w:val="Nidungvnbn"/>
        <w:rPr>
          <w:lang w:val="vi-VN"/>
        </w:rPr>
      </w:pPr>
      <w:r w:rsidRPr="00E67555">
        <w:rPr>
          <w:lang w:val="vi-VN"/>
        </w:rPr>
        <w:t>+ Modularity: Each layer can be developed and tested independently, which reduces the risk of errors and facilitates maintenance.</w:t>
      </w:r>
    </w:p>
    <w:p w14:paraId="79B488AD" w14:textId="77777777" w:rsidR="00C375B2" w:rsidRPr="00E67555" w:rsidRDefault="00C375B2" w:rsidP="00A20BB4">
      <w:pPr>
        <w:pStyle w:val="Nidungvnbn"/>
        <w:rPr>
          <w:lang w:val="vi-VN"/>
        </w:rPr>
      </w:pPr>
      <w:r w:rsidRPr="00E67555">
        <w:rPr>
          <w:lang w:val="vi-VN"/>
        </w:rPr>
        <w:t>+ Security: The Three-Tier Architecture provides a clear separation between user interface and data storage layers, which can enhance security by preventing unauthorized access to sensitive data.</w:t>
      </w:r>
    </w:p>
    <w:p w14:paraId="1DEC4312" w14:textId="2792A965" w:rsidR="00C375B2" w:rsidRPr="00C046CA" w:rsidRDefault="00C375B2" w:rsidP="00A20BB4">
      <w:pPr>
        <w:pStyle w:val="Nidungvnbn"/>
      </w:pPr>
      <w:r w:rsidRPr="00E67555">
        <w:rPr>
          <w:lang w:val="vi-VN"/>
        </w:rPr>
        <w:t>The Three-Tier Architecture is the most popular implementation of a multi-tier architecture and can be used for large applicatio</w:t>
      </w:r>
      <w:r w:rsidR="00C046CA">
        <w:rPr>
          <w:lang w:val="vi-VN"/>
        </w:rPr>
        <w:t>ns on the web or for serverless</w:t>
      </w:r>
      <w:r w:rsidR="00C046CA">
        <w:t>.</w:t>
      </w:r>
    </w:p>
    <w:p w14:paraId="4419050D" w14:textId="77777777" w:rsidR="002F01E3" w:rsidRPr="00880981" w:rsidRDefault="002F01E3" w:rsidP="00D8185F">
      <w:pPr>
        <w:pStyle w:val="Nidungvnbn"/>
        <w:rPr>
          <w:iCs/>
        </w:rPr>
      </w:pPr>
    </w:p>
    <w:p w14:paraId="714E0258" w14:textId="6707B18D" w:rsidR="00D8185F" w:rsidRPr="00880981" w:rsidRDefault="002F01E3" w:rsidP="00885C96">
      <w:pPr>
        <w:pStyle w:val="Tiumccp2"/>
        <w:outlineLvl w:val="1"/>
      </w:pPr>
      <w:bookmarkStart w:id="106" w:name="_Toc134553933"/>
      <w:bookmarkStart w:id="107" w:name="_Toc134555266"/>
      <w:bookmarkStart w:id="108" w:name="_Hlk134103870"/>
      <w:r w:rsidRPr="00880981">
        <w:t>4.3. Technology, software, and hardware used:</w:t>
      </w:r>
      <w:bookmarkEnd w:id="106"/>
      <w:bookmarkEnd w:id="107"/>
    </w:p>
    <w:p w14:paraId="4E7C3F56" w14:textId="246E2D9F" w:rsidR="002F01E3" w:rsidRDefault="00B24095" w:rsidP="00885C96">
      <w:pPr>
        <w:pStyle w:val="Tiumccp2"/>
        <w:outlineLvl w:val="2"/>
      </w:pPr>
      <w:bookmarkStart w:id="109" w:name="_Toc134553934"/>
      <w:bookmarkStart w:id="110" w:name="_Toc134555267"/>
      <w:r>
        <w:t>4</w:t>
      </w:r>
      <w:r w:rsidR="002F01E3" w:rsidRPr="00880981">
        <w:t>.</w:t>
      </w:r>
      <w:r>
        <w:t>3</w:t>
      </w:r>
      <w:r>
        <w:rPr>
          <w:lang w:val="vi-VN"/>
        </w:rPr>
        <w:t>.1</w:t>
      </w:r>
      <w:r w:rsidR="002F01E3" w:rsidRPr="00880981">
        <w:t xml:space="preserve"> Technology</w:t>
      </w:r>
      <w:bookmarkEnd w:id="109"/>
      <w:bookmarkEnd w:id="110"/>
    </w:p>
    <w:p w14:paraId="6E930577" w14:textId="77777777" w:rsidR="004A7467" w:rsidRDefault="004A7467" w:rsidP="004A7467">
      <w:pPr>
        <w:pStyle w:val="Nidungvnbn"/>
      </w:pPr>
      <w:r>
        <w:t>- Internet: Using the Internet to connect users' computers and devices to the website.</w:t>
      </w:r>
    </w:p>
    <w:p w14:paraId="19459341" w14:textId="77777777" w:rsidR="004A7467" w:rsidRDefault="004A7467" w:rsidP="004A7467">
      <w:pPr>
        <w:pStyle w:val="Nidungvnbn"/>
      </w:pPr>
      <w:r>
        <w:t>- SSL encryption technology: Using SSL encryption technology to ensure the security and safety of customers' personal information when making purchases on the website.</w:t>
      </w:r>
    </w:p>
    <w:p w14:paraId="33058305" w14:textId="371C52AC" w:rsidR="00D8185F" w:rsidRPr="002B6AFD" w:rsidRDefault="00D8185F" w:rsidP="00D8185F">
      <w:pPr>
        <w:pStyle w:val="Nidungvnbn"/>
      </w:pPr>
      <w:r w:rsidRPr="002B6AFD">
        <w:t xml:space="preserve">- </w:t>
      </w:r>
      <w:r>
        <w:t>C</w:t>
      </w:r>
      <w:r>
        <w:rPr>
          <w:lang w:val="vi-VN"/>
        </w:rPr>
        <w:t>#</w:t>
      </w:r>
      <w:r w:rsidRPr="002B6AFD">
        <w:t xml:space="preserve"> programming language: Use the </w:t>
      </w:r>
      <w:r>
        <w:t>C</w:t>
      </w:r>
      <w:r>
        <w:rPr>
          <w:lang w:val="vi-VN"/>
        </w:rPr>
        <w:t>#</w:t>
      </w:r>
      <w:r w:rsidRPr="002B6AFD">
        <w:t xml:space="preserve"> programming language to develop web applications on the website.</w:t>
      </w:r>
    </w:p>
    <w:p w14:paraId="2079B7F3" w14:textId="21849566" w:rsidR="002F01E3" w:rsidRDefault="00B24095" w:rsidP="00885C96">
      <w:pPr>
        <w:pStyle w:val="Tiumccp2"/>
        <w:outlineLvl w:val="2"/>
      </w:pPr>
      <w:bookmarkStart w:id="111" w:name="_Toc134553935"/>
      <w:bookmarkStart w:id="112" w:name="_Toc134555268"/>
      <w:r>
        <w:t>4</w:t>
      </w:r>
      <w:r>
        <w:rPr>
          <w:lang w:val="vi-VN"/>
        </w:rPr>
        <w:t>.3.2</w:t>
      </w:r>
      <w:r w:rsidR="002F01E3" w:rsidRPr="00880981">
        <w:t>. Software</w:t>
      </w:r>
      <w:bookmarkEnd w:id="111"/>
      <w:bookmarkEnd w:id="112"/>
    </w:p>
    <w:p w14:paraId="7ACEC497" w14:textId="77777777" w:rsidR="004A7467" w:rsidRDefault="004A7467" w:rsidP="004A7467">
      <w:pPr>
        <w:pStyle w:val="Nidungvnbn"/>
      </w:pPr>
      <w:r>
        <w:t>- Content Management System (CMS): Using CMS software to manage and update website content, including products and other information about the website.</w:t>
      </w:r>
    </w:p>
    <w:p w14:paraId="4E04A81A" w14:textId="6958D595" w:rsidR="00D8185F" w:rsidRPr="002B6AFD" w:rsidRDefault="004A7467" w:rsidP="004A7467">
      <w:pPr>
        <w:pStyle w:val="Nidungvnbn"/>
      </w:pPr>
      <w:r>
        <w:t>- Database management system: Using database management system to store and manage information about products, orders and customers</w:t>
      </w:r>
      <w:r w:rsidR="00D8185F" w:rsidRPr="002B6AFD">
        <w:t>.</w:t>
      </w:r>
    </w:p>
    <w:p w14:paraId="23B1C407" w14:textId="5925F5F9" w:rsidR="00D8185F" w:rsidRPr="002B6AFD" w:rsidRDefault="00D8185F" w:rsidP="00D8185F">
      <w:pPr>
        <w:pStyle w:val="Nidungvnbn"/>
      </w:pPr>
      <w:r w:rsidRPr="002B6AFD">
        <w:lastRenderedPageBreak/>
        <w:t xml:space="preserve">- </w:t>
      </w:r>
      <w:r w:rsidR="00FB5DCA">
        <w:t>C</w:t>
      </w:r>
      <w:r w:rsidR="00FB5DCA">
        <w:rPr>
          <w:lang w:val="vi-VN"/>
        </w:rPr>
        <w:t xml:space="preserve"># </w:t>
      </w:r>
      <w:r w:rsidRPr="002B6AFD">
        <w:t xml:space="preserve">Framework: Use the </w:t>
      </w:r>
      <w:r w:rsidR="00FB5DCA">
        <w:t>C</w:t>
      </w:r>
      <w:r w:rsidR="00FB5DCA">
        <w:rPr>
          <w:lang w:val="vi-VN"/>
        </w:rPr>
        <w:t>#</w:t>
      </w:r>
      <w:r w:rsidRPr="002B6AFD">
        <w:t xml:space="preserve"> framework to develop web applications on the website.</w:t>
      </w:r>
    </w:p>
    <w:p w14:paraId="7892ACE8" w14:textId="738B232F" w:rsidR="002F01E3" w:rsidRDefault="00B24095" w:rsidP="00885C96">
      <w:pPr>
        <w:pStyle w:val="Heading3"/>
        <w:rPr>
          <w:sz w:val="26"/>
          <w:szCs w:val="26"/>
        </w:rPr>
      </w:pPr>
      <w:bookmarkStart w:id="113" w:name="_Toc134553936"/>
      <w:bookmarkStart w:id="114" w:name="_Toc134555269"/>
      <w:r w:rsidRPr="00B24095">
        <w:rPr>
          <w:rStyle w:val="Tiumccp2Char"/>
          <w:rFonts w:eastAsiaTheme="majorEastAsia"/>
        </w:rPr>
        <w:t>4.3.3</w:t>
      </w:r>
      <w:r w:rsidR="002F01E3" w:rsidRPr="00B24095">
        <w:rPr>
          <w:rStyle w:val="Tiumccp2Char"/>
          <w:rFonts w:eastAsiaTheme="majorEastAsia"/>
        </w:rPr>
        <w:t>. Hardware</w:t>
      </w:r>
      <w:bookmarkEnd w:id="113"/>
      <w:r w:rsidR="002F01E3" w:rsidRPr="00880981">
        <w:rPr>
          <w:sz w:val="26"/>
          <w:szCs w:val="26"/>
        </w:rPr>
        <w:t>:</w:t>
      </w:r>
      <w:bookmarkEnd w:id="114"/>
    </w:p>
    <w:p w14:paraId="3E4D075C" w14:textId="77777777" w:rsidR="00FB5DCA" w:rsidRPr="002B6AFD" w:rsidRDefault="00FB5DCA" w:rsidP="00FB5DCA">
      <w:pPr>
        <w:pStyle w:val="Nidungvnbn"/>
      </w:pPr>
      <w:r w:rsidRPr="002B6AFD">
        <w:t>- Computer: Use a computer to develop and manage the website.</w:t>
      </w:r>
    </w:p>
    <w:p w14:paraId="682E826F" w14:textId="57F92802" w:rsidR="00FB5DCA" w:rsidRPr="002B6AFD" w:rsidRDefault="00FB5DCA" w:rsidP="00822CB2">
      <w:pPr>
        <w:pStyle w:val="Nidungvnbn"/>
      </w:pPr>
      <w:r w:rsidRPr="002B6AFD">
        <w:t>- Communication devices: Use communication devices to connect the website to the Internet and other users' devices.</w:t>
      </w:r>
    </w:p>
    <w:p w14:paraId="20980516" w14:textId="77777777" w:rsidR="004A7467" w:rsidRDefault="004A7467" w:rsidP="00B24095">
      <w:pPr>
        <w:pStyle w:val="Tiumccp2"/>
        <w:rPr>
          <w:b w:val="0"/>
          <w:i w:val="0"/>
          <w:sz w:val="26"/>
        </w:rPr>
      </w:pPr>
      <w:bookmarkStart w:id="115" w:name="_Toc134553937"/>
      <w:r w:rsidRPr="004A7467">
        <w:rPr>
          <w:b w:val="0"/>
          <w:i w:val="0"/>
          <w:sz w:val="26"/>
        </w:rPr>
        <w:t>Developing an online phone selling website with C# offers numerous advantages, including cross-platform compatibility, simplified maintenance and development, and robust support for website data processing and management.</w:t>
      </w:r>
      <w:bookmarkEnd w:id="115"/>
    </w:p>
    <w:p w14:paraId="2E0032FF" w14:textId="12ECA920" w:rsidR="002F01E3" w:rsidRPr="00880981" w:rsidRDefault="002F01E3" w:rsidP="00885C96">
      <w:pPr>
        <w:pStyle w:val="Tiumccp2"/>
        <w:outlineLvl w:val="1"/>
      </w:pPr>
      <w:bookmarkStart w:id="116" w:name="_Toc134553938"/>
      <w:bookmarkStart w:id="117" w:name="_Toc134555270"/>
      <w:r w:rsidRPr="00880981">
        <w:t>4.</w:t>
      </w:r>
      <w:r w:rsidR="00B24095">
        <w:t>4</w:t>
      </w:r>
      <w:r w:rsidRPr="00880981">
        <w:t>. Rationale for your architectural style and model:</w:t>
      </w:r>
      <w:bookmarkEnd w:id="116"/>
      <w:bookmarkEnd w:id="117"/>
    </w:p>
    <w:bookmarkEnd w:id="108"/>
    <w:p w14:paraId="4DB13487" w14:textId="467C0D5A" w:rsidR="00A20BB4" w:rsidRPr="00E67555" w:rsidRDefault="004A7467" w:rsidP="00A20BB4">
      <w:pPr>
        <w:pStyle w:val="Nidungvnbn"/>
        <w:rPr>
          <w:lang w:val="vi-VN"/>
        </w:rPr>
      </w:pPr>
      <w:r w:rsidRPr="004A7467">
        <w:rPr>
          <w:lang w:val="vi-VN"/>
        </w:rPr>
        <w:t xml:space="preserve">Layered architecture divides the application into multiple layers, where each layer has its own specific responsibility and communicates only with the layers directly above and below it. It also helps in ensuring that changes made to one layer do not affect other layers, thus reducing the </w:t>
      </w:r>
      <w:r>
        <w:rPr>
          <w:lang w:val="vi-VN"/>
        </w:rPr>
        <w:t>risk of unintended side effects</w:t>
      </w:r>
      <w:r w:rsidR="00A20BB4" w:rsidRPr="00E67555">
        <w:rPr>
          <w:lang w:val="vi-VN"/>
        </w:rPr>
        <w:t>.</w:t>
      </w:r>
    </w:p>
    <w:p w14:paraId="22390BFE" w14:textId="77777777" w:rsidR="00A20BB4" w:rsidRPr="00E67555" w:rsidRDefault="00A20BB4" w:rsidP="00A20BB4">
      <w:pPr>
        <w:pStyle w:val="Nidungvnbn"/>
        <w:rPr>
          <w:lang w:val="vi-VN"/>
        </w:rPr>
      </w:pPr>
    </w:p>
    <w:p w14:paraId="37104A70" w14:textId="36C116C7" w:rsidR="00A20BB4" w:rsidRDefault="00A20BB4" w:rsidP="004A7467">
      <w:pPr>
        <w:pStyle w:val="Nidungvnbn"/>
      </w:pPr>
      <w:r w:rsidRPr="00E67555">
        <w:rPr>
          <w:lang w:val="vi-VN"/>
        </w:rPr>
        <w:t>In a layered architecture, the application is divided into horizontal layers that depend on each other from top to bottom. Each layer provides services to the layer above it and consumes services from the layer below it</w:t>
      </w:r>
      <w:r w:rsidR="004A7467">
        <w:t>.</w:t>
      </w:r>
    </w:p>
    <w:p w14:paraId="2893B2E6" w14:textId="77777777" w:rsidR="004A7467" w:rsidRPr="004A7467" w:rsidRDefault="004A7467" w:rsidP="004A7467">
      <w:pPr>
        <w:pStyle w:val="Nidungvnbn"/>
      </w:pPr>
    </w:p>
    <w:p w14:paraId="0E10C797" w14:textId="447C4891" w:rsidR="00A20BB4" w:rsidRDefault="00A20BB4" w:rsidP="004A7467">
      <w:pPr>
        <w:pStyle w:val="Nidungvnbn"/>
        <w:rPr>
          <w:lang w:val="vi-VN"/>
        </w:rPr>
      </w:pPr>
      <w:r w:rsidRPr="00E67555">
        <w:rPr>
          <w:lang w:val="vi-VN"/>
        </w:rPr>
        <w:t>In a three-tier architecture, the application is divided into three vertical tiers that communicate with each other through well-defined interfaces. Each tier can be deployed independently on different machines or servers, which improves scalability and performance. The three tiers are: client, server, and database. The client tier is responsible for presenting the user interface and interacting with the user. The server tier contains the application logic and processes the requests from the client tier. The database tier stores and manages the data for the application.</w:t>
      </w:r>
    </w:p>
    <w:p w14:paraId="6EF8BB17" w14:textId="77777777" w:rsidR="004A7467" w:rsidRPr="00E72066" w:rsidRDefault="004A7467" w:rsidP="004A7467">
      <w:pPr>
        <w:pStyle w:val="Nidungvnbn"/>
        <w:rPr>
          <w:lang w:val="vi-VN"/>
        </w:rPr>
      </w:pPr>
    </w:p>
    <w:p w14:paraId="34C5A6FA" w14:textId="77777777" w:rsidR="00A20BB4" w:rsidRPr="00E72066" w:rsidRDefault="00A20BB4" w:rsidP="00A20BB4">
      <w:pPr>
        <w:pStyle w:val="Nidungvnbn"/>
        <w:rPr>
          <w:lang w:val="vi-VN"/>
        </w:rPr>
      </w:pPr>
      <w:r w:rsidRPr="00E72066">
        <w:rPr>
          <w:lang w:val="vi-VN"/>
        </w:rPr>
        <w:lastRenderedPageBreak/>
        <w:t>Layered architecture is a logical way of organizing the code into different layers, such as the presentation layer, business layer, and data layer. Each layer has its specific responsibility and communicates only with the layers directly above and below. This helps in ensuring that changes made to one layer do not affect other layers, thus reducing the risk of unintended side effects.</w:t>
      </w:r>
    </w:p>
    <w:p w14:paraId="1DA3845D" w14:textId="77777777" w:rsidR="00A20BB4" w:rsidRPr="00E72066" w:rsidRDefault="00A20BB4" w:rsidP="00A20BB4">
      <w:pPr>
        <w:pStyle w:val="Nidungvnbn"/>
        <w:rPr>
          <w:lang w:val="vi-VN"/>
        </w:rPr>
      </w:pPr>
    </w:p>
    <w:p w14:paraId="25199876" w14:textId="77777777" w:rsidR="00A20BB4" w:rsidRPr="00E72066" w:rsidRDefault="00A20BB4" w:rsidP="00A20BB4">
      <w:pPr>
        <w:pStyle w:val="Nidungvnbn"/>
        <w:rPr>
          <w:lang w:val="vi-VN"/>
        </w:rPr>
      </w:pPr>
      <w:r w:rsidRPr="00E72066">
        <w:rPr>
          <w:lang w:val="vi-VN"/>
        </w:rPr>
        <w:t>Three-tier architecture is a physical way of deploying the code into different tiers, such as the presentation tier, application tier, and data tier. The presentation tier deals with user interface components, the application tier handles the application logic, and the data tier is responsible for handling data storage and retrieval. Each tier can run on a separate machine or process, allowing for better performance and security. This also enables developers to make changes to one tier without affecting the other tiers, allowing for easier updates and upgrades.</w:t>
      </w:r>
    </w:p>
    <w:p w14:paraId="61FAB4F1" w14:textId="77777777" w:rsidR="00A20BB4" w:rsidRPr="00E72066" w:rsidRDefault="00A20BB4" w:rsidP="00A20BB4">
      <w:pPr>
        <w:pStyle w:val="Nidungvnbn"/>
        <w:rPr>
          <w:lang w:val="vi-VN"/>
        </w:rPr>
      </w:pPr>
    </w:p>
    <w:p w14:paraId="69FC65BA" w14:textId="77777777" w:rsidR="00A20BB4" w:rsidRPr="00E67555" w:rsidRDefault="00A20BB4" w:rsidP="00A20BB4">
      <w:pPr>
        <w:pStyle w:val="Nidungvnbn"/>
        <w:rPr>
          <w:lang w:val="vi-VN"/>
        </w:rPr>
      </w:pPr>
      <w:r w:rsidRPr="00E72066">
        <w:rPr>
          <w:lang w:val="vi-VN"/>
        </w:rPr>
        <w:t>Both layered and three-tier architectures provide benefits for software development. Layered architecture is suitable for applications with complex business logic, while three-tier architecture is more appropriate for applications with a focus on data storage and retrieval, such as database-driven applications. However, they are not mutually exclusive. A three-tier application can also follow a layered design within each tier, or a layered application can be deployed across multiple tiers. The choice of architecture depends on the requirements and constraints of each project.</w:t>
      </w:r>
    </w:p>
    <w:p w14:paraId="4AAE8A0D" w14:textId="77777777" w:rsidR="002F01E3" w:rsidRPr="00880981" w:rsidRDefault="002F01E3" w:rsidP="00D8185F">
      <w:pPr>
        <w:pStyle w:val="Nidungvnbn"/>
        <w:rPr>
          <w:lang w:val="vi-VN"/>
        </w:rPr>
      </w:pPr>
    </w:p>
    <w:p w14:paraId="24F2F861" w14:textId="77777777" w:rsidR="002F01E3" w:rsidRPr="00880981" w:rsidRDefault="002F01E3" w:rsidP="00D8185F">
      <w:pPr>
        <w:pStyle w:val="Nidungvnbn"/>
        <w:rPr>
          <w:lang w:val="vi-VN"/>
        </w:rPr>
      </w:pPr>
    </w:p>
    <w:p w14:paraId="4EE1B7E0" w14:textId="182F6B0C" w:rsidR="00BC2F57" w:rsidRPr="002F01E3" w:rsidRDefault="00BC2F57" w:rsidP="002F01E3">
      <w:pPr>
        <w:pStyle w:val="Nidungvnbn"/>
      </w:pPr>
    </w:p>
    <w:p w14:paraId="2D959262" w14:textId="77777777" w:rsidR="006010B3" w:rsidRDefault="006010B3" w:rsidP="00C4436E">
      <w:pPr>
        <w:pStyle w:val="Tiucctrangmu"/>
        <w:rPr>
          <w:sz w:val="26"/>
          <w:szCs w:val="26"/>
        </w:rPr>
      </w:pPr>
    </w:p>
    <w:p w14:paraId="71A45004" w14:textId="77777777" w:rsidR="006010B3" w:rsidRDefault="006010B3">
      <w:pPr>
        <w:spacing w:after="200" w:line="276" w:lineRule="auto"/>
        <w:rPr>
          <w:sz w:val="26"/>
          <w:szCs w:val="26"/>
        </w:rPr>
      </w:pPr>
    </w:p>
    <w:p w14:paraId="1EB83B49" w14:textId="6448F8D2" w:rsidR="00D8185F" w:rsidRDefault="00D8185F">
      <w:pPr>
        <w:spacing w:after="200" w:line="276" w:lineRule="auto"/>
        <w:rPr>
          <w:lang w:val="vi-VN"/>
        </w:rPr>
      </w:pPr>
      <w:r>
        <w:rPr>
          <w:lang w:val="vi-VN"/>
        </w:rPr>
        <w:br w:type="page"/>
      </w:r>
    </w:p>
    <w:p w14:paraId="4F06E138" w14:textId="09B0A593" w:rsidR="00A719A8" w:rsidRDefault="00E019F0" w:rsidP="00E019F0">
      <w:pPr>
        <w:pStyle w:val="Tiucctrangmu"/>
        <w:jc w:val="left"/>
        <w:rPr>
          <w:sz w:val="26"/>
          <w:szCs w:val="26"/>
        </w:rPr>
      </w:pPr>
      <w:r w:rsidRPr="00E019F0">
        <w:rPr>
          <w:sz w:val="26"/>
          <w:szCs w:val="26"/>
        </w:rPr>
        <w:lastRenderedPageBreak/>
        <w:t>5. Source Code</w:t>
      </w:r>
      <w:r>
        <w:rPr>
          <w:sz w:val="26"/>
          <w:szCs w:val="26"/>
        </w:rPr>
        <w:t>:</w:t>
      </w:r>
    </w:p>
    <w:p w14:paraId="3F670184" w14:textId="58CCA296" w:rsidR="00E019F0" w:rsidRPr="00E019F0" w:rsidRDefault="00E019F0" w:rsidP="00E019F0">
      <w:pPr>
        <w:pStyle w:val="Tiucctrangmu"/>
        <w:jc w:val="left"/>
        <w:rPr>
          <w:sz w:val="26"/>
          <w:szCs w:val="26"/>
        </w:rPr>
      </w:pPr>
      <w:r>
        <w:rPr>
          <w:noProof/>
        </w:rPr>
        <w:drawing>
          <wp:anchor distT="0" distB="0" distL="114300" distR="114300" simplePos="0" relativeHeight="251662336" behindDoc="1" locked="0" layoutInCell="1" allowOverlap="1" wp14:anchorId="09137437" wp14:editId="389640B7">
            <wp:simplePos x="0" y="0"/>
            <wp:positionH relativeFrom="page">
              <wp:align>center</wp:align>
            </wp:positionH>
            <wp:positionV relativeFrom="paragraph">
              <wp:posOffset>13335</wp:posOffset>
            </wp:positionV>
            <wp:extent cx="2524125" cy="3895725"/>
            <wp:effectExtent l="0" t="0" r="9525" b="9525"/>
            <wp:wrapTight wrapText="bothSides">
              <wp:wrapPolygon edited="0">
                <wp:start x="0" y="0"/>
                <wp:lineTo x="0" y="21547"/>
                <wp:lineTo x="21518" y="21547"/>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24125" cy="3895725"/>
                    </a:xfrm>
                    <a:prstGeom prst="rect">
                      <a:avLst/>
                    </a:prstGeom>
                  </pic:spPr>
                </pic:pic>
              </a:graphicData>
            </a:graphic>
          </wp:anchor>
        </w:drawing>
      </w:r>
    </w:p>
    <w:p w14:paraId="31EBA885" w14:textId="77777777" w:rsidR="00E019F0" w:rsidRDefault="00E019F0" w:rsidP="00963688">
      <w:pPr>
        <w:pStyle w:val="Tiucctrangmu"/>
      </w:pPr>
    </w:p>
    <w:p w14:paraId="186C0CC9" w14:textId="5D27EC28" w:rsidR="00A719A8" w:rsidRDefault="00A719A8">
      <w:pPr>
        <w:spacing w:after="200" w:line="276" w:lineRule="auto"/>
      </w:pPr>
      <w:r>
        <w:br w:type="page"/>
      </w:r>
    </w:p>
    <w:p w14:paraId="5F9B909F" w14:textId="4CAB3503" w:rsidR="00E019F0" w:rsidRPr="00E019F0" w:rsidRDefault="00E019F0">
      <w:pPr>
        <w:spacing w:after="200" w:line="276" w:lineRule="auto"/>
        <w:rPr>
          <w:b/>
          <w:sz w:val="32"/>
        </w:rPr>
      </w:pPr>
      <w:r w:rsidRPr="00E019F0">
        <w:rPr>
          <w:b/>
          <w:sz w:val="32"/>
        </w:rPr>
        <w:lastRenderedPageBreak/>
        <w:t>Login Admin:</w:t>
      </w:r>
    </w:p>
    <w:p w14:paraId="7DC7B2C3"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highlight w:val="yellow"/>
        </w:rPr>
        <w:t xml:space="preserve">@model </w:t>
      </w:r>
      <w:r>
        <w:rPr>
          <w:rFonts w:ascii="Cascadia Mono" w:eastAsiaTheme="minorHAnsi" w:hAnsi="Cascadia Mono" w:cs="Cascadia Mono"/>
          <w:color w:val="000000"/>
          <w:sz w:val="19"/>
          <w:szCs w:val="19"/>
        </w:rPr>
        <w:t>FinalProject.Areas.Admin.Models.LoginViewModelAdmin</w:t>
      </w:r>
    </w:p>
    <w:p w14:paraId="7121CE82"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38FC522E"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highlight w:val="yellow"/>
        </w:rPr>
        <w:t>@{</w:t>
      </w:r>
    </w:p>
    <w:p w14:paraId="42E9796A"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ViewBag.Title = </w:t>
      </w:r>
      <w:r>
        <w:rPr>
          <w:rFonts w:ascii="Cascadia Mono" w:eastAsiaTheme="minorHAnsi" w:hAnsi="Cascadia Mono" w:cs="Cascadia Mono"/>
          <w:color w:val="A31515"/>
          <w:sz w:val="19"/>
          <w:szCs w:val="19"/>
        </w:rPr>
        <w:t>"Login_Admin"</w:t>
      </w:r>
      <w:r>
        <w:rPr>
          <w:rFonts w:ascii="Cascadia Mono" w:eastAsiaTheme="minorHAnsi" w:hAnsi="Cascadia Mono" w:cs="Cascadia Mono"/>
          <w:color w:val="000000"/>
          <w:sz w:val="19"/>
          <w:szCs w:val="19"/>
        </w:rPr>
        <w:t>;</w:t>
      </w:r>
    </w:p>
    <w:p w14:paraId="11E3B505"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highlight w:val="yellow"/>
        </w:rPr>
        <w:t>}</w:t>
      </w:r>
    </w:p>
    <w:p w14:paraId="67A44EAA"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256AC566"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!DOCTYPE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html</w:t>
      </w:r>
      <w:r>
        <w:rPr>
          <w:rFonts w:ascii="Cascadia Mono" w:eastAsiaTheme="minorHAnsi" w:hAnsi="Cascadia Mono" w:cs="Cascadia Mono"/>
          <w:color w:val="0000FF"/>
          <w:sz w:val="19"/>
          <w:szCs w:val="19"/>
        </w:rPr>
        <w:t>&gt;</w:t>
      </w:r>
    </w:p>
    <w:p w14:paraId="0C239447"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html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lang</w:t>
      </w:r>
      <w:r>
        <w:rPr>
          <w:rFonts w:ascii="Cascadia Mono" w:eastAsiaTheme="minorHAnsi" w:hAnsi="Cascadia Mono" w:cs="Cascadia Mono"/>
          <w:color w:val="0000FF"/>
          <w:sz w:val="19"/>
          <w:szCs w:val="19"/>
        </w:rPr>
        <w:t>="en"&gt;</w:t>
      </w:r>
    </w:p>
    <w:p w14:paraId="4BFC2070"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22754ED1"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head</w:t>
      </w:r>
      <w:r>
        <w:rPr>
          <w:rFonts w:ascii="Cascadia Mono" w:eastAsiaTheme="minorHAnsi" w:hAnsi="Cascadia Mono" w:cs="Cascadia Mono"/>
          <w:color w:val="0000FF"/>
          <w:sz w:val="19"/>
          <w:szCs w:val="19"/>
        </w:rPr>
        <w:t>&gt;</w:t>
      </w:r>
    </w:p>
    <w:p w14:paraId="095D7182"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60D849F0"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meta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charset</w:t>
      </w:r>
      <w:r>
        <w:rPr>
          <w:rFonts w:ascii="Cascadia Mono" w:eastAsiaTheme="minorHAnsi" w:hAnsi="Cascadia Mono" w:cs="Cascadia Mono"/>
          <w:color w:val="0000FF"/>
          <w:sz w:val="19"/>
          <w:szCs w:val="19"/>
        </w:rPr>
        <w:t>="utf-8"&gt;</w:t>
      </w:r>
    </w:p>
    <w:p w14:paraId="6499617D"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meta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http-equiv</w:t>
      </w:r>
      <w:r>
        <w:rPr>
          <w:rFonts w:ascii="Cascadia Mono" w:eastAsiaTheme="minorHAnsi" w:hAnsi="Cascadia Mono" w:cs="Cascadia Mono"/>
          <w:color w:val="0000FF"/>
          <w:sz w:val="19"/>
          <w:szCs w:val="19"/>
        </w:rPr>
        <w:t>="X-UA-Compatible"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content</w:t>
      </w:r>
      <w:r>
        <w:rPr>
          <w:rFonts w:ascii="Cascadia Mono" w:eastAsiaTheme="minorHAnsi" w:hAnsi="Cascadia Mono" w:cs="Cascadia Mono"/>
          <w:color w:val="0000FF"/>
          <w:sz w:val="19"/>
          <w:szCs w:val="19"/>
        </w:rPr>
        <w:t>="IE=edge"&gt;</w:t>
      </w:r>
    </w:p>
    <w:p w14:paraId="6B3DE86D"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meta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name</w:t>
      </w:r>
      <w:r>
        <w:rPr>
          <w:rFonts w:ascii="Cascadia Mono" w:eastAsiaTheme="minorHAnsi" w:hAnsi="Cascadia Mono" w:cs="Cascadia Mono"/>
          <w:color w:val="0000FF"/>
          <w:sz w:val="19"/>
          <w:szCs w:val="19"/>
        </w:rPr>
        <w:t>="viewport"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content</w:t>
      </w:r>
      <w:r>
        <w:rPr>
          <w:rFonts w:ascii="Cascadia Mono" w:eastAsiaTheme="minorHAnsi" w:hAnsi="Cascadia Mono" w:cs="Cascadia Mono"/>
          <w:color w:val="0000FF"/>
          <w:sz w:val="19"/>
          <w:szCs w:val="19"/>
        </w:rPr>
        <w:t>="width=device-width, initial-scale=1, shrink-to-fit=no"&gt;</w:t>
      </w:r>
    </w:p>
    <w:p w14:paraId="410A8CA4"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meta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name</w:t>
      </w:r>
      <w:r>
        <w:rPr>
          <w:rFonts w:ascii="Cascadia Mono" w:eastAsiaTheme="minorHAnsi" w:hAnsi="Cascadia Mono" w:cs="Cascadia Mono"/>
          <w:color w:val="0000FF"/>
          <w:sz w:val="19"/>
          <w:szCs w:val="19"/>
        </w:rPr>
        <w:t>="description"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content</w:t>
      </w:r>
      <w:r>
        <w:rPr>
          <w:rFonts w:ascii="Cascadia Mono" w:eastAsiaTheme="minorHAnsi" w:hAnsi="Cascadia Mono" w:cs="Cascadia Mono"/>
          <w:color w:val="0000FF"/>
          <w:sz w:val="19"/>
          <w:szCs w:val="19"/>
        </w:rPr>
        <w:t>=""&gt;</w:t>
      </w:r>
    </w:p>
    <w:p w14:paraId="4CC250E9"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meta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name</w:t>
      </w:r>
      <w:r>
        <w:rPr>
          <w:rFonts w:ascii="Cascadia Mono" w:eastAsiaTheme="minorHAnsi" w:hAnsi="Cascadia Mono" w:cs="Cascadia Mono"/>
          <w:color w:val="0000FF"/>
          <w:sz w:val="19"/>
          <w:szCs w:val="19"/>
        </w:rPr>
        <w:t>="author"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content</w:t>
      </w:r>
      <w:r>
        <w:rPr>
          <w:rFonts w:ascii="Cascadia Mono" w:eastAsiaTheme="minorHAnsi" w:hAnsi="Cascadia Mono" w:cs="Cascadia Mono"/>
          <w:color w:val="0000FF"/>
          <w:sz w:val="19"/>
          <w:szCs w:val="19"/>
        </w:rPr>
        <w:t>=""&gt;</w:t>
      </w:r>
    </w:p>
    <w:p w14:paraId="55A6D29C"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7BEA8DF3"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title</w:t>
      </w:r>
      <w:r>
        <w:rPr>
          <w:rFonts w:ascii="Cascadia Mono" w:eastAsiaTheme="minorHAnsi" w:hAnsi="Cascadia Mono" w:cs="Cascadia Mono"/>
          <w:color w:val="0000FF"/>
          <w:sz w:val="19"/>
          <w:szCs w:val="19"/>
        </w:rPr>
        <w:t>&gt;</w:t>
      </w:r>
      <w:r>
        <w:rPr>
          <w:rFonts w:ascii="Cascadia Mono" w:eastAsiaTheme="minorHAnsi" w:hAnsi="Cascadia Mono" w:cs="Cascadia Mono"/>
          <w:color w:val="000000"/>
          <w:sz w:val="19"/>
          <w:szCs w:val="19"/>
        </w:rPr>
        <w:t>Login Admin</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title</w:t>
      </w:r>
      <w:r>
        <w:rPr>
          <w:rFonts w:ascii="Cascadia Mono" w:eastAsiaTheme="minorHAnsi" w:hAnsi="Cascadia Mono" w:cs="Cascadia Mono"/>
          <w:color w:val="0000FF"/>
          <w:sz w:val="19"/>
          <w:szCs w:val="19"/>
        </w:rPr>
        <w:t>&gt;</w:t>
      </w:r>
    </w:p>
    <w:p w14:paraId="705496F7"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78306CF3"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6400"/>
          <w:sz w:val="19"/>
          <w:szCs w:val="19"/>
        </w:rPr>
        <w:t>&lt;!-- Custom fonts for this template--&gt;</w:t>
      </w:r>
    </w:p>
    <w:p w14:paraId="74D0A3C8"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link</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href</w:t>
      </w:r>
      <w:r>
        <w:rPr>
          <w:rFonts w:ascii="Cascadia Mono" w:eastAsiaTheme="minorHAnsi" w:hAnsi="Cascadia Mono" w:cs="Cascadia Mono"/>
          <w:color w:val="0000FF"/>
          <w:sz w:val="19"/>
          <w:szCs w:val="19"/>
        </w:rPr>
        <w:t>="~/Areas/Admin/Data/vendor/fontawesome-free/css/all.min.css"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rel</w:t>
      </w:r>
      <w:r>
        <w:rPr>
          <w:rFonts w:ascii="Cascadia Mono" w:eastAsiaTheme="minorHAnsi" w:hAnsi="Cascadia Mono" w:cs="Cascadia Mono"/>
          <w:color w:val="0000FF"/>
          <w:sz w:val="19"/>
          <w:szCs w:val="19"/>
        </w:rPr>
        <w:t>="stylesheet"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type</w:t>
      </w:r>
      <w:r>
        <w:rPr>
          <w:rFonts w:ascii="Cascadia Mono" w:eastAsiaTheme="minorHAnsi" w:hAnsi="Cascadia Mono" w:cs="Cascadia Mono"/>
          <w:color w:val="0000FF"/>
          <w:sz w:val="19"/>
          <w:szCs w:val="19"/>
        </w:rPr>
        <w:t>="text/css"&gt;</w:t>
      </w:r>
    </w:p>
    <w:p w14:paraId="03281317"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link</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href</w:t>
      </w:r>
      <w:r>
        <w:rPr>
          <w:rFonts w:ascii="Cascadia Mono" w:eastAsiaTheme="minorHAnsi" w:hAnsi="Cascadia Mono" w:cs="Cascadia Mono"/>
          <w:color w:val="0000FF"/>
          <w:sz w:val="19"/>
          <w:szCs w:val="19"/>
        </w:rPr>
        <w:t>="https://fonts.googleapis.com/css?family=Nunito:200,200i,300,300i,400,400i,600,600i,700,700i,800,800i,900,900i"</w:t>
      </w:r>
    </w:p>
    <w:p w14:paraId="33710E55"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rel</w:t>
      </w:r>
      <w:r>
        <w:rPr>
          <w:rFonts w:ascii="Cascadia Mono" w:eastAsiaTheme="minorHAnsi" w:hAnsi="Cascadia Mono" w:cs="Cascadia Mono"/>
          <w:color w:val="0000FF"/>
          <w:sz w:val="19"/>
          <w:szCs w:val="19"/>
        </w:rPr>
        <w:t>="stylesheet"&gt;</w:t>
      </w:r>
    </w:p>
    <w:p w14:paraId="133F9678"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097C3DEF"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6400"/>
          <w:sz w:val="19"/>
          <w:szCs w:val="19"/>
        </w:rPr>
        <w:t>&lt;!-- Custom styles for this template--&gt;</w:t>
      </w:r>
    </w:p>
    <w:p w14:paraId="7E60A01C"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link</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href</w:t>
      </w:r>
      <w:r>
        <w:rPr>
          <w:rFonts w:ascii="Cascadia Mono" w:eastAsiaTheme="minorHAnsi" w:hAnsi="Cascadia Mono" w:cs="Cascadia Mono"/>
          <w:color w:val="0000FF"/>
          <w:sz w:val="19"/>
          <w:szCs w:val="19"/>
        </w:rPr>
        <w:t>="~/Areas/Admin/Data/css/sb-admin-2.min.css"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rel</w:t>
      </w:r>
      <w:r>
        <w:rPr>
          <w:rFonts w:ascii="Cascadia Mono" w:eastAsiaTheme="minorHAnsi" w:hAnsi="Cascadia Mono" w:cs="Cascadia Mono"/>
          <w:color w:val="0000FF"/>
          <w:sz w:val="19"/>
          <w:szCs w:val="19"/>
        </w:rPr>
        <w:t>="stylesheet"&gt;</w:t>
      </w:r>
    </w:p>
    <w:p w14:paraId="5BEB4B68"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6CB8AAB9"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head</w:t>
      </w:r>
      <w:r>
        <w:rPr>
          <w:rFonts w:ascii="Cascadia Mono" w:eastAsiaTheme="minorHAnsi" w:hAnsi="Cascadia Mono" w:cs="Cascadia Mono"/>
          <w:color w:val="0000FF"/>
          <w:sz w:val="19"/>
          <w:szCs w:val="19"/>
        </w:rPr>
        <w:t>&gt;</w:t>
      </w:r>
    </w:p>
    <w:p w14:paraId="037A622A"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0914888D"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73C751E6"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highlight w:val="yellow"/>
        </w:rPr>
        <w:t>@</w:t>
      </w: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(Html.BeginForm(</w:t>
      </w:r>
      <w:r>
        <w:rPr>
          <w:rFonts w:ascii="Cascadia Mono" w:eastAsiaTheme="minorHAnsi" w:hAnsi="Cascadia Mono" w:cs="Cascadia Mono"/>
          <w:color w:val="A31515"/>
          <w:sz w:val="19"/>
          <w:szCs w:val="19"/>
        </w:rPr>
        <w:t>"Index"</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"LoginAdmin"</w:t>
      </w:r>
      <w:r>
        <w:rPr>
          <w:rFonts w:ascii="Cascadia Mono" w:eastAsiaTheme="minorHAnsi" w:hAnsi="Cascadia Mono" w:cs="Cascadia Mono"/>
          <w:color w:val="000000"/>
          <w:sz w:val="19"/>
          <w:szCs w:val="19"/>
        </w:rPr>
        <w:t xml:space="preserve">, FormMethod.Post,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 id = </w:t>
      </w:r>
      <w:r>
        <w:rPr>
          <w:rFonts w:ascii="Cascadia Mono" w:eastAsiaTheme="minorHAnsi" w:hAnsi="Cascadia Mono" w:cs="Cascadia Mono"/>
          <w:color w:val="A31515"/>
          <w:sz w:val="19"/>
          <w:szCs w:val="19"/>
        </w:rPr>
        <w:t>"loginForm"</w:t>
      </w:r>
      <w:r>
        <w:rPr>
          <w:rFonts w:ascii="Cascadia Mono" w:eastAsiaTheme="minorHAnsi" w:hAnsi="Cascadia Mono" w:cs="Cascadia Mono"/>
          <w:color w:val="000000"/>
          <w:sz w:val="19"/>
          <w:szCs w:val="19"/>
        </w:rPr>
        <w:t xml:space="preserve"> }))</w:t>
      </w:r>
    </w:p>
    <w:p w14:paraId="409DEC1A"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05776B8E"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highlight w:val="yellow"/>
        </w:rPr>
        <w:t>@</w:t>
      </w:r>
      <w:r>
        <w:rPr>
          <w:rFonts w:ascii="Cascadia Mono" w:eastAsiaTheme="minorHAnsi" w:hAnsi="Cascadia Mono" w:cs="Cascadia Mono"/>
          <w:color w:val="000000"/>
          <w:sz w:val="19"/>
          <w:szCs w:val="19"/>
        </w:rPr>
        <w:t>Html.AntiForgeryToken()</w:t>
      </w:r>
    </w:p>
    <w:p w14:paraId="5165CC59"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495D6127"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body</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="bg-gradient-primary"&gt;</w:t>
      </w:r>
    </w:p>
    <w:p w14:paraId="1E64E173"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1F29A8CF"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="container"&gt;</w:t>
      </w:r>
    </w:p>
    <w:p w14:paraId="1C3DD13D"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0A90C1F1"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6400"/>
          <w:sz w:val="19"/>
          <w:szCs w:val="19"/>
        </w:rPr>
        <w:t>&lt;!-- Outer Row --&gt;</w:t>
      </w:r>
    </w:p>
    <w:p w14:paraId="6E6CF78A"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="row justify-content-center"&gt;</w:t>
      </w:r>
    </w:p>
    <w:p w14:paraId="656163CA"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643E238F"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="col-xl-10 col-lg-12 col-md-9"&gt;</w:t>
      </w:r>
    </w:p>
    <w:p w14:paraId="3EE7035C"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3F78B52B"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="card o-hidden border-0 shadow-lg my-5"&gt;</w:t>
      </w:r>
    </w:p>
    <w:p w14:paraId="14CAF6CF"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="card-body p-0"&gt;</w:t>
      </w:r>
    </w:p>
    <w:p w14:paraId="496B21EA"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="row"&gt;</w:t>
      </w:r>
    </w:p>
    <w:p w14:paraId="2E00E91F"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="col-lg-12"&gt;</w:t>
      </w:r>
    </w:p>
    <w:p w14:paraId="73FC1F4D"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="p-5"&gt;</w:t>
      </w:r>
    </w:p>
    <w:p w14:paraId="2A49D365"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="text-center"&gt;</w:t>
      </w:r>
    </w:p>
    <w:p w14:paraId="6D3F9E6F"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h1</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="h4 text-gray-900 mb-4"&gt;</w:t>
      </w:r>
      <w:r>
        <w:rPr>
          <w:rFonts w:ascii="Cascadia Mono" w:eastAsiaTheme="minorHAnsi" w:hAnsi="Cascadia Mono" w:cs="Cascadia Mono"/>
          <w:color w:val="000000"/>
          <w:sz w:val="19"/>
          <w:szCs w:val="19"/>
        </w:rPr>
        <w:t>Login Admin</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h1</w:t>
      </w:r>
      <w:r>
        <w:rPr>
          <w:rFonts w:ascii="Cascadia Mono" w:eastAsiaTheme="minorHAnsi" w:hAnsi="Cascadia Mono" w:cs="Cascadia Mono"/>
          <w:color w:val="0000FF"/>
          <w:sz w:val="19"/>
          <w:szCs w:val="19"/>
        </w:rPr>
        <w:t>&gt;</w:t>
      </w:r>
    </w:p>
    <w:p w14:paraId="3CADF2DF"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FF"/>
          <w:sz w:val="19"/>
          <w:szCs w:val="19"/>
        </w:rPr>
        <w:t>&gt;</w:t>
      </w:r>
    </w:p>
    <w:p w14:paraId="784B3A3D"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form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="user"&gt;</w:t>
      </w:r>
    </w:p>
    <w:p w14:paraId="79061F35"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="form-group"&gt;</w:t>
      </w:r>
    </w:p>
    <w:p w14:paraId="7AE82791"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highlight w:val="yellow"/>
        </w:rPr>
        <w:t>@</w:t>
      </w:r>
      <w:r>
        <w:rPr>
          <w:rFonts w:ascii="Cascadia Mono" w:eastAsiaTheme="minorHAnsi" w:hAnsi="Cascadia Mono" w:cs="Cascadia Mono"/>
          <w:color w:val="000000"/>
          <w:sz w:val="19"/>
          <w:szCs w:val="19"/>
        </w:rPr>
        <w:t>Html.LabelFor(model =&gt; model.Email)</w:t>
      </w:r>
    </w:p>
    <w:p w14:paraId="3742D47F"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highlight w:val="yellow"/>
        </w:rPr>
        <w:t>@</w:t>
      </w:r>
      <w:r>
        <w:rPr>
          <w:rFonts w:ascii="Cascadia Mono" w:eastAsiaTheme="minorHAnsi" w:hAnsi="Cascadia Mono" w:cs="Cascadia Mono"/>
          <w:color w:val="000000"/>
          <w:sz w:val="19"/>
          <w:szCs w:val="19"/>
        </w:rPr>
        <w:t xml:space="preserve">Html.TextBoxFor(model =&gt; model.Email,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 @class = </w:t>
      </w:r>
      <w:r>
        <w:rPr>
          <w:rFonts w:ascii="Cascadia Mono" w:eastAsiaTheme="minorHAnsi" w:hAnsi="Cascadia Mono" w:cs="Cascadia Mono"/>
          <w:color w:val="A31515"/>
          <w:sz w:val="19"/>
          <w:szCs w:val="19"/>
        </w:rPr>
        <w:t>"form-control"</w:t>
      </w:r>
      <w:r>
        <w:rPr>
          <w:rFonts w:ascii="Cascadia Mono" w:eastAsiaTheme="minorHAnsi" w:hAnsi="Cascadia Mono" w:cs="Cascadia Mono"/>
          <w:color w:val="000000"/>
          <w:sz w:val="19"/>
          <w:szCs w:val="19"/>
        </w:rPr>
        <w:t xml:space="preserve"> })</w:t>
      </w:r>
    </w:p>
    <w:p w14:paraId="19DED87E"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highlight w:val="yellow"/>
        </w:rPr>
        <w:t>@</w:t>
      </w:r>
      <w:r>
        <w:rPr>
          <w:rFonts w:ascii="Cascadia Mono" w:eastAsiaTheme="minorHAnsi" w:hAnsi="Cascadia Mono" w:cs="Cascadia Mono"/>
          <w:color w:val="000000"/>
          <w:sz w:val="19"/>
          <w:szCs w:val="19"/>
        </w:rPr>
        <w:t>Html.ValidationMessageFor(model =&gt; model.Email)</w:t>
      </w:r>
    </w:p>
    <w:p w14:paraId="152410C6"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FF"/>
          <w:sz w:val="19"/>
          <w:szCs w:val="19"/>
        </w:rPr>
        <w:t>&gt;</w:t>
      </w:r>
    </w:p>
    <w:p w14:paraId="23A43BD8"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="form-group"&gt;</w:t>
      </w:r>
    </w:p>
    <w:p w14:paraId="6E98A4FC"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highlight w:val="yellow"/>
        </w:rPr>
        <w:t>@</w:t>
      </w:r>
      <w:r>
        <w:rPr>
          <w:rFonts w:ascii="Cascadia Mono" w:eastAsiaTheme="minorHAnsi" w:hAnsi="Cascadia Mono" w:cs="Cascadia Mono"/>
          <w:color w:val="000000"/>
          <w:sz w:val="19"/>
          <w:szCs w:val="19"/>
        </w:rPr>
        <w:t>Html.LabelFor(model =&gt; model.Password)</w:t>
      </w:r>
    </w:p>
    <w:p w14:paraId="70FE3761"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highlight w:val="yellow"/>
        </w:rPr>
        <w:t>@</w:t>
      </w:r>
      <w:r>
        <w:rPr>
          <w:rFonts w:ascii="Cascadia Mono" w:eastAsiaTheme="minorHAnsi" w:hAnsi="Cascadia Mono" w:cs="Cascadia Mono"/>
          <w:color w:val="000000"/>
          <w:sz w:val="19"/>
          <w:szCs w:val="19"/>
        </w:rPr>
        <w:t xml:space="preserve">Html.PasswordFor(model =&gt; model.Password,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 @class = </w:t>
      </w:r>
      <w:r>
        <w:rPr>
          <w:rFonts w:ascii="Cascadia Mono" w:eastAsiaTheme="minorHAnsi" w:hAnsi="Cascadia Mono" w:cs="Cascadia Mono"/>
          <w:color w:val="A31515"/>
          <w:sz w:val="19"/>
          <w:szCs w:val="19"/>
        </w:rPr>
        <w:t>"form-control"</w:t>
      </w:r>
      <w:r>
        <w:rPr>
          <w:rFonts w:ascii="Cascadia Mono" w:eastAsiaTheme="minorHAnsi" w:hAnsi="Cascadia Mono" w:cs="Cascadia Mono"/>
          <w:color w:val="000000"/>
          <w:sz w:val="19"/>
          <w:szCs w:val="19"/>
        </w:rPr>
        <w:t xml:space="preserve"> })</w:t>
      </w:r>
    </w:p>
    <w:p w14:paraId="639F6A5D"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highlight w:val="yellow"/>
        </w:rPr>
        <w:t>@</w:t>
      </w:r>
      <w:r>
        <w:rPr>
          <w:rFonts w:ascii="Cascadia Mono" w:eastAsiaTheme="minorHAnsi" w:hAnsi="Cascadia Mono" w:cs="Cascadia Mono"/>
          <w:color w:val="000000"/>
          <w:sz w:val="19"/>
          <w:szCs w:val="19"/>
        </w:rPr>
        <w:t>Html.ValidationMessageFor(model =&gt; model.Password)</w:t>
      </w:r>
    </w:p>
    <w:p w14:paraId="75C061CD"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FF"/>
          <w:sz w:val="19"/>
          <w:szCs w:val="19"/>
        </w:rPr>
        <w:t>&gt;</w:t>
      </w:r>
    </w:p>
    <w:p w14:paraId="7074E484"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highlight w:val="yellow"/>
        </w:rPr>
        <w:t>@</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(TempData[</w:t>
      </w:r>
      <w:r>
        <w:rPr>
          <w:rFonts w:ascii="Cascadia Mono" w:eastAsiaTheme="minorHAnsi" w:hAnsi="Cascadia Mono" w:cs="Cascadia Mono"/>
          <w:color w:val="A31515"/>
          <w:sz w:val="19"/>
          <w:szCs w:val="19"/>
        </w:rPr>
        <w:t>"Error"</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4F6F7D49"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3263190"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="alert alert-danger"&gt;</w:t>
      </w:r>
      <w:r>
        <w:rPr>
          <w:rFonts w:ascii="Cascadia Mono" w:eastAsiaTheme="minorHAnsi" w:hAnsi="Cascadia Mono" w:cs="Cascadia Mono"/>
          <w:color w:val="000000"/>
          <w:sz w:val="19"/>
          <w:szCs w:val="19"/>
          <w:highlight w:val="yellow"/>
        </w:rPr>
        <w:t>@</w:t>
      </w:r>
      <w:r>
        <w:rPr>
          <w:rFonts w:ascii="Cascadia Mono" w:eastAsiaTheme="minorHAnsi" w:hAnsi="Cascadia Mono" w:cs="Cascadia Mono"/>
          <w:color w:val="000000"/>
          <w:sz w:val="19"/>
          <w:szCs w:val="19"/>
        </w:rPr>
        <w:t>TempData[</w:t>
      </w:r>
      <w:r>
        <w:rPr>
          <w:rFonts w:ascii="Cascadia Mono" w:eastAsiaTheme="minorHAnsi" w:hAnsi="Cascadia Mono" w:cs="Cascadia Mono"/>
          <w:color w:val="A31515"/>
          <w:sz w:val="19"/>
          <w:szCs w:val="19"/>
        </w:rPr>
        <w:t>"Error"</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FF"/>
          <w:sz w:val="19"/>
          <w:szCs w:val="19"/>
        </w:rPr>
        <w:t>&gt;</w:t>
      </w:r>
    </w:p>
    <w:p w14:paraId="6B482532"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9C7DEBC"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="form-group"&gt;</w:t>
      </w:r>
    </w:p>
    <w:p w14:paraId="13B8AE89"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="custom-control custom-checkbox small"&gt;</w:t>
      </w:r>
    </w:p>
    <w:p w14:paraId="2F0C8840"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input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type</w:t>
      </w:r>
      <w:r>
        <w:rPr>
          <w:rFonts w:ascii="Cascadia Mono" w:eastAsiaTheme="minorHAnsi" w:hAnsi="Cascadia Mono" w:cs="Cascadia Mono"/>
          <w:color w:val="0000FF"/>
          <w:sz w:val="19"/>
          <w:szCs w:val="19"/>
        </w:rPr>
        <w:t>="checkbox"</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="custom-control-input"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id</w:t>
      </w:r>
      <w:r>
        <w:rPr>
          <w:rFonts w:ascii="Cascadia Mono" w:eastAsiaTheme="minorHAnsi" w:hAnsi="Cascadia Mono" w:cs="Cascadia Mono"/>
          <w:color w:val="0000FF"/>
          <w:sz w:val="19"/>
          <w:szCs w:val="19"/>
        </w:rPr>
        <w:t>="customCheck"&gt;</w:t>
      </w:r>
    </w:p>
    <w:p w14:paraId="0ED3C7DC"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label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="custom-control-label"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for</w:t>
      </w:r>
      <w:r>
        <w:rPr>
          <w:rFonts w:ascii="Cascadia Mono" w:eastAsiaTheme="minorHAnsi" w:hAnsi="Cascadia Mono" w:cs="Cascadia Mono"/>
          <w:color w:val="0000FF"/>
          <w:sz w:val="19"/>
          <w:szCs w:val="19"/>
        </w:rPr>
        <w:t>="customCheck"&gt;</w:t>
      </w:r>
    </w:p>
    <w:p w14:paraId="6DA6F6C5"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Remember</w:t>
      </w:r>
    </w:p>
    <w:p w14:paraId="3955D815"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w:t>
      </w:r>
    </w:p>
    <w:p w14:paraId="2D4F627D"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label</w:t>
      </w:r>
      <w:r>
        <w:rPr>
          <w:rFonts w:ascii="Cascadia Mono" w:eastAsiaTheme="minorHAnsi" w:hAnsi="Cascadia Mono" w:cs="Cascadia Mono"/>
          <w:color w:val="0000FF"/>
          <w:sz w:val="19"/>
          <w:szCs w:val="19"/>
        </w:rPr>
        <w:t>&gt;</w:t>
      </w:r>
    </w:p>
    <w:p w14:paraId="59822C7A"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FF"/>
          <w:sz w:val="19"/>
          <w:szCs w:val="19"/>
        </w:rPr>
        <w:t>&gt;</w:t>
      </w:r>
    </w:p>
    <w:p w14:paraId="71F120B4"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FF"/>
          <w:sz w:val="19"/>
          <w:szCs w:val="19"/>
        </w:rPr>
        <w:t>&gt;</w:t>
      </w:r>
    </w:p>
    <w:p w14:paraId="4A80982B"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button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type</w:t>
      </w:r>
      <w:r>
        <w:rPr>
          <w:rFonts w:ascii="Cascadia Mono" w:eastAsiaTheme="minorHAnsi" w:hAnsi="Cascadia Mono" w:cs="Cascadia Mono"/>
          <w:color w:val="0000FF"/>
          <w:sz w:val="19"/>
          <w:szCs w:val="19"/>
        </w:rPr>
        <w:t>="submit"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="btn btn-primary btn-user btn-block"&gt;</w:t>
      </w:r>
      <w:r>
        <w:rPr>
          <w:rFonts w:ascii="Cascadia Mono" w:eastAsiaTheme="minorHAnsi" w:hAnsi="Cascadia Mono" w:cs="Cascadia Mono"/>
          <w:color w:val="000000"/>
          <w:sz w:val="19"/>
          <w:szCs w:val="19"/>
        </w:rPr>
        <w:t>Login</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button</w:t>
      </w:r>
      <w:r>
        <w:rPr>
          <w:rFonts w:ascii="Cascadia Mono" w:eastAsiaTheme="minorHAnsi" w:hAnsi="Cascadia Mono" w:cs="Cascadia Mono"/>
          <w:color w:val="0000FF"/>
          <w:sz w:val="19"/>
          <w:szCs w:val="19"/>
        </w:rPr>
        <w:t>&gt;</w:t>
      </w:r>
    </w:p>
    <w:p w14:paraId="425A9059"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form</w:t>
      </w:r>
      <w:r>
        <w:rPr>
          <w:rFonts w:ascii="Cascadia Mono" w:eastAsiaTheme="minorHAnsi" w:hAnsi="Cascadia Mono" w:cs="Cascadia Mono"/>
          <w:color w:val="0000FF"/>
          <w:sz w:val="19"/>
          <w:szCs w:val="19"/>
        </w:rPr>
        <w:t>&gt;</w:t>
      </w:r>
    </w:p>
    <w:p w14:paraId="2760814C"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FF"/>
          <w:sz w:val="19"/>
          <w:szCs w:val="19"/>
        </w:rPr>
        <w:t>&gt;</w:t>
      </w:r>
    </w:p>
    <w:p w14:paraId="3C4D07B8"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FF"/>
          <w:sz w:val="19"/>
          <w:szCs w:val="19"/>
        </w:rPr>
        <w:t>&gt;</w:t>
      </w:r>
    </w:p>
    <w:p w14:paraId="722DDFC7"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FF"/>
          <w:sz w:val="19"/>
          <w:szCs w:val="19"/>
        </w:rPr>
        <w:t>&gt;</w:t>
      </w:r>
    </w:p>
    <w:p w14:paraId="64EECF80"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FF"/>
          <w:sz w:val="19"/>
          <w:szCs w:val="19"/>
        </w:rPr>
        <w:t>&gt;</w:t>
      </w:r>
    </w:p>
    <w:p w14:paraId="389B453B"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FF"/>
          <w:sz w:val="19"/>
          <w:szCs w:val="19"/>
        </w:rPr>
        <w:t>&gt;</w:t>
      </w:r>
    </w:p>
    <w:p w14:paraId="37BBB935"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37BCF8C0"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FF"/>
          <w:sz w:val="19"/>
          <w:szCs w:val="19"/>
        </w:rPr>
        <w:t>&gt;</w:t>
      </w:r>
    </w:p>
    <w:p w14:paraId="679FB710"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753ECE6E"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FF"/>
          <w:sz w:val="19"/>
          <w:szCs w:val="19"/>
        </w:rPr>
        <w:t>&gt;</w:t>
      </w:r>
    </w:p>
    <w:p w14:paraId="05824834"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72189847"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FF"/>
          <w:sz w:val="19"/>
          <w:szCs w:val="19"/>
        </w:rPr>
        <w:t>&gt;</w:t>
      </w:r>
    </w:p>
    <w:p w14:paraId="3496CE22"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186ECF63"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6400"/>
          <w:sz w:val="19"/>
          <w:szCs w:val="19"/>
        </w:rPr>
        <w:t>&lt;!-- Bootstrap core JavaScript--&gt;</w:t>
      </w:r>
    </w:p>
    <w:p w14:paraId="6E16C50E"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script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src</w:t>
      </w:r>
      <w:r>
        <w:rPr>
          <w:rFonts w:ascii="Cascadia Mono" w:eastAsiaTheme="minorHAnsi" w:hAnsi="Cascadia Mono" w:cs="Cascadia Mono"/>
          <w:color w:val="0000FF"/>
          <w:sz w:val="19"/>
          <w:szCs w:val="19"/>
        </w:rPr>
        <w:t>="~/Areas/Admin/Data/vendor/jquery/jquery.min.js"&gt;&lt;/</w:t>
      </w:r>
      <w:r>
        <w:rPr>
          <w:rFonts w:ascii="Cascadia Mono" w:eastAsiaTheme="minorHAnsi" w:hAnsi="Cascadia Mono" w:cs="Cascadia Mono"/>
          <w:color w:val="800000"/>
          <w:sz w:val="19"/>
          <w:szCs w:val="19"/>
        </w:rPr>
        <w:t>script</w:t>
      </w:r>
      <w:r>
        <w:rPr>
          <w:rFonts w:ascii="Cascadia Mono" w:eastAsiaTheme="minorHAnsi" w:hAnsi="Cascadia Mono" w:cs="Cascadia Mono"/>
          <w:color w:val="0000FF"/>
          <w:sz w:val="19"/>
          <w:szCs w:val="19"/>
        </w:rPr>
        <w:t>&gt;</w:t>
      </w:r>
    </w:p>
    <w:p w14:paraId="7A929DD9"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script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src</w:t>
      </w:r>
      <w:r>
        <w:rPr>
          <w:rFonts w:ascii="Cascadia Mono" w:eastAsiaTheme="minorHAnsi" w:hAnsi="Cascadia Mono" w:cs="Cascadia Mono"/>
          <w:color w:val="0000FF"/>
          <w:sz w:val="19"/>
          <w:szCs w:val="19"/>
        </w:rPr>
        <w:t>="~/Areas/Admin/Data/vendor/bootstrap/js/bootstrap.bundle.min.js"&gt;&lt;/</w:t>
      </w:r>
      <w:r>
        <w:rPr>
          <w:rFonts w:ascii="Cascadia Mono" w:eastAsiaTheme="minorHAnsi" w:hAnsi="Cascadia Mono" w:cs="Cascadia Mono"/>
          <w:color w:val="800000"/>
          <w:sz w:val="19"/>
          <w:szCs w:val="19"/>
        </w:rPr>
        <w:t>script</w:t>
      </w:r>
      <w:r>
        <w:rPr>
          <w:rFonts w:ascii="Cascadia Mono" w:eastAsiaTheme="minorHAnsi" w:hAnsi="Cascadia Mono" w:cs="Cascadia Mono"/>
          <w:color w:val="0000FF"/>
          <w:sz w:val="19"/>
          <w:szCs w:val="19"/>
        </w:rPr>
        <w:t>&gt;</w:t>
      </w:r>
    </w:p>
    <w:p w14:paraId="65BE8019"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58451912"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6400"/>
          <w:sz w:val="19"/>
          <w:szCs w:val="19"/>
        </w:rPr>
        <w:t>&lt;!-- Core plugin JavaScript--&gt;</w:t>
      </w:r>
    </w:p>
    <w:p w14:paraId="6DDFA725"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script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src</w:t>
      </w:r>
      <w:r>
        <w:rPr>
          <w:rFonts w:ascii="Cascadia Mono" w:eastAsiaTheme="minorHAnsi" w:hAnsi="Cascadia Mono" w:cs="Cascadia Mono"/>
          <w:color w:val="0000FF"/>
          <w:sz w:val="19"/>
          <w:szCs w:val="19"/>
        </w:rPr>
        <w:t>="~/Areas/Admin/Data/vendor/jquery-easing/jquery.easing.min.js"&gt;&lt;/</w:t>
      </w:r>
      <w:r>
        <w:rPr>
          <w:rFonts w:ascii="Cascadia Mono" w:eastAsiaTheme="minorHAnsi" w:hAnsi="Cascadia Mono" w:cs="Cascadia Mono"/>
          <w:color w:val="800000"/>
          <w:sz w:val="19"/>
          <w:szCs w:val="19"/>
        </w:rPr>
        <w:t>script</w:t>
      </w:r>
      <w:r>
        <w:rPr>
          <w:rFonts w:ascii="Cascadia Mono" w:eastAsiaTheme="minorHAnsi" w:hAnsi="Cascadia Mono" w:cs="Cascadia Mono"/>
          <w:color w:val="0000FF"/>
          <w:sz w:val="19"/>
          <w:szCs w:val="19"/>
        </w:rPr>
        <w:t>&gt;</w:t>
      </w:r>
    </w:p>
    <w:p w14:paraId="381C2DF4"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2C1BB8B1"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6400"/>
          <w:sz w:val="19"/>
          <w:szCs w:val="19"/>
        </w:rPr>
        <w:t>&lt;!-- Custom scripts for all pages--&gt;</w:t>
      </w:r>
    </w:p>
    <w:p w14:paraId="3E8929FB"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script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src</w:t>
      </w:r>
      <w:r>
        <w:rPr>
          <w:rFonts w:ascii="Cascadia Mono" w:eastAsiaTheme="minorHAnsi" w:hAnsi="Cascadia Mono" w:cs="Cascadia Mono"/>
          <w:color w:val="0000FF"/>
          <w:sz w:val="19"/>
          <w:szCs w:val="19"/>
        </w:rPr>
        <w:t>="~/Areas/Admin/Data/js/sb-admin-2.min.js"&gt;&lt;/</w:t>
      </w:r>
      <w:r>
        <w:rPr>
          <w:rFonts w:ascii="Cascadia Mono" w:eastAsiaTheme="minorHAnsi" w:hAnsi="Cascadia Mono" w:cs="Cascadia Mono"/>
          <w:color w:val="800000"/>
          <w:sz w:val="19"/>
          <w:szCs w:val="19"/>
        </w:rPr>
        <w:t>script</w:t>
      </w:r>
      <w:r>
        <w:rPr>
          <w:rFonts w:ascii="Cascadia Mono" w:eastAsiaTheme="minorHAnsi" w:hAnsi="Cascadia Mono" w:cs="Cascadia Mono"/>
          <w:color w:val="0000FF"/>
          <w:sz w:val="19"/>
          <w:szCs w:val="19"/>
        </w:rPr>
        <w:t>&gt;</w:t>
      </w:r>
    </w:p>
    <w:p w14:paraId="2F1C4732"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6AE407CD"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body</w:t>
      </w:r>
      <w:r>
        <w:rPr>
          <w:rFonts w:ascii="Cascadia Mono" w:eastAsiaTheme="minorHAnsi" w:hAnsi="Cascadia Mono" w:cs="Cascadia Mono"/>
          <w:color w:val="0000FF"/>
          <w:sz w:val="19"/>
          <w:szCs w:val="19"/>
        </w:rPr>
        <w:t>&gt;</w:t>
      </w:r>
    </w:p>
    <w:p w14:paraId="490C3DFB"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75B29F6C"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html</w:t>
      </w:r>
      <w:r>
        <w:rPr>
          <w:rFonts w:ascii="Cascadia Mono" w:eastAsiaTheme="minorHAnsi" w:hAnsi="Cascadia Mono" w:cs="Cascadia Mono"/>
          <w:color w:val="0000FF"/>
          <w:sz w:val="19"/>
          <w:szCs w:val="19"/>
        </w:rPr>
        <w:t>&gt;</w:t>
      </w:r>
    </w:p>
    <w:p w14:paraId="609AD8E2"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2F7F509C"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424449D6"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highlight w:val="yellow"/>
        </w:rPr>
        <w:t>@{</w:t>
      </w:r>
    </w:p>
    <w:p w14:paraId="50D1766D"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TempData.Remove(</w:t>
      </w:r>
      <w:r>
        <w:rPr>
          <w:rFonts w:ascii="Cascadia Mono" w:eastAsiaTheme="minorHAnsi" w:hAnsi="Cascadia Mono" w:cs="Cascadia Mono"/>
          <w:color w:val="A31515"/>
          <w:sz w:val="19"/>
          <w:szCs w:val="19"/>
        </w:rPr>
        <w:t>"Error"</w:t>
      </w:r>
      <w:r>
        <w:rPr>
          <w:rFonts w:ascii="Cascadia Mono" w:eastAsiaTheme="minorHAnsi" w:hAnsi="Cascadia Mono" w:cs="Cascadia Mono"/>
          <w:color w:val="000000"/>
          <w:sz w:val="19"/>
          <w:szCs w:val="19"/>
        </w:rPr>
        <w:t>);</w:t>
      </w:r>
    </w:p>
    <w:p w14:paraId="0EB90BB7"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highlight w:val="yellow"/>
        </w:rPr>
        <w:t>}</w:t>
      </w:r>
    </w:p>
    <w:p w14:paraId="6C033655"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52484653"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highlight w:val="yellow"/>
        </w:rPr>
        <w:t>@section scripts {</w:t>
      </w:r>
    </w:p>
    <w:p w14:paraId="520876A0" w14:textId="756686DA"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script</w:t>
      </w:r>
      <w:r>
        <w:rPr>
          <w:rFonts w:ascii="Cascadia Mono" w:eastAsiaTheme="minorHAnsi" w:hAnsi="Cascadia Mono" w:cs="Cascadia Mono"/>
          <w:color w:val="0000FF"/>
          <w:sz w:val="19"/>
          <w:szCs w:val="19"/>
        </w:rPr>
        <w:t>&gt;</w:t>
      </w:r>
    </w:p>
    <w:p w14:paraId="29BBB50A"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window.addEventListener('beforeunload', function () {</w:t>
      </w:r>
    </w:p>
    <w:p w14:paraId="211CFD1A"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var form = document.getElementById('loginForm');</w:t>
      </w:r>
    </w:p>
    <w:p w14:paraId="70269852"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form.reset();</w:t>
      </w:r>
    </w:p>
    <w:p w14:paraId="13AE85BE"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94D788E"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script</w:t>
      </w:r>
      <w:r>
        <w:rPr>
          <w:rFonts w:ascii="Cascadia Mono" w:eastAsiaTheme="minorHAnsi" w:hAnsi="Cascadia Mono" w:cs="Cascadia Mono"/>
          <w:color w:val="0000FF"/>
          <w:sz w:val="19"/>
          <w:szCs w:val="19"/>
        </w:rPr>
        <w:t>&gt;</w:t>
      </w:r>
    </w:p>
    <w:p w14:paraId="5F1D8516" w14:textId="14876AB2" w:rsidR="00E019F0" w:rsidRDefault="00E019F0" w:rsidP="00E019F0">
      <w:pPr>
        <w:spacing w:after="200" w:line="276" w:lineRule="auto"/>
        <w:rPr>
          <w:rFonts w:ascii="Cascadia Mono" w:eastAsiaTheme="minorHAnsi" w:hAnsi="Cascadia Mono" w:cs="Cascadia Mono"/>
          <w:color w:val="000000"/>
          <w:sz w:val="19"/>
          <w:szCs w:val="19"/>
          <w:highlight w:val="yellow"/>
        </w:rPr>
      </w:pPr>
      <w:r>
        <w:rPr>
          <w:rFonts w:ascii="Cascadia Mono" w:eastAsiaTheme="minorHAnsi" w:hAnsi="Cascadia Mono" w:cs="Cascadia Mono"/>
          <w:color w:val="000000"/>
          <w:sz w:val="19"/>
          <w:szCs w:val="19"/>
          <w:highlight w:val="yellow"/>
        </w:rPr>
        <w:t>}</w:t>
      </w:r>
    </w:p>
    <w:p w14:paraId="2A14E2E4" w14:textId="77777777" w:rsidR="00E019F0" w:rsidRDefault="00E019F0">
      <w:pPr>
        <w:spacing w:after="200" w:line="276" w:lineRule="auto"/>
        <w:rPr>
          <w:rFonts w:ascii="Cascadia Mono" w:eastAsiaTheme="minorHAnsi" w:hAnsi="Cascadia Mono" w:cs="Cascadia Mono"/>
          <w:color w:val="000000"/>
          <w:sz w:val="19"/>
          <w:szCs w:val="19"/>
          <w:highlight w:val="yellow"/>
        </w:rPr>
      </w:pPr>
      <w:r>
        <w:rPr>
          <w:rFonts w:ascii="Cascadia Mono" w:eastAsiaTheme="minorHAnsi" w:hAnsi="Cascadia Mono" w:cs="Cascadia Mono"/>
          <w:color w:val="000000"/>
          <w:sz w:val="19"/>
          <w:szCs w:val="19"/>
          <w:highlight w:val="yellow"/>
        </w:rPr>
        <w:br w:type="page"/>
      </w:r>
    </w:p>
    <w:p w14:paraId="6771D1B8" w14:textId="7B616FB3" w:rsidR="00E019F0" w:rsidRDefault="00E019F0" w:rsidP="00E019F0">
      <w:pPr>
        <w:spacing w:after="200" w:line="276" w:lineRule="auto"/>
        <w:rPr>
          <w:b/>
          <w:sz w:val="32"/>
        </w:rPr>
      </w:pPr>
      <w:r w:rsidRPr="00E019F0">
        <w:rPr>
          <w:b/>
          <w:sz w:val="32"/>
        </w:rPr>
        <w:lastRenderedPageBreak/>
        <w:t xml:space="preserve">Home Admin: </w:t>
      </w:r>
    </w:p>
    <w:p w14:paraId="78C679EF"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highlight w:val="yellow"/>
        </w:rPr>
        <w:t>@{</w:t>
      </w:r>
    </w:p>
    <w:p w14:paraId="7140BDC8"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ViewBag.Title = </w:t>
      </w:r>
      <w:r>
        <w:rPr>
          <w:rFonts w:ascii="Cascadia Mono" w:eastAsiaTheme="minorHAnsi" w:hAnsi="Cascadia Mono" w:cs="Cascadia Mono"/>
          <w:color w:val="A31515"/>
          <w:sz w:val="19"/>
          <w:szCs w:val="19"/>
        </w:rPr>
        <w:t>"Index"</w:t>
      </w:r>
      <w:r>
        <w:rPr>
          <w:rFonts w:ascii="Cascadia Mono" w:eastAsiaTheme="minorHAnsi" w:hAnsi="Cascadia Mono" w:cs="Cascadia Mono"/>
          <w:color w:val="000000"/>
          <w:sz w:val="19"/>
          <w:szCs w:val="19"/>
        </w:rPr>
        <w:t>;</w:t>
      </w:r>
    </w:p>
    <w:p w14:paraId="5BBD9A84"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Layout = </w:t>
      </w:r>
      <w:r>
        <w:rPr>
          <w:rFonts w:ascii="Cascadia Mono" w:eastAsiaTheme="minorHAnsi" w:hAnsi="Cascadia Mono" w:cs="Cascadia Mono"/>
          <w:color w:val="A31515"/>
          <w:sz w:val="19"/>
          <w:szCs w:val="19"/>
        </w:rPr>
        <w:t>"~/Areas/Admin/Views/Shared/_LayoutAdmin.cshtml"</w:t>
      </w:r>
      <w:r>
        <w:rPr>
          <w:rFonts w:ascii="Cascadia Mono" w:eastAsiaTheme="minorHAnsi" w:hAnsi="Cascadia Mono" w:cs="Cascadia Mono"/>
          <w:color w:val="000000"/>
          <w:sz w:val="19"/>
          <w:szCs w:val="19"/>
        </w:rPr>
        <w:t>;</w:t>
      </w:r>
    </w:p>
    <w:p w14:paraId="13DD9358"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highlight w:val="yellow"/>
        </w:rPr>
        <w:t>}</w:t>
      </w:r>
    </w:p>
    <w:p w14:paraId="366A6532"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2AB8FAEB"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="form-group"&gt;</w:t>
      </w:r>
    </w:p>
    <w:p w14:paraId="157ED55A"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="col-md-offset-2 col-md-10 text-center"&gt;</w:t>
      </w:r>
    </w:p>
    <w:p w14:paraId="3DCB9837"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href</w:t>
      </w:r>
      <w:r>
        <w:rPr>
          <w:rFonts w:ascii="Cascadia Mono" w:eastAsiaTheme="minorHAnsi" w:hAnsi="Cascadia Mono" w:cs="Cascadia Mono"/>
          <w:color w:val="0000FF"/>
          <w:sz w:val="19"/>
          <w:szCs w:val="19"/>
        </w:rPr>
        <w:t>="</w:t>
      </w:r>
      <w:r>
        <w:rPr>
          <w:rFonts w:ascii="Cascadia Mono" w:eastAsiaTheme="minorHAnsi" w:hAnsi="Cascadia Mono" w:cs="Cascadia Mono"/>
          <w:color w:val="000000"/>
          <w:sz w:val="19"/>
          <w:szCs w:val="19"/>
          <w:highlight w:val="yellow"/>
        </w:rPr>
        <w:t>@</w:t>
      </w:r>
      <w:r>
        <w:rPr>
          <w:rFonts w:ascii="Cascadia Mono" w:eastAsiaTheme="minorHAnsi" w:hAnsi="Cascadia Mono" w:cs="Cascadia Mono"/>
          <w:color w:val="000000"/>
          <w:sz w:val="19"/>
          <w:szCs w:val="19"/>
        </w:rPr>
        <w:t>Url.Action(</w:t>
      </w:r>
      <w:r>
        <w:rPr>
          <w:rFonts w:ascii="Cascadia Mono" w:eastAsiaTheme="minorHAnsi" w:hAnsi="Cascadia Mono" w:cs="Cascadia Mono"/>
          <w:color w:val="A31515"/>
          <w:sz w:val="19"/>
          <w:szCs w:val="19"/>
        </w:rPr>
        <w:t>"Index"</w:t>
      </w:r>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"Accountants"</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="btn btn-outline-primary"&gt;</w:t>
      </w:r>
      <w:r>
        <w:rPr>
          <w:rFonts w:ascii="Cascadia Mono" w:eastAsiaTheme="minorHAnsi" w:hAnsi="Cascadia Mono" w:cs="Cascadia Mono"/>
          <w:color w:val="000000"/>
          <w:sz w:val="19"/>
          <w:szCs w:val="19"/>
        </w:rPr>
        <w:t>Accountants Management</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a</w:t>
      </w:r>
      <w:r>
        <w:rPr>
          <w:rFonts w:ascii="Cascadia Mono" w:eastAsiaTheme="minorHAnsi" w:hAnsi="Cascadia Mono" w:cs="Cascadia Mono"/>
          <w:color w:val="0000FF"/>
          <w:sz w:val="19"/>
          <w:szCs w:val="19"/>
        </w:rPr>
        <w:t>&gt;</w:t>
      </w:r>
    </w:p>
    <w:p w14:paraId="469B4A80"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href</w:t>
      </w:r>
      <w:r>
        <w:rPr>
          <w:rFonts w:ascii="Cascadia Mono" w:eastAsiaTheme="minorHAnsi" w:hAnsi="Cascadia Mono" w:cs="Cascadia Mono"/>
          <w:color w:val="0000FF"/>
          <w:sz w:val="19"/>
          <w:szCs w:val="19"/>
        </w:rPr>
        <w:t>="</w:t>
      </w:r>
      <w:r>
        <w:rPr>
          <w:rFonts w:ascii="Cascadia Mono" w:eastAsiaTheme="minorHAnsi" w:hAnsi="Cascadia Mono" w:cs="Cascadia Mono"/>
          <w:color w:val="000000"/>
          <w:sz w:val="19"/>
          <w:szCs w:val="19"/>
          <w:highlight w:val="yellow"/>
        </w:rPr>
        <w:t>@</w:t>
      </w:r>
      <w:r>
        <w:rPr>
          <w:rFonts w:ascii="Cascadia Mono" w:eastAsiaTheme="minorHAnsi" w:hAnsi="Cascadia Mono" w:cs="Cascadia Mono"/>
          <w:color w:val="000000"/>
          <w:sz w:val="19"/>
          <w:szCs w:val="19"/>
        </w:rPr>
        <w:t>Url.Action(</w:t>
      </w:r>
      <w:r>
        <w:rPr>
          <w:rFonts w:ascii="Cascadia Mono" w:eastAsiaTheme="minorHAnsi" w:hAnsi="Cascadia Mono" w:cs="Cascadia Mono"/>
          <w:color w:val="A31515"/>
          <w:sz w:val="19"/>
          <w:szCs w:val="19"/>
        </w:rPr>
        <w:t>"Index"</w:t>
      </w:r>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"Manufacturers"</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="btn btn-outline-primary"&gt;</w:t>
      </w:r>
      <w:r>
        <w:rPr>
          <w:rFonts w:ascii="Cascadia Mono" w:eastAsiaTheme="minorHAnsi" w:hAnsi="Cascadia Mono" w:cs="Cascadia Mono"/>
          <w:color w:val="000000"/>
          <w:sz w:val="19"/>
          <w:szCs w:val="19"/>
        </w:rPr>
        <w:t>Manufacturers Management</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a</w:t>
      </w:r>
      <w:r>
        <w:rPr>
          <w:rFonts w:ascii="Cascadia Mono" w:eastAsiaTheme="minorHAnsi" w:hAnsi="Cascadia Mono" w:cs="Cascadia Mono"/>
          <w:color w:val="0000FF"/>
          <w:sz w:val="19"/>
          <w:szCs w:val="19"/>
        </w:rPr>
        <w:t>&gt;</w:t>
      </w:r>
    </w:p>
    <w:p w14:paraId="4E85E624"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href</w:t>
      </w:r>
      <w:r>
        <w:rPr>
          <w:rFonts w:ascii="Cascadia Mono" w:eastAsiaTheme="minorHAnsi" w:hAnsi="Cascadia Mono" w:cs="Cascadia Mono"/>
          <w:color w:val="0000FF"/>
          <w:sz w:val="19"/>
          <w:szCs w:val="19"/>
        </w:rPr>
        <w:t>="</w:t>
      </w:r>
      <w:r>
        <w:rPr>
          <w:rFonts w:ascii="Cascadia Mono" w:eastAsiaTheme="minorHAnsi" w:hAnsi="Cascadia Mono" w:cs="Cascadia Mono"/>
          <w:color w:val="000000"/>
          <w:sz w:val="19"/>
          <w:szCs w:val="19"/>
          <w:highlight w:val="yellow"/>
        </w:rPr>
        <w:t>@</w:t>
      </w:r>
      <w:r>
        <w:rPr>
          <w:rFonts w:ascii="Cascadia Mono" w:eastAsiaTheme="minorHAnsi" w:hAnsi="Cascadia Mono" w:cs="Cascadia Mono"/>
          <w:color w:val="000000"/>
          <w:sz w:val="19"/>
          <w:szCs w:val="19"/>
        </w:rPr>
        <w:t>Url.Action(</w:t>
      </w:r>
      <w:r>
        <w:rPr>
          <w:rFonts w:ascii="Cascadia Mono" w:eastAsiaTheme="minorHAnsi" w:hAnsi="Cascadia Mono" w:cs="Cascadia Mono"/>
          <w:color w:val="A31515"/>
          <w:sz w:val="19"/>
          <w:szCs w:val="19"/>
        </w:rPr>
        <w:t>"Index"</w:t>
      </w:r>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"Phones"</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="btn btn-outline-primary"&gt;</w:t>
      </w:r>
      <w:r>
        <w:rPr>
          <w:rFonts w:ascii="Cascadia Mono" w:eastAsiaTheme="minorHAnsi" w:hAnsi="Cascadia Mono" w:cs="Cascadia Mono"/>
          <w:color w:val="000000"/>
          <w:sz w:val="19"/>
          <w:szCs w:val="19"/>
        </w:rPr>
        <w:t>Phones Management</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a</w:t>
      </w:r>
      <w:r>
        <w:rPr>
          <w:rFonts w:ascii="Cascadia Mono" w:eastAsiaTheme="minorHAnsi" w:hAnsi="Cascadia Mono" w:cs="Cascadia Mono"/>
          <w:color w:val="0000FF"/>
          <w:sz w:val="19"/>
          <w:szCs w:val="19"/>
        </w:rPr>
        <w:t>&gt;</w:t>
      </w:r>
    </w:p>
    <w:p w14:paraId="01DAE486"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href</w:t>
      </w:r>
      <w:r>
        <w:rPr>
          <w:rFonts w:ascii="Cascadia Mono" w:eastAsiaTheme="minorHAnsi" w:hAnsi="Cascadia Mono" w:cs="Cascadia Mono"/>
          <w:color w:val="0000FF"/>
          <w:sz w:val="19"/>
          <w:szCs w:val="19"/>
        </w:rPr>
        <w:t>="</w:t>
      </w:r>
      <w:r>
        <w:rPr>
          <w:rFonts w:ascii="Cascadia Mono" w:eastAsiaTheme="minorHAnsi" w:hAnsi="Cascadia Mono" w:cs="Cascadia Mono"/>
          <w:color w:val="000000"/>
          <w:sz w:val="19"/>
          <w:szCs w:val="19"/>
          <w:highlight w:val="yellow"/>
        </w:rPr>
        <w:t>@</w:t>
      </w:r>
      <w:r>
        <w:rPr>
          <w:rFonts w:ascii="Cascadia Mono" w:eastAsiaTheme="minorHAnsi" w:hAnsi="Cascadia Mono" w:cs="Cascadia Mono"/>
          <w:color w:val="000000"/>
          <w:sz w:val="19"/>
          <w:szCs w:val="19"/>
        </w:rPr>
        <w:t>Url.Action(</w:t>
      </w:r>
      <w:r>
        <w:rPr>
          <w:rFonts w:ascii="Cascadia Mono" w:eastAsiaTheme="minorHAnsi" w:hAnsi="Cascadia Mono" w:cs="Cascadia Mono"/>
          <w:color w:val="A31515"/>
          <w:sz w:val="19"/>
          <w:szCs w:val="19"/>
        </w:rPr>
        <w:t>"Index"</w:t>
      </w:r>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"Resellers"</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="btn btn-outline-primary"&gt;</w:t>
      </w:r>
      <w:r>
        <w:rPr>
          <w:rFonts w:ascii="Cascadia Mono" w:eastAsiaTheme="minorHAnsi" w:hAnsi="Cascadia Mono" w:cs="Cascadia Mono"/>
          <w:color w:val="000000"/>
          <w:sz w:val="19"/>
          <w:szCs w:val="19"/>
        </w:rPr>
        <w:t>Resellers Management</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a</w:t>
      </w:r>
      <w:r>
        <w:rPr>
          <w:rFonts w:ascii="Cascadia Mono" w:eastAsiaTheme="minorHAnsi" w:hAnsi="Cascadia Mono" w:cs="Cascadia Mono"/>
          <w:color w:val="0000FF"/>
          <w:sz w:val="19"/>
          <w:szCs w:val="19"/>
        </w:rPr>
        <w:t>&gt;</w:t>
      </w:r>
    </w:p>
    <w:p w14:paraId="457D9C4E"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href</w:t>
      </w:r>
      <w:r>
        <w:rPr>
          <w:rFonts w:ascii="Cascadia Mono" w:eastAsiaTheme="minorHAnsi" w:hAnsi="Cascadia Mono" w:cs="Cascadia Mono"/>
          <w:color w:val="0000FF"/>
          <w:sz w:val="19"/>
          <w:szCs w:val="19"/>
        </w:rPr>
        <w:t>="</w:t>
      </w:r>
      <w:r>
        <w:rPr>
          <w:rFonts w:ascii="Cascadia Mono" w:eastAsiaTheme="minorHAnsi" w:hAnsi="Cascadia Mono" w:cs="Cascadia Mono"/>
          <w:color w:val="000000"/>
          <w:sz w:val="19"/>
          <w:szCs w:val="19"/>
          <w:highlight w:val="yellow"/>
        </w:rPr>
        <w:t>@</w:t>
      </w:r>
      <w:r>
        <w:rPr>
          <w:rFonts w:ascii="Cascadia Mono" w:eastAsiaTheme="minorHAnsi" w:hAnsi="Cascadia Mono" w:cs="Cascadia Mono"/>
          <w:color w:val="000000"/>
          <w:sz w:val="19"/>
          <w:szCs w:val="19"/>
        </w:rPr>
        <w:t>Url.Action(</w:t>
      </w:r>
      <w:r>
        <w:rPr>
          <w:rFonts w:ascii="Cascadia Mono" w:eastAsiaTheme="minorHAnsi" w:hAnsi="Cascadia Mono" w:cs="Cascadia Mono"/>
          <w:color w:val="A31515"/>
          <w:sz w:val="19"/>
          <w:szCs w:val="19"/>
        </w:rPr>
        <w:t>"Index"</w:t>
      </w:r>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"Warehouses"</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FF0000"/>
          <w:sz w:val="19"/>
          <w:szCs w:val="19"/>
        </w:rPr>
        <w:t>class</w:t>
      </w:r>
      <w:r>
        <w:rPr>
          <w:rFonts w:ascii="Cascadia Mono" w:eastAsiaTheme="minorHAnsi" w:hAnsi="Cascadia Mono" w:cs="Cascadia Mono"/>
          <w:color w:val="0000FF"/>
          <w:sz w:val="19"/>
          <w:szCs w:val="19"/>
        </w:rPr>
        <w:t>="btn btn-outline-primary"&gt;</w:t>
      </w:r>
      <w:r>
        <w:rPr>
          <w:rFonts w:ascii="Cascadia Mono" w:eastAsiaTheme="minorHAnsi" w:hAnsi="Cascadia Mono" w:cs="Cascadia Mono"/>
          <w:color w:val="000000"/>
          <w:sz w:val="19"/>
          <w:szCs w:val="19"/>
        </w:rPr>
        <w:t>Warehouses Management</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a</w:t>
      </w:r>
      <w:r>
        <w:rPr>
          <w:rFonts w:ascii="Cascadia Mono" w:eastAsiaTheme="minorHAnsi" w:hAnsi="Cascadia Mono" w:cs="Cascadia Mono"/>
          <w:color w:val="0000FF"/>
          <w:sz w:val="19"/>
          <w:szCs w:val="19"/>
        </w:rPr>
        <w:t>&gt;</w:t>
      </w:r>
    </w:p>
    <w:p w14:paraId="7EE23BF1"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FF"/>
          <w:sz w:val="19"/>
          <w:szCs w:val="19"/>
        </w:rPr>
        <w:t>&gt;</w:t>
      </w:r>
    </w:p>
    <w:p w14:paraId="64072F4B" w14:textId="538A4E2D" w:rsidR="00E019F0" w:rsidRDefault="00E019F0" w:rsidP="00E019F0">
      <w:pPr>
        <w:spacing w:after="200"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FF"/>
          <w:sz w:val="19"/>
          <w:szCs w:val="19"/>
        </w:rPr>
        <w:t>&lt;/</w:t>
      </w:r>
      <w:r>
        <w:rPr>
          <w:rFonts w:ascii="Cascadia Mono" w:eastAsiaTheme="minorHAnsi" w:hAnsi="Cascadia Mono" w:cs="Cascadia Mono"/>
          <w:color w:val="800000"/>
          <w:sz w:val="19"/>
          <w:szCs w:val="19"/>
        </w:rPr>
        <w:t>div</w:t>
      </w:r>
      <w:r>
        <w:rPr>
          <w:rFonts w:ascii="Cascadia Mono" w:eastAsiaTheme="minorHAnsi" w:hAnsi="Cascadia Mono" w:cs="Cascadia Mono"/>
          <w:color w:val="0000FF"/>
          <w:sz w:val="19"/>
          <w:szCs w:val="19"/>
        </w:rPr>
        <w:t>&gt;</w:t>
      </w:r>
    </w:p>
    <w:p w14:paraId="7BE5E378" w14:textId="1AF87066" w:rsidR="00E019F0" w:rsidRDefault="00E019F0" w:rsidP="00E019F0">
      <w:pPr>
        <w:spacing w:after="200" w:line="276" w:lineRule="auto"/>
        <w:rPr>
          <w:rFonts w:ascii="Cascadia Mono" w:eastAsiaTheme="minorHAnsi" w:hAnsi="Cascadia Mono" w:cs="Cascadia Mono"/>
          <w:color w:val="0000FF"/>
          <w:sz w:val="19"/>
          <w:szCs w:val="19"/>
        </w:rPr>
      </w:pPr>
    </w:p>
    <w:p w14:paraId="53C8C919" w14:textId="62EF2228" w:rsidR="00E019F0" w:rsidRPr="00E019F0" w:rsidRDefault="00E019F0" w:rsidP="00E019F0">
      <w:pPr>
        <w:spacing w:after="200" w:line="276" w:lineRule="auto"/>
        <w:rPr>
          <w:b/>
          <w:sz w:val="32"/>
        </w:rPr>
      </w:pPr>
      <w:r w:rsidRPr="00E019F0">
        <w:rPr>
          <w:b/>
          <w:sz w:val="32"/>
        </w:rPr>
        <w:t>LayoutAdmin:</w:t>
      </w:r>
    </w:p>
    <w:p w14:paraId="58D7AD3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w:t>
      </w:r>
    </w:p>
    <w:p w14:paraId="651C9E0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Layout = null;</w:t>
      </w:r>
    </w:p>
    <w:p w14:paraId="15E728D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w:t>
      </w:r>
    </w:p>
    <w:p w14:paraId="60179A92"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0491CFA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&lt;!DOCTYPE html&gt;</w:t>
      </w:r>
    </w:p>
    <w:p w14:paraId="68D7C96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&lt;html&gt;</w:t>
      </w:r>
    </w:p>
    <w:p w14:paraId="395653C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&lt;head&gt;</w:t>
      </w:r>
    </w:p>
    <w:p w14:paraId="3FD9C21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&lt;meta charset="utf-8" /&gt;</w:t>
      </w:r>
    </w:p>
    <w:p w14:paraId="1FF7549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&lt;meta name="viewport" content="width=device-width, initial-scale=1.0"&gt;</w:t>
      </w:r>
    </w:p>
    <w:p w14:paraId="6E7581E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&lt;link rel="preconnect" href="https://fonts.gstatic.com/"&gt;</w:t>
      </w:r>
    </w:p>
    <w:p w14:paraId="2D0501E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34263742"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&lt;link rel="canonical" href="~/Areas/Admin/Views/HomeAdmin/Index.cshtml" /&gt;</w:t>
      </w:r>
    </w:p>
    <w:p w14:paraId="3922B7F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03F95D0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&lt;title&gt;Admin Page&lt;/title&gt;</w:t>
      </w:r>
    </w:p>
    <w:p w14:paraId="1072692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1039AD7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0FC0074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&lt;link href="~/Areas/Admin/Data/vendor/fontawesome-free/css/all.min.css" rel="stylesheet" type="text/css"&gt;</w:t>
      </w:r>
    </w:p>
    <w:p w14:paraId="54E3AA8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&lt;link href="~/Areas/Admin/Data/css/sb-admin-2.min.css" rel="stylesheet" type="text/css"&gt;</w:t>
      </w:r>
    </w:p>
    <w:p w14:paraId="3D11A2F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END SETTINGS --&gt;</w:t>
      </w:r>
    </w:p>
    <w:p w14:paraId="68A5676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&lt;/head&gt;</w:t>
      </w:r>
    </w:p>
    <w:p w14:paraId="2C7C781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&lt;body data-theme="default" data-layout="fluid" data-sidebar-position="left" data-sidebar-layout="default"&gt;</w:t>
      </w:r>
    </w:p>
    <w:p w14:paraId="3E17E17F"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id="wrapper"&gt;</w:t>
      </w:r>
    </w:p>
    <w:p w14:paraId="3532A87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Sidebar --&gt;</w:t>
      </w:r>
    </w:p>
    <w:p w14:paraId="7376BE1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lastRenderedPageBreak/>
        <w:t xml:space="preserve">        &lt;ul class="navbar-nav bg-gradient-primary sidebar sidebar-dark accordion" id="accordionSidebar"&gt;</w:t>
      </w:r>
    </w:p>
    <w:p w14:paraId="2D66794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4F47703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Sidebar - Brand --&gt;</w:t>
      </w:r>
    </w:p>
    <w:p w14:paraId="02A986A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class="sidebar-brand d-flex align-items-center justify-content-center" href="~/Admin/HomeAdmin"&gt;</w:t>
      </w:r>
    </w:p>
    <w:p w14:paraId="3C9FEB92"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class="sidebar-brand-text mx-3"&gt;BK's Admin&lt;/div&gt;</w:t>
      </w:r>
    </w:p>
    <w:p w14:paraId="5E1D024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19ED3E2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3D76284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Divider --&gt;</w:t>
      </w:r>
    </w:p>
    <w:p w14:paraId="78F3D18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&lt;hr class="sidebar-divider my-0"&gt;</w:t>
      </w:r>
    </w:p>
    <w:p w14:paraId="3CBB236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724A192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Nav Item - Dashboard --&gt;</w:t>
      </w:r>
    </w:p>
    <w:p w14:paraId="1FB30AB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 class="nav-item"&gt;</w:t>
      </w:r>
    </w:p>
    <w:p w14:paraId="32AECE8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class="nav-link" href="@Url.Action("Index", "Accountants")"&gt;</w:t>
      </w:r>
    </w:p>
    <w:p w14:paraId="77368FF2"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 class="fas fa-money-bill"&gt;&lt;/i&gt;</w:t>
      </w:r>
    </w:p>
    <w:p w14:paraId="033D34DF"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&lt;span&gt;Accountant&lt;/span&gt;</w:t>
      </w:r>
    </w:p>
    <w:p w14:paraId="5E220F8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5BBA709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&lt;/li&gt;</w:t>
      </w:r>
    </w:p>
    <w:p w14:paraId="1A7DDA0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6920EB9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Divider --&gt;</w:t>
      </w:r>
    </w:p>
    <w:p w14:paraId="2EFC006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&lt;hr class="sidebar-divider"&gt;</w:t>
      </w:r>
    </w:p>
    <w:p w14:paraId="14A7B6B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0118B79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 class="nav-item"&gt;</w:t>
      </w:r>
    </w:p>
    <w:p w14:paraId="2C48B98F"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class="nav-link" href="@Url.Action("Index", "Warehouses")"&gt;</w:t>
      </w:r>
    </w:p>
    <w:p w14:paraId="7D036D4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 class="fas fa-solid fa-warehouse"&gt;&lt;/i&gt;</w:t>
      </w:r>
    </w:p>
    <w:p w14:paraId="0784295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&lt;span&gt;Warehouse&lt;/span&gt;</w:t>
      </w:r>
    </w:p>
    <w:p w14:paraId="7432465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47C26F9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&lt;/li&gt;</w:t>
      </w:r>
    </w:p>
    <w:p w14:paraId="0940065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7840159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&lt;hr class="sidebar-divider"&gt;</w:t>
      </w:r>
    </w:p>
    <w:p w14:paraId="4D882CF9"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7C32297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 class="nav-item"&gt;</w:t>
      </w:r>
    </w:p>
    <w:p w14:paraId="2B6CBDD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class="nav-link" href="@Url.Action("Index", "Phones")"&gt;</w:t>
      </w:r>
    </w:p>
    <w:p w14:paraId="05BC19F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 class="fas fa-solid fa-mobile"&gt;&lt;/i&gt;</w:t>
      </w:r>
    </w:p>
    <w:p w14:paraId="1C3C839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&lt;span&gt;Phone&lt;/span&gt;</w:t>
      </w:r>
    </w:p>
    <w:p w14:paraId="58917C3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6058336F"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&lt;/li&gt;</w:t>
      </w:r>
    </w:p>
    <w:p w14:paraId="32BA0C2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2671246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&lt;hr class="sidebar-divider"&gt;</w:t>
      </w:r>
    </w:p>
    <w:p w14:paraId="5D8EADB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45ABB3C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 class="nav-item"&gt;</w:t>
      </w:r>
    </w:p>
    <w:p w14:paraId="671BBE4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class="nav-link" href="@Url.Action("Index", "Resellers")"&gt;</w:t>
      </w:r>
    </w:p>
    <w:p w14:paraId="2E5F17A9"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 class="fas fa-solid fa-store"&gt;&lt;/i&gt;</w:t>
      </w:r>
    </w:p>
    <w:p w14:paraId="111B89E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&lt;span&gt;Reseller&lt;/span&gt;</w:t>
      </w:r>
    </w:p>
    <w:p w14:paraId="6885749F"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62D7E99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&lt;/li&gt;</w:t>
      </w:r>
    </w:p>
    <w:p w14:paraId="1028A93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02F12DC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&lt;hr class="sidebar-divider"&gt;</w:t>
      </w:r>
    </w:p>
    <w:p w14:paraId="7976E47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6128998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Nav Item - Charts --&gt;</w:t>
      </w:r>
    </w:p>
    <w:p w14:paraId="6D95D1A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 class="nav-item"&gt;</w:t>
      </w:r>
    </w:p>
    <w:p w14:paraId="27984A02"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class="nav-link" href="@Url.Action("Index", "Manufacturers")"&gt;</w:t>
      </w:r>
    </w:p>
    <w:p w14:paraId="185C08D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 class="fas fa-solid fa-truck"&gt;&lt;/i&gt;</w:t>
      </w:r>
    </w:p>
    <w:p w14:paraId="1DCCF3D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&lt;span&gt;Manufacturer&lt;/span&gt;</w:t>
      </w:r>
    </w:p>
    <w:p w14:paraId="5AB2FB4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lastRenderedPageBreak/>
        <w:t xml:space="preserve">                &lt;/a&gt;</w:t>
      </w:r>
    </w:p>
    <w:p w14:paraId="1F5EEF3F"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&lt;/li&gt;</w:t>
      </w:r>
    </w:p>
    <w:p w14:paraId="180D018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46016AD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&lt;hr class="sidebar-divider"&gt;</w:t>
      </w:r>
    </w:p>
    <w:p w14:paraId="3F6DAF0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6DE053F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Nav Item - Tables --&gt;</w:t>
      </w:r>
    </w:p>
    <w:p w14:paraId="520316C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 class="nav-item"&gt;</w:t>
      </w:r>
    </w:p>
    <w:p w14:paraId="5B8ECD7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class="nav-link" href="@Url.Action("Index", "Receipts")"&gt;</w:t>
      </w:r>
    </w:p>
    <w:p w14:paraId="106CB53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 class="fas fa-solid fa-receipt"&gt;&lt;/i&gt;</w:t>
      </w:r>
    </w:p>
    <w:p w14:paraId="3570727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&lt;span&gt;Reiceipts&lt;/span&gt;</w:t>
      </w:r>
    </w:p>
    <w:p w14:paraId="35E4329F"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0E76CD1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&lt;/li&gt;</w:t>
      </w:r>
    </w:p>
    <w:p w14:paraId="7EA792B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7DB49E1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Divider --&gt;</w:t>
      </w:r>
    </w:p>
    <w:p w14:paraId="1521E54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&lt;hr class="sidebar-divider d-none d-md-block"&gt;</w:t>
      </w:r>
    </w:p>
    <w:p w14:paraId="506661B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02BF597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Sidebar Toggler (Sidebar) --&gt;</w:t>
      </w:r>
    </w:p>
    <w:p w14:paraId="01D6DAC2"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class="text-center d-none d-md-inline"&gt;</w:t>
      </w:r>
    </w:p>
    <w:p w14:paraId="2A92F96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&lt;button class="rounded-circle border-0" id="sidebarToggle"&gt;&lt;/button&gt;</w:t>
      </w:r>
    </w:p>
    <w:p w14:paraId="6375D1D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3A0085A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&lt;/ul&gt;</w:t>
      </w:r>
    </w:p>
    <w:p w14:paraId="4114B30F"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End of Sidebar --&gt;</w:t>
      </w:r>
    </w:p>
    <w:p w14:paraId="52261A4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Content Wrapper --&gt;</w:t>
      </w:r>
    </w:p>
    <w:p w14:paraId="1ACB92E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id="content-wrapper" class="d-flex flex-column"&gt;</w:t>
      </w:r>
    </w:p>
    <w:p w14:paraId="0ECF71B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474A9CD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Main Content --&gt;</w:t>
      </w:r>
    </w:p>
    <w:p w14:paraId="146F239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id="content"&gt;</w:t>
      </w:r>
    </w:p>
    <w:p w14:paraId="06B5490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73BE431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Topbar --&gt;</w:t>
      </w:r>
    </w:p>
    <w:p w14:paraId="65219FA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&lt;nav class="navbar navbar-expand navbar-light bg-white topbar mb-4 static-top shadow"&gt;</w:t>
      </w:r>
    </w:p>
    <w:p w14:paraId="55F5B32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4DE622C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Sidebar Toggle (Topbar) --&gt;</w:t>
      </w:r>
    </w:p>
    <w:p w14:paraId="10D0F6B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&lt;button id="sidebarToggleTop" class="btn btn-link d-md-none rounded-circle mr-3"&gt;</w:t>
      </w:r>
    </w:p>
    <w:p w14:paraId="3B94F2A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 class="fa fa-bars"&gt;&lt;/i&gt;</w:t>
      </w:r>
    </w:p>
    <w:p w14:paraId="5C2E421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&lt;/button&gt;</w:t>
      </w:r>
    </w:p>
    <w:p w14:paraId="75AA607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2444B072"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7A31C3D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Topbar Navbar --&gt;</w:t>
      </w:r>
    </w:p>
    <w:p w14:paraId="6232819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&lt;ul class="navbar-nav ml-auto"&gt;</w:t>
      </w:r>
    </w:p>
    <w:p w14:paraId="46A36FE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0709B5A9"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Nav Item - Alerts --&gt;</w:t>
      </w:r>
    </w:p>
    <w:p w14:paraId="1A8AD0B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 class="nav-item dropdown no-arrow mx-1"&gt;</w:t>
      </w:r>
    </w:p>
    <w:p w14:paraId="5A75B86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class="nav-link dropdown-toggle" href="#" id="alertsDropdown" role="button"</w:t>
      </w:r>
    </w:p>
    <w:p w14:paraId="7130ED0F"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data-toggle="dropdown" aria-haspopup="true" aria-expanded="false"&gt;</w:t>
      </w:r>
    </w:p>
    <w:p w14:paraId="7D0352E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 class="fas fa-solid fa-bell"&gt;&lt;/i&gt;</w:t>
      </w:r>
    </w:p>
    <w:p w14:paraId="038F7A7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Counter - Alerts --&gt;</w:t>
      </w:r>
    </w:p>
    <w:p w14:paraId="3259593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&lt;span class="badge badge-danger badge-counter"&gt;3+&lt;/span&gt;</w:t>
      </w:r>
    </w:p>
    <w:p w14:paraId="28C102E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0F9922E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Dropdown - Alerts --&gt;</w:t>
      </w:r>
    </w:p>
    <w:p w14:paraId="00DD8AC2"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lastRenderedPageBreak/>
        <w:t xml:space="preserve">                            &lt;div class="dropdown-list dropdown-menu dropdown-menu-right shadow animated--grow-in"</w:t>
      </w:r>
    </w:p>
    <w:p w14:paraId="4E20F1D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aria-labelledby="alertsDropdown"&gt;</w:t>
      </w:r>
    </w:p>
    <w:p w14:paraId="60EABC3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&lt;h6 class="dropdown-header"&gt;</w:t>
      </w:r>
    </w:p>
    <w:p w14:paraId="2844747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Alerts Center</w:t>
      </w:r>
    </w:p>
    <w:p w14:paraId="65358A5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&lt;/h6&gt;</w:t>
      </w:r>
    </w:p>
    <w:p w14:paraId="52092EE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class="dropdown-item d-flex align-items-center" href="#"&gt;</w:t>
      </w:r>
    </w:p>
    <w:p w14:paraId="45585092"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class="mr-3"&gt;</w:t>
      </w:r>
    </w:p>
    <w:p w14:paraId="6817BAE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class="icon-circle bg-primary"&gt;</w:t>
      </w:r>
    </w:p>
    <w:p w14:paraId="716AA6F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 class="fas fa-file-alt text-white"&gt;&lt;/i&gt;</w:t>
      </w:r>
    </w:p>
    <w:p w14:paraId="2393D9D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7A183EC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0F2E45C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7D38586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class="small text-gray-500"&gt;December 12, 2019&lt;/div&gt;</w:t>
      </w:r>
    </w:p>
    <w:p w14:paraId="75A3870F"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&lt;span class="font-weight-bold"&gt;A new monthly report is ready to download!&lt;/span&gt;</w:t>
      </w:r>
    </w:p>
    <w:p w14:paraId="1D81342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00BB613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2F8D3DA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class="dropdown-item d-flex align-items-center" href="#"&gt;</w:t>
      </w:r>
    </w:p>
    <w:p w14:paraId="588395E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class="mr-3"&gt;</w:t>
      </w:r>
    </w:p>
    <w:p w14:paraId="4B1B6B0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class="icon-circle bg-success"&gt;</w:t>
      </w:r>
    </w:p>
    <w:p w14:paraId="75E6612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 class="fas fa-donate text-white"&gt;&lt;/i&gt;</w:t>
      </w:r>
    </w:p>
    <w:p w14:paraId="222A256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45E9D39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3666DBF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231053B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class="small text-gray-500"&gt;December 7, 2019&lt;/div&gt;</w:t>
      </w:r>
    </w:p>
    <w:p w14:paraId="4469536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$290.29 has been deposited into your account!</w:t>
      </w:r>
    </w:p>
    <w:p w14:paraId="17B2474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2D66327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44AB8CE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class="dropdown-item d-flex align-items-center" href="#"&gt;</w:t>
      </w:r>
    </w:p>
    <w:p w14:paraId="044922D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class="mr-3"&gt;</w:t>
      </w:r>
    </w:p>
    <w:p w14:paraId="04C9FF9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class="icon-circle bg-warning"&gt;</w:t>
      </w:r>
    </w:p>
    <w:p w14:paraId="545F6F9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 class="fas fa-exclamation-triangle text-white"&gt;&lt;/i&gt;</w:t>
      </w:r>
    </w:p>
    <w:p w14:paraId="6C48D9F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41DF622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31C44DD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52EB7112"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class="small text-gray-500"&gt;December 2, 2019&lt;/div&gt;</w:t>
      </w:r>
    </w:p>
    <w:p w14:paraId="2D5DA75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Spending Alert: We've noticed unusually high spending for your account.</w:t>
      </w:r>
    </w:p>
    <w:p w14:paraId="7CE897D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021686B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353A4849"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class="dropdown-item text-center small text-gray-500" href="#"&gt;Show All Alerts&lt;/a&gt;</w:t>
      </w:r>
    </w:p>
    <w:p w14:paraId="17F3E86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03274D4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&lt;/li&gt;</w:t>
      </w:r>
    </w:p>
    <w:p w14:paraId="15CD37F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7CE828D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Nav Item - Messages --&gt;</w:t>
      </w:r>
    </w:p>
    <w:p w14:paraId="717490F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 class="nav-item dropdown no-arrow mx-1"&gt;</w:t>
      </w:r>
    </w:p>
    <w:p w14:paraId="1FEAE03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class="nav-link dropdown-toggle" href="#" id="messagesDropdown" role="button"</w:t>
      </w:r>
    </w:p>
    <w:p w14:paraId="10A7D77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data-toggle="dropdown" aria-haspopup="true" aria-expanded="false"&gt;</w:t>
      </w:r>
    </w:p>
    <w:p w14:paraId="120219B9"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 class="fas fa-solid fa-envelope"&gt;&lt;/i&gt;</w:t>
      </w:r>
    </w:p>
    <w:p w14:paraId="75A17CB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Counter - Messages --&gt;</w:t>
      </w:r>
    </w:p>
    <w:p w14:paraId="4F3B30C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&lt;span class="badge badge-danger badge-counter"&gt;7&lt;/span&gt;</w:t>
      </w:r>
    </w:p>
    <w:p w14:paraId="2CCB457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0D35CEA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Dropdown - Messages --&gt;</w:t>
      </w:r>
    </w:p>
    <w:p w14:paraId="6445113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class="dropdown-list dropdown-menu dropdown-menu-right shadow animated--grow-in"</w:t>
      </w:r>
    </w:p>
    <w:p w14:paraId="48B2483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aria-labelledby="messagesDropdown"&gt;</w:t>
      </w:r>
    </w:p>
    <w:p w14:paraId="7A88582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&lt;h6 class="dropdown-header"&gt;</w:t>
      </w:r>
    </w:p>
    <w:p w14:paraId="5BAA3CD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Message Center</w:t>
      </w:r>
    </w:p>
    <w:p w14:paraId="2CECBCF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&lt;/h6&gt;</w:t>
      </w:r>
    </w:p>
    <w:p w14:paraId="111A977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class="dropdown-item d-flex align-items-center" href="#"&gt;</w:t>
      </w:r>
    </w:p>
    <w:p w14:paraId="443279F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class="dropdown-list-image mr-3"&gt;</w:t>
      </w:r>
    </w:p>
    <w:p w14:paraId="5F7EC81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&lt;img class="rounded-circle" src="img/undraw_profile_1.svg"</w:t>
      </w:r>
    </w:p>
    <w:p w14:paraId="1DCFB4E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alt="..."&gt;</w:t>
      </w:r>
    </w:p>
    <w:p w14:paraId="445C273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class="status-indicator bg-success"&gt;&lt;/div&gt;</w:t>
      </w:r>
    </w:p>
    <w:p w14:paraId="1E5910E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59EADA1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class="font-weight-bold"&gt;</w:t>
      </w:r>
    </w:p>
    <w:p w14:paraId="21BD929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class="text-truncate"&gt;</w:t>
      </w:r>
    </w:p>
    <w:p w14:paraId="00ACF2A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Hi there! I am wondering if you can help me with a</w:t>
      </w:r>
    </w:p>
    <w:p w14:paraId="05E60E6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problem I've been having.</w:t>
      </w:r>
    </w:p>
    <w:p w14:paraId="65C2F9B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03F3536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class="small text-gray-500"&gt;Emily Fowler · 58m&lt;/div&gt;</w:t>
      </w:r>
    </w:p>
    <w:p w14:paraId="28D2A60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343822B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689803C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class="dropdown-item d-flex align-items-center" href="#"&gt;</w:t>
      </w:r>
    </w:p>
    <w:p w14:paraId="2AD669A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class="dropdown-list-image mr-3"&gt;</w:t>
      </w:r>
    </w:p>
    <w:p w14:paraId="7E9EE1A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&lt;img class="rounded-circle" src="img/undraw_profile_2.svg"</w:t>
      </w:r>
    </w:p>
    <w:p w14:paraId="3043F5A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alt="..."&gt;</w:t>
      </w:r>
    </w:p>
    <w:p w14:paraId="3A32BDE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class="status-indicator"&gt;&lt;/div&gt;</w:t>
      </w:r>
    </w:p>
    <w:p w14:paraId="47AB813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1989B77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5350DDF9"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class="text-truncate"&gt;</w:t>
      </w:r>
    </w:p>
    <w:p w14:paraId="60606FB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I have the photos that you ordered last month, how</w:t>
      </w:r>
    </w:p>
    <w:p w14:paraId="6EAA027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would you like them sent to you?</w:t>
      </w:r>
    </w:p>
    <w:p w14:paraId="0B2E54C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0B77D26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class="small text-gray-500"&gt;Jae Chun · 1d&lt;/div&gt;</w:t>
      </w:r>
    </w:p>
    <w:p w14:paraId="0ED081E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701460B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lastRenderedPageBreak/>
        <w:t xml:space="preserve">                                &lt;/a&gt;</w:t>
      </w:r>
    </w:p>
    <w:p w14:paraId="58D0537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class="dropdown-item d-flex align-items-center" href="#"&gt;</w:t>
      </w:r>
    </w:p>
    <w:p w14:paraId="4B1E81D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class="dropdown-list-image mr-3"&gt;</w:t>
      </w:r>
    </w:p>
    <w:p w14:paraId="6C685392"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&lt;img class="rounded-circle" src="img/undraw_profile_3.svg"</w:t>
      </w:r>
    </w:p>
    <w:p w14:paraId="795AFDE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alt="..."&gt;</w:t>
      </w:r>
    </w:p>
    <w:p w14:paraId="32CB561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class="status-indicator bg-warning"&gt;&lt;/div&gt;</w:t>
      </w:r>
    </w:p>
    <w:p w14:paraId="3DB3969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2DA4E29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29959C7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class="text-truncate"&gt;</w:t>
      </w:r>
    </w:p>
    <w:p w14:paraId="6BA134E2"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Last month's report looks great, I am very happy with</w:t>
      </w:r>
    </w:p>
    <w:p w14:paraId="2276BB4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the progress so far, keep up the good work!</w:t>
      </w:r>
    </w:p>
    <w:p w14:paraId="3FFAC83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12E0B04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class="small text-gray-500"&gt;Morgan Alvarez · 2d&lt;/div&gt;</w:t>
      </w:r>
    </w:p>
    <w:p w14:paraId="50D6EDF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60738DE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4C17656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class="dropdown-item d-flex align-items-center" href="#"&gt;</w:t>
      </w:r>
    </w:p>
    <w:p w14:paraId="3899164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class="dropdown-list-image mr-3"&gt;</w:t>
      </w:r>
    </w:p>
    <w:p w14:paraId="63F7712F"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&lt;img class="rounded-circle" src="https://source.unsplash.com/Mv9hjnEUHR4/60x60"</w:t>
      </w:r>
    </w:p>
    <w:p w14:paraId="26BE136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alt="..."&gt;</w:t>
      </w:r>
    </w:p>
    <w:p w14:paraId="64FB55D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class="status-indicator bg-success"&gt;&lt;/div&gt;</w:t>
      </w:r>
    </w:p>
    <w:p w14:paraId="191A24B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1AFFCFCF"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62D402A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class="text-truncate"&gt;</w:t>
      </w:r>
    </w:p>
    <w:p w14:paraId="7A7795D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Am I a good boy? The reason I ask is because someone</w:t>
      </w:r>
    </w:p>
    <w:p w14:paraId="58BB4D2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told me that people say this to all dogs, even if they aren't good...</w:t>
      </w:r>
    </w:p>
    <w:p w14:paraId="248B2C3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0A2C9839"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class="small text-gray-500"&gt;Chicken the Dog · 2w&lt;/div&gt;</w:t>
      </w:r>
    </w:p>
    <w:p w14:paraId="6BD86C7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68C50B8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6A5944F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class="dropdown-item text-center small text-gray-500" href="#"&gt;Read More Messages&lt;/a&gt;</w:t>
      </w:r>
    </w:p>
    <w:p w14:paraId="7DB8882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2B4C561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&lt;/li&gt;</w:t>
      </w:r>
    </w:p>
    <w:p w14:paraId="2A8FE8C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6DE10EA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class="topbar-divider d-none d-sm-block"&gt;&lt;/div&gt;</w:t>
      </w:r>
    </w:p>
    <w:p w14:paraId="6DFAFA2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505B5E8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Nav Item - User Information --&gt;</w:t>
      </w:r>
    </w:p>
    <w:p w14:paraId="5C46D32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 class="nav-item dropdown no-arrow"&gt;</w:t>
      </w:r>
    </w:p>
    <w:p w14:paraId="241EBAF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class="nav-link dropdown-toggle" href="#" id="userDropdown" role="button"</w:t>
      </w:r>
    </w:p>
    <w:p w14:paraId="49F8242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data-toggle="dropdown" aria-haspopup="true" aria-expanded="false"&gt;</w:t>
      </w:r>
    </w:p>
    <w:p w14:paraId="4F8F8E09"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&lt;img class="img-profile rounded-circle"</w:t>
      </w:r>
    </w:p>
    <w:p w14:paraId="5148CD0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lastRenderedPageBreak/>
        <w:t xml:space="preserve">                                     src="~/Areas/Admin/Data/img/avatars/null_profile.png"&gt;</w:t>
      </w:r>
    </w:p>
    <w:p w14:paraId="70ED821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62A5A22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Dropdown - User Information --&gt;</w:t>
      </w:r>
    </w:p>
    <w:p w14:paraId="074B53C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class="dropdown-menu dropdown-menu-right shadow animated--grow-in"</w:t>
      </w:r>
    </w:p>
    <w:p w14:paraId="6FD9619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aria-labelledby="userDropdown"&gt;</w:t>
      </w:r>
    </w:p>
    <w:p w14:paraId="0182B4F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class="dropdown-item" href="#"&gt;</w:t>
      </w:r>
    </w:p>
    <w:p w14:paraId="0E64C44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 class="fas fa-user fa-sm fa-fw mr-2 text-gray-400"&gt;&lt;/i&gt;</w:t>
      </w:r>
    </w:p>
    <w:p w14:paraId="4ACB27F2"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Profile</w:t>
      </w:r>
    </w:p>
    <w:p w14:paraId="6EC844D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1404FC9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class="dropdown-item" href="#"&gt;</w:t>
      </w:r>
    </w:p>
    <w:p w14:paraId="1E5BE21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 class="fas fa-cogs fa-sm fa-fw mr-2 text-gray-400"&gt;&lt;/i&gt;</w:t>
      </w:r>
    </w:p>
    <w:p w14:paraId="45FD31A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Settings</w:t>
      </w:r>
    </w:p>
    <w:p w14:paraId="1D67587F"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20BABEC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class="dropdown-divider"&gt;&lt;/div&gt;</w:t>
      </w:r>
    </w:p>
    <w:p w14:paraId="3735AC7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class="dropdown-item" href="#" data-toggle="modal" data-target="#logoutModal"&gt;</w:t>
      </w:r>
    </w:p>
    <w:p w14:paraId="21251DD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&lt;i class="fas fa-sign-out-alt fa-sm fa-fw mr-2 text-gray-400"&gt;&lt;/i&gt;</w:t>
      </w:r>
    </w:p>
    <w:p w14:paraId="27F713E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Logout</w:t>
      </w:r>
    </w:p>
    <w:p w14:paraId="4CC276D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&lt;/a&gt;</w:t>
      </w:r>
    </w:p>
    <w:p w14:paraId="5B567A69"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1FA2F99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&lt;/li&gt;</w:t>
      </w:r>
    </w:p>
    <w:p w14:paraId="4A4E01D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2DA8F20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&lt;/ul&gt;</w:t>
      </w:r>
    </w:p>
    <w:p w14:paraId="455A432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32CFCB2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&lt;/nav&gt;</w:t>
      </w:r>
    </w:p>
    <w:p w14:paraId="68B1345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End of Topbar --&gt;</w:t>
      </w:r>
    </w:p>
    <w:p w14:paraId="7130D42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7947B60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&lt;main class="content"&gt;</w:t>
      </w:r>
    </w:p>
    <w:p w14:paraId="4F1E3C79"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class="container-fluid p-8"&gt;</w:t>
      </w:r>
    </w:p>
    <w:p w14:paraId="5602CE6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44B4A36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@RenderBody()</w:t>
      </w:r>
    </w:p>
    <w:p w14:paraId="60ED6E6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0FB2146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3DC688B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0477BCA2"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&lt;/main&gt;</w:t>
      </w:r>
    </w:p>
    <w:p w14:paraId="008C58C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Footer --&gt;</w:t>
      </w:r>
    </w:p>
    <w:p w14:paraId="2335F66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&lt;footer class="sticky-footer bg-white"&gt;</w:t>
      </w:r>
    </w:p>
    <w:p w14:paraId="683989E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class="container my-auto"&gt;</w:t>
      </w:r>
    </w:p>
    <w:p w14:paraId="026D58A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class="copyright text-center my-auto"&gt;</w:t>
      </w:r>
    </w:p>
    <w:p w14:paraId="37EDB629"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&lt;span&gt;Copyright &amp;copy; Your Website 2021&lt;/span&gt;</w:t>
      </w:r>
    </w:p>
    <w:p w14:paraId="35721A0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755DC5A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29737CB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&lt;/footer&gt;</w:t>
      </w:r>
    </w:p>
    <w:p w14:paraId="4E84606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End of Footer --&gt;</w:t>
      </w:r>
    </w:p>
    <w:p w14:paraId="47734D2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2D637CB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5CB3CD52"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End of Content Wrapper --&gt;</w:t>
      </w:r>
    </w:p>
    <w:p w14:paraId="78D8AB0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2B25855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5978CF7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0ABAF96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lastRenderedPageBreak/>
        <w:t xml:space="preserve">    @Scripts.Render("~/bundles/jquery")</w:t>
      </w:r>
    </w:p>
    <w:p w14:paraId="41FF4FC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@Scripts.Render("~/bundles/bootstrap")</w:t>
      </w:r>
    </w:p>
    <w:p w14:paraId="7AA4007F"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@RenderSection("scripts", required: false)</w:t>
      </w:r>
    </w:p>
    <w:p w14:paraId="00B3F05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class="modal fade" id="logoutModal" tabindex="-1" role="dialog" aria-labelledby="exampleModalLabel"</w:t>
      </w:r>
    </w:p>
    <w:p w14:paraId="1218ECB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aria-hidden="true"&gt;</w:t>
      </w:r>
    </w:p>
    <w:p w14:paraId="613ED70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class="modal-dialog" role="document"&gt;</w:t>
      </w:r>
    </w:p>
    <w:p w14:paraId="42CC91C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class="modal-content"&gt;</w:t>
      </w:r>
    </w:p>
    <w:p w14:paraId="3D027509"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class="modal-header"&gt;</w:t>
      </w:r>
    </w:p>
    <w:p w14:paraId="2250B50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&lt;h5 class="modal-title" id="exampleModalLabel"&gt;Ready to Leave?&lt;/h5&gt;</w:t>
      </w:r>
    </w:p>
    <w:p w14:paraId="0D3CE64C"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&lt;button class="close" type="button" data-dismiss="modal" aria-label="Close"&gt;</w:t>
      </w:r>
    </w:p>
    <w:p w14:paraId="745B998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&lt;span aria-hidden="true"&gt;&lt;/span&gt;</w:t>
      </w:r>
    </w:p>
    <w:p w14:paraId="791E629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&lt;/button&gt;</w:t>
      </w:r>
    </w:p>
    <w:p w14:paraId="1DB8B5F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522A65E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class="modal-body"&gt;Select "Logout" below if you are ready to end your current session.&lt;/div&gt;</w:t>
      </w:r>
    </w:p>
    <w:p w14:paraId="3F9340B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 class="modal-footer"&gt;</w:t>
      </w:r>
    </w:p>
    <w:p w14:paraId="0F261CA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&lt;button class="btn btn-secondary" type="button" data-dismiss="modal"&gt;Cancel&lt;/button&gt;</w:t>
      </w:r>
    </w:p>
    <w:p w14:paraId="4426BFCF"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&lt;a class="btn btn-primary" href="@Url.Action("Logout", "LoginAdmin")"&gt;Logout&lt;/a&gt;</w:t>
      </w:r>
    </w:p>
    <w:p w14:paraId="1D99536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1E222D4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2030BF5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&lt;/div&gt;</w:t>
      </w:r>
    </w:p>
    <w:p w14:paraId="092A04D7"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````&lt;/div&gt;</w:t>
      </w:r>
    </w:p>
    <w:p w14:paraId="2C086C7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5A36128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Bootstrap core JavaScript--&gt;</w:t>
      </w:r>
    </w:p>
    <w:p w14:paraId="6772BF0E"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&lt;script src="~/Areas/Admin/Data/vendor/jquery/jquery.min.js"&gt;&lt;/script&gt;</w:t>
      </w:r>
    </w:p>
    <w:p w14:paraId="38186463"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&lt;script src="~/Areas/Admin/Data/vendor/bootstrap/js/bootstrap.bundle.min.js"&gt;&lt;/script&gt;</w:t>
      </w:r>
    </w:p>
    <w:p w14:paraId="1ACFFDD0"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3848D1D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Core plugin JavaScript--&gt;</w:t>
      </w:r>
    </w:p>
    <w:p w14:paraId="5CA7885D"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&lt;script src="~/Areas/Admin/Data/vendor/jquery-easing/jquery.easing.min.js"&gt;&lt;/script&gt;</w:t>
      </w:r>
    </w:p>
    <w:p w14:paraId="22272E68"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542BFE5B"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Custom scripts for all pages--&gt;</w:t>
      </w:r>
    </w:p>
    <w:p w14:paraId="36C9DA34"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&lt;script src="~/Areas/Admin/Data/js/sb-admin-2.min.js"&gt;&lt;/script&gt;</w:t>
      </w:r>
    </w:p>
    <w:p w14:paraId="78C4BB01"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p>
    <w:p w14:paraId="2E470575"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 Page level plugins --&gt;</w:t>
      </w:r>
    </w:p>
    <w:p w14:paraId="75A92926"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 xml:space="preserve">    &lt;script src="~/Areas/Admin/Data/vendor/chart.js/Chart.min.js"&gt;&lt;/script&gt;</w:t>
      </w:r>
    </w:p>
    <w:p w14:paraId="759C9A3A" w14:textId="77777777"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&lt;/body&gt;</w:t>
      </w:r>
    </w:p>
    <w:p w14:paraId="3B733EEF" w14:textId="13D593FE" w:rsidR="00E019F0" w:rsidRPr="00E019F0" w:rsidRDefault="00E019F0" w:rsidP="00E019F0">
      <w:pPr>
        <w:autoSpaceDE w:val="0"/>
        <w:autoSpaceDN w:val="0"/>
        <w:adjustRightInd w:val="0"/>
        <w:rPr>
          <w:rFonts w:ascii="Cascadia Mono" w:eastAsiaTheme="minorHAnsi" w:hAnsi="Cascadia Mono" w:cs="Cascadia Mono"/>
          <w:color w:val="000000"/>
          <w:sz w:val="19"/>
          <w:szCs w:val="19"/>
        </w:rPr>
      </w:pPr>
      <w:r w:rsidRPr="00E019F0">
        <w:rPr>
          <w:rFonts w:ascii="Cascadia Mono" w:eastAsiaTheme="minorHAnsi" w:hAnsi="Cascadia Mono" w:cs="Cascadia Mono"/>
          <w:color w:val="000000"/>
          <w:sz w:val="19"/>
          <w:szCs w:val="19"/>
        </w:rPr>
        <w:t>&lt;/html&gt;</w:t>
      </w:r>
    </w:p>
    <w:p w14:paraId="7BDDB855" w14:textId="50B96BC0" w:rsidR="00A719A8" w:rsidRDefault="00A719A8" w:rsidP="00E019F0">
      <w:pPr>
        <w:autoSpaceDE w:val="0"/>
        <w:autoSpaceDN w:val="0"/>
        <w:adjustRightInd w:val="0"/>
        <w:rPr>
          <w:rFonts w:ascii="Cascadia Mono" w:eastAsiaTheme="minorHAnsi" w:hAnsi="Cascadia Mono" w:cs="Cascadia Mono"/>
          <w:color w:val="000000"/>
          <w:sz w:val="19"/>
          <w:szCs w:val="19"/>
        </w:rPr>
      </w:pPr>
    </w:p>
    <w:p w14:paraId="746778AB" w14:textId="5D03CC66"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33619F06" w14:textId="77777777" w:rsidR="00E019F0" w:rsidRDefault="00E019F0">
      <w:pPr>
        <w:spacing w:after="200" w:line="276" w:lineRule="auto"/>
        <w:rPr>
          <w:b/>
          <w:sz w:val="32"/>
        </w:rPr>
      </w:pPr>
      <w:r>
        <w:rPr>
          <w:b/>
          <w:sz w:val="32"/>
        </w:rPr>
        <w:br w:type="page"/>
      </w:r>
    </w:p>
    <w:p w14:paraId="75C55CB7" w14:textId="192B762F" w:rsidR="00E019F0" w:rsidRPr="00E019F0" w:rsidRDefault="00E019F0" w:rsidP="00E019F0">
      <w:pPr>
        <w:spacing w:after="200" w:line="276" w:lineRule="auto"/>
        <w:rPr>
          <w:b/>
          <w:sz w:val="32"/>
        </w:rPr>
      </w:pPr>
      <w:r w:rsidRPr="00E019F0">
        <w:rPr>
          <w:b/>
          <w:sz w:val="32"/>
        </w:rPr>
        <w:lastRenderedPageBreak/>
        <w:t>Login Controllers:</w:t>
      </w:r>
    </w:p>
    <w:p w14:paraId="20B35B9F"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FinalProject.Areas.Admin.Models;</w:t>
      </w:r>
    </w:p>
    <w:p w14:paraId="1BCEA8BF"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FinalProject.Models;</w:t>
      </w:r>
    </w:p>
    <w:p w14:paraId="622C73E3"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w:t>
      </w:r>
    </w:p>
    <w:p w14:paraId="5E66B6C3"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System.Collections.Generic;</w:t>
      </w:r>
    </w:p>
    <w:p w14:paraId="257E34E0"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System.Linq;</w:t>
      </w:r>
    </w:p>
    <w:p w14:paraId="75BF4DA3"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System.Web;</w:t>
      </w:r>
    </w:p>
    <w:p w14:paraId="4712655E"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System.Web.Mvc;</w:t>
      </w:r>
    </w:p>
    <w:p w14:paraId="27C7AA6E"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31E20B4A"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FinalProject.Areas.Admin.Controllers</w:t>
      </w:r>
    </w:p>
    <w:p w14:paraId="47D7DABE"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EEF8217"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LoginAdminController</w:t>
      </w:r>
      <w:r>
        <w:rPr>
          <w:rFonts w:ascii="Cascadia Mono" w:eastAsiaTheme="minorHAnsi" w:hAnsi="Cascadia Mono" w:cs="Cascadia Mono"/>
          <w:color w:val="000000"/>
          <w:sz w:val="19"/>
          <w:szCs w:val="19"/>
        </w:rPr>
        <w:t xml:space="preserve"> : Controller</w:t>
      </w:r>
    </w:p>
    <w:p w14:paraId="055E88BF"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6B0B971"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FinalDatabaseEntities db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FinalDatabaseEntities();</w:t>
      </w:r>
    </w:p>
    <w:p w14:paraId="14C6E46B"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GET: Admin/Login</w:t>
      </w:r>
    </w:p>
    <w:p w14:paraId="2D359179"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ActionResult Index()</w:t>
      </w:r>
    </w:p>
    <w:p w14:paraId="7B1A9610"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5FBCC1D"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View();</w:t>
      </w:r>
    </w:p>
    <w:p w14:paraId="67D24861"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92F94E6"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[HttpPost]</w:t>
      </w:r>
    </w:p>
    <w:p w14:paraId="016FDF00"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ActionResult Index(LoginViewModelAdmin model)</w:t>
      </w:r>
    </w:p>
    <w:p w14:paraId="3BCAB341"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A4B9D8D"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(ModelState.IsValid)</w:t>
      </w:r>
    </w:p>
    <w:p w14:paraId="71E826D3"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2266F79"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Admin = db.Admins.FirstOrDefault(u =&gt; u.AdminEmail == model.Email &amp;&amp; u.AdminPassword == model.Password);</w:t>
      </w:r>
    </w:p>
    <w:p w14:paraId="478F7ADB"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668EDCF"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62781EA0"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(Admin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353BC6B4"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142B46B"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Đăng nhập thành công, lưu thông tin người dùng vào session và chuyển hướng đến trang quản trị</w:t>
      </w:r>
    </w:p>
    <w:p w14:paraId="07103C39"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Session[</w:t>
      </w:r>
      <w:r>
        <w:rPr>
          <w:rFonts w:ascii="Cascadia Mono" w:eastAsiaTheme="minorHAnsi" w:hAnsi="Cascadia Mono" w:cs="Cascadia Mono"/>
          <w:color w:val="A31515"/>
          <w:sz w:val="19"/>
          <w:szCs w:val="19"/>
        </w:rPr>
        <w:t>"AdminUser"</w:t>
      </w:r>
      <w:r>
        <w:rPr>
          <w:rFonts w:ascii="Cascadia Mono" w:eastAsiaTheme="minorHAnsi" w:hAnsi="Cascadia Mono" w:cs="Cascadia Mono"/>
          <w:color w:val="000000"/>
          <w:sz w:val="19"/>
          <w:szCs w:val="19"/>
        </w:rPr>
        <w:t>] = Admin;</w:t>
      </w:r>
    </w:p>
    <w:p w14:paraId="14E317E6"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RedirectToAction(</w:t>
      </w:r>
      <w:r>
        <w:rPr>
          <w:rFonts w:ascii="Cascadia Mono" w:eastAsiaTheme="minorHAnsi" w:hAnsi="Cascadia Mono" w:cs="Cascadia Mono"/>
          <w:color w:val="A31515"/>
          <w:sz w:val="19"/>
          <w:szCs w:val="19"/>
        </w:rPr>
        <w:t>"Index"</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"HomeAdmin"</w:t>
      </w:r>
      <w:r>
        <w:rPr>
          <w:rFonts w:ascii="Cascadia Mono" w:eastAsiaTheme="minorHAnsi" w:hAnsi="Cascadia Mono" w:cs="Cascadia Mono"/>
          <w:color w:val="000000"/>
          <w:sz w:val="19"/>
          <w:szCs w:val="19"/>
        </w:rPr>
        <w:t>);</w:t>
      </w:r>
    </w:p>
    <w:p w14:paraId="67188714"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302F0C5"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12DB7BA1"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9227C99"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Đăng nhập không thành công, đặt thông báo lỗi vào TempData và chuyển hướng về trang login view</w:t>
      </w:r>
    </w:p>
    <w:p w14:paraId="0B12BA66"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TempData[</w:t>
      </w:r>
      <w:r>
        <w:rPr>
          <w:rFonts w:ascii="Cascadia Mono" w:eastAsiaTheme="minorHAnsi" w:hAnsi="Cascadia Mono" w:cs="Cascadia Mono"/>
          <w:color w:val="A31515"/>
          <w:sz w:val="19"/>
          <w:szCs w:val="19"/>
        </w:rPr>
        <w:t>"Error"</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A31515"/>
          <w:sz w:val="19"/>
          <w:szCs w:val="19"/>
        </w:rPr>
        <w:t>"Email hoặc mật khẩu không đúng."</w:t>
      </w:r>
      <w:r>
        <w:rPr>
          <w:rFonts w:ascii="Cascadia Mono" w:eastAsiaTheme="minorHAnsi" w:hAnsi="Cascadia Mono" w:cs="Cascadia Mono"/>
          <w:color w:val="000000"/>
          <w:sz w:val="19"/>
          <w:szCs w:val="19"/>
        </w:rPr>
        <w:t>;</w:t>
      </w:r>
    </w:p>
    <w:p w14:paraId="68859319"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RedirectToAction(</w:t>
      </w:r>
      <w:r>
        <w:rPr>
          <w:rFonts w:ascii="Cascadia Mono" w:eastAsiaTheme="minorHAnsi" w:hAnsi="Cascadia Mono" w:cs="Cascadia Mono"/>
          <w:color w:val="A31515"/>
          <w:sz w:val="19"/>
          <w:szCs w:val="19"/>
        </w:rPr>
        <w:t>"Index"</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"LoginAdmin"</w:t>
      </w:r>
      <w:r>
        <w:rPr>
          <w:rFonts w:ascii="Cascadia Mono" w:eastAsiaTheme="minorHAnsi" w:hAnsi="Cascadia Mono" w:cs="Cascadia Mono"/>
          <w:color w:val="000000"/>
          <w:sz w:val="19"/>
          <w:szCs w:val="19"/>
        </w:rPr>
        <w:t>);</w:t>
      </w:r>
    </w:p>
    <w:p w14:paraId="67692130"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72B18FC"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B6A60A0"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1B09B53E"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View(model);</w:t>
      </w:r>
    </w:p>
    <w:p w14:paraId="5E7ABA34"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5463CF3"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p>
    <w:p w14:paraId="129D0AE0"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GET: Admin/Logout</w:t>
      </w:r>
    </w:p>
    <w:p w14:paraId="2DB6E9A0"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ActionResult Logout()</w:t>
      </w:r>
    </w:p>
    <w:p w14:paraId="5D2D6615"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1B20DFE"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Session.Abandon();</w:t>
      </w:r>
    </w:p>
    <w:p w14:paraId="16CFA55D"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RedirectToAction(</w:t>
      </w:r>
      <w:r>
        <w:rPr>
          <w:rFonts w:ascii="Cascadia Mono" w:eastAsiaTheme="minorHAnsi" w:hAnsi="Cascadia Mono" w:cs="Cascadia Mono"/>
          <w:color w:val="A31515"/>
          <w:sz w:val="19"/>
          <w:szCs w:val="19"/>
        </w:rPr>
        <w:t>"Index"</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"LoginAdmin"</w:t>
      </w:r>
      <w:r>
        <w:rPr>
          <w:rFonts w:ascii="Cascadia Mono" w:eastAsiaTheme="minorHAnsi" w:hAnsi="Cascadia Mono" w:cs="Cascadia Mono"/>
          <w:color w:val="000000"/>
          <w:sz w:val="19"/>
          <w:szCs w:val="19"/>
        </w:rPr>
        <w:t>);</w:t>
      </w:r>
    </w:p>
    <w:p w14:paraId="37079D54"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A2B705D" w14:textId="77777777" w:rsidR="00E019F0"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p>
    <w:p w14:paraId="56EA38D6" w14:textId="356A4FB1" w:rsidR="002E6BDE" w:rsidRDefault="00E019F0" w:rsidP="00E019F0">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A7FF979" w14:textId="77777777" w:rsidR="002E6BDE" w:rsidRDefault="002E6BDE">
      <w:pPr>
        <w:spacing w:after="200"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br w:type="page"/>
      </w:r>
    </w:p>
    <w:p w14:paraId="0461C25E" w14:textId="6F7A391D" w:rsidR="00E019F0" w:rsidRDefault="002E6BDE" w:rsidP="002E6BDE">
      <w:pPr>
        <w:autoSpaceDE w:val="0"/>
        <w:autoSpaceDN w:val="0"/>
        <w:adjustRightInd w:val="0"/>
        <w:jc w:val="center"/>
        <w:rPr>
          <w:rFonts w:eastAsiaTheme="minorHAnsi"/>
          <w:b/>
          <w:color w:val="000000"/>
          <w:sz w:val="32"/>
          <w:szCs w:val="32"/>
        </w:rPr>
      </w:pPr>
      <w:r w:rsidRPr="002E6BDE">
        <w:rPr>
          <w:rFonts w:eastAsiaTheme="minorHAnsi"/>
          <w:b/>
          <w:color w:val="000000"/>
          <w:sz w:val="32"/>
          <w:szCs w:val="32"/>
        </w:rPr>
        <w:lastRenderedPageBreak/>
        <w:t>REFERENCE</w:t>
      </w:r>
      <w:r>
        <w:rPr>
          <w:rFonts w:eastAsiaTheme="minorHAnsi"/>
          <w:b/>
          <w:color w:val="000000"/>
          <w:sz w:val="32"/>
          <w:szCs w:val="32"/>
        </w:rPr>
        <w:t>S</w:t>
      </w:r>
    </w:p>
    <w:p w14:paraId="02928CB5" w14:textId="128D3BA0" w:rsidR="002E6BDE" w:rsidRDefault="002E6BDE" w:rsidP="002E6BDE">
      <w:pPr>
        <w:autoSpaceDE w:val="0"/>
        <w:autoSpaceDN w:val="0"/>
        <w:adjustRightInd w:val="0"/>
        <w:rPr>
          <w:rFonts w:eastAsiaTheme="minorHAnsi"/>
          <w:b/>
          <w:color w:val="000000"/>
          <w:sz w:val="28"/>
          <w:szCs w:val="28"/>
        </w:rPr>
      </w:pPr>
      <w:r w:rsidRPr="002E6BDE">
        <w:rPr>
          <w:rFonts w:eastAsiaTheme="minorHAnsi"/>
          <w:b/>
          <w:color w:val="000000"/>
          <w:sz w:val="28"/>
          <w:szCs w:val="28"/>
        </w:rPr>
        <w:t>English:</w:t>
      </w:r>
    </w:p>
    <w:p w14:paraId="752D5040" w14:textId="78923FAA" w:rsidR="002E6BDE" w:rsidRPr="002E6BDE" w:rsidRDefault="002E6BDE" w:rsidP="002E6BDE">
      <w:pPr>
        <w:pStyle w:val="ListParagraph"/>
        <w:numPr>
          <w:ilvl w:val="0"/>
          <w:numId w:val="24"/>
        </w:numPr>
        <w:autoSpaceDE w:val="0"/>
        <w:autoSpaceDN w:val="0"/>
        <w:adjustRightInd w:val="0"/>
        <w:rPr>
          <w:rFonts w:eastAsiaTheme="minorHAnsi"/>
          <w:color w:val="000000"/>
          <w:sz w:val="28"/>
          <w:szCs w:val="28"/>
        </w:rPr>
      </w:pPr>
      <w:r w:rsidRPr="002E6BDE">
        <w:rPr>
          <w:rFonts w:eastAsiaTheme="minorHAnsi"/>
          <w:color w:val="000000"/>
          <w:sz w:val="28"/>
          <w:szCs w:val="28"/>
        </w:rPr>
        <w:t xml:space="preserve">Agile vs. Waterfall. (n.d.). Sunbytes. Retrieved from </w:t>
      </w:r>
      <w:hyperlink r:id="rId16" w:history="1">
        <w:r w:rsidRPr="005840B1">
          <w:rPr>
            <w:rStyle w:val="Hyperlink"/>
            <w:rFonts w:eastAsiaTheme="minorHAnsi"/>
            <w:sz w:val="28"/>
            <w:szCs w:val="28"/>
          </w:rPr>
          <w:t>https://sunbytes.io/blog/agile-vs-waterfall/</w:t>
        </w:r>
      </w:hyperlink>
      <w:r>
        <w:rPr>
          <w:rFonts w:eastAsiaTheme="minorHAnsi"/>
          <w:color w:val="000000"/>
          <w:sz w:val="28"/>
          <w:szCs w:val="28"/>
        </w:rPr>
        <w:t xml:space="preserve"> </w:t>
      </w:r>
    </w:p>
    <w:p w14:paraId="666C935F" w14:textId="77777777" w:rsidR="002E6BDE" w:rsidRPr="002E6BDE" w:rsidRDefault="002E6BDE" w:rsidP="002E6BDE">
      <w:pPr>
        <w:autoSpaceDE w:val="0"/>
        <w:autoSpaceDN w:val="0"/>
        <w:adjustRightInd w:val="0"/>
        <w:rPr>
          <w:rFonts w:eastAsiaTheme="minorHAnsi"/>
          <w:color w:val="000000"/>
          <w:sz w:val="28"/>
          <w:szCs w:val="28"/>
        </w:rPr>
      </w:pPr>
    </w:p>
    <w:p w14:paraId="6E5E818B" w14:textId="5B6B5818" w:rsidR="002E6BDE" w:rsidRPr="002E6BDE" w:rsidRDefault="002E6BDE" w:rsidP="002E6BDE">
      <w:pPr>
        <w:pStyle w:val="ListParagraph"/>
        <w:numPr>
          <w:ilvl w:val="0"/>
          <w:numId w:val="24"/>
        </w:numPr>
        <w:autoSpaceDE w:val="0"/>
        <w:autoSpaceDN w:val="0"/>
        <w:adjustRightInd w:val="0"/>
        <w:rPr>
          <w:rFonts w:eastAsiaTheme="minorHAnsi"/>
          <w:color w:val="000000"/>
          <w:sz w:val="28"/>
          <w:szCs w:val="28"/>
        </w:rPr>
      </w:pPr>
      <w:r w:rsidRPr="002E6BDE">
        <w:rPr>
          <w:rFonts w:eastAsiaTheme="minorHAnsi"/>
          <w:color w:val="000000"/>
          <w:sz w:val="28"/>
          <w:szCs w:val="28"/>
        </w:rPr>
        <w:t xml:space="preserve">Hardware &amp; Software Requirements. (n.d.). Mt. Hood Community College. Retrieved from </w:t>
      </w:r>
      <w:hyperlink r:id="rId17" w:history="1">
        <w:r w:rsidRPr="005840B1">
          <w:rPr>
            <w:rStyle w:val="Hyperlink"/>
            <w:rFonts w:eastAsiaTheme="minorHAnsi"/>
            <w:sz w:val="28"/>
            <w:szCs w:val="28"/>
          </w:rPr>
          <w:t>https://www.mhcc.edu/OLHardwareSoftwareRequirements/</w:t>
        </w:r>
      </w:hyperlink>
      <w:r>
        <w:rPr>
          <w:rFonts w:eastAsiaTheme="minorHAnsi"/>
          <w:color w:val="000000"/>
          <w:sz w:val="28"/>
          <w:szCs w:val="28"/>
        </w:rPr>
        <w:t xml:space="preserve"> </w:t>
      </w:r>
    </w:p>
    <w:p w14:paraId="3A9CB020" w14:textId="77777777" w:rsidR="002E6BDE" w:rsidRPr="002E6BDE" w:rsidRDefault="002E6BDE" w:rsidP="002E6BDE">
      <w:pPr>
        <w:autoSpaceDE w:val="0"/>
        <w:autoSpaceDN w:val="0"/>
        <w:adjustRightInd w:val="0"/>
        <w:rPr>
          <w:rFonts w:eastAsiaTheme="minorHAnsi"/>
          <w:color w:val="000000"/>
          <w:sz w:val="28"/>
          <w:szCs w:val="28"/>
        </w:rPr>
      </w:pPr>
    </w:p>
    <w:p w14:paraId="281D9491" w14:textId="6EE6EB78" w:rsidR="002E6BDE" w:rsidRPr="002E6BDE" w:rsidRDefault="002E6BDE" w:rsidP="002E6BDE">
      <w:pPr>
        <w:pStyle w:val="ListParagraph"/>
        <w:numPr>
          <w:ilvl w:val="0"/>
          <w:numId w:val="24"/>
        </w:numPr>
        <w:autoSpaceDE w:val="0"/>
        <w:autoSpaceDN w:val="0"/>
        <w:adjustRightInd w:val="0"/>
        <w:rPr>
          <w:rFonts w:eastAsiaTheme="minorHAnsi"/>
          <w:color w:val="000000"/>
          <w:sz w:val="28"/>
          <w:szCs w:val="28"/>
        </w:rPr>
      </w:pPr>
      <w:r w:rsidRPr="002E6BDE">
        <w:rPr>
          <w:rFonts w:eastAsiaTheme="minorHAnsi"/>
          <w:color w:val="000000"/>
          <w:sz w:val="28"/>
          <w:szCs w:val="28"/>
        </w:rPr>
        <w:t xml:space="preserve">Schedule of Deliverables. (n.d.). Law Insider. Retrieved from </w:t>
      </w:r>
      <w:hyperlink r:id="rId18" w:anchor=":~:text=Schedule%20of%20Deliverables%20means%20the,for%20each%20Milestone%20and%20Deliverable" w:history="1">
        <w:r w:rsidRPr="005840B1">
          <w:rPr>
            <w:rStyle w:val="Hyperlink"/>
            <w:rFonts w:eastAsiaTheme="minorHAnsi"/>
            <w:sz w:val="28"/>
            <w:szCs w:val="28"/>
          </w:rPr>
          <w:t>https://www.lawinsider.com/dictionary/schedule-of-deliverables#:~:text=Schedule%20of%20Deliverables%20means%20the,for%20each%20Milestone%20and%20Deliverable</w:t>
        </w:r>
      </w:hyperlink>
      <w:r w:rsidRPr="002E6BDE">
        <w:rPr>
          <w:rFonts w:eastAsiaTheme="minorHAnsi"/>
          <w:color w:val="000000"/>
          <w:sz w:val="28"/>
          <w:szCs w:val="28"/>
        </w:rPr>
        <w:t>.</w:t>
      </w:r>
      <w:r>
        <w:rPr>
          <w:rFonts w:eastAsiaTheme="minorHAnsi"/>
          <w:color w:val="000000"/>
          <w:sz w:val="28"/>
          <w:szCs w:val="28"/>
        </w:rPr>
        <w:t xml:space="preserve"> </w:t>
      </w:r>
    </w:p>
    <w:p w14:paraId="11D94975" w14:textId="77777777" w:rsidR="002E6BDE" w:rsidRPr="002E6BDE" w:rsidRDefault="002E6BDE" w:rsidP="002E6BDE">
      <w:pPr>
        <w:autoSpaceDE w:val="0"/>
        <w:autoSpaceDN w:val="0"/>
        <w:adjustRightInd w:val="0"/>
        <w:rPr>
          <w:rFonts w:eastAsiaTheme="minorHAnsi"/>
          <w:color w:val="000000"/>
          <w:sz w:val="28"/>
          <w:szCs w:val="28"/>
        </w:rPr>
      </w:pPr>
    </w:p>
    <w:p w14:paraId="57E3CB9E" w14:textId="2121CA9B" w:rsidR="002E6BDE" w:rsidRPr="002E6BDE" w:rsidRDefault="002E6BDE" w:rsidP="002E6BDE">
      <w:pPr>
        <w:pStyle w:val="ListParagraph"/>
        <w:numPr>
          <w:ilvl w:val="0"/>
          <w:numId w:val="24"/>
        </w:numPr>
        <w:autoSpaceDE w:val="0"/>
        <w:autoSpaceDN w:val="0"/>
        <w:adjustRightInd w:val="0"/>
        <w:rPr>
          <w:rFonts w:eastAsiaTheme="minorHAnsi"/>
          <w:color w:val="000000"/>
          <w:sz w:val="28"/>
          <w:szCs w:val="28"/>
        </w:rPr>
      </w:pPr>
      <w:r w:rsidRPr="002E6BDE">
        <w:rPr>
          <w:rFonts w:eastAsiaTheme="minorHAnsi"/>
          <w:color w:val="000000"/>
          <w:sz w:val="28"/>
          <w:szCs w:val="28"/>
        </w:rPr>
        <w:t xml:space="preserve">Know Your Transactions: KYT Explained. (n.d.). Sumsub. Retrieved from </w:t>
      </w:r>
      <w:r>
        <w:rPr>
          <w:rFonts w:eastAsiaTheme="minorHAnsi"/>
          <w:color w:val="000000"/>
          <w:sz w:val="28"/>
          <w:szCs w:val="28"/>
        </w:rPr>
        <w:t>(</w:t>
      </w:r>
      <w:hyperlink r:id="rId19" w:history="1">
        <w:r w:rsidRPr="005840B1">
          <w:rPr>
            <w:rStyle w:val="Hyperlink"/>
            <w:rFonts w:eastAsiaTheme="minorHAnsi"/>
            <w:sz w:val="28"/>
            <w:szCs w:val="28"/>
          </w:rPr>
          <w:t>https://sumsub.com/kyt/?utm_source=google&amp;utm_medium=cpc&amp;utm_campaign=sem_g_srch_kyt_general_ww&amp;utm_content=pid|kwd-317068797101|cid|19651752622|aid|647248346772|gid|151474673928|pos||src|g_|dvc|c|reg|1028581|rin||fid|&amp;utm_term=transactional%20monitoring&amp;gclid=CjwKCAjw3ueiBhBmEiwA4BhspGIQita1pEOiMJsI5yBOs5rMQmCEyi1b9_4s4lK7cQZ0cSqkZbY0pxoCi6YQAvD_BwE</w:t>
        </w:r>
      </w:hyperlink>
      <w:r>
        <w:rPr>
          <w:rFonts w:eastAsiaTheme="minorHAnsi"/>
          <w:color w:val="000000"/>
          <w:sz w:val="28"/>
          <w:szCs w:val="28"/>
        </w:rPr>
        <w:t xml:space="preserve">) </w:t>
      </w:r>
    </w:p>
    <w:p w14:paraId="59075C7D" w14:textId="77777777" w:rsidR="002E6BDE" w:rsidRPr="002E6BDE" w:rsidRDefault="002E6BDE" w:rsidP="002E6BDE">
      <w:pPr>
        <w:autoSpaceDE w:val="0"/>
        <w:autoSpaceDN w:val="0"/>
        <w:adjustRightInd w:val="0"/>
        <w:rPr>
          <w:rFonts w:eastAsiaTheme="minorHAnsi"/>
          <w:color w:val="000000"/>
          <w:sz w:val="28"/>
          <w:szCs w:val="28"/>
        </w:rPr>
      </w:pPr>
    </w:p>
    <w:p w14:paraId="4F3515EE" w14:textId="3604B6D2" w:rsidR="002E6BDE" w:rsidRDefault="002E6BDE" w:rsidP="002E6BDE">
      <w:pPr>
        <w:pStyle w:val="ListParagraph"/>
        <w:numPr>
          <w:ilvl w:val="0"/>
          <w:numId w:val="24"/>
        </w:numPr>
        <w:autoSpaceDE w:val="0"/>
        <w:autoSpaceDN w:val="0"/>
        <w:adjustRightInd w:val="0"/>
        <w:rPr>
          <w:rFonts w:eastAsiaTheme="minorHAnsi"/>
          <w:color w:val="000000"/>
          <w:sz w:val="28"/>
          <w:szCs w:val="28"/>
        </w:rPr>
      </w:pPr>
      <w:r w:rsidRPr="002E6BDE">
        <w:rPr>
          <w:rFonts w:eastAsiaTheme="minorHAnsi"/>
          <w:color w:val="000000"/>
          <w:sz w:val="28"/>
          <w:szCs w:val="28"/>
        </w:rPr>
        <w:t xml:space="preserve">Professional Standards for Educational Leaders. (2015). National Policy Board for Educational Administration. Retrieved from </w:t>
      </w:r>
      <w:hyperlink r:id="rId20" w:history="1">
        <w:r w:rsidRPr="005840B1">
          <w:rPr>
            <w:rStyle w:val="Hyperlink"/>
            <w:rFonts w:eastAsiaTheme="minorHAnsi"/>
            <w:sz w:val="28"/>
            <w:szCs w:val="28"/>
          </w:rPr>
          <w:t>https://www.npbea.org/wp-content/uploads/2017/06/Professional-Standards-for-Educational-Leaders_2015.pdf</w:t>
        </w:r>
      </w:hyperlink>
      <w:r>
        <w:rPr>
          <w:rFonts w:eastAsiaTheme="minorHAnsi"/>
          <w:color w:val="000000"/>
          <w:sz w:val="28"/>
          <w:szCs w:val="28"/>
        </w:rPr>
        <w:t xml:space="preserve"> </w:t>
      </w:r>
    </w:p>
    <w:p w14:paraId="3608D04D" w14:textId="77777777" w:rsidR="002E6BDE" w:rsidRPr="002E6BDE" w:rsidRDefault="002E6BDE" w:rsidP="002E6BDE">
      <w:pPr>
        <w:pStyle w:val="ListParagraph"/>
        <w:rPr>
          <w:rFonts w:eastAsiaTheme="minorHAnsi"/>
          <w:color w:val="000000"/>
          <w:sz w:val="28"/>
          <w:szCs w:val="28"/>
        </w:rPr>
      </w:pPr>
    </w:p>
    <w:p w14:paraId="5A42D55C" w14:textId="2A62EC07" w:rsidR="002E6BDE" w:rsidRPr="002E6BDE" w:rsidRDefault="002E6BDE" w:rsidP="002E6BDE">
      <w:pPr>
        <w:pStyle w:val="ListParagraph"/>
        <w:numPr>
          <w:ilvl w:val="0"/>
          <w:numId w:val="24"/>
        </w:numPr>
        <w:autoSpaceDE w:val="0"/>
        <w:autoSpaceDN w:val="0"/>
        <w:adjustRightInd w:val="0"/>
        <w:rPr>
          <w:rFonts w:eastAsiaTheme="minorHAnsi"/>
          <w:color w:val="000000"/>
          <w:sz w:val="28"/>
          <w:szCs w:val="28"/>
        </w:rPr>
      </w:pPr>
      <w:r w:rsidRPr="002E6BDE">
        <w:rPr>
          <w:rFonts w:eastAsiaTheme="minorHAnsi"/>
          <w:color w:val="000000"/>
          <w:sz w:val="28"/>
          <w:szCs w:val="28"/>
        </w:rPr>
        <w:t xml:space="preserve">Configuration Management Plan. (n.d.). National Archives and Records Administration. Retrieved from </w:t>
      </w:r>
      <w:hyperlink r:id="rId21" w:history="1">
        <w:r w:rsidRPr="005840B1">
          <w:rPr>
            <w:rStyle w:val="Hyperlink"/>
            <w:rFonts w:eastAsiaTheme="minorHAnsi"/>
            <w:sz w:val="28"/>
            <w:szCs w:val="28"/>
          </w:rPr>
          <w:t>https://www.archives.gov/files/era/recompete/config-mgmt-plan.pdf</w:t>
        </w:r>
      </w:hyperlink>
      <w:r>
        <w:rPr>
          <w:rFonts w:eastAsiaTheme="minorHAnsi"/>
          <w:color w:val="000000"/>
          <w:sz w:val="28"/>
          <w:szCs w:val="28"/>
        </w:rPr>
        <w:t xml:space="preserve"> </w:t>
      </w:r>
    </w:p>
    <w:p w14:paraId="510002E9" w14:textId="77777777" w:rsidR="002E6BDE" w:rsidRPr="002E6BDE" w:rsidRDefault="002E6BDE" w:rsidP="002E6BDE">
      <w:pPr>
        <w:pStyle w:val="ListParagraph"/>
        <w:autoSpaceDE w:val="0"/>
        <w:autoSpaceDN w:val="0"/>
        <w:adjustRightInd w:val="0"/>
        <w:rPr>
          <w:rFonts w:eastAsiaTheme="minorHAnsi"/>
          <w:color w:val="000000"/>
          <w:sz w:val="28"/>
          <w:szCs w:val="28"/>
        </w:rPr>
      </w:pPr>
    </w:p>
    <w:p w14:paraId="087C9258" w14:textId="3C490684" w:rsidR="002E6BDE" w:rsidRPr="002E6BDE" w:rsidRDefault="002E6BDE" w:rsidP="002E6BDE">
      <w:pPr>
        <w:pStyle w:val="ListParagraph"/>
        <w:numPr>
          <w:ilvl w:val="0"/>
          <w:numId w:val="24"/>
        </w:numPr>
        <w:autoSpaceDE w:val="0"/>
        <w:autoSpaceDN w:val="0"/>
        <w:adjustRightInd w:val="0"/>
        <w:rPr>
          <w:rFonts w:eastAsiaTheme="minorHAnsi"/>
          <w:color w:val="000000"/>
          <w:sz w:val="28"/>
          <w:szCs w:val="28"/>
        </w:rPr>
      </w:pPr>
      <w:r w:rsidRPr="002E6BDE">
        <w:rPr>
          <w:rFonts w:eastAsiaTheme="minorHAnsi"/>
          <w:color w:val="000000"/>
          <w:sz w:val="28"/>
          <w:szCs w:val="28"/>
        </w:rPr>
        <w:t xml:space="preserve">Requirements vs Specifications: Create a Shared Vocabulary. (2021, March 30). Argon Digital. Retrieved from </w:t>
      </w:r>
      <w:hyperlink r:id="rId22" w:anchor=":~:text=A%20requirement%20specification%20is%20a,and%20maintenance%20of%20the%20product" w:history="1">
        <w:r w:rsidRPr="005840B1">
          <w:rPr>
            <w:rStyle w:val="Hyperlink"/>
            <w:rFonts w:eastAsiaTheme="minorHAnsi"/>
            <w:sz w:val="28"/>
            <w:szCs w:val="28"/>
          </w:rPr>
          <w:t>https://argondigital.com/blog/product-management/requirements-vs-specifications-create-a-shared-vocabulary/#:~:text=A%20requirement%20specification%20is%20a,and%20maintenance%20of%20the%20product</w:t>
        </w:r>
      </w:hyperlink>
      <w:r w:rsidRPr="002E6BDE">
        <w:rPr>
          <w:rFonts w:eastAsiaTheme="minorHAnsi"/>
          <w:color w:val="000000"/>
          <w:sz w:val="28"/>
          <w:szCs w:val="28"/>
        </w:rPr>
        <w:t>.</w:t>
      </w:r>
      <w:r>
        <w:rPr>
          <w:rFonts w:eastAsiaTheme="minorHAnsi"/>
          <w:color w:val="000000"/>
          <w:sz w:val="28"/>
          <w:szCs w:val="28"/>
        </w:rPr>
        <w:t xml:space="preserve"> </w:t>
      </w:r>
    </w:p>
    <w:p w14:paraId="2E06EA73" w14:textId="77777777" w:rsidR="002E6BDE" w:rsidRPr="002E6BDE" w:rsidRDefault="002E6BDE" w:rsidP="002E6BDE">
      <w:pPr>
        <w:pStyle w:val="ListParagraph"/>
        <w:autoSpaceDE w:val="0"/>
        <w:autoSpaceDN w:val="0"/>
        <w:adjustRightInd w:val="0"/>
        <w:rPr>
          <w:rFonts w:eastAsiaTheme="minorHAnsi"/>
          <w:color w:val="000000"/>
          <w:sz w:val="28"/>
          <w:szCs w:val="28"/>
        </w:rPr>
      </w:pPr>
    </w:p>
    <w:p w14:paraId="5A5D0542" w14:textId="04382F8E" w:rsidR="002E6BDE" w:rsidRPr="002E6BDE" w:rsidRDefault="002E6BDE" w:rsidP="002E6BDE">
      <w:pPr>
        <w:pStyle w:val="ListParagraph"/>
        <w:numPr>
          <w:ilvl w:val="0"/>
          <w:numId w:val="24"/>
        </w:numPr>
        <w:autoSpaceDE w:val="0"/>
        <w:autoSpaceDN w:val="0"/>
        <w:adjustRightInd w:val="0"/>
        <w:rPr>
          <w:rFonts w:eastAsiaTheme="minorHAnsi"/>
          <w:color w:val="000000"/>
          <w:sz w:val="28"/>
          <w:szCs w:val="28"/>
        </w:rPr>
      </w:pPr>
      <w:r w:rsidRPr="002E6BDE">
        <w:rPr>
          <w:rFonts w:eastAsiaTheme="minorHAnsi"/>
          <w:color w:val="000000"/>
          <w:sz w:val="28"/>
          <w:szCs w:val="28"/>
        </w:rPr>
        <w:t xml:space="preserve">Non-Functional Requirements: What They Are, Why They Matter, How to Write Them. (n.d.). AltexSoft. Retrieved from </w:t>
      </w:r>
      <w:hyperlink r:id="rId23" w:anchor=":~:text=Non%2Dfunctional%20requirements%20or%20NFRs,reliability%2C%20data%20integrity%2C%20etc" w:history="1">
        <w:r w:rsidRPr="005840B1">
          <w:rPr>
            <w:rStyle w:val="Hyperlink"/>
            <w:rFonts w:eastAsiaTheme="minorHAnsi"/>
            <w:sz w:val="28"/>
            <w:szCs w:val="28"/>
          </w:rPr>
          <w:t>https://www.altexsoft.com/blog/non-functional-requirements/#:~:text=Non%2Dfunctional%20requirements%20or%20NFRs,reliability%2C%20data%20integrity%2C%20etc</w:t>
        </w:r>
      </w:hyperlink>
      <w:r w:rsidRPr="002E6BDE">
        <w:rPr>
          <w:rFonts w:eastAsiaTheme="minorHAnsi"/>
          <w:color w:val="000000"/>
          <w:sz w:val="28"/>
          <w:szCs w:val="28"/>
        </w:rPr>
        <w:t>.</w:t>
      </w:r>
      <w:r>
        <w:rPr>
          <w:rFonts w:eastAsiaTheme="minorHAnsi"/>
          <w:color w:val="000000"/>
          <w:sz w:val="28"/>
          <w:szCs w:val="28"/>
        </w:rPr>
        <w:t xml:space="preserve"> </w:t>
      </w:r>
    </w:p>
    <w:p w14:paraId="3D9F99C1" w14:textId="77777777" w:rsidR="002E6BDE" w:rsidRPr="002E6BDE" w:rsidRDefault="002E6BDE" w:rsidP="002E6BDE">
      <w:pPr>
        <w:pStyle w:val="ListParagraph"/>
        <w:autoSpaceDE w:val="0"/>
        <w:autoSpaceDN w:val="0"/>
        <w:adjustRightInd w:val="0"/>
        <w:rPr>
          <w:rFonts w:eastAsiaTheme="minorHAnsi"/>
          <w:color w:val="000000"/>
          <w:sz w:val="28"/>
          <w:szCs w:val="28"/>
        </w:rPr>
      </w:pPr>
    </w:p>
    <w:p w14:paraId="2EDA66B8" w14:textId="7E28EA52" w:rsidR="002E6BDE" w:rsidRPr="002E6BDE" w:rsidRDefault="002E6BDE" w:rsidP="002E6BDE">
      <w:pPr>
        <w:pStyle w:val="ListParagraph"/>
        <w:numPr>
          <w:ilvl w:val="0"/>
          <w:numId w:val="24"/>
        </w:numPr>
        <w:autoSpaceDE w:val="0"/>
        <w:autoSpaceDN w:val="0"/>
        <w:adjustRightInd w:val="0"/>
        <w:rPr>
          <w:rFonts w:eastAsiaTheme="minorHAnsi"/>
          <w:color w:val="000000"/>
          <w:sz w:val="28"/>
          <w:szCs w:val="28"/>
        </w:rPr>
      </w:pPr>
      <w:r w:rsidRPr="002E6BDE">
        <w:rPr>
          <w:rFonts w:eastAsiaTheme="minorHAnsi"/>
          <w:color w:val="000000"/>
          <w:sz w:val="28"/>
          <w:szCs w:val="28"/>
        </w:rPr>
        <w:t xml:space="preserve">The Most Recognised Architectural Styles. (n.d.). Barker Associates. Retrieved from </w:t>
      </w:r>
      <w:hyperlink r:id="rId24" w:history="1">
        <w:r w:rsidRPr="005840B1">
          <w:rPr>
            <w:rStyle w:val="Hyperlink"/>
            <w:rFonts w:eastAsiaTheme="minorHAnsi"/>
            <w:sz w:val="28"/>
            <w:szCs w:val="28"/>
          </w:rPr>
          <w:t>https://www.barker-associates.co.uk/service/architecture/most-recognised-architectural-styles/</w:t>
        </w:r>
      </w:hyperlink>
      <w:r>
        <w:rPr>
          <w:rFonts w:eastAsiaTheme="minorHAnsi"/>
          <w:color w:val="000000"/>
          <w:sz w:val="28"/>
          <w:szCs w:val="28"/>
        </w:rPr>
        <w:t xml:space="preserve"> </w:t>
      </w:r>
    </w:p>
    <w:p w14:paraId="0BA36003" w14:textId="77777777" w:rsidR="002E6BDE" w:rsidRPr="002E6BDE" w:rsidRDefault="002E6BDE" w:rsidP="002E6BDE">
      <w:pPr>
        <w:pStyle w:val="ListParagraph"/>
        <w:autoSpaceDE w:val="0"/>
        <w:autoSpaceDN w:val="0"/>
        <w:adjustRightInd w:val="0"/>
        <w:rPr>
          <w:rFonts w:eastAsiaTheme="minorHAnsi"/>
          <w:color w:val="000000"/>
          <w:sz w:val="28"/>
          <w:szCs w:val="28"/>
        </w:rPr>
      </w:pPr>
    </w:p>
    <w:p w14:paraId="15A70B4A" w14:textId="4021E852" w:rsidR="002E6BDE" w:rsidRPr="002E6BDE" w:rsidRDefault="002E6BDE" w:rsidP="002E6BDE">
      <w:pPr>
        <w:pStyle w:val="ListParagraph"/>
        <w:numPr>
          <w:ilvl w:val="0"/>
          <w:numId w:val="24"/>
        </w:numPr>
        <w:autoSpaceDE w:val="0"/>
        <w:autoSpaceDN w:val="0"/>
        <w:adjustRightInd w:val="0"/>
        <w:rPr>
          <w:rFonts w:eastAsiaTheme="minorHAnsi"/>
          <w:color w:val="000000"/>
          <w:sz w:val="28"/>
          <w:szCs w:val="28"/>
        </w:rPr>
      </w:pPr>
      <w:r w:rsidRPr="002E6BDE">
        <w:rPr>
          <w:rFonts w:eastAsiaTheme="minorHAnsi"/>
          <w:color w:val="000000"/>
          <w:sz w:val="28"/>
          <w:szCs w:val="28"/>
        </w:rPr>
        <w:t xml:space="preserve">IT (information technology). (n.d.). TechTarget. Retrieved from </w:t>
      </w:r>
      <w:hyperlink r:id="rId25" w:history="1">
        <w:r w:rsidRPr="005840B1">
          <w:rPr>
            <w:rStyle w:val="Hyperlink"/>
            <w:rFonts w:eastAsiaTheme="minorHAnsi"/>
            <w:sz w:val="28"/>
            <w:szCs w:val="28"/>
          </w:rPr>
          <w:t>https://www.techtarget.com/searchdatacenter/definition/IT</w:t>
        </w:r>
      </w:hyperlink>
      <w:r>
        <w:rPr>
          <w:rFonts w:eastAsiaTheme="minorHAnsi"/>
          <w:color w:val="000000"/>
          <w:sz w:val="28"/>
          <w:szCs w:val="28"/>
        </w:rPr>
        <w:t xml:space="preserve"> </w:t>
      </w:r>
    </w:p>
    <w:p w14:paraId="4468D233" w14:textId="77777777" w:rsidR="002E6BDE" w:rsidRPr="002E6BDE" w:rsidRDefault="002E6BDE" w:rsidP="002E6BDE">
      <w:pPr>
        <w:pStyle w:val="ListParagraph"/>
        <w:autoSpaceDE w:val="0"/>
        <w:autoSpaceDN w:val="0"/>
        <w:adjustRightInd w:val="0"/>
        <w:rPr>
          <w:rFonts w:eastAsiaTheme="minorHAnsi"/>
          <w:color w:val="000000"/>
          <w:sz w:val="28"/>
          <w:szCs w:val="28"/>
        </w:rPr>
      </w:pPr>
    </w:p>
    <w:p w14:paraId="6DE662F0" w14:textId="513B6505" w:rsidR="002E6BDE" w:rsidRPr="002E6BDE" w:rsidRDefault="002E6BDE" w:rsidP="002E6BDE">
      <w:pPr>
        <w:pStyle w:val="ListParagraph"/>
        <w:numPr>
          <w:ilvl w:val="0"/>
          <w:numId w:val="24"/>
        </w:numPr>
        <w:autoSpaceDE w:val="0"/>
        <w:autoSpaceDN w:val="0"/>
        <w:adjustRightInd w:val="0"/>
        <w:rPr>
          <w:rFonts w:eastAsiaTheme="minorHAnsi"/>
          <w:color w:val="000000"/>
          <w:sz w:val="28"/>
          <w:szCs w:val="28"/>
        </w:rPr>
      </w:pPr>
      <w:r w:rsidRPr="002E6BDE">
        <w:rPr>
          <w:rFonts w:eastAsiaTheme="minorHAnsi"/>
          <w:color w:val="000000"/>
          <w:sz w:val="28"/>
          <w:szCs w:val="28"/>
        </w:rPr>
        <w:t xml:space="preserve">A Model to Represent Architectural Design Rationale. (2003). ResearchGate. Retrieved from </w:t>
      </w:r>
      <w:hyperlink r:id="rId26" w:history="1">
        <w:r w:rsidRPr="005840B1">
          <w:rPr>
            <w:rStyle w:val="Hyperlink"/>
            <w:rFonts w:eastAsiaTheme="minorHAnsi"/>
            <w:sz w:val="28"/>
            <w:szCs w:val="28"/>
          </w:rPr>
          <w:t>https://www.researchgate.net/publication/224606007_A_Model_to_Represent_Architectural_Design_Rationale</w:t>
        </w:r>
      </w:hyperlink>
      <w:r>
        <w:rPr>
          <w:rFonts w:eastAsiaTheme="minorHAnsi"/>
          <w:color w:val="000000"/>
          <w:sz w:val="28"/>
          <w:szCs w:val="28"/>
        </w:rPr>
        <w:t xml:space="preserve"> </w:t>
      </w:r>
    </w:p>
    <w:sectPr w:rsidR="002E6BDE" w:rsidRPr="002E6BDE" w:rsidSect="00DB7595">
      <w:headerReference w:type="default" r:id="rId27"/>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Tran Tin" w:date="2014-05-11T10:21:00Z" w:initials="TT">
    <w:p w14:paraId="0D30A14F" w14:textId="77777777" w:rsidR="00B0001E" w:rsidRPr="00DC2276" w:rsidRDefault="00B0001E">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4" w:author="DELL" w:date="2023-05-09T19:26:00Z" w:initials="D">
    <w:p w14:paraId="55A37020" w14:textId="7A1150BE" w:rsidR="00B0001E" w:rsidRDefault="00B0001E">
      <w:pPr>
        <w:pStyle w:val="CommentText"/>
      </w:pPr>
      <w:r>
        <w:rPr>
          <w:rStyle w:val="CommentReference"/>
        </w:rPr>
        <w:annotationRef/>
      </w:r>
    </w:p>
  </w:comment>
  <w:comment w:id="5" w:author="DELL" w:date="2023-05-09T19:46:00Z" w:initials="D">
    <w:p w14:paraId="03262CAD" w14:textId="6A8C8D30" w:rsidR="00B0001E" w:rsidRDefault="00B0001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30A14F" w15:done="0"/>
  <w15:commentEx w15:paraId="55A37020" w15:paraIdParent="0D30A14F" w15:done="0"/>
  <w15:commentEx w15:paraId="03262CAD" w15:paraIdParent="0D30A1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30A14F" w16cid:durableId="27F0262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3BA80" w14:textId="77777777" w:rsidR="00965125" w:rsidRDefault="00965125" w:rsidP="00453AB1">
      <w:r>
        <w:separator/>
      </w:r>
    </w:p>
  </w:endnote>
  <w:endnote w:type="continuationSeparator" w:id="0">
    <w:p w14:paraId="1C231F04" w14:textId="77777777" w:rsidR="00965125" w:rsidRDefault="0096512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3168A" w14:textId="77777777" w:rsidR="00965125" w:rsidRDefault="00965125" w:rsidP="00453AB1">
      <w:r>
        <w:separator/>
      </w:r>
    </w:p>
  </w:footnote>
  <w:footnote w:type="continuationSeparator" w:id="0">
    <w:p w14:paraId="54666064" w14:textId="77777777" w:rsidR="00965125" w:rsidRDefault="00965125"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7E604" w14:textId="77777777" w:rsidR="00B0001E" w:rsidRDefault="00B0001E">
    <w:pPr>
      <w:pStyle w:val="Header"/>
      <w:jc w:val="center"/>
    </w:pPr>
  </w:p>
  <w:p w14:paraId="650010BA" w14:textId="77777777" w:rsidR="00B0001E" w:rsidRDefault="00B0001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4CF5BB09" w14:textId="25C63E5F" w:rsidR="00B0001E" w:rsidRDefault="00B0001E" w:rsidP="006274A8">
        <w:pPr>
          <w:pStyle w:val="Header"/>
          <w:jc w:val="center"/>
        </w:pPr>
        <w:r>
          <w:fldChar w:fldCharType="begin"/>
        </w:r>
        <w:r>
          <w:instrText xml:space="preserve"> PAGE   \* MERGEFORMAT </w:instrText>
        </w:r>
        <w:r>
          <w:fldChar w:fldCharType="separate"/>
        </w:r>
        <w:r w:rsidR="00B454E4">
          <w:rPr>
            <w:noProof/>
          </w:rPr>
          <w:t>6</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F2902"/>
    <w:multiLevelType w:val="hybridMultilevel"/>
    <w:tmpl w:val="8E4EE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F5ECE"/>
    <w:multiLevelType w:val="hybridMultilevel"/>
    <w:tmpl w:val="70D623F2"/>
    <w:lvl w:ilvl="0" w:tplc="FD0E8BCA">
      <w:start w:val="1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A27857"/>
    <w:multiLevelType w:val="hybridMultilevel"/>
    <w:tmpl w:val="01A45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76037"/>
    <w:multiLevelType w:val="hybridMultilevel"/>
    <w:tmpl w:val="899A50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A4332"/>
    <w:multiLevelType w:val="hybridMultilevel"/>
    <w:tmpl w:val="703A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93697"/>
    <w:multiLevelType w:val="hybridMultilevel"/>
    <w:tmpl w:val="331AE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C1DE3"/>
    <w:multiLevelType w:val="multilevel"/>
    <w:tmpl w:val="877E77E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AC266B"/>
    <w:multiLevelType w:val="multilevel"/>
    <w:tmpl w:val="40045F8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F6257F"/>
    <w:multiLevelType w:val="multilevel"/>
    <w:tmpl w:val="60AABA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174630C"/>
    <w:multiLevelType w:val="multilevel"/>
    <w:tmpl w:val="050851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18348C"/>
    <w:multiLevelType w:val="multilevel"/>
    <w:tmpl w:val="3B60257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495A36"/>
    <w:multiLevelType w:val="hybridMultilevel"/>
    <w:tmpl w:val="09660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885E2C"/>
    <w:multiLevelType w:val="multilevel"/>
    <w:tmpl w:val="315845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7"/>
  </w:num>
  <w:num w:numId="4">
    <w:abstractNumId w:val="23"/>
  </w:num>
  <w:num w:numId="5">
    <w:abstractNumId w:val="0"/>
  </w:num>
  <w:num w:numId="6">
    <w:abstractNumId w:val="4"/>
  </w:num>
  <w:num w:numId="7">
    <w:abstractNumId w:val="14"/>
  </w:num>
  <w:num w:numId="8">
    <w:abstractNumId w:val="19"/>
  </w:num>
  <w:num w:numId="9">
    <w:abstractNumId w:val="3"/>
  </w:num>
  <w:num w:numId="10">
    <w:abstractNumId w:val="10"/>
  </w:num>
  <w:num w:numId="11">
    <w:abstractNumId w:val="22"/>
  </w:num>
  <w:num w:numId="12">
    <w:abstractNumId w:val="15"/>
  </w:num>
  <w:num w:numId="13">
    <w:abstractNumId w:val="13"/>
  </w:num>
  <w:num w:numId="14">
    <w:abstractNumId w:val="6"/>
  </w:num>
  <w:num w:numId="15">
    <w:abstractNumId w:val="18"/>
  </w:num>
  <w:num w:numId="16">
    <w:abstractNumId w:val="1"/>
  </w:num>
  <w:num w:numId="17">
    <w:abstractNumId w:val="9"/>
  </w:num>
  <w:num w:numId="18">
    <w:abstractNumId w:val="21"/>
  </w:num>
  <w:num w:numId="19">
    <w:abstractNumId w:val="11"/>
  </w:num>
  <w:num w:numId="20">
    <w:abstractNumId w:val="7"/>
  </w:num>
  <w:num w:numId="21">
    <w:abstractNumId w:val="8"/>
  </w:num>
  <w:num w:numId="22">
    <w:abstractNumId w:val="5"/>
  </w:num>
  <w:num w:numId="23">
    <w:abstractNumId w:val="16"/>
  </w:num>
  <w:num w:numId="24">
    <w:abstractNumId w:val="2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Windows Live" w15:userId="38c79e3864c94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7E2"/>
    <w:rsid w:val="00000FCE"/>
    <w:rsid w:val="000100A8"/>
    <w:rsid w:val="00016FAC"/>
    <w:rsid w:val="00024496"/>
    <w:rsid w:val="00031181"/>
    <w:rsid w:val="00032D80"/>
    <w:rsid w:val="00066FBC"/>
    <w:rsid w:val="00075078"/>
    <w:rsid w:val="00086F5A"/>
    <w:rsid w:val="00095A01"/>
    <w:rsid w:val="000A230F"/>
    <w:rsid w:val="000A27E2"/>
    <w:rsid w:val="000C112B"/>
    <w:rsid w:val="000D5150"/>
    <w:rsid w:val="000F6EFF"/>
    <w:rsid w:val="000F780A"/>
    <w:rsid w:val="00101988"/>
    <w:rsid w:val="00102A3A"/>
    <w:rsid w:val="001130F2"/>
    <w:rsid w:val="00122082"/>
    <w:rsid w:val="00125D3E"/>
    <w:rsid w:val="00137133"/>
    <w:rsid w:val="001644D9"/>
    <w:rsid w:val="001B21AE"/>
    <w:rsid w:val="001E65C7"/>
    <w:rsid w:val="00207DC2"/>
    <w:rsid w:val="002134D3"/>
    <w:rsid w:val="00220C51"/>
    <w:rsid w:val="00232316"/>
    <w:rsid w:val="00252F26"/>
    <w:rsid w:val="00291721"/>
    <w:rsid w:val="002942E5"/>
    <w:rsid w:val="002D1A25"/>
    <w:rsid w:val="002D253A"/>
    <w:rsid w:val="002D3AA2"/>
    <w:rsid w:val="002D4629"/>
    <w:rsid w:val="002D796D"/>
    <w:rsid w:val="002E6BDE"/>
    <w:rsid w:val="002F01E3"/>
    <w:rsid w:val="00300C2C"/>
    <w:rsid w:val="003218FF"/>
    <w:rsid w:val="003438FC"/>
    <w:rsid w:val="003503F9"/>
    <w:rsid w:val="0037529A"/>
    <w:rsid w:val="003762E6"/>
    <w:rsid w:val="003B1C2C"/>
    <w:rsid w:val="003B2E57"/>
    <w:rsid w:val="003C04D6"/>
    <w:rsid w:val="003E5FDE"/>
    <w:rsid w:val="003E78EC"/>
    <w:rsid w:val="00400ED1"/>
    <w:rsid w:val="00414208"/>
    <w:rsid w:val="00417333"/>
    <w:rsid w:val="00421FBD"/>
    <w:rsid w:val="004243A5"/>
    <w:rsid w:val="004248B7"/>
    <w:rsid w:val="004311A8"/>
    <w:rsid w:val="004400DA"/>
    <w:rsid w:val="00447798"/>
    <w:rsid w:val="00453AB1"/>
    <w:rsid w:val="0047252E"/>
    <w:rsid w:val="00497A61"/>
    <w:rsid w:val="004A7467"/>
    <w:rsid w:val="004A7C39"/>
    <w:rsid w:val="004B43FD"/>
    <w:rsid w:val="004D4BFC"/>
    <w:rsid w:val="004D796F"/>
    <w:rsid w:val="004E3C16"/>
    <w:rsid w:val="005502FD"/>
    <w:rsid w:val="00550F20"/>
    <w:rsid w:val="00561CA1"/>
    <w:rsid w:val="005657FD"/>
    <w:rsid w:val="00567165"/>
    <w:rsid w:val="0057195E"/>
    <w:rsid w:val="0057664C"/>
    <w:rsid w:val="00581367"/>
    <w:rsid w:val="00586D96"/>
    <w:rsid w:val="00593511"/>
    <w:rsid w:val="00594A25"/>
    <w:rsid w:val="005969C0"/>
    <w:rsid w:val="005A1843"/>
    <w:rsid w:val="005A41C2"/>
    <w:rsid w:val="005C1B45"/>
    <w:rsid w:val="005C2861"/>
    <w:rsid w:val="005D5C20"/>
    <w:rsid w:val="006010B3"/>
    <w:rsid w:val="006274A8"/>
    <w:rsid w:val="0063687E"/>
    <w:rsid w:val="0064189C"/>
    <w:rsid w:val="00650D6A"/>
    <w:rsid w:val="0065686F"/>
    <w:rsid w:val="00690B15"/>
    <w:rsid w:val="006A0CE5"/>
    <w:rsid w:val="006A6DCF"/>
    <w:rsid w:val="006C0374"/>
    <w:rsid w:val="006C61D6"/>
    <w:rsid w:val="006F146F"/>
    <w:rsid w:val="00725A19"/>
    <w:rsid w:val="007329D7"/>
    <w:rsid w:val="00737340"/>
    <w:rsid w:val="007405A0"/>
    <w:rsid w:val="007467D9"/>
    <w:rsid w:val="0077326C"/>
    <w:rsid w:val="00775EF7"/>
    <w:rsid w:val="00777407"/>
    <w:rsid w:val="00787981"/>
    <w:rsid w:val="007913B2"/>
    <w:rsid w:val="00791EED"/>
    <w:rsid w:val="00794F02"/>
    <w:rsid w:val="007B1A23"/>
    <w:rsid w:val="007B7FF5"/>
    <w:rsid w:val="007C7EF3"/>
    <w:rsid w:val="007E3C8B"/>
    <w:rsid w:val="007E6AB9"/>
    <w:rsid w:val="007E7FF7"/>
    <w:rsid w:val="007F1E42"/>
    <w:rsid w:val="00822CB2"/>
    <w:rsid w:val="00826EB1"/>
    <w:rsid w:val="00834167"/>
    <w:rsid w:val="00866AC9"/>
    <w:rsid w:val="00867C2D"/>
    <w:rsid w:val="00870DCA"/>
    <w:rsid w:val="00877D52"/>
    <w:rsid w:val="00880D36"/>
    <w:rsid w:val="00885C96"/>
    <w:rsid w:val="008939A6"/>
    <w:rsid w:val="008A2B53"/>
    <w:rsid w:val="008B77E0"/>
    <w:rsid w:val="008E6453"/>
    <w:rsid w:val="008F090E"/>
    <w:rsid w:val="0092296A"/>
    <w:rsid w:val="0092713A"/>
    <w:rsid w:val="0093590C"/>
    <w:rsid w:val="00942B81"/>
    <w:rsid w:val="009456A2"/>
    <w:rsid w:val="00950D83"/>
    <w:rsid w:val="00963688"/>
    <w:rsid w:val="00965125"/>
    <w:rsid w:val="00983476"/>
    <w:rsid w:val="009864C9"/>
    <w:rsid w:val="009A5554"/>
    <w:rsid w:val="009E3714"/>
    <w:rsid w:val="00A20BB4"/>
    <w:rsid w:val="00A40E9B"/>
    <w:rsid w:val="00A605D1"/>
    <w:rsid w:val="00A719A8"/>
    <w:rsid w:val="00A72810"/>
    <w:rsid w:val="00A747F1"/>
    <w:rsid w:val="00AB6AF6"/>
    <w:rsid w:val="00AE58D2"/>
    <w:rsid w:val="00B0001E"/>
    <w:rsid w:val="00B04A84"/>
    <w:rsid w:val="00B07648"/>
    <w:rsid w:val="00B118C8"/>
    <w:rsid w:val="00B15E6F"/>
    <w:rsid w:val="00B166E9"/>
    <w:rsid w:val="00B24095"/>
    <w:rsid w:val="00B36BB8"/>
    <w:rsid w:val="00B37045"/>
    <w:rsid w:val="00B454E4"/>
    <w:rsid w:val="00B62922"/>
    <w:rsid w:val="00B8489D"/>
    <w:rsid w:val="00B84EE5"/>
    <w:rsid w:val="00BA2A91"/>
    <w:rsid w:val="00BB2B2A"/>
    <w:rsid w:val="00BC2F57"/>
    <w:rsid w:val="00BF1ED3"/>
    <w:rsid w:val="00BF3447"/>
    <w:rsid w:val="00C046CA"/>
    <w:rsid w:val="00C366CB"/>
    <w:rsid w:val="00C36E2B"/>
    <w:rsid w:val="00C375B2"/>
    <w:rsid w:val="00C41A3B"/>
    <w:rsid w:val="00C4436E"/>
    <w:rsid w:val="00C51F5D"/>
    <w:rsid w:val="00C56904"/>
    <w:rsid w:val="00C70A1B"/>
    <w:rsid w:val="00C75086"/>
    <w:rsid w:val="00C77C6B"/>
    <w:rsid w:val="00C8084F"/>
    <w:rsid w:val="00CA0230"/>
    <w:rsid w:val="00CA1C39"/>
    <w:rsid w:val="00CD13EC"/>
    <w:rsid w:val="00CD6AA1"/>
    <w:rsid w:val="00CE256F"/>
    <w:rsid w:val="00CE5555"/>
    <w:rsid w:val="00CF3D30"/>
    <w:rsid w:val="00D05D14"/>
    <w:rsid w:val="00D06163"/>
    <w:rsid w:val="00D129DE"/>
    <w:rsid w:val="00D34D21"/>
    <w:rsid w:val="00D35DB0"/>
    <w:rsid w:val="00D545AC"/>
    <w:rsid w:val="00D772F5"/>
    <w:rsid w:val="00D8185F"/>
    <w:rsid w:val="00D86BFD"/>
    <w:rsid w:val="00D87AB0"/>
    <w:rsid w:val="00DB27B7"/>
    <w:rsid w:val="00DB7595"/>
    <w:rsid w:val="00DC2276"/>
    <w:rsid w:val="00DD74FD"/>
    <w:rsid w:val="00DF3E5F"/>
    <w:rsid w:val="00DF4C6C"/>
    <w:rsid w:val="00E019F0"/>
    <w:rsid w:val="00E42CD2"/>
    <w:rsid w:val="00E44530"/>
    <w:rsid w:val="00E71906"/>
    <w:rsid w:val="00E73E69"/>
    <w:rsid w:val="00E766EA"/>
    <w:rsid w:val="00EC37AC"/>
    <w:rsid w:val="00ED1DB9"/>
    <w:rsid w:val="00EF3C4F"/>
    <w:rsid w:val="00F01E47"/>
    <w:rsid w:val="00F047B8"/>
    <w:rsid w:val="00F060A9"/>
    <w:rsid w:val="00F6183C"/>
    <w:rsid w:val="00F76A8B"/>
    <w:rsid w:val="00FA0719"/>
    <w:rsid w:val="00FB5DCA"/>
    <w:rsid w:val="00FB64A5"/>
    <w:rsid w:val="00FB7C32"/>
    <w:rsid w:val="00FE2B26"/>
    <w:rsid w:val="00FF25C1"/>
    <w:rsid w:val="00FF39AB"/>
    <w:rsid w:val="00FF63D6"/>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F526"/>
  <w15:docId w15:val="{3414C597-A86C-4F78-832A-DF8EB168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F57"/>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UnresolvedMention">
    <w:name w:val="Unresolved Mention"/>
    <w:basedOn w:val="DefaultParagraphFont"/>
    <w:uiPriority w:val="99"/>
    <w:semiHidden/>
    <w:unhideWhenUsed/>
    <w:rsid w:val="0057195E"/>
    <w:rPr>
      <w:color w:val="605E5C"/>
      <w:shd w:val="clear" w:color="auto" w:fill="E1DFDD"/>
    </w:rPr>
  </w:style>
  <w:style w:type="paragraph" w:styleId="ListParagraph">
    <w:name w:val="List Paragraph"/>
    <w:basedOn w:val="Normal"/>
    <w:uiPriority w:val="34"/>
    <w:qFormat/>
    <w:rsid w:val="00D35DB0"/>
    <w:pPr>
      <w:ind w:left="720"/>
      <w:contextualSpacing/>
    </w:pPr>
  </w:style>
  <w:style w:type="paragraph" w:styleId="TOCHeading">
    <w:name w:val="TOC Heading"/>
    <w:basedOn w:val="Heading1"/>
    <w:next w:val="Normal"/>
    <w:uiPriority w:val="39"/>
    <w:unhideWhenUsed/>
    <w:qFormat/>
    <w:rsid w:val="00A72810"/>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18351">
      <w:bodyDiv w:val="1"/>
      <w:marLeft w:val="0"/>
      <w:marRight w:val="0"/>
      <w:marTop w:val="0"/>
      <w:marBottom w:val="0"/>
      <w:divBdr>
        <w:top w:val="none" w:sz="0" w:space="0" w:color="auto"/>
        <w:left w:val="none" w:sz="0" w:space="0" w:color="auto"/>
        <w:bottom w:val="none" w:sz="0" w:space="0" w:color="auto"/>
        <w:right w:val="none" w:sz="0" w:space="0" w:color="auto"/>
      </w:divBdr>
      <w:divsChild>
        <w:div w:id="1222208016">
          <w:marLeft w:val="300"/>
          <w:marRight w:val="0"/>
          <w:marTop w:val="0"/>
          <w:marBottom w:val="0"/>
          <w:divBdr>
            <w:top w:val="none" w:sz="0" w:space="0" w:color="auto"/>
            <w:left w:val="none" w:sz="0" w:space="0" w:color="auto"/>
            <w:bottom w:val="none" w:sz="0" w:space="0" w:color="auto"/>
            <w:right w:val="none" w:sz="0" w:space="0" w:color="auto"/>
          </w:divBdr>
        </w:div>
      </w:divsChild>
    </w:div>
    <w:div w:id="379018136">
      <w:bodyDiv w:val="1"/>
      <w:marLeft w:val="0"/>
      <w:marRight w:val="0"/>
      <w:marTop w:val="0"/>
      <w:marBottom w:val="0"/>
      <w:divBdr>
        <w:top w:val="none" w:sz="0" w:space="0" w:color="auto"/>
        <w:left w:val="none" w:sz="0" w:space="0" w:color="auto"/>
        <w:bottom w:val="none" w:sz="0" w:space="0" w:color="auto"/>
        <w:right w:val="none" w:sz="0" w:space="0" w:color="auto"/>
      </w:divBdr>
    </w:div>
    <w:div w:id="697045145">
      <w:bodyDiv w:val="1"/>
      <w:marLeft w:val="0"/>
      <w:marRight w:val="0"/>
      <w:marTop w:val="0"/>
      <w:marBottom w:val="0"/>
      <w:divBdr>
        <w:top w:val="none" w:sz="0" w:space="0" w:color="auto"/>
        <w:left w:val="none" w:sz="0" w:space="0" w:color="auto"/>
        <w:bottom w:val="none" w:sz="0" w:space="0" w:color="auto"/>
        <w:right w:val="none" w:sz="0" w:space="0" w:color="auto"/>
      </w:divBdr>
    </w:div>
    <w:div w:id="871575681">
      <w:bodyDiv w:val="1"/>
      <w:marLeft w:val="0"/>
      <w:marRight w:val="0"/>
      <w:marTop w:val="0"/>
      <w:marBottom w:val="0"/>
      <w:divBdr>
        <w:top w:val="none" w:sz="0" w:space="0" w:color="auto"/>
        <w:left w:val="none" w:sz="0" w:space="0" w:color="auto"/>
        <w:bottom w:val="none" w:sz="0" w:space="0" w:color="auto"/>
        <w:right w:val="none" w:sz="0" w:space="0" w:color="auto"/>
      </w:divBdr>
      <w:divsChild>
        <w:div w:id="828592029">
          <w:marLeft w:val="0"/>
          <w:marRight w:val="0"/>
          <w:marTop w:val="0"/>
          <w:marBottom w:val="0"/>
          <w:divBdr>
            <w:top w:val="none" w:sz="0" w:space="0" w:color="auto"/>
            <w:left w:val="none" w:sz="0" w:space="0" w:color="auto"/>
            <w:bottom w:val="none" w:sz="0" w:space="0" w:color="auto"/>
            <w:right w:val="none" w:sz="0" w:space="0" w:color="auto"/>
          </w:divBdr>
        </w:div>
        <w:div w:id="1714697054">
          <w:marLeft w:val="0"/>
          <w:marRight w:val="0"/>
          <w:marTop w:val="0"/>
          <w:marBottom w:val="0"/>
          <w:divBdr>
            <w:top w:val="none" w:sz="0" w:space="0" w:color="auto"/>
            <w:left w:val="none" w:sz="0" w:space="0" w:color="auto"/>
            <w:bottom w:val="none" w:sz="0" w:space="0" w:color="auto"/>
            <w:right w:val="none" w:sz="0" w:space="0" w:color="auto"/>
          </w:divBdr>
          <w:divsChild>
            <w:div w:id="1539392317">
              <w:marLeft w:val="0"/>
              <w:marRight w:val="0"/>
              <w:marTop w:val="0"/>
              <w:marBottom w:val="0"/>
              <w:divBdr>
                <w:top w:val="none" w:sz="0" w:space="0" w:color="auto"/>
                <w:left w:val="none" w:sz="0" w:space="0" w:color="auto"/>
                <w:bottom w:val="none" w:sz="0" w:space="0" w:color="auto"/>
                <w:right w:val="none" w:sz="0" w:space="0" w:color="auto"/>
              </w:divBdr>
              <w:divsChild>
                <w:div w:id="1370372696">
                  <w:marLeft w:val="0"/>
                  <w:marRight w:val="0"/>
                  <w:marTop w:val="0"/>
                  <w:marBottom w:val="0"/>
                  <w:divBdr>
                    <w:top w:val="none" w:sz="0" w:space="0" w:color="auto"/>
                    <w:left w:val="none" w:sz="0" w:space="0" w:color="auto"/>
                    <w:bottom w:val="none" w:sz="0" w:space="0" w:color="auto"/>
                    <w:right w:val="none" w:sz="0" w:space="0" w:color="auto"/>
                  </w:divBdr>
                  <w:divsChild>
                    <w:div w:id="110243348">
                      <w:marLeft w:val="0"/>
                      <w:marRight w:val="0"/>
                      <w:marTop w:val="0"/>
                      <w:marBottom w:val="0"/>
                      <w:divBdr>
                        <w:top w:val="none" w:sz="0" w:space="0" w:color="auto"/>
                        <w:left w:val="none" w:sz="0" w:space="0" w:color="auto"/>
                        <w:bottom w:val="none" w:sz="0" w:space="0" w:color="auto"/>
                        <w:right w:val="none" w:sz="0" w:space="0" w:color="auto"/>
                      </w:divBdr>
                      <w:divsChild>
                        <w:div w:id="14474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8247">
              <w:marLeft w:val="0"/>
              <w:marRight w:val="0"/>
              <w:marTop w:val="0"/>
              <w:marBottom w:val="0"/>
              <w:divBdr>
                <w:top w:val="none" w:sz="0" w:space="0" w:color="auto"/>
                <w:left w:val="none" w:sz="0" w:space="0" w:color="auto"/>
                <w:bottom w:val="none" w:sz="0" w:space="0" w:color="auto"/>
                <w:right w:val="none" w:sz="0" w:space="0" w:color="auto"/>
              </w:divBdr>
              <w:divsChild>
                <w:div w:id="1475836169">
                  <w:marLeft w:val="0"/>
                  <w:marRight w:val="0"/>
                  <w:marTop w:val="0"/>
                  <w:marBottom w:val="0"/>
                  <w:divBdr>
                    <w:top w:val="none" w:sz="0" w:space="0" w:color="auto"/>
                    <w:left w:val="none" w:sz="0" w:space="0" w:color="auto"/>
                    <w:bottom w:val="none" w:sz="0" w:space="0" w:color="auto"/>
                    <w:right w:val="none" w:sz="0" w:space="0" w:color="auto"/>
                  </w:divBdr>
                  <w:divsChild>
                    <w:div w:id="1682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367114">
      <w:bodyDiv w:val="1"/>
      <w:marLeft w:val="0"/>
      <w:marRight w:val="0"/>
      <w:marTop w:val="0"/>
      <w:marBottom w:val="0"/>
      <w:divBdr>
        <w:top w:val="none" w:sz="0" w:space="0" w:color="auto"/>
        <w:left w:val="none" w:sz="0" w:space="0" w:color="auto"/>
        <w:bottom w:val="none" w:sz="0" w:space="0" w:color="auto"/>
        <w:right w:val="none" w:sz="0" w:space="0" w:color="auto"/>
      </w:divBdr>
    </w:div>
    <w:div w:id="1059090692">
      <w:bodyDiv w:val="1"/>
      <w:marLeft w:val="0"/>
      <w:marRight w:val="0"/>
      <w:marTop w:val="0"/>
      <w:marBottom w:val="0"/>
      <w:divBdr>
        <w:top w:val="none" w:sz="0" w:space="0" w:color="auto"/>
        <w:left w:val="none" w:sz="0" w:space="0" w:color="auto"/>
        <w:bottom w:val="none" w:sz="0" w:space="0" w:color="auto"/>
        <w:right w:val="none" w:sz="0" w:space="0" w:color="auto"/>
      </w:divBdr>
    </w:div>
    <w:div w:id="1146512145">
      <w:bodyDiv w:val="1"/>
      <w:marLeft w:val="0"/>
      <w:marRight w:val="0"/>
      <w:marTop w:val="0"/>
      <w:marBottom w:val="0"/>
      <w:divBdr>
        <w:top w:val="none" w:sz="0" w:space="0" w:color="auto"/>
        <w:left w:val="none" w:sz="0" w:space="0" w:color="auto"/>
        <w:bottom w:val="none" w:sz="0" w:space="0" w:color="auto"/>
        <w:right w:val="none" w:sz="0" w:space="0" w:color="auto"/>
      </w:divBdr>
      <w:divsChild>
        <w:div w:id="792215915">
          <w:marLeft w:val="0"/>
          <w:marRight w:val="0"/>
          <w:marTop w:val="0"/>
          <w:marBottom w:val="0"/>
          <w:divBdr>
            <w:top w:val="none" w:sz="0" w:space="0" w:color="auto"/>
            <w:left w:val="none" w:sz="0" w:space="0" w:color="auto"/>
            <w:bottom w:val="none" w:sz="0" w:space="0" w:color="auto"/>
            <w:right w:val="none" w:sz="0" w:space="0" w:color="auto"/>
          </w:divBdr>
          <w:divsChild>
            <w:div w:id="120534454">
              <w:marLeft w:val="0"/>
              <w:marRight w:val="0"/>
              <w:marTop w:val="0"/>
              <w:marBottom w:val="0"/>
              <w:divBdr>
                <w:top w:val="none" w:sz="0" w:space="0" w:color="auto"/>
                <w:left w:val="none" w:sz="0" w:space="0" w:color="auto"/>
                <w:bottom w:val="none" w:sz="0" w:space="0" w:color="auto"/>
                <w:right w:val="none" w:sz="0" w:space="0" w:color="auto"/>
              </w:divBdr>
              <w:divsChild>
                <w:div w:id="1111507489">
                  <w:marLeft w:val="0"/>
                  <w:marRight w:val="0"/>
                  <w:marTop w:val="0"/>
                  <w:marBottom w:val="0"/>
                  <w:divBdr>
                    <w:top w:val="none" w:sz="0" w:space="0" w:color="auto"/>
                    <w:left w:val="none" w:sz="0" w:space="0" w:color="auto"/>
                    <w:bottom w:val="none" w:sz="0" w:space="0" w:color="auto"/>
                    <w:right w:val="none" w:sz="0" w:space="0" w:color="auto"/>
                  </w:divBdr>
                  <w:divsChild>
                    <w:div w:id="11880511">
                      <w:marLeft w:val="0"/>
                      <w:marRight w:val="0"/>
                      <w:marTop w:val="0"/>
                      <w:marBottom w:val="0"/>
                      <w:divBdr>
                        <w:top w:val="none" w:sz="0" w:space="0" w:color="auto"/>
                        <w:left w:val="none" w:sz="0" w:space="0" w:color="auto"/>
                        <w:bottom w:val="none" w:sz="0" w:space="0" w:color="auto"/>
                        <w:right w:val="none" w:sz="0" w:space="0" w:color="auto"/>
                      </w:divBdr>
                      <w:divsChild>
                        <w:div w:id="360480123">
                          <w:marLeft w:val="0"/>
                          <w:marRight w:val="0"/>
                          <w:marTop w:val="0"/>
                          <w:marBottom w:val="0"/>
                          <w:divBdr>
                            <w:top w:val="none" w:sz="0" w:space="0" w:color="auto"/>
                            <w:left w:val="none" w:sz="0" w:space="0" w:color="auto"/>
                            <w:bottom w:val="none" w:sz="0" w:space="0" w:color="auto"/>
                            <w:right w:val="none" w:sz="0" w:space="0" w:color="auto"/>
                          </w:divBdr>
                          <w:divsChild>
                            <w:div w:id="1824081939">
                              <w:marLeft w:val="0"/>
                              <w:marRight w:val="0"/>
                              <w:marTop w:val="0"/>
                              <w:marBottom w:val="0"/>
                              <w:divBdr>
                                <w:top w:val="none" w:sz="0" w:space="0" w:color="auto"/>
                                <w:left w:val="none" w:sz="0" w:space="0" w:color="auto"/>
                                <w:bottom w:val="none" w:sz="0" w:space="0" w:color="auto"/>
                                <w:right w:val="none" w:sz="0" w:space="0" w:color="auto"/>
                              </w:divBdr>
                              <w:divsChild>
                                <w:div w:id="941298956">
                                  <w:marLeft w:val="0"/>
                                  <w:marRight w:val="0"/>
                                  <w:marTop w:val="0"/>
                                  <w:marBottom w:val="0"/>
                                  <w:divBdr>
                                    <w:top w:val="none" w:sz="0" w:space="0" w:color="auto"/>
                                    <w:left w:val="none" w:sz="0" w:space="0" w:color="auto"/>
                                    <w:bottom w:val="none" w:sz="0" w:space="0" w:color="auto"/>
                                    <w:right w:val="none" w:sz="0" w:space="0" w:color="auto"/>
                                  </w:divBdr>
                                  <w:divsChild>
                                    <w:div w:id="1001739248">
                                      <w:marLeft w:val="0"/>
                                      <w:marRight w:val="0"/>
                                      <w:marTop w:val="0"/>
                                      <w:marBottom w:val="0"/>
                                      <w:divBdr>
                                        <w:top w:val="none" w:sz="0" w:space="0" w:color="auto"/>
                                        <w:left w:val="none" w:sz="0" w:space="0" w:color="auto"/>
                                        <w:bottom w:val="none" w:sz="0" w:space="0" w:color="auto"/>
                                        <w:right w:val="none" w:sz="0" w:space="0" w:color="auto"/>
                                      </w:divBdr>
                                      <w:divsChild>
                                        <w:div w:id="705762287">
                                          <w:marLeft w:val="0"/>
                                          <w:marRight w:val="0"/>
                                          <w:marTop w:val="0"/>
                                          <w:marBottom w:val="0"/>
                                          <w:divBdr>
                                            <w:top w:val="none" w:sz="0" w:space="0" w:color="auto"/>
                                            <w:left w:val="none" w:sz="0" w:space="0" w:color="auto"/>
                                            <w:bottom w:val="none" w:sz="0" w:space="0" w:color="auto"/>
                                            <w:right w:val="none" w:sz="0" w:space="0" w:color="auto"/>
                                          </w:divBdr>
                                          <w:divsChild>
                                            <w:div w:id="642656723">
                                              <w:marLeft w:val="0"/>
                                              <w:marRight w:val="0"/>
                                              <w:marTop w:val="0"/>
                                              <w:marBottom w:val="0"/>
                                              <w:divBdr>
                                                <w:top w:val="none" w:sz="0" w:space="0" w:color="auto"/>
                                                <w:left w:val="none" w:sz="0" w:space="0" w:color="auto"/>
                                                <w:bottom w:val="none" w:sz="0" w:space="0" w:color="auto"/>
                                                <w:right w:val="none" w:sz="0" w:space="0" w:color="auto"/>
                                              </w:divBdr>
                                              <w:divsChild>
                                                <w:div w:id="581836987">
                                                  <w:marLeft w:val="0"/>
                                                  <w:marRight w:val="0"/>
                                                  <w:marTop w:val="0"/>
                                                  <w:marBottom w:val="0"/>
                                                  <w:divBdr>
                                                    <w:top w:val="none" w:sz="0" w:space="0" w:color="auto"/>
                                                    <w:left w:val="none" w:sz="0" w:space="0" w:color="auto"/>
                                                    <w:bottom w:val="none" w:sz="0" w:space="0" w:color="auto"/>
                                                    <w:right w:val="none" w:sz="0" w:space="0" w:color="auto"/>
                                                  </w:divBdr>
                                                  <w:divsChild>
                                                    <w:div w:id="15823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7247535">
              <w:marLeft w:val="0"/>
              <w:marRight w:val="0"/>
              <w:marTop w:val="0"/>
              <w:marBottom w:val="0"/>
              <w:divBdr>
                <w:top w:val="none" w:sz="0" w:space="0" w:color="auto"/>
                <w:left w:val="none" w:sz="0" w:space="0" w:color="auto"/>
                <w:bottom w:val="none" w:sz="0" w:space="0" w:color="auto"/>
                <w:right w:val="none" w:sz="0" w:space="0" w:color="auto"/>
              </w:divBdr>
              <w:divsChild>
                <w:div w:id="983700309">
                  <w:marLeft w:val="0"/>
                  <w:marRight w:val="0"/>
                  <w:marTop w:val="0"/>
                  <w:marBottom w:val="0"/>
                  <w:divBdr>
                    <w:top w:val="single" w:sz="2" w:space="9" w:color="auto"/>
                    <w:left w:val="single" w:sz="2" w:space="9" w:color="auto"/>
                    <w:bottom w:val="single" w:sz="2" w:space="9" w:color="auto"/>
                    <w:right w:val="single" w:sz="2" w:space="9" w:color="auto"/>
                  </w:divBdr>
                  <w:divsChild>
                    <w:div w:id="2102793325">
                      <w:marLeft w:val="0"/>
                      <w:marRight w:val="0"/>
                      <w:marTop w:val="0"/>
                      <w:marBottom w:val="0"/>
                      <w:divBdr>
                        <w:top w:val="none" w:sz="0" w:space="0" w:color="auto"/>
                        <w:left w:val="none" w:sz="0" w:space="0" w:color="auto"/>
                        <w:bottom w:val="none" w:sz="0" w:space="0" w:color="auto"/>
                        <w:right w:val="none" w:sz="0" w:space="0" w:color="auto"/>
                      </w:divBdr>
                      <w:divsChild>
                        <w:div w:id="6020293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876741569">
          <w:marLeft w:val="0"/>
          <w:marRight w:val="0"/>
          <w:marTop w:val="0"/>
          <w:marBottom w:val="0"/>
          <w:divBdr>
            <w:top w:val="none" w:sz="0" w:space="0" w:color="auto"/>
            <w:left w:val="none" w:sz="0" w:space="0" w:color="auto"/>
            <w:bottom w:val="none" w:sz="0" w:space="0" w:color="auto"/>
            <w:right w:val="none" w:sz="0" w:space="0" w:color="auto"/>
          </w:divBdr>
          <w:divsChild>
            <w:div w:id="14576888">
              <w:marLeft w:val="0"/>
              <w:marRight w:val="0"/>
              <w:marTop w:val="0"/>
              <w:marBottom w:val="0"/>
              <w:divBdr>
                <w:top w:val="none" w:sz="0" w:space="0" w:color="auto"/>
                <w:left w:val="none" w:sz="0" w:space="0" w:color="auto"/>
                <w:bottom w:val="none" w:sz="0" w:space="0" w:color="auto"/>
                <w:right w:val="none" w:sz="0" w:space="0" w:color="auto"/>
              </w:divBdr>
              <w:divsChild>
                <w:div w:id="1009406251">
                  <w:marLeft w:val="0"/>
                  <w:marRight w:val="0"/>
                  <w:marTop w:val="0"/>
                  <w:marBottom w:val="0"/>
                  <w:divBdr>
                    <w:top w:val="none" w:sz="0" w:space="0" w:color="auto"/>
                    <w:left w:val="none" w:sz="0" w:space="0" w:color="auto"/>
                    <w:bottom w:val="none" w:sz="0" w:space="0" w:color="auto"/>
                    <w:right w:val="none" w:sz="0" w:space="0" w:color="auto"/>
                  </w:divBdr>
                  <w:divsChild>
                    <w:div w:id="599064928">
                      <w:marLeft w:val="0"/>
                      <w:marRight w:val="0"/>
                      <w:marTop w:val="0"/>
                      <w:marBottom w:val="0"/>
                      <w:divBdr>
                        <w:top w:val="none" w:sz="0" w:space="0" w:color="auto"/>
                        <w:left w:val="none" w:sz="0" w:space="0" w:color="auto"/>
                        <w:bottom w:val="none" w:sz="0" w:space="0" w:color="auto"/>
                        <w:right w:val="none" w:sz="0" w:space="0" w:color="auto"/>
                      </w:divBdr>
                      <w:divsChild>
                        <w:div w:id="1135945992">
                          <w:marLeft w:val="0"/>
                          <w:marRight w:val="0"/>
                          <w:marTop w:val="0"/>
                          <w:marBottom w:val="0"/>
                          <w:divBdr>
                            <w:top w:val="none" w:sz="0" w:space="0" w:color="auto"/>
                            <w:left w:val="none" w:sz="0" w:space="0" w:color="auto"/>
                            <w:bottom w:val="none" w:sz="0" w:space="0" w:color="auto"/>
                            <w:right w:val="none" w:sz="0" w:space="0" w:color="auto"/>
                          </w:divBdr>
                          <w:divsChild>
                            <w:div w:id="803355744">
                              <w:marLeft w:val="0"/>
                              <w:marRight w:val="0"/>
                              <w:marTop w:val="0"/>
                              <w:marBottom w:val="0"/>
                              <w:divBdr>
                                <w:top w:val="none" w:sz="0" w:space="0" w:color="auto"/>
                                <w:left w:val="none" w:sz="0" w:space="0" w:color="auto"/>
                                <w:bottom w:val="none" w:sz="0" w:space="0" w:color="auto"/>
                                <w:right w:val="none" w:sz="0" w:space="0" w:color="auto"/>
                              </w:divBdr>
                              <w:divsChild>
                                <w:div w:id="1998151134">
                                  <w:marLeft w:val="0"/>
                                  <w:marRight w:val="0"/>
                                  <w:marTop w:val="0"/>
                                  <w:marBottom w:val="0"/>
                                  <w:divBdr>
                                    <w:top w:val="none" w:sz="0" w:space="0" w:color="auto"/>
                                    <w:left w:val="none" w:sz="0" w:space="0" w:color="auto"/>
                                    <w:bottom w:val="none" w:sz="0" w:space="0" w:color="auto"/>
                                    <w:right w:val="none" w:sz="0" w:space="0" w:color="auto"/>
                                  </w:divBdr>
                                  <w:divsChild>
                                    <w:div w:id="1420562860">
                                      <w:marLeft w:val="0"/>
                                      <w:marRight w:val="0"/>
                                      <w:marTop w:val="0"/>
                                      <w:marBottom w:val="0"/>
                                      <w:divBdr>
                                        <w:top w:val="none" w:sz="0" w:space="0" w:color="auto"/>
                                        <w:left w:val="none" w:sz="0" w:space="0" w:color="auto"/>
                                        <w:bottom w:val="none" w:sz="0" w:space="0" w:color="auto"/>
                                        <w:right w:val="none" w:sz="0" w:space="0" w:color="auto"/>
                                      </w:divBdr>
                                      <w:divsChild>
                                        <w:div w:id="233978873">
                                          <w:marLeft w:val="0"/>
                                          <w:marRight w:val="0"/>
                                          <w:marTop w:val="0"/>
                                          <w:marBottom w:val="0"/>
                                          <w:divBdr>
                                            <w:top w:val="none" w:sz="0" w:space="0" w:color="auto"/>
                                            <w:left w:val="none" w:sz="0" w:space="0" w:color="auto"/>
                                            <w:bottom w:val="none" w:sz="0" w:space="0" w:color="auto"/>
                                            <w:right w:val="none" w:sz="0" w:space="0" w:color="auto"/>
                                          </w:divBdr>
                                          <w:divsChild>
                                            <w:div w:id="142704015">
                                              <w:marLeft w:val="0"/>
                                              <w:marRight w:val="0"/>
                                              <w:marTop w:val="0"/>
                                              <w:marBottom w:val="0"/>
                                              <w:divBdr>
                                                <w:top w:val="none" w:sz="0" w:space="0" w:color="auto"/>
                                                <w:left w:val="none" w:sz="0" w:space="0" w:color="auto"/>
                                                <w:bottom w:val="none" w:sz="0" w:space="0" w:color="auto"/>
                                                <w:right w:val="none" w:sz="0" w:space="0" w:color="auto"/>
                                              </w:divBdr>
                                              <w:divsChild>
                                                <w:div w:id="1559126553">
                                                  <w:marLeft w:val="0"/>
                                                  <w:marRight w:val="0"/>
                                                  <w:marTop w:val="0"/>
                                                  <w:marBottom w:val="0"/>
                                                  <w:divBdr>
                                                    <w:top w:val="none" w:sz="0" w:space="0" w:color="auto"/>
                                                    <w:left w:val="none" w:sz="0" w:space="0" w:color="auto"/>
                                                    <w:bottom w:val="none" w:sz="0" w:space="0" w:color="auto"/>
                                                    <w:right w:val="none" w:sz="0" w:space="0" w:color="auto"/>
                                                  </w:divBdr>
                                                  <w:divsChild>
                                                    <w:div w:id="9600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445585">
              <w:marLeft w:val="0"/>
              <w:marRight w:val="0"/>
              <w:marTop w:val="0"/>
              <w:marBottom w:val="0"/>
              <w:divBdr>
                <w:top w:val="none" w:sz="0" w:space="0" w:color="auto"/>
                <w:left w:val="none" w:sz="0" w:space="0" w:color="auto"/>
                <w:bottom w:val="none" w:sz="0" w:space="0" w:color="auto"/>
                <w:right w:val="none" w:sz="0" w:space="0" w:color="auto"/>
              </w:divBdr>
              <w:divsChild>
                <w:div w:id="1306814813">
                  <w:marLeft w:val="0"/>
                  <w:marRight w:val="0"/>
                  <w:marTop w:val="0"/>
                  <w:marBottom w:val="0"/>
                  <w:divBdr>
                    <w:top w:val="single" w:sz="2" w:space="9" w:color="auto"/>
                    <w:left w:val="single" w:sz="2" w:space="9" w:color="auto"/>
                    <w:bottom w:val="single" w:sz="2" w:space="9" w:color="auto"/>
                    <w:right w:val="single" w:sz="2" w:space="9" w:color="auto"/>
                  </w:divBdr>
                  <w:divsChild>
                    <w:div w:id="969676080">
                      <w:marLeft w:val="0"/>
                      <w:marRight w:val="0"/>
                      <w:marTop w:val="0"/>
                      <w:marBottom w:val="0"/>
                      <w:divBdr>
                        <w:top w:val="none" w:sz="0" w:space="0" w:color="auto"/>
                        <w:left w:val="none" w:sz="0" w:space="0" w:color="auto"/>
                        <w:bottom w:val="none" w:sz="0" w:space="0" w:color="auto"/>
                        <w:right w:val="none" w:sz="0" w:space="0" w:color="auto"/>
                      </w:divBdr>
                      <w:divsChild>
                        <w:div w:id="883569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04351661">
          <w:marLeft w:val="0"/>
          <w:marRight w:val="0"/>
          <w:marTop w:val="0"/>
          <w:marBottom w:val="0"/>
          <w:divBdr>
            <w:top w:val="none" w:sz="0" w:space="0" w:color="auto"/>
            <w:left w:val="none" w:sz="0" w:space="0" w:color="auto"/>
            <w:bottom w:val="none" w:sz="0" w:space="0" w:color="auto"/>
            <w:right w:val="none" w:sz="0" w:space="0" w:color="auto"/>
          </w:divBdr>
          <w:divsChild>
            <w:div w:id="1457220285">
              <w:marLeft w:val="0"/>
              <w:marRight w:val="0"/>
              <w:marTop w:val="0"/>
              <w:marBottom w:val="0"/>
              <w:divBdr>
                <w:top w:val="none" w:sz="0" w:space="0" w:color="auto"/>
                <w:left w:val="none" w:sz="0" w:space="0" w:color="auto"/>
                <w:bottom w:val="none" w:sz="0" w:space="0" w:color="auto"/>
                <w:right w:val="none" w:sz="0" w:space="0" w:color="auto"/>
              </w:divBdr>
              <w:divsChild>
                <w:div w:id="602344314">
                  <w:marLeft w:val="0"/>
                  <w:marRight w:val="0"/>
                  <w:marTop w:val="0"/>
                  <w:marBottom w:val="0"/>
                  <w:divBdr>
                    <w:top w:val="none" w:sz="0" w:space="0" w:color="auto"/>
                    <w:left w:val="none" w:sz="0" w:space="0" w:color="auto"/>
                    <w:bottom w:val="none" w:sz="0" w:space="0" w:color="auto"/>
                    <w:right w:val="none" w:sz="0" w:space="0" w:color="auto"/>
                  </w:divBdr>
                  <w:divsChild>
                    <w:div w:id="1687246942">
                      <w:marLeft w:val="0"/>
                      <w:marRight w:val="0"/>
                      <w:marTop w:val="0"/>
                      <w:marBottom w:val="0"/>
                      <w:divBdr>
                        <w:top w:val="none" w:sz="0" w:space="0" w:color="auto"/>
                        <w:left w:val="none" w:sz="0" w:space="0" w:color="auto"/>
                        <w:bottom w:val="none" w:sz="0" w:space="0" w:color="auto"/>
                        <w:right w:val="none" w:sz="0" w:space="0" w:color="auto"/>
                      </w:divBdr>
                      <w:divsChild>
                        <w:div w:id="711734231">
                          <w:marLeft w:val="0"/>
                          <w:marRight w:val="0"/>
                          <w:marTop w:val="0"/>
                          <w:marBottom w:val="0"/>
                          <w:divBdr>
                            <w:top w:val="none" w:sz="0" w:space="0" w:color="auto"/>
                            <w:left w:val="none" w:sz="0" w:space="0" w:color="auto"/>
                            <w:bottom w:val="none" w:sz="0" w:space="0" w:color="auto"/>
                            <w:right w:val="none" w:sz="0" w:space="0" w:color="auto"/>
                          </w:divBdr>
                          <w:divsChild>
                            <w:div w:id="489249069">
                              <w:marLeft w:val="0"/>
                              <w:marRight w:val="0"/>
                              <w:marTop w:val="0"/>
                              <w:marBottom w:val="0"/>
                              <w:divBdr>
                                <w:top w:val="none" w:sz="0" w:space="0" w:color="auto"/>
                                <w:left w:val="none" w:sz="0" w:space="0" w:color="auto"/>
                                <w:bottom w:val="none" w:sz="0" w:space="0" w:color="auto"/>
                                <w:right w:val="none" w:sz="0" w:space="0" w:color="auto"/>
                              </w:divBdr>
                              <w:divsChild>
                                <w:div w:id="1058431671">
                                  <w:marLeft w:val="0"/>
                                  <w:marRight w:val="0"/>
                                  <w:marTop w:val="0"/>
                                  <w:marBottom w:val="0"/>
                                  <w:divBdr>
                                    <w:top w:val="none" w:sz="0" w:space="0" w:color="auto"/>
                                    <w:left w:val="none" w:sz="0" w:space="0" w:color="auto"/>
                                    <w:bottom w:val="none" w:sz="0" w:space="0" w:color="auto"/>
                                    <w:right w:val="none" w:sz="0" w:space="0" w:color="auto"/>
                                  </w:divBdr>
                                  <w:divsChild>
                                    <w:div w:id="777917603">
                                      <w:marLeft w:val="0"/>
                                      <w:marRight w:val="0"/>
                                      <w:marTop w:val="0"/>
                                      <w:marBottom w:val="0"/>
                                      <w:divBdr>
                                        <w:top w:val="none" w:sz="0" w:space="0" w:color="auto"/>
                                        <w:left w:val="none" w:sz="0" w:space="0" w:color="auto"/>
                                        <w:bottom w:val="none" w:sz="0" w:space="0" w:color="auto"/>
                                        <w:right w:val="none" w:sz="0" w:space="0" w:color="auto"/>
                                      </w:divBdr>
                                      <w:divsChild>
                                        <w:div w:id="1253245656">
                                          <w:marLeft w:val="0"/>
                                          <w:marRight w:val="0"/>
                                          <w:marTop w:val="0"/>
                                          <w:marBottom w:val="0"/>
                                          <w:divBdr>
                                            <w:top w:val="none" w:sz="0" w:space="0" w:color="auto"/>
                                            <w:left w:val="none" w:sz="0" w:space="0" w:color="auto"/>
                                            <w:bottom w:val="none" w:sz="0" w:space="0" w:color="auto"/>
                                            <w:right w:val="none" w:sz="0" w:space="0" w:color="auto"/>
                                          </w:divBdr>
                                          <w:divsChild>
                                            <w:div w:id="395590675">
                                              <w:marLeft w:val="0"/>
                                              <w:marRight w:val="0"/>
                                              <w:marTop w:val="0"/>
                                              <w:marBottom w:val="0"/>
                                              <w:divBdr>
                                                <w:top w:val="none" w:sz="0" w:space="0" w:color="auto"/>
                                                <w:left w:val="none" w:sz="0" w:space="0" w:color="auto"/>
                                                <w:bottom w:val="none" w:sz="0" w:space="0" w:color="auto"/>
                                                <w:right w:val="none" w:sz="0" w:space="0" w:color="auto"/>
                                              </w:divBdr>
                                              <w:divsChild>
                                                <w:div w:id="87964490">
                                                  <w:marLeft w:val="0"/>
                                                  <w:marRight w:val="0"/>
                                                  <w:marTop w:val="0"/>
                                                  <w:marBottom w:val="0"/>
                                                  <w:divBdr>
                                                    <w:top w:val="none" w:sz="0" w:space="0" w:color="auto"/>
                                                    <w:left w:val="none" w:sz="0" w:space="0" w:color="auto"/>
                                                    <w:bottom w:val="none" w:sz="0" w:space="0" w:color="auto"/>
                                                    <w:right w:val="none" w:sz="0" w:space="0" w:color="auto"/>
                                                  </w:divBdr>
                                                  <w:divsChild>
                                                    <w:div w:id="21118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098147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0337694">
      <w:bodyDiv w:val="1"/>
      <w:marLeft w:val="0"/>
      <w:marRight w:val="0"/>
      <w:marTop w:val="0"/>
      <w:marBottom w:val="0"/>
      <w:divBdr>
        <w:top w:val="none" w:sz="0" w:space="0" w:color="auto"/>
        <w:left w:val="none" w:sz="0" w:space="0" w:color="auto"/>
        <w:bottom w:val="none" w:sz="0" w:space="0" w:color="auto"/>
        <w:right w:val="none" w:sz="0" w:space="0" w:color="auto"/>
      </w:divBdr>
    </w:div>
    <w:div w:id="1690836156">
      <w:bodyDiv w:val="1"/>
      <w:marLeft w:val="0"/>
      <w:marRight w:val="0"/>
      <w:marTop w:val="0"/>
      <w:marBottom w:val="0"/>
      <w:divBdr>
        <w:top w:val="none" w:sz="0" w:space="0" w:color="auto"/>
        <w:left w:val="none" w:sz="0" w:space="0" w:color="auto"/>
        <w:bottom w:val="none" w:sz="0" w:space="0" w:color="auto"/>
        <w:right w:val="none" w:sz="0" w:space="0" w:color="auto"/>
      </w:divBdr>
    </w:div>
    <w:div w:id="1834372023">
      <w:bodyDiv w:val="1"/>
      <w:marLeft w:val="0"/>
      <w:marRight w:val="0"/>
      <w:marTop w:val="0"/>
      <w:marBottom w:val="0"/>
      <w:divBdr>
        <w:top w:val="none" w:sz="0" w:space="0" w:color="auto"/>
        <w:left w:val="none" w:sz="0" w:space="0" w:color="auto"/>
        <w:bottom w:val="none" w:sz="0" w:space="0" w:color="auto"/>
        <w:right w:val="none" w:sz="0" w:space="0" w:color="auto"/>
      </w:divBdr>
    </w:div>
    <w:div w:id="18875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www.lawinsider.com/dictionary/schedule-of-deliverables" TargetMode="External"/><Relationship Id="rId26" Type="http://schemas.openxmlformats.org/officeDocument/2006/relationships/hyperlink" Target="https://www.researchgate.net/publication/224606007_A_Model_to_Represent_Architectural_Design_Rationale" TargetMode="External"/><Relationship Id="rId3" Type="http://schemas.openxmlformats.org/officeDocument/2006/relationships/styles" Target="styles.xml"/><Relationship Id="rId21" Type="http://schemas.openxmlformats.org/officeDocument/2006/relationships/hyperlink" Target="https://www.archives.gov/files/era/recompete/config-mgmt-plan.pdf"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mhcc.edu/OLHardwareSoftwareRequirements/" TargetMode="External"/><Relationship Id="rId25" Type="http://schemas.openxmlformats.org/officeDocument/2006/relationships/hyperlink" Target="https://www.techtarget.com/searchdatacenter/definition/IT" TargetMode="External"/><Relationship Id="rId2" Type="http://schemas.openxmlformats.org/officeDocument/2006/relationships/numbering" Target="numbering.xml"/><Relationship Id="rId16" Type="http://schemas.openxmlformats.org/officeDocument/2006/relationships/hyperlink" Target="https://sunbytes.io/blog/agile-vs-waterfall/" TargetMode="External"/><Relationship Id="rId20" Type="http://schemas.openxmlformats.org/officeDocument/2006/relationships/hyperlink" Target="https://www.npbea.org/wp-content/uploads/2017/06/Professional-Standards-for-Educational-Leaders_2015.pd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barker-associates.co.uk/service/architecture/most-recognised-architectural-style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altexsoft.com/blog/non-functional-requirements/" TargetMode="Externa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sumsub.com/kyt/?utm_source=google&amp;utm_medium=cpc&amp;utm_campaign=sem_g_srch_kyt_general_ww&amp;utm_content=pid|kwd-317068797101|cid|19651752622|aid|647248346772|gid|151474673928|pos||src|g_|dvc|c|reg|1028581|rin||fid|&amp;utm_term=transactional%20monitoring&amp;gclid=CjwKCAjw3ueiBhBmEiwA4BhspGIQita1pEOiMJsI5yBOs5rMQmCEyi1b9_4s4lK7cQZ0cSqkZbY0pxoCi6YQAvD_BwE" TargetMode="Externa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argondigital.com/blog/product-management/requirements-vs-specifications-create-a-shared-vocabulary/" TargetMode="External"/><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tudy\TDTU\Web%20Programming%20and%20Applications\Middle%20Project\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F2EEF-6C49-40E4-8C9F-BF669293F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136</TotalTime>
  <Pages>81</Pages>
  <Words>17029</Words>
  <Characters>97068</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justdogbu</dc:creator>
  <cp:lastModifiedBy>Kiet Dang</cp:lastModifiedBy>
  <cp:revision>25</cp:revision>
  <dcterms:created xsi:type="dcterms:W3CDTF">2023-05-09T09:29:00Z</dcterms:created>
  <dcterms:modified xsi:type="dcterms:W3CDTF">2023-05-09T14:55:00Z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ff08ef6f54a2348060cd87f24d84cda35493e749f734ecc7cd6da1383ee7fd08</vt:lpwstr>
  </property>
</Properties>
</file>